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77777777" w:rsidR="00C6554A" w:rsidRPr="008B5277" w:rsidRDefault="002554CD"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sidRPr="008B5277">
        <w:rPr>
          <w:noProof/>
        </w:rPr>
        <w:drawing>
          <wp:inline distT="0" distB="0" distL="0" distR="0" wp14:anchorId="61F74409" wp14:editId="78F6D322">
            <wp:extent cx="5420507" cy="5410200"/>
            <wp:effectExtent l="38100" t="38100" r="104140" b="9525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rotWithShape="1">
                    <a:blip r:embed="rId9" cstate="print">
                      <a:extLst>
                        <a:ext uri="{28A0092B-C50C-407E-A947-70E740481C1C}">
                          <a14:useLocalDpi xmlns:a14="http://schemas.microsoft.com/office/drawing/2010/main" val="0"/>
                        </a:ext>
                      </a:extLst>
                    </a:blip>
                    <a:srcRect l="23705" r="29664"/>
                    <a:stretch/>
                  </pic:blipFill>
                  <pic:spPr bwMode="auto">
                    <a:xfrm>
                      <a:off x="0" y="0"/>
                      <a:ext cx="5434656" cy="542432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50013097" w:rsidR="00C6554A" w:rsidRPr="00D5413C" w:rsidRDefault="00154134" w:rsidP="00C6554A">
      <w:pPr>
        <w:pStyle w:val="Subtitle"/>
      </w:pPr>
      <w:r>
        <w:t>B# / 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3769623" w14:textId="77777777" w:rsidR="0008690E" w:rsidRDefault="0008690E">
      <w:pPr>
        <w:rPr>
          <w:rFonts w:asciiTheme="majorHAnsi" w:eastAsiaTheme="majorEastAsia" w:hAnsiTheme="majorHAnsi" w:cstheme="majorBidi"/>
          <w:color w:val="007789" w:themeColor="accent1" w:themeShade="BF"/>
          <w:sz w:val="32"/>
        </w:rPr>
      </w:pPr>
      <w:r>
        <w:br w:type="page"/>
      </w:r>
    </w:p>
    <w:p w14:paraId="4B8F06DD" w14:textId="1C67873C" w:rsidR="0008690E" w:rsidRDefault="00822973" w:rsidP="0008690E">
      <w:pPr>
        <w:pStyle w:val="Heading1"/>
      </w:pPr>
      <w:bookmarkStart w:id="5" w:name="_Toc522905344"/>
      <w:r>
        <w:lastRenderedPageBreak/>
        <w:t>CONTENTS</w:t>
      </w:r>
      <w:bookmarkEnd w:id="5"/>
    </w:p>
    <w:p w14:paraId="442F7F33" w14:textId="11770437" w:rsidR="00DF5913" w:rsidRDefault="00061699">
      <w:pPr>
        <w:pStyle w:val="TOC1"/>
        <w:tabs>
          <w:tab w:val="right" w:leader="dot" w:pos="8630"/>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DF5913">
        <w:rPr>
          <w:noProof/>
        </w:rPr>
        <w:t>CONTENTS</w:t>
      </w:r>
      <w:r w:rsidR="00DF5913">
        <w:rPr>
          <w:noProof/>
        </w:rPr>
        <w:tab/>
      </w:r>
      <w:r w:rsidR="00DF5913">
        <w:rPr>
          <w:noProof/>
        </w:rPr>
        <w:fldChar w:fldCharType="begin"/>
      </w:r>
      <w:r w:rsidR="00DF5913">
        <w:rPr>
          <w:noProof/>
        </w:rPr>
        <w:instrText xml:space="preserve"> PAGEREF _Toc522905344 \h </w:instrText>
      </w:r>
      <w:r w:rsidR="00DF5913">
        <w:rPr>
          <w:noProof/>
        </w:rPr>
      </w:r>
      <w:r w:rsidR="00DF5913">
        <w:rPr>
          <w:noProof/>
        </w:rPr>
        <w:fldChar w:fldCharType="separate"/>
      </w:r>
      <w:r w:rsidR="00DF5913">
        <w:rPr>
          <w:noProof/>
        </w:rPr>
        <w:t>1</w:t>
      </w:r>
      <w:r w:rsidR="00DF5913">
        <w:rPr>
          <w:noProof/>
        </w:rPr>
        <w:fldChar w:fldCharType="end"/>
      </w:r>
    </w:p>
    <w:p w14:paraId="6D2F9DFE" w14:textId="2098EA71" w:rsidR="00DF5913" w:rsidRDefault="00DF5913">
      <w:pPr>
        <w:pStyle w:val="TOC1"/>
        <w:tabs>
          <w:tab w:val="right" w:leader="dot" w:pos="8630"/>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_Toc522905345 \h </w:instrText>
      </w:r>
      <w:r>
        <w:rPr>
          <w:noProof/>
        </w:rPr>
      </w:r>
      <w:r>
        <w:rPr>
          <w:noProof/>
        </w:rPr>
        <w:fldChar w:fldCharType="separate"/>
      </w:r>
      <w:r>
        <w:rPr>
          <w:noProof/>
        </w:rPr>
        <w:t>3</w:t>
      </w:r>
      <w:r>
        <w:rPr>
          <w:noProof/>
        </w:rPr>
        <w:fldChar w:fldCharType="end"/>
      </w:r>
    </w:p>
    <w:p w14:paraId="56CD0AA4" w14:textId="04159343" w:rsidR="00DF5913" w:rsidRDefault="00DF5913">
      <w:pPr>
        <w:pStyle w:val="TOC2"/>
        <w:tabs>
          <w:tab w:val="right" w:leader="dot" w:pos="8630"/>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_Toc522905346 \h </w:instrText>
      </w:r>
      <w:r>
        <w:rPr>
          <w:noProof/>
        </w:rPr>
      </w:r>
      <w:r>
        <w:rPr>
          <w:noProof/>
        </w:rPr>
        <w:fldChar w:fldCharType="separate"/>
      </w:r>
      <w:r>
        <w:rPr>
          <w:noProof/>
        </w:rPr>
        <w:t>3</w:t>
      </w:r>
      <w:r>
        <w:rPr>
          <w:noProof/>
        </w:rPr>
        <w:fldChar w:fldCharType="end"/>
      </w:r>
    </w:p>
    <w:p w14:paraId="131E08AD" w14:textId="112223AC" w:rsidR="00DF5913" w:rsidRDefault="00DF5913">
      <w:pPr>
        <w:pStyle w:val="TOC2"/>
        <w:tabs>
          <w:tab w:val="right" w:leader="dot" w:pos="8630"/>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_Toc522905347 \h </w:instrText>
      </w:r>
      <w:r>
        <w:rPr>
          <w:noProof/>
        </w:rPr>
      </w:r>
      <w:r>
        <w:rPr>
          <w:noProof/>
        </w:rPr>
        <w:fldChar w:fldCharType="separate"/>
      </w:r>
      <w:r>
        <w:rPr>
          <w:noProof/>
        </w:rPr>
        <w:t>3</w:t>
      </w:r>
      <w:r>
        <w:rPr>
          <w:noProof/>
        </w:rPr>
        <w:fldChar w:fldCharType="end"/>
      </w:r>
    </w:p>
    <w:p w14:paraId="023F9930" w14:textId="37E5D768" w:rsidR="00DF5913" w:rsidRDefault="00DF5913">
      <w:pPr>
        <w:pStyle w:val="TOC2"/>
        <w:tabs>
          <w:tab w:val="right" w:leader="dot" w:pos="8630"/>
        </w:tabs>
        <w:rPr>
          <w:rFonts w:eastAsiaTheme="minorEastAsia"/>
          <w:noProof/>
          <w:color w:val="auto"/>
          <w:lang w:eastAsia="en-GB"/>
        </w:rPr>
      </w:pPr>
      <w:r>
        <w:rPr>
          <w:noProof/>
        </w:rPr>
        <w:t>Identifying Stakeholders And Their Needs  // TODO</w:t>
      </w:r>
      <w:r>
        <w:rPr>
          <w:noProof/>
        </w:rPr>
        <w:tab/>
      </w:r>
      <w:r>
        <w:rPr>
          <w:noProof/>
        </w:rPr>
        <w:fldChar w:fldCharType="begin"/>
      </w:r>
      <w:r>
        <w:rPr>
          <w:noProof/>
        </w:rPr>
        <w:instrText xml:space="preserve"> PAGEREF _Toc522905348 \h </w:instrText>
      </w:r>
      <w:r>
        <w:rPr>
          <w:noProof/>
        </w:rPr>
      </w:r>
      <w:r>
        <w:rPr>
          <w:noProof/>
        </w:rPr>
        <w:fldChar w:fldCharType="separate"/>
      </w:r>
      <w:r>
        <w:rPr>
          <w:noProof/>
        </w:rPr>
        <w:t>4</w:t>
      </w:r>
      <w:r>
        <w:rPr>
          <w:noProof/>
        </w:rPr>
        <w:fldChar w:fldCharType="end"/>
      </w:r>
    </w:p>
    <w:p w14:paraId="5CE46CB9" w14:textId="198E3668" w:rsidR="00DF5913" w:rsidRDefault="00DF5913">
      <w:pPr>
        <w:pStyle w:val="TOC3"/>
        <w:tabs>
          <w:tab w:val="right" w:leader="dot" w:pos="8630"/>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_Toc522905349 \h </w:instrText>
      </w:r>
      <w:r>
        <w:rPr>
          <w:noProof/>
        </w:rPr>
      </w:r>
      <w:r>
        <w:rPr>
          <w:noProof/>
        </w:rPr>
        <w:fldChar w:fldCharType="separate"/>
      </w:r>
      <w:r>
        <w:rPr>
          <w:noProof/>
        </w:rPr>
        <w:t>5</w:t>
      </w:r>
      <w:r>
        <w:rPr>
          <w:noProof/>
        </w:rPr>
        <w:fldChar w:fldCharType="end"/>
      </w:r>
    </w:p>
    <w:p w14:paraId="422BEE72" w14:textId="7B37EB2A" w:rsidR="00DF5913" w:rsidRDefault="00DF5913">
      <w:pPr>
        <w:pStyle w:val="TOC3"/>
        <w:tabs>
          <w:tab w:val="right" w:leader="dot" w:pos="8630"/>
        </w:tabs>
        <w:rPr>
          <w:rFonts w:eastAsiaTheme="minorEastAsia"/>
          <w:noProof/>
          <w:color w:val="auto"/>
          <w:lang w:eastAsia="en-GB"/>
        </w:rPr>
      </w:pPr>
      <w:r>
        <w:rPr>
          <w:noProof/>
        </w:rPr>
        <w:t>Stakeholder 2: Mr Z. Faulkner– Computer Science Student:</w:t>
      </w:r>
      <w:r>
        <w:rPr>
          <w:noProof/>
        </w:rPr>
        <w:tab/>
      </w:r>
      <w:r>
        <w:rPr>
          <w:noProof/>
        </w:rPr>
        <w:fldChar w:fldCharType="begin"/>
      </w:r>
      <w:r>
        <w:rPr>
          <w:noProof/>
        </w:rPr>
        <w:instrText xml:space="preserve"> PAGEREF _Toc522905350 \h </w:instrText>
      </w:r>
      <w:r>
        <w:rPr>
          <w:noProof/>
        </w:rPr>
      </w:r>
      <w:r>
        <w:rPr>
          <w:noProof/>
        </w:rPr>
        <w:fldChar w:fldCharType="separate"/>
      </w:r>
      <w:r>
        <w:rPr>
          <w:noProof/>
        </w:rPr>
        <w:t>5</w:t>
      </w:r>
      <w:r>
        <w:rPr>
          <w:noProof/>
        </w:rPr>
        <w:fldChar w:fldCharType="end"/>
      </w:r>
    </w:p>
    <w:p w14:paraId="2A6751D9" w14:textId="0A99FB6E" w:rsidR="00DF5913" w:rsidRDefault="00DF5913">
      <w:pPr>
        <w:pStyle w:val="TOC3"/>
        <w:tabs>
          <w:tab w:val="right" w:leader="dot" w:pos="8630"/>
        </w:tabs>
        <w:rPr>
          <w:rFonts w:eastAsiaTheme="minorEastAsia"/>
          <w:noProof/>
          <w:color w:val="auto"/>
          <w:lang w:eastAsia="en-GB"/>
        </w:rPr>
      </w:pPr>
      <w:r>
        <w:rPr>
          <w:noProof/>
        </w:rPr>
        <w:t>Stakeholder 3: Mr S. Yang – School Administrator:</w:t>
      </w:r>
      <w:r>
        <w:rPr>
          <w:noProof/>
        </w:rPr>
        <w:tab/>
      </w:r>
      <w:r>
        <w:rPr>
          <w:noProof/>
        </w:rPr>
        <w:fldChar w:fldCharType="begin"/>
      </w:r>
      <w:r>
        <w:rPr>
          <w:noProof/>
        </w:rPr>
        <w:instrText xml:space="preserve"> PAGEREF _Toc522905351 \h </w:instrText>
      </w:r>
      <w:r>
        <w:rPr>
          <w:noProof/>
        </w:rPr>
      </w:r>
      <w:r>
        <w:rPr>
          <w:noProof/>
        </w:rPr>
        <w:fldChar w:fldCharType="separate"/>
      </w:r>
      <w:r>
        <w:rPr>
          <w:noProof/>
        </w:rPr>
        <w:t>6</w:t>
      </w:r>
      <w:r>
        <w:rPr>
          <w:noProof/>
        </w:rPr>
        <w:fldChar w:fldCharType="end"/>
      </w:r>
    </w:p>
    <w:p w14:paraId="58BBC1C8" w14:textId="6954BB3F" w:rsidR="00DF5913" w:rsidRDefault="00DF5913">
      <w:pPr>
        <w:pStyle w:val="TOC2"/>
        <w:tabs>
          <w:tab w:val="right" w:leader="dot" w:pos="8630"/>
        </w:tabs>
        <w:rPr>
          <w:rFonts w:eastAsiaTheme="minorEastAsia"/>
          <w:noProof/>
          <w:color w:val="auto"/>
          <w:lang w:eastAsia="en-GB"/>
        </w:rPr>
      </w:pPr>
      <w:r>
        <w:rPr>
          <w:noProof/>
        </w:rPr>
        <w:t>Overall Stakeholder Requirements // TODO</w:t>
      </w:r>
      <w:r>
        <w:rPr>
          <w:noProof/>
        </w:rPr>
        <w:tab/>
      </w:r>
      <w:r>
        <w:rPr>
          <w:noProof/>
        </w:rPr>
        <w:fldChar w:fldCharType="begin"/>
      </w:r>
      <w:r>
        <w:rPr>
          <w:noProof/>
        </w:rPr>
        <w:instrText xml:space="preserve"> PAGEREF _Toc522905352 \h </w:instrText>
      </w:r>
      <w:r>
        <w:rPr>
          <w:noProof/>
        </w:rPr>
      </w:r>
      <w:r>
        <w:rPr>
          <w:noProof/>
        </w:rPr>
        <w:fldChar w:fldCharType="separate"/>
      </w:r>
      <w:r>
        <w:rPr>
          <w:noProof/>
        </w:rPr>
        <w:t>6</w:t>
      </w:r>
      <w:r>
        <w:rPr>
          <w:noProof/>
        </w:rPr>
        <w:fldChar w:fldCharType="end"/>
      </w:r>
    </w:p>
    <w:p w14:paraId="3605E83A" w14:textId="7EB79723" w:rsidR="00DF5913" w:rsidRDefault="00DF5913">
      <w:pPr>
        <w:pStyle w:val="TOC2"/>
        <w:tabs>
          <w:tab w:val="right" w:leader="dot" w:pos="8630"/>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_Toc522905353 \h </w:instrText>
      </w:r>
      <w:r>
        <w:rPr>
          <w:noProof/>
        </w:rPr>
      </w:r>
      <w:r>
        <w:rPr>
          <w:noProof/>
        </w:rPr>
        <w:fldChar w:fldCharType="separate"/>
      </w:r>
      <w:r>
        <w:rPr>
          <w:noProof/>
        </w:rPr>
        <w:t>6</w:t>
      </w:r>
      <w:r>
        <w:rPr>
          <w:noProof/>
        </w:rPr>
        <w:fldChar w:fldCharType="end"/>
      </w:r>
    </w:p>
    <w:p w14:paraId="1BAAD95B" w14:textId="6E72219D" w:rsidR="00DF5913" w:rsidRDefault="00DF5913">
      <w:pPr>
        <w:pStyle w:val="TOC3"/>
        <w:tabs>
          <w:tab w:val="right" w:leader="dot" w:pos="8630"/>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_Toc522905354 \h </w:instrText>
      </w:r>
      <w:r>
        <w:rPr>
          <w:noProof/>
        </w:rPr>
      </w:r>
      <w:r>
        <w:rPr>
          <w:noProof/>
        </w:rPr>
        <w:fldChar w:fldCharType="separate"/>
      </w:r>
      <w:r>
        <w:rPr>
          <w:noProof/>
        </w:rPr>
        <w:t>6</w:t>
      </w:r>
      <w:r>
        <w:rPr>
          <w:noProof/>
        </w:rPr>
        <w:fldChar w:fldCharType="end"/>
      </w:r>
    </w:p>
    <w:p w14:paraId="04613B33" w14:textId="67D1D308" w:rsidR="00DF5913" w:rsidRDefault="00DF5913">
      <w:pPr>
        <w:pStyle w:val="TOC3"/>
        <w:tabs>
          <w:tab w:val="right" w:leader="dot" w:pos="8630"/>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_Toc522905355 \h </w:instrText>
      </w:r>
      <w:r>
        <w:rPr>
          <w:noProof/>
        </w:rPr>
      </w:r>
      <w:r>
        <w:rPr>
          <w:noProof/>
        </w:rPr>
        <w:fldChar w:fldCharType="separate"/>
      </w:r>
      <w:r>
        <w:rPr>
          <w:noProof/>
        </w:rPr>
        <w:t>22</w:t>
      </w:r>
      <w:r>
        <w:rPr>
          <w:noProof/>
        </w:rPr>
        <w:fldChar w:fldCharType="end"/>
      </w:r>
    </w:p>
    <w:p w14:paraId="2128BD6A" w14:textId="30ECA2FF" w:rsidR="00DF5913" w:rsidRDefault="00DF5913">
      <w:pPr>
        <w:pStyle w:val="TOC3"/>
        <w:tabs>
          <w:tab w:val="right" w:leader="dot" w:pos="8630"/>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_Toc522905356 \h </w:instrText>
      </w:r>
      <w:r>
        <w:rPr>
          <w:noProof/>
        </w:rPr>
      </w:r>
      <w:r>
        <w:rPr>
          <w:noProof/>
        </w:rPr>
        <w:fldChar w:fldCharType="separate"/>
      </w:r>
      <w:r>
        <w:rPr>
          <w:noProof/>
        </w:rPr>
        <w:t>38</w:t>
      </w:r>
      <w:r>
        <w:rPr>
          <w:noProof/>
        </w:rPr>
        <w:fldChar w:fldCharType="end"/>
      </w:r>
    </w:p>
    <w:p w14:paraId="32F75397" w14:textId="5B33B542" w:rsidR="00DF5913" w:rsidRDefault="00DF5913">
      <w:pPr>
        <w:pStyle w:val="TOC2"/>
        <w:tabs>
          <w:tab w:val="right" w:leader="dot" w:pos="8630"/>
        </w:tabs>
        <w:rPr>
          <w:rFonts w:eastAsiaTheme="minorEastAsia"/>
          <w:noProof/>
          <w:color w:val="auto"/>
          <w:lang w:eastAsia="en-GB"/>
        </w:rPr>
      </w:pPr>
      <w:r>
        <w:rPr>
          <w:noProof/>
        </w:rPr>
        <w:t>Specifying a solution</w:t>
      </w:r>
      <w:r>
        <w:rPr>
          <w:noProof/>
        </w:rPr>
        <w:tab/>
      </w:r>
      <w:r>
        <w:rPr>
          <w:noProof/>
        </w:rPr>
        <w:fldChar w:fldCharType="begin"/>
      </w:r>
      <w:r>
        <w:rPr>
          <w:noProof/>
        </w:rPr>
        <w:instrText xml:space="preserve"> PAGEREF _Toc522905357 \h </w:instrText>
      </w:r>
      <w:r>
        <w:rPr>
          <w:noProof/>
        </w:rPr>
      </w:r>
      <w:r>
        <w:rPr>
          <w:noProof/>
        </w:rPr>
        <w:fldChar w:fldCharType="separate"/>
      </w:r>
      <w:r>
        <w:rPr>
          <w:noProof/>
        </w:rPr>
        <w:t>51</w:t>
      </w:r>
      <w:r>
        <w:rPr>
          <w:noProof/>
        </w:rPr>
        <w:fldChar w:fldCharType="end"/>
      </w:r>
    </w:p>
    <w:p w14:paraId="554E97A7" w14:textId="379B4C21" w:rsidR="00DF5913" w:rsidRDefault="00DF5913">
      <w:pPr>
        <w:pStyle w:val="TOC3"/>
        <w:tabs>
          <w:tab w:val="right" w:leader="dot" w:pos="8630"/>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_Toc522905358 \h </w:instrText>
      </w:r>
      <w:r>
        <w:rPr>
          <w:noProof/>
        </w:rPr>
      </w:r>
      <w:r>
        <w:rPr>
          <w:noProof/>
        </w:rPr>
        <w:fldChar w:fldCharType="separate"/>
      </w:r>
      <w:r>
        <w:rPr>
          <w:noProof/>
        </w:rPr>
        <w:t>51</w:t>
      </w:r>
      <w:r>
        <w:rPr>
          <w:noProof/>
        </w:rPr>
        <w:fldChar w:fldCharType="end"/>
      </w:r>
    </w:p>
    <w:p w14:paraId="431CCCAA" w14:textId="4DBCD657" w:rsidR="00DF5913" w:rsidRDefault="00DF5913">
      <w:pPr>
        <w:pStyle w:val="TOC3"/>
        <w:tabs>
          <w:tab w:val="right" w:leader="dot" w:pos="8630"/>
        </w:tabs>
        <w:rPr>
          <w:rFonts w:eastAsiaTheme="minorEastAsia"/>
          <w:noProof/>
          <w:color w:val="auto"/>
          <w:lang w:eastAsia="en-GB"/>
        </w:rPr>
      </w:pPr>
      <w:r>
        <w:rPr>
          <w:noProof/>
        </w:rPr>
        <w:t>Software Requirements  // TODO</w:t>
      </w:r>
      <w:r>
        <w:rPr>
          <w:noProof/>
        </w:rPr>
        <w:tab/>
      </w:r>
      <w:r>
        <w:rPr>
          <w:noProof/>
        </w:rPr>
        <w:fldChar w:fldCharType="begin"/>
      </w:r>
      <w:r>
        <w:rPr>
          <w:noProof/>
        </w:rPr>
        <w:instrText xml:space="preserve"> PAGEREF _Toc522905359 \h </w:instrText>
      </w:r>
      <w:r>
        <w:rPr>
          <w:noProof/>
        </w:rPr>
      </w:r>
      <w:r>
        <w:rPr>
          <w:noProof/>
        </w:rPr>
        <w:fldChar w:fldCharType="separate"/>
      </w:r>
      <w:r>
        <w:rPr>
          <w:noProof/>
        </w:rPr>
        <w:t>52</w:t>
      </w:r>
      <w:r>
        <w:rPr>
          <w:noProof/>
        </w:rPr>
        <w:fldChar w:fldCharType="end"/>
      </w:r>
    </w:p>
    <w:p w14:paraId="42E47E48" w14:textId="668F646A" w:rsidR="00DF5913" w:rsidRDefault="00DF5913">
      <w:pPr>
        <w:pStyle w:val="TOC3"/>
        <w:tabs>
          <w:tab w:val="right" w:leader="dot" w:pos="8630"/>
        </w:tabs>
        <w:rPr>
          <w:rFonts w:eastAsiaTheme="minorEastAsia"/>
          <w:noProof/>
          <w:color w:val="auto"/>
          <w:lang w:eastAsia="en-GB"/>
        </w:rPr>
      </w:pPr>
      <w:r>
        <w:rPr>
          <w:noProof/>
        </w:rPr>
        <w:t>Hardware Requirements  // TODO</w:t>
      </w:r>
      <w:r>
        <w:rPr>
          <w:noProof/>
        </w:rPr>
        <w:tab/>
      </w:r>
      <w:r>
        <w:rPr>
          <w:noProof/>
        </w:rPr>
        <w:fldChar w:fldCharType="begin"/>
      </w:r>
      <w:r>
        <w:rPr>
          <w:noProof/>
        </w:rPr>
        <w:instrText xml:space="preserve"> PAGEREF _Toc522905360 \h </w:instrText>
      </w:r>
      <w:r>
        <w:rPr>
          <w:noProof/>
        </w:rPr>
      </w:r>
      <w:r>
        <w:rPr>
          <w:noProof/>
        </w:rPr>
        <w:fldChar w:fldCharType="separate"/>
      </w:r>
      <w:r>
        <w:rPr>
          <w:noProof/>
        </w:rPr>
        <w:t>53</w:t>
      </w:r>
      <w:r>
        <w:rPr>
          <w:noProof/>
        </w:rPr>
        <w:fldChar w:fldCharType="end"/>
      </w:r>
    </w:p>
    <w:p w14:paraId="52CD78E8" w14:textId="64E991DF" w:rsidR="00DF5913" w:rsidRDefault="00DF5913">
      <w:pPr>
        <w:pStyle w:val="TOC2"/>
        <w:tabs>
          <w:tab w:val="right" w:leader="dot" w:pos="8630"/>
        </w:tabs>
        <w:rPr>
          <w:rFonts w:eastAsiaTheme="minorEastAsia"/>
          <w:noProof/>
          <w:color w:val="auto"/>
          <w:lang w:eastAsia="en-GB"/>
        </w:rPr>
      </w:pPr>
      <w:r>
        <w:rPr>
          <w:noProof/>
        </w:rPr>
        <w:t>Measureable Success Criteria  // TODO</w:t>
      </w:r>
      <w:r>
        <w:rPr>
          <w:noProof/>
        </w:rPr>
        <w:tab/>
      </w:r>
      <w:r>
        <w:rPr>
          <w:noProof/>
        </w:rPr>
        <w:fldChar w:fldCharType="begin"/>
      </w:r>
      <w:r>
        <w:rPr>
          <w:noProof/>
        </w:rPr>
        <w:instrText xml:space="preserve"> PAGEREF _Toc522905361 \h </w:instrText>
      </w:r>
      <w:r>
        <w:rPr>
          <w:noProof/>
        </w:rPr>
      </w:r>
      <w:r>
        <w:rPr>
          <w:noProof/>
        </w:rPr>
        <w:fldChar w:fldCharType="separate"/>
      </w:r>
      <w:r>
        <w:rPr>
          <w:noProof/>
        </w:rPr>
        <w:t>53</w:t>
      </w:r>
      <w:r>
        <w:rPr>
          <w:noProof/>
        </w:rPr>
        <w:fldChar w:fldCharType="end"/>
      </w:r>
    </w:p>
    <w:p w14:paraId="2FA43393" w14:textId="45E318B1" w:rsidR="00DF5913" w:rsidRDefault="00DF5913">
      <w:pPr>
        <w:pStyle w:val="TOC2"/>
        <w:tabs>
          <w:tab w:val="right" w:leader="dot" w:pos="8630"/>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_Toc522905362 \h </w:instrText>
      </w:r>
      <w:r>
        <w:rPr>
          <w:noProof/>
        </w:rPr>
      </w:r>
      <w:r>
        <w:rPr>
          <w:noProof/>
        </w:rPr>
        <w:fldChar w:fldCharType="separate"/>
      </w:r>
      <w:r>
        <w:rPr>
          <w:noProof/>
        </w:rPr>
        <w:t>53</w:t>
      </w:r>
      <w:r>
        <w:rPr>
          <w:noProof/>
        </w:rPr>
        <w:fldChar w:fldCharType="end"/>
      </w:r>
    </w:p>
    <w:p w14:paraId="495B5955" w14:textId="4A7EAB40" w:rsidR="00DF5913" w:rsidRDefault="00DF5913">
      <w:pPr>
        <w:pStyle w:val="TOC1"/>
        <w:tabs>
          <w:tab w:val="right" w:leader="dot" w:pos="8630"/>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_Toc522905363 \h </w:instrText>
      </w:r>
      <w:r>
        <w:rPr>
          <w:noProof/>
        </w:rPr>
      </w:r>
      <w:r>
        <w:rPr>
          <w:noProof/>
        </w:rPr>
        <w:fldChar w:fldCharType="separate"/>
      </w:r>
      <w:r>
        <w:rPr>
          <w:noProof/>
        </w:rPr>
        <w:t>55</w:t>
      </w:r>
      <w:r>
        <w:rPr>
          <w:noProof/>
        </w:rPr>
        <w:fldChar w:fldCharType="end"/>
      </w:r>
    </w:p>
    <w:p w14:paraId="507EDDEE" w14:textId="6E297B93" w:rsidR="00DF5913" w:rsidRDefault="00DF5913">
      <w:pPr>
        <w:pStyle w:val="TOC2"/>
        <w:tabs>
          <w:tab w:val="right" w:leader="dot" w:pos="8630"/>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_Toc522905364 \h </w:instrText>
      </w:r>
      <w:r>
        <w:rPr>
          <w:noProof/>
        </w:rPr>
      </w:r>
      <w:r>
        <w:rPr>
          <w:noProof/>
        </w:rPr>
        <w:fldChar w:fldCharType="separate"/>
      </w:r>
      <w:r>
        <w:rPr>
          <w:noProof/>
        </w:rPr>
        <w:t>55</w:t>
      </w:r>
      <w:r>
        <w:rPr>
          <w:noProof/>
        </w:rPr>
        <w:fldChar w:fldCharType="end"/>
      </w:r>
    </w:p>
    <w:p w14:paraId="2E14DB50" w14:textId="6FD4CD69" w:rsidR="00DF5913" w:rsidRDefault="00DF5913">
      <w:pPr>
        <w:pStyle w:val="TOC3"/>
        <w:tabs>
          <w:tab w:val="right" w:leader="dot" w:pos="8630"/>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_Toc522905365 \h </w:instrText>
      </w:r>
      <w:r>
        <w:rPr>
          <w:noProof/>
        </w:rPr>
      </w:r>
      <w:r>
        <w:rPr>
          <w:noProof/>
        </w:rPr>
        <w:fldChar w:fldCharType="separate"/>
      </w:r>
      <w:r>
        <w:rPr>
          <w:noProof/>
        </w:rPr>
        <w:t>55</w:t>
      </w:r>
      <w:r>
        <w:rPr>
          <w:noProof/>
        </w:rPr>
        <w:fldChar w:fldCharType="end"/>
      </w:r>
    </w:p>
    <w:p w14:paraId="712E5C75" w14:textId="78523A27" w:rsidR="00DF5913" w:rsidRDefault="00DF5913">
      <w:pPr>
        <w:pStyle w:val="TOC3"/>
        <w:tabs>
          <w:tab w:val="right" w:leader="dot" w:pos="8630"/>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_Toc522905366 \h </w:instrText>
      </w:r>
      <w:r>
        <w:rPr>
          <w:noProof/>
        </w:rPr>
      </w:r>
      <w:r>
        <w:rPr>
          <w:noProof/>
        </w:rPr>
        <w:fldChar w:fldCharType="separate"/>
      </w:r>
      <w:r>
        <w:rPr>
          <w:noProof/>
        </w:rPr>
        <w:t>56</w:t>
      </w:r>
      <w:r>
        <w:rPr>
          <w:noProof/>
        </w:rPr>
        <w:fldChar w:fldCharType="end"/>
      </w:r>
    </w:p>
    <w:p w14:paraId="1A9DF0E3" w14:textId="1329C2F4" w:rsidR="00DF5913" w:rsidRDefault="00DF5913">
      <w:pPr>
        <w:pStyle w:val="TOC3"/>
        <w:tabs>
          <w:tab w:val="right" w:leader="dot" w:pos="8630"/>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_Toc522905367 \h </w:instrText>
      </w:r>
      <w:r>
        <w:rPr>
          <w:noProof/>
        </w:rPr>
      </w:r>
      <w:r>
        <w:rPr>
          <w:noProof/>
        </w:rPr>
        <w:fldChar w:fldCharType="separate"/>
      </w:r>
      <w:r>
        <w:rPr>
          <w:noProof/>
        </w:rPr>
        <w:t>56</w:t>
      </w:r>
      <w:r>
        <w:rPr>
          <w:noProof/>
        </w:rPr>
        <w:fldChar w:fldCharType="end"/>
      </w:r>
    </w:p>
    <w:p w14:paraId="382EFC06" w14:textId="7C355C84" w:rsidR="00DF5913" w:rsidRDefault="00DF5913">
      <w:pPr>
        <w:pStyle w:val="TOC3"/>
        <w:tabs>
          <w:tab w:val="right" w:leader="dot" w:pos="8630"/>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_Toc522905368 \h </w:instrText>
      </w:r>
      <w:r>
        <w:rPr>
          <w:noProof/>
        </w:rPr>
      </w:r>
      <w:r>
        <w:rPr>
          <w:noProof/>
        </w:rPr>
        <w:fldChar w:fldCharType="separate"/>
      </w:r>
      <w:r>
        <w:rPr>
          <w:noProof/>
        </w:rPr>
        <w:t>56</w:t>
      </w:r>
      <w:r>
        <w:rPr>
          <w:noProof/>
        </w:rPr>
        <w:fldChar w:fldCharType="end"/>
      </w:r>
    </w:p>
    <w:p w14:paraId="7D87378F" w14:textId="4B8C6771" w:rsidR="00DF5913" w:rsidRDefault="00DF5913">
      <w:pPr>
        <w:pStyle w:val="TOC3"/>
        <w:tabs>
          <w:tab w:val="right" w:leader="dot" w:pos="8630"/>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_Toc522905369 \h </w:instrText>
      </w:r>
      <w:r>
        <w:rPr>
          <w:noProof/>
        </w:rPr>
      </w:r>
      <w:r>
        <w:rPr>
          <w:noProof/>
        </w:rPr>
        <w:fldChar w:fldCharType="separate"/>
      </w:r>
      <w:r>
        <w:rPr>
          <w:noProof/>
        </w:rPr>
        <w:t>56</w:t>
      </w:r>
      <w:r>
        <w:rPr>
          <w:noProof/>
        </w:rPr>
        <w:fldChar w:fldCharType="end"/>
      </w:r>
    </w:p>
    <w:p w14:paraId="476B70CB" w14:textId="68E8E6FD" w:rsidR="00DF5913" w:rsidRDefault="00DF5913">
      <w:pPr>
        <w:pStyle w:val="TOC2"/>
        <w:tabs>
          <w:tab w:val="right" w:leader="dot" w:pos="8630"/>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_Toc522905370 \h </w:instrText>
      </w:r>
      <w:r>
        <w:rPr>
          <w:noProof/>
        </w:rPr>
      </w:r>
      <w:r>
        <w:rPr>
          <w:noProof/>
        </w:rPr>
        <w:fldChar w:fldCharType="separate"/>
      </w:r>
      <w:r>
        <w:rPr>
          <w:noProof/>
        </w:rPr>
        <w:t>56</w:t>
      </w:r>
      <w:r>
        <w:rPr>
          <w:noProof/>
        </w:rPr>
        <w:fldChar w:fldCharType="end"/>
      </w:r>
    </w:p>
    <w:p w14:paraId="7FD301B8" w14:textId="3688000E" w:rsidR="00DF5913" w:rsidRDefault="00DF5913">
      <w:pPr>
        <w:pStyle w:val="TOC3"/>
        <w:tabs>
          <w:tab w:val="right" w:leader="dot" w:pos="8630"/>
        </w:tabs>
        <w:rPr>
          <w:rFonts w:eastAsiaTheme="minorEastAsia"/>
          <w:noProof/>
          <w:color w:val="auto"/>
          <w:lang w:eastAsia="en-GB"/>
        </w:rPr>
      </w:pPr>
      <w:r>
        <w:rPr>
          <w:noProof/>
        </w:rPr>
        <w:t>Language</w:t>
      </w:r>
      <w:r>
        <w:rPr>
          <w:noProof/>
        </w:rPr>
        <w:tab/>
      </w:r>
      <w:r>
        <w:rPr>
          <w:noProof/>
        </w:rPr>
        <w:fldChar w:fldCharType="begin"/>
      </w:r>
      <w:r>
        <w:rPr>
          <w:noProof/>
        </w:rPr>
        <w:instrText xml:space="preserve"> PAGEREF _Toc522905371 \h </w:instrText>
      </w:r>
      <w:r>
        <w:rPr>
          <w:noProof/>
        </w:rPr>
      </w:r>
      <w:r>
        <w:rPr>
          <w:noProof/>
        </w:rPr>
        <w:fldChar w:fldCharType="separate"/>
      </w:r>
      <w:r>
        <w:rPr>
          <w:noProof/>
        </w:rPr>
        <w:t>56</w:t>
      </w:r>
      <w:r>
        <w:rPr>
          <w:noProof/>
        </w:rPr>
        <w:fldChar w:fldCharType="end"/>
      </w:r>
    </w:p>
    <w:p w14:paraId="5CF5F836" w14:textId="504C2605" w:rsidR="00DF5913" w:rsidRDefault="00DF5913">
      <w:pPr>
        <w:pStyle w:val="TOC3"/>
        <w:tabs>
          <w:tab w:val="right" w:leader="dot" w:pos="8630"/>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_Toc522905372 \h </w:instrText>
      </w:r>
      <w:r>
        <w:rPr>
          <w:noProof/>
        </w:rPr>
      </w:r>
      <w:r>
        <w:rPr>
          <w:noProof/>
        </w:rPr>
        <w:fldChar w:fldCharType="separate"/>
      </w:r>
      <w:r>
        <w:rPr>
          <w:noProof/>
        </w:rPr>
        <w:t>57</w:t>
      </w:r>
      <w:r>
        <w:rPr>
          <w:noProof/>
        </w:rPr>
        <w:fldChar w:fldCharType="end"/>
      </w:r>
    </w:p>
    <w:p w14:paraId="63401FEF" w14:textId="30584F0C" w:rsidR="00DF5913" w:rsidRDefault="00DF5913">
      <w:pPr>
        <w:pStyle w:val="TOC1"/>
        <w:tabs>
          <w:tab w:val="right" w:leader="dot" w:pos="8630"/>
        </w:tabs>
        <w:rPr>
          <w:rFonts w:eastAsiaTheme="minorEastAsia"/>
          <w:noProof/>
          <w:color w:val="auto"/>
          <w:lang w:eastAsia="en-GB"/>
        </w:rPr>
      </w:pPr>
      <w:r>
        <w:rPr>
          <w:noProof/>
        </w:rPr>
        <w:lastRenderedPageBreak/>
        <w:t>DEVELOPMENT</w:t>
      </w:r>
      <w:r>
        <w:rPr>
          <w:noProof/>
        </w:rPr>
        <w:tab/>
      </w:r>
      <w:r>
        <w:rPr>
          <w:noProof/>
        </w:rPr>
        <w:fldChar w:fldCharType="begin"/>
      </w:r>
      <w:r>
        <w:rPr>
          <w:noProof/>
        </w:rPr>
        <w:instrText xml:space="preserve"> PAGEREF _Toc522905373 \h </w:instrText>
      </w:r>
      <w:r>
        <w:rPr>
          <w:noProof/>
        </w:rPr>
      </w:r>
      <w:r>
        <w:rPr>
          <w:noProof/>
        </w:rPr>
        <w:fldChar w:fldCharType="separate"/>
      </w:r>
      <w:r>
        <w:rPr>
          <w:noProof/>
        </w:rPr>
        <w:t>58</w:t>
      </w:r>
      <w:r>
        <w:rPr>
          <w:noProof/>
        </w:rPr>
        <w:fldChar w:fldCharType="end"/>
      </w:r>
    </w:p>
    <w:p w14:paraId="2E15F861" w14:textId="0446D433" w:rsidR="00DF5913" w:rsidRDefault="00DF5913">
      <w:pPr>
        <w:pStyle w:val="TOC2"/>
        <w:tabs>
          <w:tab w:val="right" w:leader="dot" w:pos="8630"/>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_Toc522905374 \h </w:instrText>
      </w:r>
      <w:r>
        <w:rPr>
          <w:noProof/>
        </w:rPr>
      </w:r>
      <w:r>
        <w:rPr>
          <w:noProof/>
        </w:rPr>
        <w:fldChar w:fldCharType="separate"/>
      </w:r>
      <w:r>
        <w:rPr>
          <w:noProof/>
        </w:rPr>
        <w:t>58</w:t>
      </w:r>
      <w:r>
        <w:rPr>
          <w:noProof/>
        </w:rPr>
        <w:fldChar w:fldCharType="end"/>
      </w:r>
    </w:p>
    <w:p w14:paraId="1BE671F0" w14:textId="1D772607" w:rsidR="00DF5913" w:rsidRDefault="00DF5913">
      <w:pPr>
        <w:pStyle w:val="TOC2"/>
        <w:tabs>
          <w:tab w:val="right" w:leader="dot" w:pos="8630"/>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_Toc522905375 \h </w:instrText>
      </w:r>
      <w:r>
        <w:rPr>
          <w:noProof/>
        </w:rPr>
      </w:r>
      <w:r>
        <w:rPr>
          <w:noProof/>
        </w:rPr>
        <w:fldChar w:fldCharType="separate"/>
      </w:r>
      <w:r>
        <w:rPr>
          <w:noProof/>
        </w:rPr>
        <w:t>58</w:t>
      </w:r>
      <w:r>
        <w:rPr>
          <w:noProof/>
        </w:rPr>
        <w:fldChar w:fldCharType="end"/>
      </w:r>
    </w:p>
    <w:p w14:paraId="72ADCFB6" w14:textId="175AF7B7" w:rsidR="00DF5913" w:rsidRDefault="00DF5913">
      <w:pPr>
        <w:pStyle w:val="TOC2"/>
        <w:tabs>
          <w:tab w:val="right" w:leader="dot" w:pos="8630"/>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_Toc522905376 \h </w:instrText>
      </w:r>
      <w:r>
        <w:rPr>
          <w:noProof/>
        </w:rPr>
      </w:r>
      <w:r>
        <w:rPr>
          <w:noProof/>
        </w:rPr>
        <w:fldChar w:fldCharType="separate"/>
      </w:r>
      <w:r>
        <w:rPr>
          <w:noProof/>
        </w:rPr>
        <w:t>58</w:t>
      </w:r>
      <w:r>
        <w:rPr>
          <w:noProof/>
        </w:rPr>
        <w:fldChar w:fldCharType="end"/>
      </w:r>
    </w:p>
    <w:p w14:paraId="11067CEB" w14:textId="3FE25380" w:rsidR="00DF5913" w:rsidRDefault="00DF5913">
      <w:pPr>
        <w:pStyle w:val="TOC3"/>
        <w:tabs>
          <w:tab w:val="right" w:leader="dot" w:pos="8630"/>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_Toc522905377 \h </w:instrText>
      </w:r>
      <w:r>
        <w:rPr>
          <w:noProof/>
        </w:rPr>
      </w:r>
      <w:r>
        <w:rPr>
          <w:noProof/>
        </w:rPr>
        <w:fldChar w:fldCharType="separate"/>
      </w:r>
      <w:r>
        <w:rPr>
          <w:noProof/>
        </w:rPr>
        <w:t>58</w:t>
      </w:r>
      <w:r>
        <w:rPr>
          <w:noProof/>
        </w:rPr>
        <w:fldChar w:fldCharType="end"/>
      </w:r>
    </w:p>
    <w:p w14:paraId="40F30A54" w14:textId="70496662" w:rsidR="00DF5913" w:rsidRDefault="00DF5913">
      <w:pPr>
        <w:pStyle w:val="TOC3"/>
        <w:tabs>
          <w:tab w:val="right" w:leader="dot" w:pos="8630"/>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_Toc522905378 \h </w:instrText>
      </w:r>
      <w:r>
        <w:rPr>
          <w:noProof/>
        </w:rPr>
      </w:r>
      <w:r>
        <w:rPr>
          <w:noProof/>
        </w:rPr>
        <w:fldChar w:fldCharType="separate"/>
      </w:r>
      <w:r>
        <w:rPr>
          <w:noProof/>
        </w:rPr>
        <w:t>58</w:t>
      </w:r>
      <w:r>
        <w:rPr>
          <w:noProof/>
        </w:rPr>
        <w:fldChar w:fldCharType="end"/>
      </w:r>
    </w:p>
    <w:p w14:paraId="46E012E1" w14:textId="656DAC72" w:rsidR="00DF5913" w:rsidRDefault="00DF5913">
      <w:pPr>
        <w:pStyle w:val="TOC3"/>
        <w:tabs>
          <w:tab w:val="right" w:leader="dot" w:pos="8630"/>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_Toc522905379 \h </w:instrText>
      </w:r>
      <w:r>
        <w:rPr>
          <w:noProof/>
        </w:rPr>
      </w:r>
      <w:r>
        <w:rPr>
          <w:noProof/>
        </w:rPr>
        <w:fldChar w:fldCharType="separate"/>
      </w:r>
      <w:r>
        <w:rPr>
          <w:noProof/>
        </w:rPr>
        <w:t>58</w:t>
      </w:r>
      <w:r>
        <w:rPr>
          <w:noProof/>
        </w:rPr>
        <w:fldChar w:fldCharType="end"/>
      </w:r>
    </w:p>
    <w:p w14:paraId="1D411DD4" w14:textId="55586207" w:rsidR="00DF5913" w:rsidRDefault="00DF5913">
      <w:pPr>
        <w:pStyle w:val="TOC2"/>
        <w:tabs>
          <w:tab w:val="right" w:leader="dot" w:pos="8630"/>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_Toc522905380 \h </w:instrText>
      </w:r>
      <w:r>
        <w:rPr>
          <w:noProof/>
        </w:rPr>
      </w:r>
      <w:r>
        <w:rPr>
          <w:noProof/>
        </w:rPr>
        <w:fldChar w:fldCharType="separate"/>
      </w:r>
      <w:r>
        <w:rPr>
          <w:noProof/>
        </w:rPr>
        <w:t>58</w:t>
      </w:r>
      <w:r>
        <w:rPr>
          <w:noProof/>
        </w:rPr>
        <w:fldChar w:fldCharType="end"/>
      </w:r>
    </w:p>
    <w:p w14:paraId="66220A8E" w14:textId="738C64A3" w:rsidR="00DF5913" w:rsidRDefault="00DF5913">
      <w:pPr>
        <w:pStyle w:val="TOC2"/>
        <w:tabs>
          <w:tab w:val="right" w:leader="dot" w:pos="8630"/>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_Toc522905381 \h </w:instrText>
      </w:r>
      <w:r>
        <w:rPr>
          <w:noProof/>
        </w:rPr>
      </w:r>
      <w:r>
        <w:rPr>
          <w:noProof/>
        </w:rPr>
        <w:fldChar w:fldCharType="separate"/>
      </w:r>
      <w:r>
        <w:rPr>
          <w:noProof/>
        </w:rPr>
        <w:t>59</w:t>
      </w:r>
      <w:r>
        <w:rPr>
          <w:noProof/>
        </w:rPr>
        <w:fldChar w:fldCharType="end"/>
      </w:r>
    </w:p>
    <w:p w14:paraId="42FBE0CC" w14:textId="1AF72FF9" w:rsidR="00DF5913" w:rsidRDefault="00DF5913">
      <w:pPr>
        <w:pStyle w:val="TOC1"/>
        <w:tabs>
          <w:tab w:val="right" w:leader="dot" w:pos="8630"/>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_Toc522905382 \h </w:instrText>
      </w:r>
      <w:r>
        <w:rPr>
          <w:noProof/>
        </w:rPr>
      </w:r>
      <w:r>
        <w:rPr>
          <w:noProof/>
        </w:rPr>
        <w:fldChar w:fldCharType="separate"/>
      </w:r>
      <w:r>
        <w:rPr>
          <w:noProof/>
        </w:rPr>
        <w:t>60</w:t>
      </w:r>
      <w:r>
        <w:rPr>
          <w:noProof/>
        </w:rPr>
        <w:fldChar w:fldCharType="end"/>
      </w:r>
    </w:p>
    <w:p w14:paraId="2F25C815" w14:textId="3B40E8CB"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2905345"/>
      <w:r>
        <w:lastRenderedPageBreak/>
        <w:t>ANALYSIS</w:t>
      </w:r>
      <w:bookmarkEnd w:id="6"/>
    </w:p>
    <w:p w14:paraId="47A0B7B4" w14:textId="46535B80" w:rsidR="0008690E" w:rsidRDefault="0008690E" w:rsidP="0008690E">
      <w:pPr>
        <w:pStyle w:val="Heading2"/>
      </w:pPr>
      <w:bookmarkStart w:id="7" w:name="_Toc522905346"/>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0A46D392" w:rsidR="001A561A" w:rsidRDefault="00BA2E82" w:rsidP="0008690E">
      <w:r>
        <w:t>In order to help students 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2905347"/>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3375B615" w:rsidR="002E2AA3" w:rsidRDefault="00827C10" w:rsidP="002E2AA3">
      <w:pPr>
        <w:pStyle w:val="Heading2"/>
      </w:pPr>
      <w:bookmarkStart w:id="9" w:name="_Toc522905348"/>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r w:rsidR="00132284">
        <w:t xml:space="preserve"> </w:t>
      </w:r>
      <w:r w:rsidR="008A29EB">
        <w:t xml:space="preserve"> // TODO</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2905349"/>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489C9937"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12DA7A8C"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p>
        </w:tc>
      </w:tr>
      <w:tr w:rsidR="004A674D" w14:paraId="75CDB88A"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0C8FE59" w14:textId="77777777" w:rsidR="004A674D" w:rsidRPr="003D1138" w:rsidRDefault="004A674D" w:rsidP="0096676E">
            <w:pPr>
              <w:rPr>
                <w:b w:val="0"/>
              </w:rPr>
            </w:pPr>
          </w:p>
        </w:tc>
        <w:tc>
          <w:tcPr>
            <w:tcW w:w="5909" w:type="dxa"/>
          </w:tcPr>
          <w:p w14:paraId="59D259D9" w14:textId="77777777" w:rsidR="004A674D" w:rsidRDefault="004A674D" w:rsidP="0096676E">
            <w:pPr>
              <w:cnfStyle w:val="000000100000" w:firstRow="0" w:lastRow="0" w:firstColumn="0" w:lastColumn="0" w:oddVBand="0" w:evenVBand="0" w:oddHBand="1" w:evenHBand="0" w:firstRowFirstColumn="0" w:firstRowLastColumn="0" w:lastRowFirstColumn="0" w:lastRowLastColumn="0"/>
            </w:pPr>
          </w:p>
        </w:tc>
      </w:tr>
    </w:tbl>
    <w:p w14:paraId="4933B234" w14:textId="7071EAA2"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B45C52">
        <w:t>T</w:t>
      </w:r>
      <w:r w:rsidR="00E3554C">
        <w:t xml:space="preserve">he </w:t>
      </w:r>
      <w:r w:rsidR="00B45C52">
        <w:t>P</w:t>
      </w:r>
      <w:r w:rsidR="00E3554C">
        <w:t>rogram</w:t>
      </w:r>
    </w:p>
    <w:p w14:paraId="590CF43C" w14:textId="199DD9DE" w:rsidR="0096676E" w:rsidRDefault="00005919" w:rsidP="0096676E">
      <w:r>
        <w:t>Mr Perry intends on using the program to aid his teaching</w:t>
      </w:r>
      <w:r w:rsidR="00C67A99">
        <w:t xml:space="preserve"> of</w:t>
      </w:r>
    </w:p>
    <w:p w14:paraId="4C204CAA" w14:textId="72460257" w:rsidR="0096676E" w:rsidRDefault="007F06E8" w:rsidP="00D52FCE">
      <w:pPr>
        <w:pStyle w:val="Heading3"/>
      </w:pPr>
      <w:bookmarkStart w:id="11" w:name="_Toc522905350"/>
      <w:r>
        <w:t>Stakeholder</w:t>
      </w:r>
      <w:r w:rsidR="0096676E">
        <w:t xml:space="preserve"> 2</w:t>
      </w:r>
      <w:r>
        <w:t>:</w:t>
      </w:r>
      <w:r w:rsidR="003579B7">
        <w:t xml:space="preserve"> Mr </w:t>
      </w:r>
      <w:r w:rsidR="001B4434">
        <w:t>Z</w:t>
      </w:r>
      <w:r w:rsidR="003579B7">
        <w:t>.</w:t>
      </w:r>
      <w:r w:rsidR="001B4434">
        <w:t xml:space="preserve"> Faulkner</w:t>
      </w:r>
      <w:r w:rsidR="0096676E">
        <w:t xml:space="preserve">– </w:t>
      </w:r>
      <w:r w:rsidR="003579B7">
        <w:t>Computer Science Student</w:t>
      </w:r>
      <w:r w:rsidR="0096676E">
        <w:t>:</w:t>
      </w:r>
      <w:bookmarkEnd w:id="11"/>
    </w:p>
    <w:p w14:paraId="3ABF33EE" w14:textId="58EC0F87" w:rsidR="001B4434" w:rsidRDefault="00FC5BC5" w:rsidP="0096676E">
      <w:r>
        <w:t xml:space="preserve">Zack is a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lastRenderedPageBreak/>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bl>
    <w:bookmarkEnd w:id="12"/>
    <w:p w14:paraId="457D6208" w14:textId="352E932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B45C52">
        <w:t>T</w:t>
      </w:r>
      <w:r>
        <w:t xml:space="preserve">he </w:t>
      </w:r>
      <w:r w:rsidR="00B45C52">
        <w:t>P</w:t>
      </w:r>
      <w:r>
        <w:t>rogram</w:t>
      </w:r>
    </w:p>
    <w:p w14:paraId="57BE9345" w14:textId="77777777" w:rsidR="00E3554C" w:rsidRPr="00E3554C" w:rsidRDefault="00E3554C" w:rsidP="00E3554C"/>
    <w:p w14:paraId="409D0AA3" w14:textId="298E2B98" w:rsidR="0096676E" w:rsidRDefault="007F06E8" w:rsidP="00D52FCE">
      <w:pPr>
        <w:pStyle w:val="Heading3"/>
      </w:pPr>
      <w:bookmarkStart w:id="13" w:name="_Toc522905351"/>
      <w:r>
        <w:t>Stakeholder</w:t>
      </w:r>
      <w:r w:rsidR="0096676E">
        <w:t xml:space="preserve"> 3</w:t>
      </w:r>
      <w:r>
        <w:t>:</w:t>
      </w:r>
      <w:r w:rsidR="003F5713">
        <w:t xml:space="preserve"> Mr S. Yang</w:t>
      </w:r>
      <w:r w:rsidR="0096676E">
        <w:t xml:space="preserve"> –</w:t>
      </w:r>
      <w:r w:rsidR="003579B7">
        <w:t xml:space="preserve"> </w:t>
      </w:r>
      <w:r w:rsidR="003F5713">
        <w:t>School Administrator</w:t>
      </w:r>
      <w:r w:rsidR="0096676E">
        <w:t>:</w:t>
      </w:r>
      <w:bookmarkEnd w:id="13"/>
    </w:p>
    <w:p w14:paraId="0D7FE800" w14:textId="4F04C483" w:rsidR="0096676E" w:rsidRDefault="006E4C55" w:rsidP="0096676E">
      <w:r>
        <w:t>Mr Yang</w:t>
      </w:r>
      <w:r w:rsidR="003F5713">
        <w:t xml:space="preserve"> has little-to-no understanding of </w:t>
      </w:r>
      <w:r w:rsidR="00947909">
        <w:t>programming but</w:t>
      </w:r>
      <w:r w:rsidR="003F5713">
        <w:t xml:space="preserve"> </w:t>
      </w:r>
      <w:r>
        <w:t xml:space="preserve">understands that it is a requirement for any computer science student to get a good grade. As a member of staff, he wants his students to have the best opportunities available to them to allow them to represent the school well. </w:t>
      </w:r>
      <w:r w:rsidR="00947909">
        <w:t>However,</w:t>
      </w:r>
      <w:r w:rsidR="00516C47">
        <w:t xml:space="preserve"> it is also his job to ensure that the school complies with</w:t>
      </w:r>
      <w:r w:rsidR="00382174">
        <w:t xml:space="preserve"> laws and regulations placed upon it, as well as to guarantee the safety of all students in the school.</w:t>
      </w:r>
    </w:p>
    <w:p w14:paraId="04F3B02F" w14:textId="6C42C77E"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78315E" w14:paraId="0F0B68F9"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DC3C638" w14:textId="77777777" w:rsidR="0078315E" w:rsidRDefault="0078315E" w:rsidP="0078315E">
            <w:r>
              <w:t>Requirement</w:t>
            </w:r>
          </w:p>
        </w:tc>
        <w:tc>
          <w:tcPr>
            <w:tcW w:w="5909" w:type="dxa"/>
          </w:tcPr>
          <w:p w14:paraId="0A9847E9" w14:textId="77777777" w:rsidR="0078315E" w:rsidRDefault="0078315E" w:rsidP="0078315E">
            <w:pPr>
              <w:cnfStyle w:val="100000000000" w:firstRow="1" w:lastRow="0" w:firstColumn="0" w:lastColumn="0" w:oddVBand="0" w:evenVBand="0" w:oddHBand="0" w:evenHBand="0" w:firstRowFirstColumn="0" w:firstRowLastColumn="0" w:lastRowFirstColumn="0" w:lastRowLastColumn="0"/>
            </w:pPr>
            <w:r>
              <w:t>Justification</w:t>
            </w:r>
          </w:p>
        </w:tc>
      </w:tr>
      <w:tr w:rsidR="0078315E" w14:paraId="1D7AE0CD"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3C6DC31" w14:textId="2034DCA6" w:rsidR="0078315E" w:rsidRPr="00760724" w:rsidRDefault="00A52A69" w:rsidP="0078315E">
            <w:pPr>
              <w:rPr>
                <w:b w:val="0"/>
              </w:rPr>
            </w:pPr>
            <w:r>
              <w:rPr>
                <w:b w:val="0"/>
              </w:rPr>
              <w:t>Complies with &lt;Regulation X&gt;</w:t>
            </w:r>
          </w:p>
        </w:tc>
        <w:tc>
          <w:tcPr>
            <w:tcW w:w="5909" w:type="dxa"/>
          </w:tcPr>
          <w:p w14:paraId="3EFA256F" w14:textId="1BE3B27F" w:rsidR="0078315E" w:rsidRDefault="00A52A69" w:rsidP="0078315E">
            <w:pPr>
              <w:cnfStyle w:val="000000100000" w:firstRow="0" w:lastRow="0" w:firstColumn="0" w:lastColumn="0" w:oddVBand="0" w:evenVBand="0" w:oddHBand="1" w:evenHBand="0" w:firstRowFirstColumn="0" w:firstRowLastColumn="0" w:lastRowFirstColumn="0" w:lastRowLastColumn="0"/>
            </w:pPr>
            <w:r>
              <w:t xml:space="preserve">&lt;something </w:t>
            </w:r>
            <w:r w:rsidR="00382174">
              <w:t>to do with regulation X&gt;</w:t>
            </w:r>
          </w:p>
        </w:tc>
      </w:tr>
      <w:tr w:rsidR="0078315E" w14:paraId="444AFBF7"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0E0EEB46" w14:textId="6999BDD7" w:rsidR="0078315E" w:rsidRPr="00760724" w:rsidRDefault="00382174" w:rsidP="0078315E">
            <w:pPr>
              <w:rPr>
                <w:b w:val="0"/>
              </w:rPr>
            </w:pPr>
            <w:r>
              <w:rPr>
                <w:b w:val="0"/>
              </w:rPr>
              <w:t>IT Safety or something?</w:t>
            </w:r>
          </w:p>
        </w:tc>
        <w:tc>
          <w:tcPr>
            <w:tcW w:w="5909" w:type="dxa"/>
          </w:tcPr>
          <w:p w14:paraId="6D6484E3" w14:textId="6B1BAF76" w:rsidR="0078315E" w:rsidRDefault="0078315E" w:rsidP="0078315E">
            <w:pPr>
              <w:cnfStyle w:val="000000000000" w:firstRow="0" w:lastRow="0" w:firstColumn="0" w:lastColumn="0" w:oddVBand="0" w:evenVBand="0" w:oddHBand="0" w:evenHBand="0" w:firstRowFirstColumn="0" w:firstRowLastColumn="0" w:lastRowFirstColumn="0" w:lastRowLastColumn="0"/>
            </w:pPr>
          </w:p>
        </w:tc>
      </w:tr>
      <w:tr w:rsidR="0078315E" w14:paraId="363EE1C1"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BB1042E" w14:textId="16567007" w:rsidR="0078315E" w:rsidRPr="00760724" w:rsidRDefault="0078315E" w:rsidP="0078315E">
            <w:pPr>
              <w:rPr>
                <w:b w:val="0"/>
              </w:rPr>
            </w:pPr>
          </w:p>
        </w:tc>
        <w:tc>
          <w:tcPr>
            <w:tcW w:w="5909" w:type="dxa"/>
          </w:tcPr>
          <w:p w14:paraId="20FA1D33" w14:textId="1D385D0D" w:rsidR="0078315E" w:rsidRDefault="0078315E" w:rsidP="0078315E">
            <w:pPr>
              <w:cnfStyle w:val="000000100000" w:firstRow="0" w:lastRow="0" w:firstColumn="0" w:lastColumn="0" w:oddVBand="0" w:evenVBand="0" w:oddHBand="1" w:evenHBand="0" w:firstRowFirstColumn="0" w:firstRowLastColumn="0" w:lastRowFirstColumn="0" w:lastRowLastColumn="0"/>
            </w:pPr>
          </w:p>
        </w:tc>
      </w:tr>
      <w:tr w:rsidR="0078315E" w14:paraId="25FE8AA6"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56773BE" w14:textId="62DE0FB6" w:rsidR="0078315E" w:rsidRPr="003D1138" w:rsidRDefault="0078315E" w:rsidP="0078315E">
            <w:pPr>
              <w:rPr>
                <w:b w:val="0"/>
              </w:rPr>
            </w:pPr>
          </w:p>
        </w:tc>
        <w:tc>
          <w:tcPr>
            <w:tcW w:w="5909" w:type="dxa"/>
          </w:tcPr>
          <w:p w14:paraId="0CD01692" w14:textId="0D1467C8" w:rsidR="0078315E" w:rsidRDefault="0078315E" w:rsidP="0078315E">
            <w:pPr>
              <w:cnfStyle w:val="000000000000" w:firstRow="0" w:lastRow="0" w:firstColumn="0" w:lastColumn="0" w:oddVBand="0" w:evenVBand="0" w:oddHBand="0" w:evenHBand="0" w:firstRowFirstColumn="0" w:firstRowLastColumn="0" w:lastRowFirstColumn="0" w:lastRowLastColumn="0"/>
            </w:pPr>
          </w:p>
        </w:tc>
      </w:tr>
      <w:tr w:rsidR="0078315E" w14:paraId="0F1C52E4"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3119D135" w14:textId="346BDD65" w:rsidR="0078315E" w:rsidRPr="003D1138" w:rsidRDefault="0078315E" w:rsidP="0078315E">
            <w:pPr>
              <w:rPr>
                <w:b w:val="0"/>
              </w:rPr>
            </w:pPr>
          </w:p>
        </w:tc>
        <w:tc>
          <w:tcPr>
            <w:tcW w:w="5909" w:type="dxa"/>
          </w:tcPr>
          <w:p w14:paraId="467B9BFF" w14:textId="7C0DB1D3" w:rsidR="0078315E" w:rsidRDefault="0078315E" w:rsidP="0078315E">
            <w:pPr>
              <w:cnfStyle w:val="000000100000" w:firstRow="0" w:lastRow="0" w:firstColumn="0" w:lastColumn="0" w:oddVBand="0" w:evenVBand="0" w:oddHBand="1" w:evenHBand="0" w:firstRowFirstColumn="0" w:firstRowLastColumn="0" w:lastRowFirstColumn="0" w:lastRowLastColumn="0"/>
            </w:pPr>
          </w:p>
        </w:tc>
      </w:tr>
    </w:tbl>
    <w:p w14:paraId="2A46947A" w14:textId="0EAB4514" w:rsidR="00E3554C"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B45C52">
        <w:t>T</w:t>
      </w:r>
      <w:r>
        <w:t xml:space="preserve">he </w:t>
      </w:r>
      <w:r w:rsidR="00B45C52">
        <w:t>P</w:t>
      </w:r>
      <w:r>
        <w:t>rogram</w:t>
      </w:r>
    </w:p>
    <w:p w14:paraId="7418CCEF" w14:textId="77777777" w:rsidR="006F4CFD" w:rsidRPr="006F4CFD" w:rsidRDefault="006F4CFD" w:rsidP="006F4CFD"/>
    <w:p w14:paraId="6758AE97" w14:textId="4AEF7E70" w:rsidR="00E83FC8" w:rsidRDefault="00E83FC8" w:rsidP="003860C0">
      <w:pPr>
        <w:pStyle w:val="Heading2"/>
      </w:pPr>
      <w:bookmarkStart w:id="14" w:name="_Toc522905352"/>
      <w:r>
        <w:t>Overall Stakeholder Requirements</w:t>
      </w:r>
      <w:r w:rsidR="00C524E0">
        <w:t xml:space="preserve"> // TODO</w:t>
      </w:r>
      <w:bookmarkEnd w:id="14"/>
    </w:p>
    <w:p w14:paraId="4B5FFE65" w14:textId="77777777" w:rsidR="00E83FC8" w:rsidRPr="00E83FC8" w:rsidRDefault="00E83FC8" w:rsidP="00E83FC8"/>
    <w:p w14:paraId="1C4EE225" w14:textId="1C10156F" w:rsidR="003860C0" w:rsidRDefault="003860C0" w:rsidP="003860C0">
      <w:pPr>
        <w:pStyle w:val="Heading2"/>
      </w:pPr>
      <w:bookmarkStart w:id="15" w:name="_Toc522905353"/>
      <w:r>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5"/>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0" cstate="print">
                      <a:extLst>
                        <a:ext uri="{BEBA8EAE-BF5A-486C-A8C5-ECC9F3942E4B}">
                          <a14:imgProps xmlns:a14="http://schemas.microsoft.com/office/drawing/2010/main">
                            <a14:imgLayer r:embed="rId11">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2">
                      <a:extLst>
                        <a:ext uri="{BEBA8EAE-BF5A-486C-A8C5-ECC9F3942E4B}">
                          <a14:imgProps xmlns:a14="http://schemas.microsoft.com/office/drawing/2010/main">
                            <a14:imgLayer r:embed="rId13">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4">
                      <a:extLst>
                        <a:ext uri="{BEBA8EAE-BF5A-486C-A8C5-ECC9F3942E4B}">
                          <a14:imgProps xmlns:a14="http://schemas.microsoft.com/office/drawing/2010/main">
                            <a14:imgLayer r:embed="rId15">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6" w:name="_Toc522905354"/>
      <w:r>
        <w:t>MicroBit {and IDE}</w:t>
      </w:r>
      <w:bookmarkEnd w:id="16"/>
    </w:p>
    <w:p w14:paraId="515D5855" w14:textId="77777777" w:rsidR="003E04EA" w:rsidRDefault="003E04EA" w:rsidP="003E04EA">
      <w:r>
        <w:t xml:space="preserve">The MicroBit, produced by the MicroBit Educational Foundation {MEF}, is a piece of educational hardware designed to get young students to be interested in programming. </w:t>
      </w:r>
      <w:r>
        <w:lastRenderedPageBreak/>
        <w:t>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lastRenderedPageBreak/>
        <w:drawing>
          <wp:inline distT="0" distB="0" distL="0" distR="0" wp14:anchorId="192FBD92" wp14:editId="57883B0B">
            <wp:extent cx="5486400" cy="3204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7" w:name="_Hlk515630253"/>
      <w:r>
        <w:t xml:space="preserve">switch </w:t>
      </w:r>
      <w:bookmarkEnd w:id="17"/>
      <w:r>
        <w:t>between text and blocks seamlessly. The JS editor also displays 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lastRenderedPageBreak/>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lastRenderedPageBreak/>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lastRenderedPageBreak/>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lastRenderedPageBreak/>
        <w:t xml:space="preserve">Provides a link to MicroBit’s own support </w:t>
      </w:r>
      <w:hyperlink r:id="rId30"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1" w:history="1">
        <w:r w:rsidRPr="00830E40">
          <w:rPr>
            <w:rStyle w:val="Hyperlink"/>
          </w:rPr>
          <w:t>MicroBit’s website</w:t>
        </w:r>
      </w:hyperlink>
      <w:r>
        <w:t xml:space="preserve"> where users can purchase a device</w:t>
      </w:r>
    </w:p>
    <w:p w14:paraId="6BE35552" w14:textId="204E3865" w:rsidR="00A568AA" w:rsidRDefault="00A568AA" w:rsidP="00A568AA">
      <w:pPr>
        <w:pStyle w:val="ListParagraph"/>
        <w:numPr>
          <w:ilvl w:val="1"/>
          <w:numId w:val="40"/>
        </w:numPr>
      </w:pPr>
      <w:r>
        <w:t>As the MicroBit is a piece of external hardware, it has to be purchased for use in person</w:t>
      </w:r>
    </w:p>
    <w:p w14:paraId="73D64A7D" w14:textId="026FF0F0" w:rsidR="00E91B76" w:rsidRDefault="00E91B76" w:rsidP="00E91B76">
      <w:pPr>
        <w:pStyle w:val="Heading5"/>
      </w:pPr>
      <w:r>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62BCC54E"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file, and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lastRenderedPageBreak/>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lastRenderedPageBreak/>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lastRenderedPageBreak/>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1FE5914E" w:rsidR="0030776A" w:rsidRDefault="0030776A" w:rsidP="0030776A">
      <w:r>
        <w:lastRenderedPageBreak/>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JavaScript, and can simply have </w:t>
      </w:r>
      <w:r w:rsidR="007E6F7D">
        <w:t>the snippets</w:t>
      </w:r>
      <w:r>
        <w:t xml:space="preserve"> inserted for them</w:t>
      </w:r>
      <w:r w:rsidR="007E6F7D">
        <w:t>.</w:t>
      </w:r>
    </w:p>
    <w:p w14:paraId="72C4B63E" w14:textId="199E1619" w:rsidR="00A568AA" w:rsidRDefault="00A568AA" w:rsidP="00A568AA">
      <w:pPr>
        <w:pStyle w:val="Heading5"/>
      </w:pPr>
      <w:r>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4345538B"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actually have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156ED616" w:rsidR="00303C12" w:rsidRDefault="00F86D9F" w:rsidP="00303C12">
      <w:r>
        <w:t>These buttons allow you to control the way the MicroBit preview executes code. The Stop button stops code execution at the current line / block, and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8" w:name="_Dual-Language_Support"/>
      <w:bookmarkEnd w:id="18"/>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0F62D531" w:rsidR="000F0EC1" w:rsidRDefault="000F0EC1" w:rsidP="000F0EC1">
      <w:pPr>
        <w:pStyle w:val="Photo"/>
      </w:pPr>
      <w:r>
        <w:t>The explorer bar,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23CE9E4E" w:rsidR="000F0EC1" w:rsidRDefault="000F0EC1" w:rsidP="000F0EC1">
      <w:pPr>
        <w:pStyle w:val="Photo"/>
      </w:pPr>
      <w:r>
        <w:t>The explorer bar, opened to view the files in the project</w:t>
      </w:r>
    </w:p>
    <w:p w14:paraId="18A284B4" w14:textId="2DC9B9AB" w:rsidR="00FF713C" w:rsidRDefault="000F0EC1" w:rsidP="000F0EC1">
      <w:r>
        <w:t>The program keeps two copies of the file, one that controls the block editor and one that controls the JS editor {Note that the JS editor actually uses TypeScript, a strongly typed variant of the dynamically typed JS}. The “</w:t>
      </w:r>
      <w:proofErr w:type="spellStart"/>
      <w:r>
        <w:t>main.blocks</w:t>
      </w:r>
      <w:proofErr w:type="spellEnd"/>
      <w:r>
        <w:t>” file contains all the information needed to load the blocks editor, and can’t be viewed outside of the editor. The “</w:t>
      </w:r>
      <w:proofErr w:type="spellStart"/>
      <w:r>
        <w:t>main.ts</w:t>
      </w:r>
      <w:proofErr w:type="spellEnd"/>
      <w:r>
        <w:t>” is a plaintext file and contains exactly what is written in the JS editor. The “README.md” can be edited to provide a built-in description</w:t>
      </w:r>
      <w:r w:rsidR="004D0FEB">
        <w:t xml:space="preserve"> for the project. “</w:t>
      </w:r>
      <w:proofErr w:type="spellStart"/>
      <w:r w:rsidR="004D0FEB">
        <w:t>pxt.json</w:t>
      </w:r>
      <w:proofErr w:type="spellEnd"/>
      <w:r w:rsidR="004D0FEB">
        <w:t>” is equivalent to the settings file, and cannot be edited directly. Opening “</w:t>
      </w:r>
      <w:proofErr w:type="spellStart"/>
      <w:r w:rsidR="004D0FEB">
        <w:t>pxt.json</w:t>
      </w:r>
      <w:proofErr w:type="spellEnd"/>
      <w:r w:rsidR="004D0FEB">
        <w:t>”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0721596B"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provide assistance to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1F654E1B"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375161E" w:rsidR="00830E40" w:rsidRDefault="00E542F7" w:rsidP="00513402">
            <w:pPr>
              <w:cnfStyle w:val="000000000000" w:firstRow="0" w:lastRow="0" w:firstColumn="0" w:lastColumn="0" w:oddVBand="0" w:evenVBand="0" w:oddHBand="0" w:evenHBand="0" w:firstRowFirstColumn="0" w:firstRowLastColumn="0" w:lastRowFirstColumn="0" w:lastRowLastColumn="0"/>
            </w:pPr>
            <w:r>
              <w:t>Editing and parsing in two languages would be much harder to code than just one, and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40E5B598"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 xml:space="preserve">written and reuse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9" w:name="_Toc522905355"/>
      <w:r>
        <w:lastRenderedPageBreak/>
        <w:t>Microsoft Visual Studio</w:t>
      </w:r>
      <w:r w:rsidR="00C9738F">
        <w:t xml:space="preserve"> </w:t>
      </w:r>
      <w:r w:rsidR="009C3755">
        <w:t>Code</w:t>
      </w:r>
      <w:bookmarkEnd w:id="19"/>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67795814">
            <wp:extent cx="5486400" cy="31927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3192780"/>
                    </a:xfrm>
                    <a:prstGeom prst="rect">
                      <a:avLst/>
                    </a:prstGeom>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4E430F" w:rsidP="00184F52">
      <w:hyperlink r:id="rId50"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1"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20" w:name="_Sidebar"/>
      <w:bookmarkEnd w:id="20"/>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184F52">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1" w:name="_Command_Palette"/>
      <w:bookmarkEnd w:id="21"/>
      <w:r>
        <w:t>Command Palette</w:t>
      </w:r>
    </w:p>
    <w:p w14:paraId="707FE43D" w14:textId="4F40A856" w:rsidR="00184F52" w:rsidRDefault="00184F52" w:rsidP="00184F52">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234C11E0">
            <wp:extent cx="5486400" cy="38468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846830"/>
                    </a:xfrm>
                    <a:prstGeom prst="rect">
                      <a:avLst/>
                    </a:prstGeom>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5CC7DF33" w:rsidR="003E04EA" w:rsidRDefault="003E04EA" w:rsidP="00CB6884">
      <w:pPr>
        <w:pStyle w:val="Heading4"/>
      </w:pPr>
      <w:r>
        <w:t>Extensibility</w:t>
      </w:r>
      <w:r w:rsidR="00324386">
        <w:t xml:space="preserve"> </w:t>
      </w:r>
      <w:r w:rsidR="00B45C52">
        <w:t>A</w:t>
      </w:r>
      <w:r w:rsidR="00324386">
        <w:t>nd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69"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2568AE43" w:rsidR="003B364F" w:rsidRDefault="00665E3F" w:rsidP="002A03AA">
            <w:pPr>
              <w:cnfStyle w:val="000000000000" w:firstRow="0" w:lastRow="0" w:firstColumn="0" w:lastColumn="0" w:oddVBand="0" w:evenVBand="0" w:oddHBand="0" w:evenHBand="0" w:firstRowFirstColumn="0" w:firstRowLastColumn="0" w:lastRowFirstColumn="0" w:lastRowLastColumn="0"/>
            </w:pPr>
            <w:r>
              <w:t>This would allow a user to work on multiple programs at the same time, perhaps in order to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lastRenderedPageBreak/>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235A9DC9"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using objects in a simple program is likely to be more complex than most first time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0A09E290" w:rsidR="00324386" w:rsidRPr="001E0BD0" w:rsidRDefault="00CB2545" w:rsidP="00324386">
      <w:r>
        <w:t xml:space="preserve">Visual Studio Code is a </w:t>
      </w:r>
      <w:r w:rsidR="001E0BD0">
        <w:t xml:space="preserve">fully fledged IDE designed with </w:t>
      </w:r>
      <w:r w:rsidR="001E0BD0">
        <w:rPr>
          <w:b/>
        </w:rPr>
        <w:t>all</w:t>
      </w:r>
      <w:r w:rsidR="001E0BD0">
        <w:t xml:space="preserve"> developers in mind. As such, many of its features are much more advanced than suit my needs</w:t>
      </w:r>
      <w:r w:rsidR="0012688F">
        <w:t>. In particular the extensible aspects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 needs.</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2" w:name="_Toc522905356"/>
      <w:r>
        <w:lastRenderedPageBreak/>
        <w:t>Scratch</w:t>
      </w:r>
      <w:r w:rsidR="00D56A2F">
        <w:t xml:space="preserve"> </w:t>
      </w:r>
      <w:r w:rsidR="00984413">
        <w:t>{</w:t>
      </w:r>
      <w:r w:rsidR="00C9738F">
        <w:t xml:space="preserve">and </w:t>
      </w:r>
      <w:r w:rsidR="00D56A2F">
        <w:t>IDE</w:t>
      </w:r>
      <w:r w:rsidR="00984413">
        <w:t>}</w:t>
      </w:r>
      <w:bookmarkEnd w:id="22"/>
    </w:p>
    <w:p w14:paraId="7F8E9D74" w14:textId="59537D97"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xml:space="preserve">. It provides a blank canvas and a “sprite” when first opened, along with a large number of “blocks” which each have their own individual functionality. As simple as Scratch is on the surface, the variety of tools available for use allow for an incredible range of design possibilities. The way Scratch treats “sprites” as individual objects </w:t>
      </w:r>
      <w:r w:rsidR="0069746F">
        <w:t>makes</w:t>
      </w:r>
      <w:r>
        <w:t xml:space="preserve"> programming their behaviours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58A93A19" w:rsidR="00C87AEF" w:rsidRDefault="00C87AEF" w:rsidP="00C87AEF">
      <w:r>
        <w:t xml:space="preserve">Each sprite also has an “Info” view available, which can be viewed by clicking the “i”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7AE1D66F" w:rsidR="00B90C13" w:rsidRDefault="00B90C13" w:rsidP="00B90C13">
      <w:pPr>
        <w:pStyle w:val="Photo"/>
      </w:pPr>
      <w:r>
        <w:t>The “i”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617C2306" w14:textId="25155DA7" w:rsidR="00EC522B" w:rsidRDefault="00EC522B" w:rsidP="00B90C13">
      <w:pPr>
        <w:pStyle w:val="Photo"/>
      </w:pPr>
      <w:r>
        <w:t>The variables can be shown onscreen using the checkboxes, as shown</w:t>
      </w:r>
    </w:p>
    <w:p w14:paraId="71B7E59D" w14:textId="35300C9F" w:rsidR="006D2602" w:rsidRDefault="006D2602" w:rsidP="006D2602">
      <w:pPr>
        <w:pStyle w:val="Heading5"/>
      </w:pPr>
      <w:r>
        <w:t>The Stage</w:t>
      </w:r>
    </w:p>
    <w:p w14:paraId="0F610568" w14:textId="0203115A" w:rsidR="006D2602" w:rsidRDefault="006D2602" w:rsidP="006D2602">
      <w:r>
        <w:t>Scratch uses a GUI to display program output, called “the stage”. The stage is displayed in the top left of the window and, while it can be made smaller, cannot be hidden. The sprites on the stage can be interacted with, normally clicked and dragged to be moved, and right-clicking them will open a context menu. The stage can be maximised to fill the screen using the blue box icon just above it on the left.</w:t>
      </w:r>
    </w:p>
    <w:p w14:paraId="4ABD6051" w14:textId="3ABF6A1A" w:rsidR="006D2602" w:rsidRDefault="006D2602" w:rsidP="006D2602">
      <w:pPr>
        <w:pStyle w:val="Photo"/>
      </w:pPr>
      <w:r>
        <w:rPr>
          <w:noProof/>
        </w:rPr>
        <w:drawing>
          <wp:inline distT="0" distB="0" distL="0" distR="0" wp14:anchorId="0C36922D" wp14:editId="141D151B">
            <wp:extent cx="657225" cy="495300"/>
            <wp:effectExtent l="38100" t="38100" r="10477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57225" cy="495300"/>
                    </a:xfrm>
                    <a:prstGeom prst="rect">
                      <a:avLst/>
                    </a:prstGeom>
                    <a:effectLst>
                      <a:outerShdw blurRad="50800" dist="38100" dir="2700000" algn="tl" rotWithShape="0">
                        <a:prstClr val="black">
                          <a:alpha val="40000"/>
                        </a:prstClr>
                      </a:outerShdw>
                    </a:effectLst>
                  </pic:spPr>
                </pic:pic>
              </a:graphicData>
            </a:graphic>
          </wp:inline>
        </w:drawing>
      </w:r>
    </w:p>
    <w:p w14:paraId="5C563140" w14:textId="658BF8B9" w:rsidR="006D2602" w:rsidRDefault="006D2602" w:rsidP="006D2602">
      <w:pPr>
        <w:pStyle w:val="Photo"/>
      </w:pPr>
      <w:r>
        <w:t>The maximise</w:t>
      </w:r>
      <w:r w:rsidR="0021351B">
        <w:t xml:space="preserve"> stage icon</w:t>
      </w:r>
    </w:p>
    <w:p w14:paraId="67D8FA00" w14:textId="1F6CF231" w:rsidR="006D2602" w:rsidRDefault="006D2602" w:rsidP="006D2602">
      <w:pPr>
        <w:pStyle w:val="Photo"/>
      </w:pPr>
      <w:r>
        <w:rPr>
          <w:noProof/>
        </w:rPr>
        <w:lastRenderedPageBreak/>
        <w:drawing>
          <wp:inline distT="0" distB="0" distL="0" distR="0" wp14:anchorId="356494B9" wp14:editId="0D29E520">
            <wp:extent cx="4167856" cy="3629025"/>
            <wp:effectExtent l="38100" t="38100" r="99695"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69514" cy="3630469"/>
                    </a:xfrm>
                    <a:prstGeom prst="rect">
                      <a:avLst/>
                    </a:prstGeom>
                    <a:effectLst>
                      <a:outerShdw blurRad="50800" dist="38100" dir="2700000" algn="tl" rotWithShape="0">
                        <a:prstClr val="black">
                          <a:alpha val="40000"/>
                        </a:prstClr>
                      </a:outerShdw>
                    </a:effectLst>
                  </pic:spPr>
                </pic:pic>
              </a:graphicData>
            </a:graphic>
          </wp:inline>
        </w:drawing>
      </w:r>
    </w:p>
    <w:p w14:paraId="3194041D" w14:textId="338DE5AD" w:rsidR="006D2602" w:rsidRDefault="006D2602" w:rsidP="006D2602">
      <w:pPr>
        <w:pStyle w:val="Photo"/>
      </w:pPr>
      <w:r>
        <w:t>The stage with two sprites on it</w:t>
      </w:r>
    </w:p>
    <w:p w14:paraId="65B0EADF" w14:textId="3E887DF9" w:rsidR="006D2602" w:rsidRDefault="006D2602" w:rsidP="006D2602">
      <w:pPr>
        <w:pStyle w:val="Photo"/>
      </w:pPr>
      <w:r>
        <w:rPr>
          <w:noProof/>
        </w:rPr>
        <w:drawing>
          <wp:inline distT="0" distB="0" distL="0" distR="0" wp14:anchorId="59758AAF" wp14:editId="278C1CA0">
            <wp:extent cx="1962150" cy="1866900"/>
            <wp:effectExtent l="38100" t="38100" r="95250"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962150" cy="1866900"/>
                    </a:xfrm>
                    <a:prstGeom prst="rect">
                      <a:avLst/>
                    </a:prstGeom>
                    <a:effectLst>
                      <a:outerShdw blurRad="50800" dist="38100" dir="2700000" algn="tl" rotWithShape="0">
                        <a:prstClr val="black">
                          <a:alpha val="40000"/>
                        </a:prstClr>
                      </a:outerShdw>
                    </a:effectLst>
                  </pic:spPr>
                </pic:pic>
              </a:graphicData>
            </a:graphic>
          </wp:inline>
        </w:drawing>
      </w:r>
    </w:p>
    <w:p w14:paraId="15559E8A" w14:textId="4532DEC5" w:rsidR="006D2602" w:rsidRDefault="006D2602" w:rsidP="006D2602">
      <w:pPr>
        <w:pStyle w:val="Photo"/>
      </w:pPr>
      <w:r>
        <w:t>The context menu that opens when a sprite is right-clicked</w:t>
      </w:r>
    </w:p>
    <w:p w14:paraId="4B9911B1" w14:textId="77777777" w:rsidR="006D2602" w:rsidRPr="006D2602" w:rsidRDefault="006D2602" w:rsidP="006D2602"/>
    <w:p w14:paraId="22B128E8" w14:textId="62CB5750" w:rsidR="00F8787A" w:rsidRDefault="00F8787A" w:rsidP="00F8787A">
      <w:pPr>
        <w:pStyle w:val="Heading4"/>
      </w:pPr>
      <w:r>
        <w:t>“Tips”</w:t>
      </w:r>
    </w:p>
    <w:p w14:paraId="2DE17C8B" w14:textId="38E27822" w:rsidR="00F8787A" w:rsidRDefault="00F8787A" w:rsidP="00F8787A">
      <w:r>
        <w:t>Scratch has a built in Tips panel</w:t>
      </w:r>
      <w:r w:rsidR="00854CB7">
        <w:t xml:space="preserve"> that </w:t>
      </w:r>
      <w:r w:rsidR="00662A90">
        <w:t>aids</w:t>
      </w:r>
      <w:r w:rsidR="00854CB7">
        <w:t xml:space="preserve"> users. It is easily accessed by clicking the “Tips” button towards the left of the menu at the top of the window, or by clicking the “?” icon in the top right of the workspace.</w:t>
      </w:r>
    </w:p>
    <w:p w14:paraId="1EC1ED8C" w14:textId="216B6F97" w:rsidR="00854CB7" w:rsidRDefault="00854CB7" w:rsidP="00854CB7">
      <w:pPr>
        <w:pStyle w:val="Photo"/>
      </w:pPr>
      <w:r>
        <w:rPr>
          <w:noProof/>
        </w:rPr>
        <w:drawing>
          <wp:inline distT="0" distB="0" distL="0" distR="0" wp14:anchorId="3D79CBB9" wp14:editId="4D97D664">
            <wp:extent cx="2705100" cy="238125"/>
            <wp:effectExtent l="38100" t="38100" r="571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05100" cy="238125"/>
                    </a:xfrm>
                    <a:prstGeom prst="rect">
                      <a:avLst/>
                    </a:prstGeom>
                    <a:effectLst>
                      <a:outerShdw blurRad="50800" dist="38100" dir="2700000" algn="tl" rotWithShape="0">
                        <a:prstClr val="black">
                          <a:alpha val="40000"/>
                        </a:prstClr>
                      </a:outerShdw>
                    </a:effectLst>
                  </pic:spPr>
                </pic:pic>
              </a:graphicData>
            </a:graphic>
          </wp:inline>
        </w:drawing>
      </w:r>
    </w:p>
    <w:p w14:paraId="31A4BD10" w14:textId="7C806767" w:rsidR="00B90C13" w:rsidRDefault="00B90C13" w:rsidP="00854CB7">
      <w:pPr>
        <w:pStyle w:val="Photo"/>
      </w:pPr>
      <w:r>
        <w:t xml:space="preserve">The “Tips” button </w:t>
      </w:r>
      <w:r w:rsidR="00662A90">
        <w:t>is in</w:t>
      </w:r>
      <w:r>
        <w:t xml:space="preserve"> the main menu strip</w:t>
      </w:r>
    </w:p>
    <w:p w14:paraId="0CCA31BF" w14:textId="246AD908" w:rsidR="00854CB7" w:rsidRDefault="00854CB7" w:rsidP="00854CB7">
      <w:pPr>
        <w:pStyle w:val="Photo"/>
      </w:pPr>
      <w:r>
        <w:rPr>
          <w:noProof/>
        </w:rPr>
        <w:lastRenderedPageBreak/>
        <w:drawing>
          <wp:inline distT="0" distB="0" distL="0" distR="0" wp14:anchorId="549FAC29" wp14:editId="4614ABCD">
            <wp:extent cx="1993593" cy="6172200"/>
            <wp:effectExtent l="38100" t="38100" r="10223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98055" cy="6186013"/>
                    </a:xfrm>
                    <a:prstGeom prst="rect">
                      <a:avLst/>
                    </a:prstGeom>
                    <a:effectLst>
                      <a:outerShdw blurRad="50800" dist="38100" dir="2700000" algn="tl" rotWithShape="0">
                        <a:prstClr val="black">
                          <a:alpha val="40000"/>
                        </a:prstClr>
                      </a:outerShdw>
                    </a:effectLst>
                  </pic:spPr>
                </pic:pic>
              </a:graphicData>
            </a:graphic>
          </wp:inline>
        </w:drawing>
      </w:r>
    </w:p>
    <w:p w14:paraId="3214CF9D" w14:textId="2F10EFA3" w:rsidR="00854CB7" w:rsidRDefault="00854CB7" w:rsidP="00854CB7">
      <w:pPr>
        <w:pStyle w:val="Photo"/>
      </w:pPr>
      <w:r>
        <w:t>When clicked, the “Tips” button opens this panel</w:t>
      </w:r>
    </w:p>
    <w:p w14:paraId="37C5FF01" w14:textId="36C537B8" w:rsidR="00854CB7" w:rsidRDefault="00854CB7" w:rsidP="00854CB7">
      <w:r>
        <w:t>The Tips panel provides several walkthroughs to help novice users get used to the program, as well as several “How-To” sections which focus on common issues users may have while using the program. The panel also has explanations of what each block does, organised by the same sections that they are found in in the toolbox.</w:t>
      </w:r>
    </w:p>
    <w:p w14:paraId="46F7618A" w14:textId="77777777" w:rsidR="00854CB7" w:rsidRDefault="00854CB7" w:rsidP="00854CB7">
      <w:pPr>
        <w:pStyle w:val="Photo"/>
      </w:pPr>
      <w:r>
        <w:rPr>
          <w:noProof/>
        </w:rPr>
        <w:lastRenderedPageBreak/>
        <w:drawing>
          <wp:inline distT="0" distB="0" distL="0" distR="0" wp14:anchorId="6D49BC50" wp14:editId="23BBB30D">
            <wp:extent cx="5486400" cy="3192780"/>
            <wp:effectExtent l="38100" t="38100" r="9525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6BEC85DD" w14:textId="17CB4396" w:rsidR="00854CB7" w:rsidRDefault="00854CB7" w:rsidP="00854CB7">
      <w:pPr>
        <w:pStyle w:val="Photo"/>
      </w:pPr>
      <w:r>
        <w:t>The Tips Panel also has descriptions for each block</w:t>
      </w:r>
    </w:p>
    <w:p w14:paraId="3A09BF33" w14:textId="0A3BDC73" w:rsidR="00854CB7" w:rsidRDefault="00854CB7" w:rsidP="00854CB7">
      <w:pPr>
        <w:pStyle w:val="Photo"/>
      </w:pPr>
      <w:r>
        <w:rPr>
          <w:noProof/>
        </w:rPr>
        <w:drawing>
          <wp:inline distT="0" distB="0" distL="0" distR="0" wp14:anchorId="746B7346" wp14:editId="74DEC654">
            <wp:extent cx="2017073" cy="3009900"/>
            <wp:effectExtent l="38100" t="38100" r="9779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23371" cy="3019298"/>
                    </a:xfrm>
                    <a:prstGeom prst="rect">
                      <a:avLst/>
                    </a:prstGeom>
                    <a:effectLst>
                      <a:outerShdw blurRad="50800" dist="38100" dir="2700000" algn="tl" rotWithShape="0">
                        <a:prstClr val="black">
                          <a:alpha val="40000"/>
                        </a:prstClr>
                      </a:outerShdw>
                    </a:effectLst>
                  </pic:spPr>
                </pic:pic>
              </a:graphicData>
            </a:graphic>
          </wp:inline>
        </w:drawing>
      </w:r>
    </w:p>
    <w:p w14:paraId="3584E226" w14:textId="6C6C8B72" w:rsidR="00854CB7" w:rsidRDefault="00854CB7" w:rsidP="00854CB7">
      <w:pPr>
        <w:pStyle w:val="Photo"/>
      </w:pPr>
      <w:r>
        <w:t>Clicking the link for each block will bring you to a screen like this, which describes the block and gives an example implementation.</w:t>
      </w:r>
    </w:p>
    <w:p w14:paraId="0498F557" w14:textId="31108DA8" w:rsidR="004F2F60" w:rsidRDefault="004F2F60" w:rsidP="00854CB7">
      <w:r>
        <w:t>The Tips Panel can also be accessed immediately by clicking on the Help icon in the top-centre region of the main menu bar, then clicking on the item you want assistance with.</w:t>
      </w:r>
    </w:p>
    <w:p w14:paraId="1AB2EED2" w14:textId="202F6C19" w:rsidR="004F2F60" w:rsidRDefault="004F2F60" w:rsidP="004F2F60">
      <w:pPr>
        <w:pStyle w:val="Photo"/>
      </w:pPr>
      <w:r>
        <w:rPr>
          <w:noProof/>
        </w:rPr>
        <w:lastRenderedPageBreak/>
        <w:drawing>
          <wp:inline distT="0" distB="0" distL="0" distR="0" wp14:anchorId="5652CCAE" wp14:editId="7FB42B38">
            <wp:extent cx="1285875" cy="295275"/>
            <wp:effectExtent l="38100" t="3810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85875" cy="295275"/>
                    </a:xfrm>
                    <a:prstGeom prst="rect">
                      <a:avLst/>
                    </a:prstGeom>
                    <a:effectLst>
                      <a:outerShdw blurRad="50800" dist="38100" dir="2700000" algn="tl" rotWithShape="0">
                        <a:prstClr val="black">
                          <a:alpha val="40000"/>
                        </a:prstClr>
                      </a:outerShdw>
                    </a:effectLst>
                  </pic:spPr>
                </pic:pic>
              </a:graphicData>
            </a:graphic>
          </wp:inline>
        </w:drawing>
      </w:r>
    </w:p>
    <w:p w14:paraId="1B2E8748" w14:textId="13E88AD6" w:rsidR="00854CB7" w:rsidRPr="00F8787A" w:rsidRDefault="00FC2012" w:rsidP="00854CB7">
      <w:r>
        <w:t xml:space="preserve">This comprehensive advice section is excellent for new users as it provides large amounts of advice in an easy to understand manner. This contrasts heavily with the Visual Studio IDE discussed earlier, which hosts </w:t>
      </w:r>
      <w:r w:rsidR="00662A90">
        <w:t>all</w:t>
      </w:r>
      <w:r>
        <w:t xml:space="preserve"> its documentation online.</w:t>
      </w:r>
      <w:r w:rsidR="004F2F60">
        <w:t xml:space="preserve"> </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81F0A4F" w:rsidR="00FC2012" w:rsidRDefault="00FC2012" w:rsidP="00FC2012">
      <w:pPr>
        <w:pStyle w:val="Heading5"/>
      </w:pPr>
      <w:r>
        <w:t xml:space="preserve">Events </w:t>
      </w:r>
      <w:r w:rsidR="00B45C52">
        <w:t>A</w:t>
      </w:r>
      <w:r>
        <w:t>nd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lastRenderedPageBreak/>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6EA84273" w:rsidR="003F1753" w:rsidRDefault="003F1753" w:rsidP="003F1753">
      <w:r>
        <w:t xml:space="preserve">These blocks make up some </w:t>
      </w:r>
      <w:r w:rsidR="000C7A11">
        <w:t xml:space="preserve">of the </w:t>
      </w:r>
      <w:r w:rsidR="004F2F60">
        <w:t>most used blocks, along with the next category, as they are used to control the processes the program takes when given an input.</w:t>
      </w:r>
    </w:p>
    <w:p w14:paraId="3E986EC4" w14:textId="47E1CA3D" w:rsidR="004F2F60" w:rsidRDefault="001E0BD0" w:rsidP="001E0BD0">
      <w:pPr>
        <w:pStyle w:val="Heading5"/>
      </w:pPr>
      <w:r>
        <w:t>More Blocks</w:t>
      </w:r>
    </w:p>
    <w:p w14:paraId="3C1872CF" w14:textId="5BF71092" w:rsidR="001E0BD0" w:rsidRDefault="001E0BD0" w:rsidP="001E0BD0">
      <w:r>
        <w:t>This category is actually a misnomer. It should really be called “function blocks” as it allows users to design their own functions and call them when needed.</w:t>
      </w:r>
    </w:p>
    <w:p w14:paraId="3043985E" w14:textId="0C3555A0" w:rsidR="001E0BD0" w:rsidRDefault="001E0BD0" w:rsidP="001E0BD0">
      <w:pPr>
        <w:pStyle w:val="Photo"/>
      </w:pPr>
      <w:r>
        <w:rPr>
          <w:noProof/>
        </w:rPr>
        <w:lastRenderedPageBreak/>
        <w:drawing>
          <wp:inline distT="0" distB="0" distL="0" distR="0" wp14:anchorId="4985821D" wp14:editId="0F92C251">
            <wp:extent cx="1933575" cy="1476375"/>
            <wp:effectExtent l="38100" t="38100" r="104775"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33575" cy="1476375"/>
                    </a:xfrm>
                    <a:prstGeom prst="rect">
                      <a:avLst/>
                    </a:prstGeom>
                    <a:effectLst>
                      <a:outerShdw blurRad="50800" dist="38100" dir="2700000" algn="tl" rotWithShape="0">
                        <a:prstClr val="black">
                          <a:alpha val="40000"/>
                        </a:prstClr>
                      </a:outerShdw>
                    </a:effectLst>
                  </pic:spPr>
                </pic:pic>
              </a:graphicData>
            </a:graphic>
          </wp:inline>
        </w:drawing>
      </w:r>
    </w:p>
    <w:p w14:paraId="75229770" w14:textId="3F126475" w:rsidR="001E0BD0" w:rsidRDefault="001E0BD0" w:rsidP="001E0BD0">
      <w:pPr>
        <w:pStyle w:val="Photo"/>
      </w:pPr>
      <w:r>
        <w:t>Users are encouraged to create custom blocks</w:t>
      </w:r>
    </w:p>
    <w:p w14:paraId="3FA4A7CF" w14:textId="533CF18F" w:rsidR="001E0BD0" w:rsidRDefault="001E0BD0" w:rsidP="001E0BD0">
      <w:r>
        <w:t xml:space="preserve">These custom blocks can take inputs and act upon them. When the user clicks “Make a Block”, the following </w:t>
      </w:r>
      <w:r w:rsidR="0012688F">
        <w:t xml:space="preserve">box </w:t>
      </w:r>
      <w:r>
        <w:t>appears.</w:t>
      </w:r>
      <w:r w:rsidR="0012688F">
        <w:t xml:space="preserve"> The user is prompted to name their function, and optionally add parameters. These can then be used within the function </w:t>
      </w:r>
    </w:p>
    <w:p w14:paraId="1071E459" w14:textId="65DE15C5" w:rsidR="001E0BD0" w:rsidRDefault="001E0BD0" w:rsidP="001E0BD0">
      <w:pPr>
        <w:pStyle w:val="Photo"/>
      </w:pPr>
      <w:r>
        <w:rPr>
          <w:noProof/>
        </w:rPr>
        <w:drawing>
          <wp:inline distT="0" distB="0" distL="0" distR="0" wp14:anchorId="744C1E60" wp14:editId="142F2CDE">
            <wp:extent cx="3057525" cy="2619375"/>
            <wp:effectExtent l="38100" t="38100" r="104775"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4171"/>
                    <a:stretch/>
                  </pic:blipFill>
                  <pic:spPr bwMode="auto">
                    <a:xfrm>
                      <a:off x="0" y="0"/>
                      <a:ext cx="3057525" cy="2619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F61A1C" w14:textId="640BDCE1" w:rsidR="001E0BD0" w:rsidRDefault="001E0BD0" w:rsidP="001E0BD0">
      <w:pPr>
        <w:pStyle w:val="Photo"/>
      </w:pPr>
      <w:r>
        <w:t>Note that the different shapes each denote a different data type.</w:t>
      </w:r>
    </w:p>
    <w:p w14:paraId="36258D17" w14:textId="79D6E50F" w:rsidR="0012688F" w:rsidRDefault="0012688F" w:rsidP="001E0BD0">
      <w:pPr>
        <w:pStyle w:val="Photo"/>
      </w:pPr>
      <w:r>
        <w:rPr>
          <w:noProof/>
        </w:rPr>
        <w:lastRenderedPageBreak/>
        <w:drawing>
          <wp:inline distT="0" distB="0" distL="0" distR="0" wp14:anchorId="6812DC59" wp14:editId="30A9B6CF">
            <wp:extent cx="3657600" cy="2771775"/>
            <wp:effectExtent l="38100" t="3810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57600" cy="2771775"/>
                    </a:xfrm>
                    <a:prstGeom prst="rect">
                      <a:avLst/>
                    </a:prstGeom>
                    <a:effectLst>
                      <a:outerShdw blurRad="50800" dist="38100" dir="2700000" algn="tl" rotWithShape="0">
                        <a:prstClr val="black">
                          <a:alpha val="40000"/>
                        </a:prstClr>
                      </a:outerShdw>
                    </a:effectLst>
                  </pic:spPr>
                </pic:pic>
              </a:graphicData>
            </a:graphic>
          </wp:inline>
        </w:drawing>
      </w:r>
    </w:p>
    <w:p w14:paraId="441E63B0" w14:textId="6E5EFF64" w:rsidR="0012688F" w:rsidRPr="001E0BD0" w:rsidRDefault="0012688F" w:rsidP="001E0BD0">
      <w:pPr>
        <w:pStyle w:val="Photo"/>
      </w:pPr>
      <w:r>
        <w:t>An example usage of the function block.</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4E7D2C8E" w:rsidR="00FC2012" w:rsidRDefault="003F175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87CBDDE" w14:textId="33C9ABBA"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w:t>
            </w:r>
            <w:r>
              <w:lastRenderedPageBreak/>
              <w:t>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lastRenderedPageBreak/>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102" w:history="1">
              <w:r w:rsidRPr="00AC5DCD">
                <w:rPr>
                  <w:rStyle w:val="Hyperlink"/>
                </w:rPr>
                <w:t>[source]</w:t>
              </w:r>
            </w:hyperlink>
            <w:r>
              <w:t>, however my program is unlikely to reach such a broad audience</w:t>
            </w:r>
          </w:p>
        </w:tc>
      </w:tr>
      <w:tr w:rsidR="00CB6884" w14:paraId="113256C3"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068333" w14:textId="07E45D3D" w:rsidR="00CB6884" w:rsidRDefault="00CB6884" w:rsidP="00E91E35">
            <w:r>
              <w:t xml:space="preserve">Create </w:t>
            </w:r>
            <w:r w:rsidR="001E0BD0">
              <w:t>C</w:t>
            </w:r>
            <w:r>
              <w:t xml:space="preserve">ustom “function” </w:t>
            </w:r>
            <w:r w:rsidR="001E0BD0">
              <w:t>B</w:t>
            </w:r>
            <w:r>
              <w:t>locks</w:t>
            </w:r>
          </w:p>
        </w:tc>
        <w:tc>
          <w:tcPr>
            <w:tcW w:w="1843" w:type="dxa"/>
          </w:tcPr>
          <w:p w14:paraId="23E418BD" w14:textId="72597EF7" w:rsidR="00CB6884" w:rsidRDefault="00CB6884"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095E301" w14:textId="5A2B43FA" w:rsidR="00CB6884" w:rsidRDefault="00CB6884" w:rsidP="00E91E35">
            <w:pPr>
              <w:cnfStyle w:val="000000100000" w:firstRow="0" w:lastRow="0" w:firstColumn="0" w:lastColumn="0" w:oddVBand="0" w:evenVBand="0" w:oddHBand="1" w:evenHBand="0" w:firstRowFirstColumn="0" w:firstRowLastColumn="0" w:lastRowFirstColumn="0" w:lastRowLastColumn="0"/>
            </w:pPr>
            <w:r>
              <w:t>Being able to define functions and extract commonly used code into methods is a very important part of computing, and by including this feature</w:t>
            </w:r>
            <w:r w:rsidR="00215950">
              <w:t xml:space="preserve"> the user’s understanding of these concepts can be extended without actively teaching them</w:t>
            </w:r>
          </w:p>
        </w:tc>
      </w:tr>
      <w:tr w:rsidR="00CB2545" w14:paraId="23AADE16"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A92FAC2" w14:textId="512F6571" w:rsidR="00CB2545" w:rsidRDefault="00DB6ED3" w:rsidP="00E91E35">
            <w:pPr>
              <w:cnfStyle w:val="000000000000" w:firstRow="0" w:lastRow="0" w:firstColumn="0" w:lastColumn="0" w:oddVBand="0" w:evenVBand="0" w:oddHBand="0"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275D1E57" w14:textId="48DBAE7A" w:rsidR="00DB6ED3" w:rsidRDefault="00DB6ED3" w:rsidP="00E91E35">
            <w:pPr>
              <w:cnfStyle w:val="000000100000" w:firstRow="0" w:lastRow="0" w:firstColumn="0" w:lastColumn="0" w:oddVBand="0" w:evenVBand="0" w:oddHBand="1"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1D34952" w14:textId="4EF5D71C" w:rsidR="00CB2545" w:rsidRDefault="00DB6ED3" w:rsidP="00E91E35">
            <w:pPr>
              <w:cnfStyle w:val="000000000000" w:firstRow="0" w:lastRow="0" w:firstColumn="0" w:lastColumn="0" w:oddVBand="0" w:evenVBand="0" w:oddHBand="0"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bl>
    <w:p w14:paraId="594D8331" w14:textId="70F33E1B" w:rsidR="00A94F98" w:rsidRDefault="00286E03">
      <w:r>
        <w:t xml:space="preserve">Scratch </w:t>
      </w:r>
      <w:r w:rsidR="00952D49">
        <w:t>is an ideal introduction to coding. It provides a clear and distraction-free interface and simple functionality, but allows users to develop</w:t>
      </w:r>
      <w:r w:rsidR="00164B1A">
        <w:t xml:space="preserve"> code to as high a level as they desire. </w:t>
      </w:r>
    </w:p>
    <w:p w14:paraId="772EF3FC" w14:textId="37BFEF56" w:rsidR="003E04EA" w:rsidRDefault="003E04EA">
      <w:r>
        <w:br w:type="page"/>
      </w:r>
    </w:p>
    <w:p w14:paraId="39850268" w14:textId="04EA40D0" w:rsidR="0009439A" w:rsidRDefault="00F8674F" w:rsidP="0009439A">
      <w:pPr>
        <w:pStyle w:val="Heading2"/>
      </w:pPr>
      <w:bookmarkStart w:id="23" w:name="_Toc522905357"/>
      <w:r>
        <w:lastRenderedPageBreak/>
        <w:t>Specifying a solution</w:t>
      </w:r>
      <w:bookmarkEnd w:id="23"/>
    </w:p>
    <w:p w14:paraId="0752DF5D" w14:textId="1DEA878F" w:rsidR="00B77CA5" w:rsidRDefault="001F26D8" w:rsidP="00B77CA5">
      <w:pPr>
        <w:pStyle w:val="Heading3"/>
      </w:pPr>
      <w:bookmarkStart w:id="24" w:name="_Toc522905358"/>
      <w:r>
        <w:t>Essential Features</w:t>
      </w:r>
      <w:bookmarkEnd w:id="24"/>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F740B03"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B45C52">
              <w:rPr>
                <w:color w:val="auto"/>
              </w:rPr>
              <w:t>A</w:t>
            </w:r>
            <w:r>
              <w:rPr>
                <w:color w:val="auto"/>
              </w:rPr>
              <w:t xml:space="preserve">nd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0DF636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they cannot save then </w:t>
            </w:r>
            <w:r w:rsidRPr="00417240">
              <w:rPr>
                <w:color w:val="auto"/>
              </w:rPr>
              <w:t xml:space="preserve">work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59891660"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DF5913">
              <w:rPr>
                <w:color w:val="auto"/>
              </w:rPr>
              <w:t>O</w:t>
            </w:r>
            <w:r>
              <w:rPr>
                <w:color w:val="auto"/>
              </w:rPr>
              <w:t xml:space="preserve">f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111DCC7F"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Toolbars have been commonly used in GUI-Based applications since &lt;// TODO: When was MacOS / Windows GUI first released&gt;. Most users are used to them and are able to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lastRenderedPageBreak/>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If required, users could personalize their workspace by 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set up a workspace that’s best for them. (It 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7777777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77777777"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EF4AC0D"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641489">
              <w:rPr>
                <w:color w:val="auto"/>
              </w:rPr>
              <w:t xml:space="preserve">// TODO: </w:t>
            </w:r>
            <w:r>
              <w:rPr>
                <w:color w:val="auto"/>
              </w:rPr>
              <w:t>Look into whether JSON is needed or not)</w:t>
            </w:r>
            <w:r w:rsidR="00641489">
              <w:rPr>
                <w:color w:val="auto"/>
              </w:rPr>
              <w:t>. Right clicking empty space and selecting `Paste` should produce an exact replica block at that location</w:t>
            </w:r>
          </w:p>
        </w:tc>
        <w:tc>
          <w:tcPr>
            <w:tcW w:w="3519" w:type="dxa"/>
          </w:tcPr>
          <w:p w14:paraId="1FAD3F73" w14:textId="7777777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77777777"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7777777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lastRenderedPageBreak/>
              <w:t>Debugging Views</w:t>
            </w:r>
          </w:p>
        </w:tc>
        <w:tc>
          <w:tcPr>
            <w:tcW w:w="3541" w:type="dxa"/>
          </w:tcPr>
          <w:p w14:paraId="64BAEDBC" w14:textId="3F07DF3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user program is running, the main application should be able to monitor and display feedback as to the statues of the application, reporting errors where necessary</w:t>
            </w:r>
          </w:p>
        </w:tc>
        <w:tc>
          <w:tcPr>
            <w:tcW w:w="3519" w:type="dxa"/>
          </w:tcPr>
          <w:p w14:paraId="723F340A" w14:textId="7777777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3898CF94" w:rsidR="00641489" w:rsidRDefault="00641489" w:rsidP="00641489">
            <w:pPr>
              <w:rPr>
                <w:color w:val="auto"/>
              </w:rPr>
            </w:pPr>
            <w:r>
              <w:rPr>
                <w:color w:val="auto"/>
              </w:rPr>
              <w:t>Code Can Be Run At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7777777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7777777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p>
        </w:tc>
      </w:tr>
      <w:tr w:rsidR="00641489" w14:paraId="6742977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F65298" w14:textId="30256402" w:rsidR="00641489" w:rsidRDefault="00641489" w:rsidP="00641489">
            <w:pPr>
              <w:rPr>
                <w:color w:val="auto"/>
              </w:rPr>
            </w:pPr>
            <w:r>
              <w:rPr>
                <w:color w:val="auto"/>
              </w:rPr>
              <w:t>Create Custom “Function” Blocks</w:t>
            </w:r>
          </w:p>
        </w:tc>
        <w:tc>
          <w:tcPr>
            <w:tcW w:w="3541" w:type="dxa"/>
          </w:tcPr>
          <w:p w14:paraId="3BCB5494" w14:textId="7014C7BF"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These blocks should have two types, the definition block and the reference block. The definition block would allow other blocks to be connected to it. These blocks would then be run when the reference block is placed anywhere else in the program</w:t>
            </w:r>
          </w:p>
        </w:tc>
        <w:tc>
          <w:tcPr>
            <w:tcW w:w="3519" w:type="dxa"/>
          </w:tcPr>
          <w:p w14:paraId="027896EC" w14:textId="7777777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7777777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p>
        </w:tc>
      </w:tr>
    </w:tbl>
    <w:p w14:paraId="000DCFFB" w14:textId="6D0CED50" w:rsidR="00B77CA5" w:rsidRDefault="00B77CA5" w:rsidP="00B77CA5"/>
    <w:p w14:paraId="0B3C7F06" w14:textId="773552DA" w:rsidR="004E430F" w:rsidRDefault="000A749D" w:rsidP="004E430F">
      <w:pPr>
        <w:pStyle w:val="Heading3"/>
      </w:pPr>
      <w:bookmarkStart w:id="25" w:name="_Toc522905359"/>
      <w:r>
        <w:t>Software Requirements</w:t>
      </w:r>
      <w:r w:rsidR="00132284">
        <w:t xml:space="preserve"> </w:t>
      </w:r>
      <w:r w:rsidR="008A29EB">
        <w:t xml:space="preserve"> // TODO</w:t>
      </w:r>
      <w:bookmarkEnd w:id="25"/>
    </w:p>
    <w:p w14:paraId="53B87E17" w14:textId="1FA16D15" w:rsidR="004E430F" w:rsidRDefault="004E430F" w:rsidP="004E430F">
      <w:pPr>
        <w:pStyle w:val="Heading4"/>
      </w:pPr>
      <w:r>
        <w:t>System Requirements</w:t>
      </w:r>
    </w:p>
    <w:p w14:paraId="0EE274E1" w14:textId="58571BB5" w:rsidR="005A0307" w:rsidRDefault="005A0307" w:rsidP="005A0307">
      <w:pPr>
        <w:pStyle w:val="ListParagraph"/>
        <w:numPr>
          <w:ilvl w:val="0"/>
          <w:numId w:val="38"/>
        </w:numPr>
      </w:pPr>
      <w:r>
        <w:t>Microsoft Windows 8.1 or later</w:t>
      </w:r>
    </w:p>
    <w:p w14:paraId="20CEE584" w14:textId="29DBEE04" w:rsidR="005A0307" w:rsidRDefault="005A0307" w:rsidP="005A0307">
      <w:pPr>
        <w:pStyle w:val="ListParagraph"/>
        <w:numPr>
          <w:ilvl w:val="1"/>
          <w:numId w:val="38"/>
        </w:numPr>
      </w:pPr>
      <w:r>
        <w:t>.</w:t>
      </w:r>
    </w:p>
    <w:p w14:paraId="7546D4D5" w14:textId="47632AFE" w:rsidR="005A0307" w:rsidRDefault="005A0307" w:rsidP="005A0307">
      <w:pPr>
        <w:pStyle w:val="ListParagraph"/>
        <w:numPr>
          <w:ilvl w:val="0"/>
          <w:numId w:val="38"/>
        </w:numPr>
      </w:pPr>
      <w:r>
        <w:t>MSBuild.exe must be available for use by the user or program</w:t>
      </w:r>
    </w:p>
    <w:p w14:paraId="42752F7C" w14:textId="35E5A5CD" w:rsidR="005A0307" w:rsidRPr="005A0307" w:rsidRDefault="005A0307" w:rsidP="005A0307">
      <w:pPr>
        <w:pStyle w:val="ListParagraph"/>
        <w:numPr>
          <w:ilvl w:val="1"/>
          <w:numId w:val="38"/>
        </w:numPr>
      </w:pPr>
      <w:r>
        <w:t>In order to build and run programs using the solution specified later, my program must have access to the MSBuild.exe program that</w:t>
      </w:r>
      <w:bookmarkStart w:id="26" w:name="_GoBack"/>
      <w:bookmarkEnd w:id="26"/>
    </w:p>
    <w:p w14:paraId="55ED8FB7" w14:textId="2AD5029E" w:rsidR="00EC74FF" w:rsidRDefault="004E430F" w:rsidP="004E430F">
      <w:pPr>
        <w:pStyle w:val="ListParagraph"/>
        <w:numPr>
          <w:ilvl w:val="0"/>
          <w:numId w:val="38"/>
        </w:numPr>
      </w:pPr>
      <w:r>
        <w:t>.NET Framework Runtime Libraries Must Be Preinstalled</w:t>
      </w:r>
    </w:p>
    <w:p w14:paraId="4382F497" w14:textId="006BD23F" w:rsidR="004E430F" w:rsidRDefault="004E430F" w:rsidP="004E430F">
      <w:pPr>
        <w:pStyle w:val="ListParagraph"/>
        <w:numPr>
          <w:ilvl w:val="1"/>
          <w:numId w:val="38"/>
        </w:numPr>
      </w:pPr>
      <w:r w:rsidRPr="004E430F">
        <w:t>These libraries allow programs that are built with references to them to run. Without them the program would likely crash as it would be unable to gain access to modules and data that are required for .NET programs to run</w:t>
      </w:r>
    </w:p>
    <w:p w14:paraId="436D62D3" w14:textId="5F91D5D9" w:rsidR="004E430F" w:rsidRDefault="004E430F" w:rsidP="004E430F">
      <w:pPr>
        <w:pStyle w:val="Heading4"/>
      </w:pPr>
      <w:r>
        <w:lastRenderedPageBreak/>
        <w:t>Program Requirements</w:t>
      </w:r>
    </w:p>
    <w:p w14:paraId="0AA560D2" w14:textId="085E4291" w:rsidR="004E430F" w:rsidRDefault="004E430F" w:rsidP="004E430F">
      <w:pPr>
        <w:pStyle w:val="ListParagraph"/>
        <w:numPr>
          <w:ilvl w:val="0"/>
          <w:numId w:val="38"/>
        </w:numPr>
      </w:pPr>
      <w:r>
        <w:t>Separate Design And Debugging Views</w:t>
      </w:r>
    </w:p>
    <w:p w14:paraId="232C6AC7" w14:textId="15F6471D" w:rsidR="004E430F" w:rsidRDefault="004E430F" w:rsidP="004E430F">
      <w:pPr>
        <w:pStyle w:val="ListParagraph"/>
        <w:numPr>
          <w:ilvl w:val="1"/>
          <w:numId w:val="38"/>
        </w:numPr>
      </w:pPr>
      <w:r>
        <w:t xml:space="preserve">This allows for the User </w:t>
      </w:r>
      <w:r w:rsidR="00625337">
        <w:t>to easily recognise when code is running</w:t>
      </w:r>
    </w:p>
    <w:p w14:paraId="5A27A777" w14:textId="6D939D11" w:rsidR="004E430F" w:rsidRDefault="004E430F" w:rsidP="004E430F">
      <w:pPr>
        <w:pStyle w:val="Heading5"/>
      </w:pPr>
      <w:r>
        <w:t>Design View</w:t>
      </w:r>
    </w:p>
    <w:p w14:paraId="777FD56F" w14:textId="4FF12677" w:rsidR="004E430F" w:rsidRDefault="004E430F" w:rsidP="004E430F">
      <w:pPr>
        <w:pStyle w:val="ListParagraph"/>
        <w:numPr>
          <w:ilvl w:val="0"/>
          <w:numId w:val="38"/>
        </w:numPr>
      </w:pPr>
      <w:r>
        <w:t>Workspace Panel In Centre Of Window</w:t>
      </w:r>
    </w:p>
    <w:p w14:paraId="48302069" w14:textId="502E31EE" w:rsidR="004E430F" w:rsidRDefault="004E430F" w:rsidP="004E430F">
      <w:pPr>
        <w:pStyle w:val="ListParagraph"/>
        <w:numPr>
          <w:ilvl w:val="1"/>
          <w:numId w:val="3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11DD50A7" w:rsidR="005A0307" w:rsidRDefault="005A0307" w:rsidP="005A0307">
      <w:pPr>
        <w:pStyle w:val="ListParagraph"/>
        <w:numPr>
          <w:ilvl w:val="0"/>
          <w:numId w:val="38"/>
        </w:numPr>
      </w:pPr>
      <w:r>
        <w:t>Blocks</w:t>
      </w:r>
    </w:p>
    <w:p w14:paraId="726BC9FE" w14:textId="3C780141" w:rsidR="005A0307" w:rsidRDefault="005A0307" w:rsidP="005A0307">
      <w:pPr>
        <w:pStyle w:val="ListParagraph"/>
        <w:numPr>
          <w:ilvl w:val="1"/>
          <w:numId w:val="38"/>
        </w:numPr>
      </w:pPr>
      <w:r>
        <w:t>Process</w:t>
      </w:r>
    </w:p>
    <w:p w14:paraId="62D4FAAB" w14:textId="77777777" w:rsidR="005A0307" w:rsidRDefault="005A0307" w:rsidP="005A0307">
      <w:pPr>
        <w:pStyle w:val="ListParagraph"/>
        <w:numPr>
          <w:ilvl w:val="1"/>
          <w:numId w:val="38"/>
        </w:numPr>
      </w:pPr>
    </w:p>
    <w:p w14:paraId="7CE63E21" w14:textId="161FF008" w:rsidR="004E430F" w:rsidRDefault="004E430F" w:rsidP="004E430F">
      <w:pPr>
        <w:pStyle w:val="ListParagraph"/>
        <w:numPr>
          <w:ilvl w:val="0"/>
          <w:numId w:val="38"/>
        </w:numPr>
      </w:pPr>
      <w:r w:rsidRPr="004E430F">
        <w:t>Toolbox</w:t>
      </w:r>
      <w:r>
        <w:t xml:space="preserve"> Panel</w:t>
      </w:r>
      <w:r w:rsidRPr="004E430F">
        <w:t xml:space="preserve"> Containing 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19E3CE14" w:rsidR="00E911DD" w:rsidRDefault="00E911DD" w:rsidP="00E911DD">
      <w:pPr>
        <w:pStyle w:val="ListParagraph"/>
        <w:numPr>
          <w:ilvl w:val="3"/>
          <w:numId w:val="38"/>
        </w:numPr>
      </w:pPr>
      <w:r>
        <w:t>About The Workspace</w:t>
      </w:r>
    </w:p>
    <w:p w14:paraId="5365994D" w14:textId="6ED66B5D" w:rsidR="00E911DD" w:rsidRDefault="00E911DD" w:rsidP="00E911DD">
      <w:pPr>
        <w:pStyle w:val="ListParagraph"/>
        <w:numPr>
          <w:ilvl w:val="3"/>
          <w:numId w:val="38"/>
        </w:numPr>
      </w:pPr>
      <w:r>
        <w:lastRenderedPageBreak/>
        <w:t>About Debugging</w:t>
      </w:r>
    </w:p>
    <w:p w14:paraId="32E1C03A" w14:textId="0F719EB1" w:rsidR="00E911DD" w:rsidRDefault="00E911DD" w:rsidP="00E911DD">
      <w:pPr>
        <w:pStyle w:val="ListParagraph"/>
        <w:numPr>
          <w:ilvl w:val="0"/>
          <w:numId w:val="38"/>
        </w:numPr>
      </w:pPr>
      <w:r>
        <w:t>Command Palette Panel That Drops Down On Keyboard Combination Or Selection</w:t>
      </w:r>
    </w:p>
    <w:p w14:paraId="14E1AEC4" w14:textId="42BBBAC7" w:rsidR="00E911DD" w:rsidRDefault="00E911DD" w:rsidP="00E911DD">
      <w:pPr>
        <w:pStyle w:val="ListParagraph"/>
        <w:numPr>
          <w:ilvl w:val="1"/>
          <w:numId w:val="38"/>
        </w:numPr>
      </w:pPr>
      <w:r>
        <w:t xml:space="preserve">A panel that opens from the side that you can search for a command in using a textbox. Results could be shown using a </w:t>
      </w:r>
      <w:proofErr w:type="spellStart"/>
      <w:r>
        <w:t>ListBox</w:t>
      </w:r>
      <w:proofErr w:type="spellEnd"/>
      <w:r>
        <w:t xml:space="preserve">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8617D5F" w:rsidR="004E430F" w:rsidRDefault="004E430F" w:rsidP="004E430F">
      <w:pPr>
        <w:pStyle w:val="ListParagraph"/>
        <w:numPr>
          <w:ilvl w:val="1"/>
          <w:numId w:val="38"/>
        </w:numPr>
      </w:pPr>
      <w:r>
        <w:t>.</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2D641BC1" w:rsidR="004E430F" w:rsidRDefault="004E430F" w:rsidP="004E430F">
      <w:pPr>
        <w:pStyle w:val="ListParagraph"/>
        <w:numPr>
          <w:ilvl w:val="1"/>
          <w:numId w:val="38"/>
        </w:numPr>
      </w:pPr>
      <w:r>
        <w:t>.</w:t>
      </w:r>
    </w:p>
    <w:p w14:paraId="74898F54" w14:textId="285A318E" w:rsidR="00625337" w:rsidRDefault="00625337" w:rsidP="00625337">
      <w:pPr>
        <w:pStyle w:val="ListParagraph"/>
        <w:numPr>
          <w:ilvl w:val="3"/>
          <w:numId w:val="38"/>
        </w:numPr>
      </w:pPr>
      <w:r>
        <w:t>// TODO: Mark variable outputs with a `|` character or similar. Then hide those outputs from the user and instead use them to update variable content information IE `|{ “var1”:”data1”, “var2”:”data2”,…}` etc</w:t>
      </w:r>
    </w:p>
    <w:p w14:paraId="055A3781" w14:textId="4BE3C20B" w:rsidR="004E430F" w:rsidRDefault="005A0307" w:rsidP="004E430F">
      <w:pPr>
        <w:pStyle w:val="ListParagraph"/>
        <w:numPr>
          <w:ilvl w:val="0"/>
          <w:numId w:val="38"/>
        </w:numPr>
      </w:pPr>
      <w:r>
        <w:t>A Stop Button To Immediately End Execution</w:t>
      </w:r>
    </w:p>
    <w:p w14:paraId="7B97EDC5" w14:textId="4DFC1B93" w:rsidR="005A0307" w:rsidRDefault="005A0307" w:rsidP="005A0307">
      <w:pPr>
        <w:pStyle w:val="ListParagraph"/>
        <w:numPr>
          <w:ilvl w:val="1"/>
          <w:numId w:val="38"/>
        </w:numPr>
      </w:pPr>
      <w:r>
        <w:t>.</w:t>
      </w:r>
    </w:p>
    <w:p w14:paraId="5BBABC01" w14:textId="77777777" w:rsidR="005A0307" w:rsidRDefault="005A0307" w:rsidP="005A0307">
      <w:pPr>
        <w:pStyle w:val="ListParagraph"/>
        <w:numPr>
          <w:ilvl w:val="0"/>
          <w:numId w:val="38"/>
        </w:numPr>
      </w:pPr>
    </w:p>
    <w:p w14:paraId="504BEC57" w14:textId="01248B1B" w:rsidR="000A749D" w:rsidRDefault="000A749D" w:rsidP="000A749D">
      <w:pPr>
        <w:pStyle w:val="Heading3"/>
      </w:pPr>
      <w:bookmarkStart w:id="27" w:name="_Toc522905360"/>
      <w:r>
        <w:t>Hardware Requirements</w:t>
      </w:r>
      <w:r w:rsidR="00132284">
        <w:t xml:space="preserve"> </w:t>
      </w:r>
      <w:r w:rsidR="008A29EB">
        <w:t xml:space="preserve"> // TODO</w:t>
      </w:r>
      <w:bookmarkEnd w:id="27"/>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09A397D2" w:rsidR="000A749D" w:rsidRDefault="000A749D" w:rsidP="000A749D">
            <w:r>
              <w:t>&lt;TBC&gt;</w:t>
            </w:r>
          </w:p>
        </w:tc>
        <w:tc>
          <w:tcPr>
            <w:tcW w:w="3350" w:type="dxa"/>
          </w:tcPr>
          <w:p w14:paraId="2FC1FBD1" w14:textId="77777777" w:rsidR="000A749D" w:rsidRDefault="000A749D" w:rsidP="000A749D">
            <w:pPr>
              <w:cnfStyle w:val="000000000000" w:firstRow="0" w:lastRow="0" w:firstColumn="0" w:lastColumn="0" w:oddVBand="0" w:evenVBand="0" w:oddHBand="0" w:evenHBand="0" w:firstRowFirstColumn="0" w:firstRowLastColumn="0" w:lastRowFirstColumn="0" w:lastRowLastColumn="0"/>
            </w:pPr>
          </w:p>
        </w:tc>
        <w:tc>
          <w:tcPr>
            <w:tcW w:w="2880" w:type="dxa"/>
          </w:tcPr>
          <w:p w14:paraId="3FE6432A" w14:textId="77777777" w:rsidR="000A749D" w:rsidRDefault="000A749D" w:rsidP="000A749D">
            <w:pPr>
              <w:cnfStyle w:val="000000000000" w:firstRow="0" w:lastRow="0" w:firstColumn="0" w:lastColumn="0" w:oddVBand="0" w:evenVBand="0" w:oddHBand="0" w:evenHBand="0" w:firstRowFirstColumn="0" w:firstRowLastColumn="0" w:lastRowFirstColumn="0" w:lastRowLastColumn="0"/>
            </w:pP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7777777" w:rsidR="000A749D" w:rsidRDefault="000A749D" w:rsidP="000A749D"/>
        </w:tc>
        <w:tc>
          <w:tcPr>
            <w:tcW w:w="3350" w:type="dxa"/>
          </w:tcPr>
          <w:p w14:paraId="7D3B71B4" w14:textId="77777777" w:rsidR="000A749D" w:rsidRDefault="000A749D" w:rsidP="000A749D">
            <w:pPr>
              <w:cnfStyle w:val="000000100000" w:firstRow="0" w:lastRow="0" w:firstColumn="0" w:lastColumn="0" w:oddVBand="0" w:evenVBand="0" w:oddHBand="1" w:evenHBand="0" w:firstRowFirstColumn="0" w:firstRowLastColumn="0" w:lastRowFirstColumn="0" w:lastRowLastColumn="0"/>
            </w:pPr>
          </w:p>
        </w:tc>
        <w:tc>
          <w:tcPr>
            <w:tcW w:w="2880" w:type="dxa"/>
          </w:tcPr>
          <w:p w14:paraId="6C86034B" w14:textId="77777777" w:rsidR="000A749D" w:rsidRDefault="000A749D" w:rsidP="000A749D">
            <w:pPr>
              <w:cnfStyle w:val="000000100000" w:firstRow="0" w:lastRow="0" w:firstColumn="0" w:lastColumn="0" w:oddVBand="0" w:evenVBand="0" w:oddHBand="1" w:evenHBand="0" w:firstRowFirstColumn="0" w:firstRowLastColumn="0" w:lastRowFirstColumn="0" w:lastRowLastColumn="0"/>
            </w:pPr>
          </w:p>
        </w:tc>
      </w:tr>
    </w:tbl>
    <w:p w14:paraId="0ECE4700" w14:textId="0589C1F0" w:rsidR="00822973" w:rsidRDefault="00E83FC8" w:rsidP="00A9767C">
      <w:pPr>
        <w:pStyle w:val="Heading2"/>
      </w:pPr>
      <w:bookmarkStart w:id="28" w:name="_Toc522905361"/>
      <w:r>
        <w:t xml:space="preserve">Measureable Success </w:t>
      </w:r>
      <w:r w:rsidR="009C751D">
        <w:t>C</w:t>
      </w:r>
      <w:r>
        <w:t>riteria</w:t>
      </w:r>
      <w:r w:rsidR="00132284">
        <w:t xml:space="preserve"> </w:t>
      </w:r>
      <w:r w:rsidR="008A29EB">
        <w:t xml:space="preserve"> // TODO</w:t>
      </w:r>
      <w:bookmarkEnd w:id="28"/>
    </w:p>
    <w:p w14:paraId="44DCC847" w14:textId="3C32EACE" w:rsidR="00822973" w:rsidRDefault="00822973" w:rsidP="00822973">
      <w:pPr>
        <w:pStyle w:val="ListParagraph"/>
        <w:numPr>
          <w:ilvl w:val="0"/>
          <w:numId w:val="32"/>
        </w:numPr>
      </w:pPr>
      <w:r>
        <w:t>Can a teacher use it to help assist students learning?</w:t>
      </w:r>
    </w:p>
    <w:p w14:paraId="0866A3D3" w14:textId="2630DC74" w:rsidR="00822973" w:rsidRDefault="00822973" w:rsidP="00822973">
      <w:pPr>
        <w:pStyle w:val="ListParagraph"/>
        <w:numPr>
          <w:ilvl w:val="1"/>
          <w:numId w:val="32"/>
        </w:numPr>
      </w:pPr>
      <w:r>
        <w:t>Do the students feel that it is an effective learning aid?</w:t>
      </w:r>
    </w:p>
    <w:p w14:paraId="3B86267B" w14:textId="087BEF8F" w:rsidR="00822973" w:rsidRDefault="00822973" w:rsidP="00822973">
      <w:pPr>
        <w:pStyle w:val="ListParagraph"/>
        <w:numPr>
          <w:ilvl w:val="1"/>
          <w:numId w:val="32"/>
        </w:numPr>
      </w:pPr>
      <w:r>
        <w:t>Does the teacher find it easy to teach with?</w:t>
      </w:r>
    </w:p>
    <w:p w14:paraId="15A200A4" w14:textId="69CB647B" w:rsidR="001C0CF9" w:rsidRDefault="00A9767C" w:rsidP="001C0CF9">
      <w:pPr>
        <w:pStyle w:val="ListParagraph"/>
        <w:numPr>
          <w:ilvl w:val="0"/>
          <w:numId w:val="32"/>
        </w:numPr>
      </w:pPr>
      <w:r>
        <w:t>Can students use the program to produce a functioning program?</w:t>
      </w:r>
    </w:p>
    <w:p w14:paraId="66A8110C" w14:textId="502D02A5" w:rsidR="00A9767C" w:rsidRDefault="00A9767C" w:rsidP="00A9767C">
      <w:pPr>
        <w:pStyle w:val="ListParagraph"/>
        <w:numPr>
          <w:ilvl w:val="1"/>
          <w:numId w:val="32"/>
        </w:numPr>
      </w:pPr>
      <w:r>
        <w:t>Can the resultant program take inputs?</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74C4A4B1" w:rsidR="00A9767C" w:rsidRDefault="00A9767C" w:rsidP="00A9767C">
      <w:pPr>
        <w:pStyle w:val="ListParagraph"/>
        <w:numPr>
          <w:ilvl w:val="1"/>
          <w:numId w:val="32"/>
        </w:numPr>
      </w:pPr>
      <w:r>
        <w:t xml:space="preserve">Can the resultant program output data as </w:t>
      </w:r>
      <w:r w:rsidR="00662A90">
        <w:t>the user has instructed</w:t>
      </w:r>
      <w:r>
        <w:t>?</w:t>
      </w:r>
    </w:p>
    <w:p w14:paraId="7EB64028" w14:textId="1C372CB5" w:rsidR="00A9767C" w:rsidRDefault="00A9767C" w:rsidP="00A9767C">
      <w:pPr>
        <w:pStyle w:val="ListParagraph"/>
        <w:numPr>
          <w:ilvl w:val="0"/>
          <w:numId w:val="32"/>
        </w:numPr>
      </w:pPr>
      <w:r>
        <w:t>If unexpected data is inputted, will the error be handled correctly?</w:t>
      </w:r>
    </w:p>
    <w:p w14:paraId="4DDD8F30" w14:textId="42AAB250" w:rsidR="00A9767C" w:rsidRDefault="00A9767C" w:rsidP="00A9767C">
      <w:pPr>
        <w:pStyle w:val="ListParagraph"/>
        <w:numPr>
          <w:ilvl w:val="1"/>
          <w:numId w:val="32"/>
        </w:numPr>
      </w:pPr>
      <w:r>
        <w:t>Will the resultant program’s execution be halted?</w:t>
      </w:r>
    </w:p>
    <w:p w14:paraId="2A38A331" w14:textId="68EC66E4" w:rsidR="00A9767C" w:rsidRDefault="00A9767C" w:rsidP="00A9767C">
      <w:pPr>
        <w:pStyle w:val="ListParagraph"/>
        <w:numPr>
          <w:ilvl w:val="1"/>
          <w:numId w:val="32"/>
        </w:numPr>
      </w:pPr>
      <w:r>
        <w:t>Will the main program continue to execute, reporting the error to the user without crashing?</w:t>
      </w:r>
    </w:p>
    <w:p w14:paraId="655F54B7" w14:textId="1F5A1B0C" w:rsidR="00A9767C" w:rsidRDefault="00A9767C" w:rsidP="00A9767C">
      <w:pPr>
        <w:pStyle w:val="ListParagraph"/>
        <w:numPr>
          <w:ilvl w:val="0"/>
          <w:numId w:val="32"/>
        </w:numPr>
      </w:pPr>
      <w:r>
        <w:lastRenderedPageBreak/>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77777777" w:rsidR="005A4CAC" w:rsidRDefault="00724210" w:rsidP="005A4CAC">
      <w:pPr>
        <w:pStyle w:val="ListParagraph"/>
        <w:numPr>
          <w:ilvl w:val="1"/>
          <w:numId w:val="32"/>
        </w:numPr>
      </w:pPr>
      <w:r>
        <w:t>Can they open their work from a file?</w:t>
      </w:r>
    </w:p>
    <w:p w14:paraId="0A22D69C" w14:textId="5D1E6892" w:rsidR="00A9767C" w:rsidRDefault="005A4CAC" w:rsidP="005A4CAC">
      <w:pPr>
        <w:pStyle w:val="ListParagraph"/>
        <w:numPr>
          <w:ilvl w:val="0"/>
          <w:numId w:val="32"/>
        </w:numPr>
      </w:pPr>
      <w:r>
        <w:t>Do students feel that the program is useful?</w:t>
      </w:r>
    </w:p>
    <w:p w14:paraId="729EA0B2" w14:textId="3747F06E" w:rsidR="005A4CAC" w:rsidRDefault="005A4CAC" w:rsidP="005A4CAC">
      <w:pPr>
        <w:pStyle w:val="ListParagraph"/>
        <w:numPr>
          <w:ilvl w:val="1"/>
          <w:numId w:val="32"/>
        </w:numPr>
      </w:pPr>
      <w:r>
        <w:t>Can they demonstrate an understanding of programming co</w:t>
      </w:r>
      <w:r w:rsidR="00D44872">
        <w:t>n</w:t>
      </w:r>
      <w:r>
        <w:t>cepts?</w:t>
      </w:r>
    </w:p>
    <w:p w14:paraId="28831B3B" w14:textId="0C60097B" w:rsidR="00D44872" w:rsidRDefault="00D44872" w:rsidP="00D44872">
      <w:pPr>
        <w:pStyle w:val="ListParagraph"/>
        <w:numPr>
          <w:ilvl w:val="0"/>
          <w:numId w:val="32"/>
        </w:numPr>
      </w:pPr>
      <w:r>
        <w:t xml:space="preserve">Does the program conform to modern standards of data security in </w:t>
      </w:r>
      <w:r w:rsidR="00662A90">
        <w:t>schools?</w:t>
      </w:r>
      <w:r>
        <w:t xml:space="preserve"> </w:t>
      </w:r>
    </w:p>
    <w:p w14:paraId="0A836DE6" w14:textId="7958F1C7" w:rsidR="004D521F" w:rsidRDefault="004D521F" w:rsidP="004D521F">
      <w:pPr>
        <w:pStyle w:val="Heading2"/>
      </w:pPr>
      <w:bookmarkStart w:id="29" w:name="_Toc522905362"/>
      <w:r>
        <w:t>Limitations</w:t>
      </w:r>
      <w:r w:rsidR="00441A12">
        <w:t xml:space="preserve"> </w:t>
      </w:r>
      <w:r w:rsidR="00DF5913">
        <w:t>O</w:t>
      </w:r>
      <w:r w:rsidR="00A9767C">
        <w:t>f</w:t>
      </w:r>
      <w:r w:rsidR="00441A12">
        <w:t xml:space="preserve"> </w:t>
      </w:r>
      <w:r w:rsidR="00DF5913">
        <w:t>T</w:t>
      </w:r>
      <w:r w:rsidR="00441A12">
        <w:t xml:space="preserve">he </w:t>
      </w:r>
      <w:r w:rsidR="00DF5913">
        <w:t>P</w:t>
      </w:r>
      <w:r w:rsidR="00441A12">
        <w:t>rogram</w:t>
      </w:r>
      <w:bookmarkEnd w:id="29"/>
    </w:p>
    <w:p w14:paraId="10E1628B" w14:textId="35CC708C" w:rsidR="00A46C23" w:rsidRPr="005A4CAC" w:rsidRDefault="005A4CAC" w:rsidP="005A4CAC">
      <w:r>
        <w:t xml:space="preserve">Currently, while I would like to implement a graphical interface, the time it would take to develop is significantly greater than the time I have available to me for this coursework. Building a CLI for this program is difficult to start with, so producing a GUI would </w:t>
      </w:r>
      <w:r w:rsidR="00A46C23">
        <w:t>be a lot harder. While this would provide an interesting challenge</w:t>
      </w:r>
      <w:r w:rsidR="00BE7C50">
        <w:t xml:space="preserve">, it is likely that </w:t>
      </w:r>
    </w:p>
    <w:p w14:paraId="579C5612" w14:textId="3E350C1D" w:rsidR="00822973" w:rsidRDefault="00822973">
      <w:r>
        <w:br w:type="page"/>
      </w:r>
    </w:p>
    <w:p w14:paraId="3561B82C" w14:textId="7DBE8668" w:rsidR="00822973" w:rsidRDefault="00822973" w:rsidP="00822973">
      <w:pPr>
        <w:pStyle w:val="Heading1"/>
      </w:pPr>
      <w:bookmarkStart w:id="30" w:name="_Toc522905363"/>
      <w:r>
        <w:lastRenderedPageBreak/>
        <w:t>DESIGN</w:t>
      </w:r>
      <w:bookmarkEnd w:id="30"/>
    </w:p>
    <w:p w14:paraId="11374782" w14:textId="0C6C0E77" w:rsidR="00132284" w:rsidRDefault="00132284" w:rsidP="00132284">
      <w:pPr>
        <w:pStyle w:val="Heading2"/>
      </w:pPr>
      <w:bookmarkStart w:id="31" w:name="_Toc522905364"/>
      <w:r>
        <w:t xml:space="preserve">The </w:t>
      </w:r>
      <w:r w:rsidR="00DF5913">
        <w:t>C</w:t>
      </w:r>
      <w:r>
        <w:t xml:space="preserve">omponents </w:t>
      </w:r>
      <w:r w:rsidR="00DF5913">
        <w:t>O</w:t>
      </w:r>
      <w:r>
        <w:t xml:space="preserve">f </w:t>
      </w:r>
      <w:r w:rsidR="00DF5913">
        <w:t>T</w:t>
      </w:r>
      <w:r>
        <w:t xml:space="preserve">he </w:t>
      </w:r>
      <w:r w:rsidR="00DF5913">
        <w:t>P</w:t>
      </w:r>
      <w:r>
        <w:t>roblem</w:t>
      </w:r>
      <w:bookmarkEnd w:id="31"/>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2" w:name="_Toc522905365"/>
      <w:r>
        <w:t>Programming Techniques</w:t>
      </w:r>
      <w:bookmarkEnd w:id="32"/>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444049FD" w:rsidR="00212A84" w:rsidRDefault="00212A84" w:rsidP="00212A84">
      <w:pPr>
        <w:pStyle w:val="Heading4"/>
      </w:pPr>
      <w:r>
        <w:t xml:space="preserve">Inputs </w:t>
      </w:r>
      <w:r w:rsidR="00B45C52">
        <w:t>A</w:t>
      </w:r>
      <w:r>
        <w:t xml:space="preserve">nd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0AED4847" w:rsidR="00EB32AB" w:rsidRDefault="00EB32AB" w:rsidP="00EB32AB">
      <w:pPr>
        <w:pStyle w:val="Heading4"/>
      </w:pPr>
      <w:r>
        <w:t xml:space="preserve">Logic </w:t>
      </w:r>
      <w:r w:rsidR="00B45C52">
        <w:t>A</w:t>
      </w:r>
      <w:r>
        <w:t>nd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62929B84" w:rsidR="00C511A6" w:rsidRDefault="00C511A6" w:rsidP="00C511A6">
      <w:pPr>
        <w:pStyle w:val="Heading4"/>
      </w:pPr>
      <w:r>
        <w:t xml:space="preserve">Functions </w:t>
      </w:r>
      <w:r w:rsidR="00B45C52">
        <w:t>A</w:t>
      </w:r>
      <w:r>
        <w:t>nd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15006737" w:rsidR="00C511A6" w:rsidRDefault="00C511A6" w:rsidP="00C511A6">
      <w:pPr>
        <w:pStyle w:val="Heading4"/>
      </w:pPr>
      <w:r>
        <w:lastRenderedPageBreak/>
        <w:t xml:space="preserve">Data Types </w:t>
      </w:r>
      <w:r w:rsidR="00B45C52">
        <w:t>A</w:t>
      </w:r>
      <w:r>
        <w:t>nd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0AEAA50E" w:rsidR="00FD1F81" w:rsidRDefault="00FD1F81" w:rsidP="00FD1F81">
      <w:pPr>
        <w:pStyle w:val="Heading3"/>
      </w:pPr>
      <w:bookmarkStart w:id="33" w:name="_Toc522905366"/>
      <w:r>
        <w:t xml:space="preserve">Saving </w:t>
      </w:r>
      <w:r w:rsidR="00B45C52">
        <w:t>A</w:t>
      </w:r>
      <w:r>
        <w:t>nd Opening Files</w:t>
      </w:r>
      <w:bookmarkEnd w:id="33"/>
    </w:p>
    <w:p w14:paraId="29DA030E" w14:textId="656BB9F4" w:rsidR="00FD1F81" w:rsidRDefault="00FD1F81" w:rsidP="00FD1F81">
      <w:pPr>
        <w:pStyle w:val="Heading3"/>
      </w:pPr>
      <w:bookmarkStart w:id="34" w:name="_Toc522905367"/>
      <w:r>
        <w:t xml:space="preserve">Design </w:t>
      </w:r>
      <w:r w:rsidR="00B45C52">
        <w:t>A</w:t>
      </w:r>
      <w:r>
        <w:t xml:space="preserve">nd Development </w:t>
      </w:r>
      <w:r w:rsidR="00B45C52">
        <w:t>O</w:t>
      </w:r>
      <w:r>
        <w:t>f The User’s Own Program</w:t>
      </w:r>
      <w:bookmarkEnd w:id="34"/>
    </w:p>
    <w:p w14:paraId="53357982" w14:textId="06E8CA75" w:rsidR="00FD1F81" w:rsidRDefault="00FD1F81" w:rsidP="00FD1F81">
      <w:pPr>
        <w:pStyle w:val="Heading3"/>
      </w:pPr>
      <w:bookmarkStart w:id="35" w:name="_Toc522905368"/>
      <w:r>
        <w:t xml:space="preserve">Output </w:t>
      </w:r>
      <w:r w:rsidR="00B45C52">
        <w:t>O</w:t>
      </w:r>
      <w:r>
        <w:t>f The Program</w:t>
      </w:r>
      <w:bookmarkEnd w:id="35"/>
    </w:p>
    <w:p w14:paraId="6E4FD085" w14:textId="4142E18A" w:rsidR="00FD1F81" w:rsidRPr="00FD1F81" w:rsidRDefault="00FD1F81" w:rsidP="00FD1F81">
      <w:pPr>
        <w:pStyle w:val="Heading3"/>
      </w:pPr>
      <w:bookmarkStart w:id="36" w:name="_Toc522905369"/>
      <w:r>
        <w:t>Debugging</w:t>
      </w:r>
      <w:bookmarkEnd w:id="36"/>
    </w:p>
    <w:p w14:paraId="077481C5" w14:textId="7E9497CA" w:rsidR="00C511A6" w:rsidRDefault="00132284" w:rsidP="00C511A6">
      <w:pPr>
        <w:pStyle w:val="Heading2"/>
      </w:pPr>
      <w:bookmarkStart w:id="37" w:name="_Toc522905370"/>
      <w:r>
        <w:t>Designing a solution</w:t>
      </w:r>
      <w:bookmarkEnd w:id="37"/>
    </w:p>
    <w:p w14:paraId="259021B6" w14:textId="05EDAF4E" w:rsidR="00C511A6" w:rsidRDefault="00375996" w:rsidP="00375996">
      <w:pPr>
        <w:pStyle w:val="Heading3"/>
      </w:pPr>
      <w:bookmarkStart w:id="38" w:name="_Toc522905371"/>
      <w:r>
        <w:t>Language</w:t>
      </w:r>
      <w:bookmarkEnd w:id="38"/>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2DF3C106"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high 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5D085164" w:rsidR="00375996" w:rsidRPr="00375996" w:rsidRDefault="00375996" w:rsidP="00375996">
      <w:pPr>
        <w:pStyle w:val="Heading3"/>
      </w:pPr>
      <w:bookmarkStart w:id="39" w:name="_Toc522905372"/>
      <w:r>
        <w:t xml:space="preserve">Something Else </w:t>
      </w:r>
      <w:r w:rsidR="008A29EB">
        <w:t xml:space="preserve"> // TODO</w:t>
      </w:r>
      <w:bookmarkEnd w:id="39"/>
      <w:r w:rsidR="00B03AD2">
        <w:t xml:space="preserve"> </w:t>
      </w:r>
    </w:p>
    <w:p w14:paraId="1BA31B24" w14:textId="0015F564"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time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0" w:name="_Toc522905373"/>
      <w:r>
        <w:lastRenderedPageBreak/>
        <w:t>DEVELOPMENT</w:t>
      </w:r>
      <w:bookmarkEnd w:id="40"/>
    </w:p>
    <w:p w14:paraId="140F5AA2" w14:textId="2D525A47" w:rsidR="00EF6483" w:rsidRPr="00EF6483" w:rsidRDefault="00EF6483" w:rsidP="00EF6483">
      <w:pPr>
        <w:pStyle w:val="Heading2"/>
      </w:pPr>
      <w:bookmarkStart w:id="41" w:name="_Overview"/>
      <w:bookmarkStart w:id="42" w:name="_Toc522905374"/>
      <w:bookmarkEnd w:id="41"/>
      <w:r>
        <w:t>Over</w:t>
      </w:r>
      <w:r w:rsidR="004D521F">
        <w:t>v</w:t>
      </w:r>
      <w:r>
        <w:t>iew</w:t>
      </w:r>
      <w:bookmarkEnd w:id="42"/>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3" w:name="_Toc522905375"/>
      <w:r>
        <w:t>The UI</w:t>
      </w:r>
      <w:bookmarkEnd w:id="43"/>
    </w:p>
    <w:p w14:paraId="3FEE6C73" w14:textId="77777777" w:rsidR="00D304EB" w:rsidRPr="00D304EB" w:rsidRDefault="00D304EB" w:rsidP="00D304EB"/>
    <w:p w14:paraId="0B9B06D3" w14:textId="704609F5" w:rsidR="000A749D" w:rsidRDefault="00655DA0" w:rsidP="00655DA0">
      <w:pPr>
        <w:pStyle w:val="Heading2"/>
      </w:pPr>
      <w:bookmarkStart w:id="44" w:name="_Toc522905376"/>
      <w:r>
        <w:t xml:space="preserve">The </w:t>
      </w:r>
      <w:r w:rsidR="00B45C52">
        <w:t>B</w:t>
      </w:r>
      <w:r>
        <w:t>locks</w:t>
      </w:r>
      <w:bookmarkEnd w:id="44"/>
    </w:p>
    <w:p w14:paraId="41D1CE49" w14:textId="1B15A29C" w:rsidR="001A0581" w:rsidRDefault="001A0581" w:rsidP="001A0581">
      <w:pPr>
        <w:pStyle w:val="Heading3"/>
      </w:pPr>
      <w:bookmarkStart w:id="45" w:name="_Toc522905377"/>
      <w:r>
        <w:t>BaseBlock</w:t>
      </w:r>
      <w:bookmarkEnd w:id="45"/>
    </w:p>
    <w:p w14:paraId="280BF079" w14:textId="7717EFF7" w:rsidR="001A0581" w:rsidRDefault="001A0581" w:rsidP="001A0581">
      <w:pPr>
        <w:pStyle w:val="Heading3"/>
      </w:pPr>
      <w:bookmarkStart w:id="46" w:name="_Toc522905378"/>
      <w:r>
        <w:t>Chains</w:t>
      </w:r>
      <w:bookmarkEnd w:id="46"/>
    </w:p>
    <w:p w14:paraId="6C5DD19C" w14:textId="5279744D" w:rsidR="001A0581" w:rsidRDefault="001A0581" w:rsidP="001A0581">
      <w:pPr>
        <w:pStyle w:val="Heading3"/>
      </w:pPr>
      <w:bookmarkStart w:id="47" w:name="_Toc522905379"/>
      <w:r>
        <w:t>Functionality</w:t>
      </w:r>
      <w:bookmarkEnd w:id="47"/>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48" w:name="_Toc522905380"/>
      <w:r>
        <w:t xml:space="preserve">Running </w:t>
      </w:r>
      <w:r w:rsidR="00B45C52">
        <w:t>A</w:t>
      </w:r>
      <w:r>
        <w:t xml:space="preserve"> </w:t>
      </w:r>
      <w:r w:rsidR="00B45C52">
        <w:t>P</w:t>
      </w:r>
      <w:r>
        <w:t>rogram</w:t>
      </w:r>
      <w:bookmarkEnd w:id="48"/>
    </w:p>
    <w:p w14:paraId="203A3722" w14:textId="7461E58C" w:rsidR="00D304EB" w:rsidRDefault="00D304EB" w:rsidP="00D304EB"/>
    <w:p w14:paraId="6AB00FA9" w14:textId="71EDBE08" w:rsidR="00D304EB" w:rsidRDefault="00D304EB" w:rsidP="00D304EB">
      <w:pPr>
        <w:pStyle w:val="Heading2"/>
      </w:pPr>
      <w:bookmarkStart w:id="49" w:name="_Toc522905381"/>
      <w:r>
        <w:lastRenderedPageBreak/>
        <w:t xml:space="preserve">Saving </w:t>
      </w:r>
      <w:r w:rsidR="00B45C52">
        <w:t>Y</w:t>
      </w:r>
      <w:r w:rsidR="00E9066D">
        <w:t>our</w:t>
      </w:r>
      <w:r>
        <w:t xml:space="preserve"> </w:t>
      </w:r>
      <w:r w:rsidR="00B45C52">
        <w:t>W</w:t>
      </w:r>
      <w:r>
        <w:t>ork</w:t>
      </w:r>
      <w:bookmarkEnd w:id="49"/>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0" w:name="_Toc522905382"/>
      <w:r>
        <w:lastRenderedPageBreak/>
        <w:t>REFERENCES</w:t>
      </w:r>
      <w:bookmarkEnd w:id="50"/>
    </w:p>
    <w:tbl>
      <w:tblPr>
        <w:tblStyle w:val="ListTable6Colorful"/>
        <w:tblW w:w="0" w:type="auto"/>
        <w:tblLook w:val="04A0" w:firstRow="1" w:lastRow="0" w:firstColumn="1" w:lastColumn="0" w:noHBand="0" w:noVBand="1"/>
      </w:tblPr>
      <w:tblGrid>
        <w:gridCol w:w="1498"/>
        <w:gridCol w:w="5706"/>
        <w:gridCol w:w="1436"/>
      </w:tblGrid>
      <w:tr w:rsidR="00D56A2F" w14:paraId="6633AF91" w14:textId="77777777" w:rsidTr="00E14A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0F7B3C8D" w14:textId="1AFFC028" w:rsidR="00D56A2F" w:rsidRDefault="00D56A2F" w:rsidP="00D56A2F">
            <w:r>
              <w:t>Website Name</w:t>
            </w:r>
          </w:p>
        </w:tc>
        <w:tc>
          <w:tcPr>
            <w:tcW w:w="5706"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436"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E1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67E34269" w14:textId="3F14032F" w:rsidR="00D56A2F" w:rsidRDefault="00D56A2F" w:rsidP="00D56A2F">
            <w:r>
              <w:t>Python Official Website</w:t>
            </w:r>
          </w:p>
        </w:tc>
        <w:tc>
          <w:tcPr>
            <w:tcW w:w="5706" w:type="dxa"/>
          </w:tcPr>
          <w:p w14:paraId="1477B633" w14:textId="08C28731" w:rsidR="00D56A2F" w:rsidRDefault="004E430F" w:rsidP="00D56A2F">
            <w:pPr>
              <w:cnfStyle w:val="000000100000" w:firstRow="0" w:lastRow="0" w:firstColumn="0" w:lastColumn="0" w:oddVBand="0" w:evenVBand="0" w:oddHBand="1" w:evenHBand="0" w:firstRowFirstColumn="0" w:firstRowLastColumn="0" w:lastRowFirstColumn="0" w:lastRowLastColumn="0"/>
            </w:pPr>
            <w:hyperlink r:id="rId103" w:history="1">
              <w:r w:rsidR="00D56A2F" w:rsidRPr="002C2D68">
                <w:rPr>
                  <w:rStyle w:val="Hyperlink"/>
                </w:rPr>
                <w:t>https://www.python.org/</w:t>
              </w:r>
            </w:hyperlink>
          </w:p>
        </w:tc>
        <w:tc>
          <w:tcPr>
            <w:tcW w:w="1436"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E14A2D">
        <w:tc>
          <w:tcPr>
            <w:cnfStyle w:val="001000000000" w:firstRow="0" w:lastRow="0" w:firstColumn="1" w:lastColumn="0" w:oddVBand="0" w:evenVBand="0" w:oddHBand="0" w:evenHBand="0" w:firstRowFirstColumn="0" w:firstRowLastColumn="0" w:lastRowFirstColumn="0" w:lastRowLastColumn="0"/>
            <w:tcW w:w="1498" w:type="dxa"/>
          </w:tcPr>
          <w:p w14:paraId="33BBB2EF" w14:textId="3936B4F6" w:rsidR="00D56A2F" w:rsidRDefault="00D56A2F" w:rsidP="00D56A2F">
            <w:r>
              <w:t>Scratch Official Website</w:t>
            </w:r>
          </w:p>
        </w:tc>
        <w:tc>
          <w:tcPr>
            <w:tcW w:w="5706" w:type="dxa"/>
          </w:tcPr>
          <w:p w14:paraId="42CC4D9F" w14:textId="64541550" w:rsidR="00D56A2F" w:rsidRDefault="004E430F" w:rsidP="00D56A2F">
            <w:pPr>
              <w:cnfStyle w:val="000000000000" w:firstRow="0" w:lastRow="0" w:firstColumn="0" w:lastColumn="0" w:oddVBand="0" w:evenVBand="0" w:oddHBand="0" w:evenHBand="0" w:firstRowFirstColumn="0" w:firstRowLastColumn="0" w:lastRowFirstColumn="0" w:lastRowLastColumn="0"/>
            </w:pPr>
            <w:hyperlink r:id="rId104" w:history="1">
              <w:r w:rsidR="002E1D79" w:rsidRPr="002C2D68">
                <w:rPr>
                  <w:rStyle w:val="Hyperlink"/>
                </w:rPr>
                <w:t>https://scratch.mit.edu/</w:t>
              </w:r>
            </w:hyperlink>
          </w:p>
        </w:tc>
        <w:tc>
          <w:tcPr>
            <w:tcW w:w="1436"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E1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50683FDC" w14:textId="207E3737" w:rsidR="00D56A2F" w:rsidRPr="0069746F" w:rsidRDefault="00D56A2F" w:rsidP="00D56A2F">
            <w:r w:rsidRPr="0069746F">
              <w:t>Small Basic Official Website</w:t>
            </w:r>
          </w:p>
        </w:tc>
        <w:tc>
          <w:tcPr>
            <w:tcW w:w="5706" w:type="dxa"/>
          </w:tcPr>
          <w:p w14:paraId="4A66BECD" w14:textId="7AFA030D" w:rsidR="00D56A2F" w:rsidRPr="0069746F" w:rsidRDefault="004E430F" w:rsidP="00D56A2F">
            <w:pPr>
              <w:cnfStyle w:val="000000100000" w:firstRow="0" w:lastRow="0" w:firstColumn="0" w:lastColumn="0" w:oddVBand="0" w:evenVBand="0" w:oddHBand="1" w:evenHBand="0" w:firstRowFirstColumn="0" w:firstRowLastColumn="0" w:lastRowFirstColumn="0" w:lastRowLastColumn="0"/>
            </w:pPr>
            <w:hyperlink r:id="rId105" w:history="1">
              <w:r w:rsidR="002E1D79" w:rsidRPr="0069746F">
                <w:rPr>
                  <w:rStyle w:val="Hyperlink"/>
                </w:rPr>
                <w:t>http://wwwsmallbasic.com/</w:t>
              </w:r>
            </w:hyperlink>
          </w:p>
        </w:tc>
        <w:tc>
          <w:tcPr>
            <w:tcW w:w="1436"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E14A2D">
        <w:tc>
          <w:tcPr>
            <w:cnfStyle w:val="001000000000" w:firstRow="0" w:lastRow="0" w:firstColumn="1" w:lastColumn="0" w:oddVBand="0" w:evenVBand="0" w:oddHBand="0" w:evenHBand="0" w:firstRowFirstColumn="0" w:firstRowLastColumn="0" w:lastRowFirstColumn="0" w:lastRowLastColumn="0"/>
            <w:tcW w:w="1498" w:type="dxa"/>
          </w:tcPr>
          <w:p w14:paraId="62121694" w14:textId="12F16C84" w:rsidR="00D56A2F" w:rsidRDefault="006708C8" w:rsidP="00D56A2F">
            <w:r>
              <w:t>MicroBit</w:t>
            </w:r>
            <w:r w:rsidR="00D56A2F">
              <w:t xml:space="preserve"> Official Website</w:t>
            </w:r>
          </w:p>
        </w:tc>
        <w:tc>
          <w:tcPr>
            <w:tcW w:w="5706" w:type="dxa"/>
          </w:tcPr>
          <w:p w14:paraId="6AF9127D" w14:textId="759896DE" w:rsidR="00D56A2F" w:rsidRDefault="004E430F" w:rsidP="00D56A2F">
            <w:pPr>
              <w:cnfStyle w:val="000000000000" w:firstRow="0" w:lastRow="0" w:firstColumn="0" w:lastColumn="0" w:oddVBand="0" w:evenVBand="0" w:oddHBand="0" w:evenHBand="0" w:firstRowFirstColumn="0" w:firstRowLastColumn="0" w:lastRowFirstColumn="0" w:lastRowLastColumn="0"/>
            </w:pPr>
            <w:hyperlink r:id="rId106" w:history="1">
              <w:r w:rsidR="002E1D79" w:rsidRPr="002C2D68">
                <w:rPr>
                  <w:rStyle w:val="Hyperlink"/>
                </w:rPr>
                <w:t>http://www.microbit.org/</w:t>
              </w:r>
            </w:hyperlink>
          </w:p>
        </w:tc>
        <w:tc>
          <w:tcPr>
            <w:tcW w:w="1436"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E1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0CB48CBA" w14:textId="6B55B866" w:rsidR="00B21BA3" w:rsidRDefault="00F8787A" w:rsidP="00D56A2F">
            <w:r>
              <w:t>Microsoft Docs</w:t>
            </w:r>
          </w:p>
        </w:tc>
        <w:tc>
          <w:tcPr>
            <w:tcW w:w="5706" w:type="dxa"/>
          </w:tcPr>
          <w:p w14:paraId="05876203" w14:textId="1BE27074" w:rsidR="00B21BA3" w:rsidRDefault="004E430F" w:rsidP="00D56A2F">
            <w:pPr>
              <w:cnfStyle w:val="000000100000" w:firstRow="0" w:lastRow="0" w:firstColumn="0" w:lastColumn="0" w:oddVBand="0" w:evenVBand="0" w:oddHBand="1" w:evenHBand="0" w:firstRowFirstColumn="0" w:firstRowLastColumn="0" w:lastRowFirstColumn="0" w:lastRowLastColumn="0"/>
            </w:pPr>
            <w:hyperlink r:id="rId107" w:history="1">
              <w:r w:rsidR="00F8787A" w:rsidRPr="000E12EE">
                <w:rPr>
                  <w:rStyle w:val="Hyperlink"/>
                </w:rPr>
                <w:t>https://docs.microsoft.com/en-us/dotnet/</w:t>
              </w:r>
            </w:hyperlink>
            <w:r w:rsidR="00F8787A">
              <w:t xml:space="preserve"> </w:t>
            </w:r>
          </w:p>
        </w:tc>
        <w:tc>
          <w:tcPr>
            <w:tcW w:w="1436"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E14A2D">
        <w:tc>
          <w:tcPr>
            <w:cnfStyle w:val="001000000000" w:firstRow="0" w:lastRow="0" w:firstColumn="1" w:lastColumn="0" w:oddVBand="0" w:evenVBand="0" w:oddHBand="0" w:evenHBand="0" w:firstRowFirstColumn="0" w:firstRowLastColumn="0" w:lastRowFirstColumn="0" w:lastRowLastColumn="0"/>
            <w:tcW w:w="1498" w:type="dxa"/>
          </w:tcPr>
          <w:p w14:paraId="0CB627D5" w14:textId="4CDEA7F2" w:rsidR="008B1B4F" w:rsidRDefault="008B1B4F" w:rsidP="00D56A2F">
            <w:r>
              <w:t>Stack</w:t>
            </w:r>
            <w:r w:rsidR="00EC1EED">
              <w:t xml:space="preserve"> O</w:t>
            </w:r>
            <w:r>
              <w:t>verflow</w:t>
            </w:r>
          </w:p>
        </w:tc>
        <w:tc>
          <w:tcPr>
            <w:tcW w:w="5706" w:type="dxa"/>
          </w:tcPr>
          <w:p w14:paraId="4322BBC5" w14:textId="1DD64F51" w:rsidR="008B1B4F" w:rsidRDefault="004E430F" w:rsidP="00D56A2F">
            <w:pPr>
              <w:cnfStyle w:val="000000000000" w:firstRow="0" w:lastRow="0" w:firstColumn="0" w:lastColumn="0" w:oddVBand="0" w:evenVBand="0" w:oddHBand="0" w:evenHBand="0" w:firstRowFirstColumn="0" w:firstRowLastColumn="0" w:lastRowFirstColumn="0" w:lastRowLastColumn="0"/>
            </w:pPr>
            <w:hyperlink r:id="rId108" w:history="1">
              <w:r w:rsidR="008B1B4F" w:rsidRPr="000E12EE">
                <w:rPr>
                  <w:rStyle w:val="Hyperlink"/>
                </w:rPr>
                <w:t>https://stackoverflow.com/questions/355724/embedding-a-dos-console-in-a-windows-form</w:t>
              </w:r>
            </w:hyperlink>
            <w:r w:rsidR="008B1B4F">
              <w:t xml:space="preserve"> </w:t>
            </w:r>
          </w:p>
        </w:tc>
        <w:tc>
          <w:tcPr>
            <w:tcW w:w="1436"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3B32C5" w14:paraId="5D970DEE" w14:textId="77777777" w:rsidTr="00E14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Pr>
          <w:p w14:paraId="22461DBC" w14:textId="62C9154D" w:rsidR="003B32C5" w:rsidRDefault="003B32C5" w:rsidP="00D56A2F">
            <w:r>
              <w:t>Microsoft Visual Studio</w:t>
            </w:r>
            <w:r w:rsidR="00184F52">
              <w:t xml:space="preserve"> Code</w:t>
            </w:r>
          </w:p>
        </w:tc>
        <w:tc>
          <w:tcPr>
            <w:tcW w:w="5706" w:type="dxa"/>
          </w:tcPr>
          <w:p w14:paraId="76EF7702" w14:textId="4E38E1E7" w:rsidR="003B32C5" w:rsidRDefault="004E430F" w:rsidP="00D56A2F">
            <w:pPr>
              <w:cnfStyle w:val="000000100000" w:firstRow="0" w:lastRow="0" w:firstColumn="0" w:lastColumn="0" w:oddVBand="0" w:evenVBand="0" w:oddHBand="1" w:evenHBand="0" w:firstRowFirstColumn="0" w:firstRowLastColumn="0" w:lastRowFirstColumn="0" w:lastRowLastColumn="0"/>
            </w:pPr>
            <w:hyperlink r:id="rId109" w:history="1">
              <w:r w:rsidR="00184F52" w:rsidRPr="00DF4CC3">
                <w:rPr>
                  <w:rStyle w:val="Hyperlink"/>
                </w:rPr>
                <w:t>https://code.visualstudio.microsoft.com/</w:t>
              </w:r>
            </w:hyperlink>
            <w:r w:rsidR="00184F52">
              <w:rPr>
                <w:rStyle w:val="Hyperlink"/>
                <w:color w:val="000000" w:themeColor="text1"/>
              </w:rPr>
              <w:t xml:space="preserve"> </w:t>
            </w:r>
          </w:p>
        </w:tc>
        <w:tc>
          <w:tcPr>
            <w:tcW w:w="1436" w:type="dxa"/>
          </w:tcPr>
          <w:p w14:paraId="5BB58408" w14:textId="24C3DA44" w:rsidR="003B32C5" w:rsidRDefault="003B32C5" w:rsidP="00D56A2F">
            <w:pPr>
              <w:cnfStyle w:val="000000100000" w:firstRow="0" w:lastRow="0" w:firstColumn="0" w:lastColumn="0" w:oddVBand="0" w:evenVBand="0" w:oddHBand="1" w:evenHBand="0" w:firstRowFirstColumn="0" w:firstRowLastColumn="0" w:lastRowFirstColumn="0" w:lastRowLastColumn="0"/>
            </w:pPr>
            <w:r>
              <w:t>05/08/18</w:t>
            </w:r>
          </w:p>
        </w:tc>
      </w:tr>
      <w:tr w:rsidR="00A035B4" w14:paraId="112E89DC" w14:textId="77777777" w:rsidTr="00E14A2D">
        <w:tc>
          <w:tcPr>
            <w:cnfStyle w:val="001000000000" w:firstRow="0" w:lastRow="0" w:firstColumn="1" w:lastColumn="0" w:oddVBand="0" w:evenVBand="0" w:oddHBand="0" w:evenHBand="0" w:firstRowFirstColumn="0" w:firstRowLastColumn="0" w:lastRowFirstColumn="0" w:lastRowLastColumn="0"/>
            <w:tcW w:w="1498" w:type="dxa"/>
          </w:tcPr>
          <w:p w14:paraId="199C28E4" w14:textId="6C9171F6" w:rsidR="00A035B4" w:rsidRDefault="00A035B4" w:rsidP="00D56A2F">
            <w:r>
              <w:t>Emmet</w:t>
            </w:r>
          </w:p>
        </w:tc>
        <w:tc>
          <w:tcPr>
            <w:tcW w:w="5706" w:type="dxa"/>
          </w:tcPr>
          <w:p w14:paraId="16D972D2" w14:textId="006C2665" w:rsidR="00A035B4" w:rsidRDefault="00A035B4" w:rsidP="00D56A2F">
            <w:pPr>
              <w:cnfStyle w:val="000000000000" w:firstRow="0" w:lastRow="0" w:firstColumn="0" w:lastColumn="0" w:oddVBand="0" w:evenVBand="0" w:oddHBand="0"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436" w:type="dxa"/>
          </w:tcPr>
          <w:p w14:paraId="2F169A69" w14:textId="6F2AD010" w:rsidR="00A035B4" w:rsidRDefault="00A035B4" w:rsidP="00D56A2F">
            <w:pPr>
              <w:cnfStyle w:val="000000000000" w:firstRow="0" w:lastRow="0" w:firstColumn="0" w:lastColumn="0" w:oddVBand="0" w:evenVBand="0" w:oddHBand="0" w:evenHBand="0" w:firstRowFirstColumn="0" w:firstRowLastColumn="0" w:lastRowFirstColumn="0" w:lastRowLastColumn="0"/>
            </w:pPr>
            <w:r>
              <w:t>06/08/18</w:t>
            </w:r>
          </w:p>
        </w:tc>
      </w:tr>
    </w:tbl>
    <w:p w14:paraId="02D5F844" w14:textId="592E3070" w:rsidR="002557AB" w:rsidRPr="00B21BA3" w:rsidRDefault="002557AB" w:rsidP="00822973"/>
    <w:sectPr w:rsidR="002557AB" w:rsidRPr="00B21BA3">
      <w:headerReference w:type="default" r:id="rId110"/>
      <w:footerReference w:type="default" r:id="rId111"/>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641A7" w14:textId="77777777" w:rsidR="00B30648" w:rsidRDefault="00B30648" w:rsidP="00C6554A">
      <w:pPr>
        <w:spacing w:before="0" w:after="0" w:line="240" w:lineRule="auto"/>
      </w:pPr>
      <w:r>
        <w:separator/>
      </w:r>
    </w:p>
  </w:endnote>
  <w:endnote w:type="continuationSeparator" w:id="0">
    <w:p w14:paraId="2C1FAA76" w14:textId="77777777" w:rsidR="00B30648" w:rsidRDefault="00B3064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Mono Text">
    <w:panose1 w:val="020B0509050203000203"/>
    <w:charset w:val="00"/>
    <w:family w:val="modern"/>
    <w:pitch w:val="fixed"/>
    <w:sig w:usb0="A000026F" w:usb1="5000207B" w:usb2="00000000" w:usb3="00000000" w:csb0="000001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4E430F" w:rsidRDefault="004E430F"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4E430F" w:rsidRDefault="004E430F">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4E430F" w:rsidRDefault="004E430F">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B7DFD4" w14:textId="77777777" w:rsidR="00B30648" w:rsidRDefault="00B30648" w:rsidP="00C6554A">
      <w:pPr>
        <w:spacing w:before="0" w:after="0" w:line="240" w:lineRule="auto"/>
      </w:pPr>
      <w:r>
        <w:separator/>
      </w:r>
    </w:p>
  </w:footnote>
  <w:footnote w:type="continuationSeparator" w:id="0">
    <w:p w14:paraId="2EADB036" w14:textId="77777777" w:rsidR="00B30648" w:rsidRDefault="00B30648"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1DFEB50E" w:rsidR="004E430F" w:rsidRPr="0008690E" w:rsidRDefault="004E430F"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02 September 2018</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9"/>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0"/>
  </w:num>
  <w:num w:numId="17">
    <w:abstractNumId w:val="13"/>
  </w:num>
  <w:num w:numId="18">
    <w:abstractNumId w:val="23"/>
  </w:num>
  <w:num w:numId="19">
    <w:abstractNumId w:val="28"/>
  </w:num>
  <w:num w:numId="20">
    <w:abstractNumId w:val="33"/>
  </w:num>
  <w:num w:numId="21">
    <w:abstractNumId w:val="17"/>
  </w:num>
  <w:num w:numId="22">
    <w:abstractNumId w:val="15"/>
  </w:num>
  <w:num w:numId="23">
    <w:abstractNumId w:val="27"/>
  </w:num>
  <w:num w:numId="24">
    <w:abstractNumId w:val="14"/>
  </w:num>
  <w:num w:numId="25">
    <w:abstractNumId w:val="31"/>
  </w:num>
  <w:num w:numId="26">
    <w:abstractNumId w:val="32"/>
  </w:num>
  <w:num w:numId="27">
    <w:abstractNumId w:val="25"/>
  </w:num>
  <w:num w:numId="28">
    <w:abstractNumId w:val="34"/>
  </w:num>
  <w:num w:numId="29">
    <w:abstractNumId w:val="16"/>
  </w:num>
  <w:num w:numId="30">
    <w:abstractNumId w:val="19"/>
  </w:num>
  <w:num w:numId="31">
    <w:abstractNumId w:val="21"/>
  </w:num>
  <w:num w:numId="32">
    <w:abstractNumId w:val="38"/>
  </w:num>
  <w:num w:numId="33">
    <w:abstractNumId w:val="36"/>
  </w:num>
  <w:num w:numId="34">
    <w:abstractNumId w:val="22"/>
  </w:num>
  <w:num w:numId="35">
    <w:abstractNumId w:val="24"/>
  </w:num>
  <w:num w:numId="36">
    <w:abstractNumId w:val="37"/>
  </w:num>
  <w:num w:numId="37">
    <w:abstractNumId w:val="26"/>
  </w:num>
  <w:num w:numId="38">
    <w:abstractNumId w:val="18"/>
  </w:num>
  <w:num w:numId="39">
    <w:abstractNumId w:val="35"/>
  </w:num>
  <w:num w:numId="40">
    <w:abstractNumId w:val="11"/>
  </w:num>
  <w:num w:numId="4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0" w:nlCheck="1" w:checkStyle="0"/>
  <w:proofState w:spelling="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31012"/>
    <w:rsid w:val="00040909"/>
    <w:rsid w:val="0004531A"/>
    <w:rsid w:val="00061699"/>
    <w:rsid w:val="00077334"/>
    <w:rsid w:val="0008690E"/>
    <w:rsid w:val="0009269B"/>
    <w:rsid w:val="0009439A"/>
    <w:rsid w:val="00096643"/>
    <w:rsid w:val="000A749D"/>
    <w:rsid w:val="000A7D5B"/>
    <w:rsid w:val="000B7733"/>
    <w:rsid w:val="000C0263"/>
    <w:rsid w:val="000C038F"/>
    <w:rsid w:val="000C7A11"/>
    <w:rsid w:val="000F0EC1"/>
    <w:rsid w:val="000F3BD9"/>
    <w:rsid w:val="000F679A"/>
    <w:rsid w:val="00107DD1"/>
    <w:rsid w:val="00125024"/>
    <w:rsid w:val="001254E2"/>
    <w:rsid w:val="0012688F"/>
    <w:rsid w:val="00132284"/>
    <w:rsid w:val="001449E5"/>
    <w:rsid w:val="00154134"/>
    <w:rsid w:val="001634A1"/>
    <w:rsid w:val="00164B1A"/>
    <w:rsid w:val="00166D03"/>
    <w:rsid w:val="00181772"/>
    <w:rsid w:val="00181F55"/>
    <w:rsid w:val="0018337E"/>
    <w:rsid w:val="00184F52"/>
    <w:rsid w:val="00185431"/>
    <w:rsid w:val="001A0581"/>
    <w:rsid w:val="001A1EA9"/>
    <w:rsid w:val="001A561A"/>
    <w:rsid w:val="001A7A27"/>
    <w:rsid w:val="001B4434"/>
    <w:rsid w:val="001C0CF9"/>
    <w:rsid w:val="001C4CA6"/>
    <w:rsid w:val="001D66D0"/>
    <w:rsid w:val="001E0BD0"/>
    <w:rsid w:val="001E57A0"/>
    <w:rsid w:val="001E6C3F"/>
    <w:rsid w:val="001F26D8"/>
    <w:rsid w:val="001F53DB"/>
    <w:rsid w:val="001F5535"/>
    <w:rsid w:val="0020546C"/>
    <w:rsid w:val="00210732"/>
    <w:rsid w:val="00212A84"/>
    <w:rsid w:val="0021351B"/>
    <w:rsid w:val="002140BE"/>
    <w:rsid w:val="00215950"/>
    <w:rsid w:val="00222937"/>
    <w:rsid w:val="00222D9E"/>
    <w:rsid w:val="00230D33"/>
    <w:rsid w:val="00253230"/>
    <w:rsid w:val="002554CD"/>
    <w:rsid w:val="002557AB"/>
    <w:rsid w:val="0026426B"/>
    <w:rsid w:val="00264BCC"/>
    <w:rsid w:val="00286E03"/>
    <w:rsid w:val="00293B83"/>
    <w:rsid w:val="002A03AA"/>
    <w:rsid w:val="002A13DE"/>
    <w:rsid w:val="002A4BC8"/>
    <w:rsid w:val="002A68F7"/>
    <w:rsid w:val="002B4294"/>
    <w:rsid w:val="002C559F"/>
    <w:rsid w:val="002D6BD4"/>
    <w:rsid w:val="002E1D79"/>
    <w:rsid w:val="002E2AA3"/>
    <w:rsid w:val="00300AD0"/>
    <w:rsid w:val="00300AEA"/>
    <w:rsid w:val="00303C12"/>
    <w:rsid w:val="0030776A"/>
    <w:rsid w:val="00324386"/>
    <w:rsid w:val="00325196"/>
    <w:rsid w:val="00333C24"/>
    <w:rsid w:val="00333D0D"/>
    <w:rsid w:val="0035130E"/>
    <w:rsid w:val="003579B7"/>
    <w:rsid w:val="00375996"/>
    <w:rsid w:val="00382174"/>
    <w:rsid w:val="0038441F"/>
    <w:rsid w:val="003860C0"/>
    <w:rsid w:val="003A395B"/>
    <w:rsid w:val="003B32C5"/>
    <w:rsid w:val="003B364F"/>
    <w:rsid w:val="003B7000"/>
    <w:rsid w:val="003D1138"/>
    <w:rsid w:val="003E04EA"/>
    <w:rsid w:val="003E6410"/>
    <w:rsid w:val="003F14C2"/>
    <w:rsid w:val="003F1753"/>
    <w:rsid w:val="003F4285"/>
    <w:rsid w:val="003F5713"/>
    <w:rsid w:val="00404B94"/>
    <w:rsid w:val="00411DE8"/>
    <w:rsid w:val="00412E34"/>
    <w:rsid w:val="00413209"/>
    <w:rsid w:val="004145C4"/>
    <w:rsid w:val="00417240"/>
    <w:rsid w:val="00426DEE"/>
    <w:rsid w:val="004354A9"/>
    <w:rsid w:val="004378F2"/>
    <w:rsid w:val="00441A12"/>
    <w:rsid w:val="0045275B"/>
    <w:rsid w:val="00455F28"/>
    <w:rsid w:val="00467C62"/>
    <w:rsid w:val="004A674D"/>
    <w:rsid w:val="004A67AE"/>
    <w:rsid w:val="004A7BA8"/>
    <w:rsid w:val="004B2BCD"/>
    <w:rsid w:val="004B7996"/>
    <w:rsid w:val="004C049F"/>
    <w:rsid w:val="004D0FEB"/>
    <w:rsid w:val="004D521F"/>
    <w:rsid w:val="004E430F"/>
    <w:rsid w:val="004F08B1"/>
    <w:rsid w:val="004F1CF9"/>
    <w:rsid w:val="004F2EDA"/>
    <w:rsid w:val="004F2F60"/>
    <w:rsid w:val="005000E2"/>
    <w:rsid w:val="005065EC"/>
    <w:rsid w:val="005076BF"/>
    <w:rsid w:val="00513402"/>
    <w:rsid w:val="005156AB"/>
    <w:rsid w:val="00516C47"/>
    <w:rsid w:val="005210D3"/>
    <w:rsid w:val="005301A1"/>
    <w:rsid w:val="00533C10"/>
    <w:rsid w:val="00544AB2"/>
    <w:rsid w:val="005452BE"/>
    <w:rsid w:val="00554B11"/>
    <w:rsid w:val="00554B2B"/>
    <w:rsid w:val="00572A19"/>
    <w:rsid w:val="00575D8B"/>
    <w:rsid w:val="005863BB"/>
    <w:rsid w:val="00586E12"/>
    <w:rsid w:val="00590DF7"/>
    <w:rsid w:val="005937E3"/>
    <w:rsid w:val="005A0307"/>
    <w:rsid w:val="005A0327"/>
    <w:rsid w:val="005A15B9"/>
    <w:rsid w:val="005A31DA"/>
    <w:rsid w:val="005A4CAC"/>
    <w:rsid w:val="005B5A7A"/>
    <w:rsid w:val="005C4D33"/>
    <w:rsid w:val="005F27E1"/>
    <w:rsid w:val="005F2C76"/>
    <w:rsid w:val="00616FC9"/>
    <w:rsid w:val="0062296B"/>
    <w:rsid w:val="00624F6A"/>
    <w:rsid w:val="00625337"/>
    <w:rsid w:val="0062580C"/>
    <w:rsid w:val="00632243"/>
    <w:rsid w:val="00633DF9"/>
    <w:rsid w:val="00641489"/>
    <w:rsid w:val="006425C5"/>
    <w:rsid w:val="00655DA0"/>
    <w:rsid w:val="006623AD"/>
    <w:rsid w:val="00662A90"/>
    <w:rsid w:val="00665E3F"/>
    <w:rsid w:val="006673AC"/>
    <w:rsid w:val="006708C8"/>
    <w:rsid w:val="006776C0"/>
    <w:rsid w:val="00683469"/>
    <w:rsid w:val="00694C50"/>
    <w:rsid w:val="0069746F"/>
    <w:rsid w:val="006A33CD"/>
    <w:rsid w:val="006A3CE7"/>
    <w:rsid w:val="006B1D65"/>
    <w:rsid w:val="006B2BAE"/>
    <w:rsid w:val="006B3D4A"/>
    <w:rsid w:val="006D2602"/>
    <w:rsid w:val="006D4C6F"/>
    <w:rsid w:val="006E4C55"/>
    <w:rsid w:val="006E5300"/>
    <w:rsid w:val="006E7BD0"/>
    <w:rsid w:val="006F10CB"/>
    <w:rsid w:val="006F3BE5"/>
    <w:rsid w:val="006F4CFD"/>
    <w:rsid w:val="00705D20"/>
    <w:rsid w:val="0071444E"/>
    <w:rsid w:val="00724210"/>
    <w:rsid w:val="007339D2"/>
    <w:rsid w:val="00750969"/>
    <w:rsid w:val="00755AE1"/>
    <w:rsid w:val="00760724"/>
    <w:rsid w:val="007635A2"/>
    <w:rsid w:val="0078315E"/>
    <w:rsid w:val="00785F04"/>
    <w:rsid w:val="0079203E"/>
    <w:rsid w:val="00794CBB"/>
    <w:rsid w:val="007A491B"/>
    <w:rsid w:val="007A4E6C"/>
    <w:rsid w:val="007B121E"/>
    <w:rsid w:val="007B237B"/>
    <w:rsid w:val="007D2167"/>
    <w:rsid w:val="007D2778"/>
    <w:rsid w:val="007E25F6"/>
    <w:rsid w:val="007E6930"/>
    <w:rsid w:val="007E6F7D"/>
    <w:rsid w:val="007E7973"/>
    <w:rsid w:val="007F06E8"/>
    <w:rsid w:val="007F7A9C"/>
    <w:rsid w:val="008145D8"/>
    <w:rsid w:val="00822973"/>
    <w:rsid w:val="00827C10"/>
    <w:rsid w:val="00830E40"/>
    <w:rsid w:val="0083382F"/>
    <w:rsid w:val="00841BF5"/>
    <w:rsid w:val="00844F38"/>
    <w:rsid w:val="0085180E"/>
    <w:rsid w:val="00852B48"/>
    <w:rsid w:val="008539BD"/>
    <w:rsid w:val="00854CB7"/>
    <w:rsid w:val="0086474C"/>
    <w:rsid w:val="00867F69"/>
    <w:rsid w:val="008722B7"/>
    <w:rsid w:val="008777F2"/>
    <w:rsid w:val="008917CE"/>
    <w:rsid w:val="0089422F"/>
    <w:rsid w:val="00895DFE"/>
    <w:rsid w:val="008A26DC"/>
    <w:rsid w:val="008A29EB"/>
    <w:rsid w:val="008A2DB7"/>
    <w:rsid w:val="008B1B4F"/>
    <w:rsid w:val="00927055"/>
    <w:rsid w:val="00936F21"/>
    <w:rsid w:val="00942314"/>
    <w:rsid w:val="009437DD"/>
    <w:rsid w:val="00947909"/>
    <w:rsid w:val="00952D49"/>
    <w:rsid w:val="0096676E"/>
    <w:rsid w:val="009707B4"/>
    <w:rsid w:val="00975CB5"/>
    <w:rsid w:val="00980B3C"/>
    <w:rsid w:val="00981204"/>
    <w:rsid w:val="00984413"/>
    <w:rsid w:val="0099257D"/>
    <w:rsid w:val="00993811"/>
    <w:rsid w:val="009B06C1"/>
    <w:rsid w:val="009B322D"/>
    <w:rsid w:val="009B4376"/>
    <w:rsid w:val="009C3755"/>
    <w:rsid w:val="009C751D"/>
    <w:rsid w:val="009D0801"/>
    <w:rsid w:val="009D1C2F"/>
    <w:rsid w:val="009D5A5F"/>
    <w:rsid w:val="009F3968"/>
    <w:rsid w:val="00A035B4"/>
    <w:rsid w:val="00A06843"/>
    <w:rsid w:val="00A26E6F"/>
    <w:rsid w:val="00A26F95"/>
    <w:rsid w:val="00A379A5"/>
    <w:rsid w:val="00A42A0F"/>
    <w:rsid w:val="00A46C23"/>
    <w:rsid w:val="00A52A69"/>
    <w:rsid w:val="00A5354D"/>
    <w:rsid w:val="00A568AA"/>
    <w:rsid w:val="00A64ED6"/>
    <w:rsid w:val="00A650E0"/>
    <w:rsid w:val="00A70E6B"/>
    <w:rsid w:val="00A77CE5"/>
    <w:rsid w:val="00A82D5F"/>
    <w:rsid w:val="00A84F2C"/>
    <w:rsid w:val="00A94F98"/>
    <w:rsid w:val="00A97071"/>
    <w:rsid w:val="00A9767C"/>
    <w:rsid w:val="00AB21A2"/>
    <w:rsid w:val="00AC19D4"/>
    <w:rsid w:val="00AC5DCD"/>
    <w:rsid w:val="00AE1752"/>
    <w:rsid w:val="00AF4532"/>
    <w:rsid w:val="00B02D0E"/>
    <w:rsid w:val="00B03AD2"/>
    <w:rsid w:val="00B03FFA"/>
    <w:rsid w:val="00B04E14"/>
    <w:rsid w:val="00B15E35"/>
    <w:rsid w:val="00B21BA3"/>
    <w:rsid w:val="00B30648"/>
    <w:rsid w:val="00B436FF"/>
    <w:rsid w:val="00B45C52"/>
    <w:rsid w:val="00B47CFE"/>
    <w:rsid w:val="00B536B0"/>
    <w:rsid w:val="00B55123"/>
    <w:rsid w:val="00B573C9"/>
    <w:rsid w:val="00B66DE0"/>
    <w:rsid w:val="00B75BBD"/>
    <w:rsid w:val="00B77CA5"/>
    <w:rsid w:val="00B8319F"/>
    <w:rsid w:val="00B90C13"/>
    <w:rsid w:val="00B95916"/>
    <w:rsid w:val="00BA2E82"/>
    <w:rsid w:val="00BA3539"/>
    <w:rsid w:val="00BB0C57"/>
    <w:rsid w:val="00BB34BA"/>
    <w:rsid w:val="00BB447E"/>
    <w:rsid w:val="00BB7887"/>
    <w:rsid w:val="00BC2631"/>
    <w:rsid w:val="00BC6A41"/>
    <w:rsid w:val="00BD444A"/>
    <w:rsid w:val="00BE7C50"/>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554A"/>
    <w:rsid w:val="00C67A99"/>
    <w:rsid w:val="00C73775"/>
    <w:rsid w:val="00C803A8"/>
    <w:rsid w:val="00C87AEF"/>
    <w:rsid w:val="00C929DF"/>
    <w:rsid w:val="00C949C2"/>
    <w:rsid w:val="00C9738F"/>
    <w:rsid w:val="00CB04BB"/>
    <w:rsid w:val="00CB2545"/>
    <w:rsid w:val="00CB2655"/>
    <w:rsid w:val="00CB6884"/>
    <w:rsid w:val="00CD7A46"/>
    <w:rsid w:val="00CE373A"/>
    <w:rsid w:val="00CF0AE6"/>
    <w:rsid w:val="00D06253"/>
    <w:rsid w:val="00D0743C"/>
    <w:rsid w:val="00D15D92"/>
    <w:rsid w:val="00D167DD"/>
    <w:rsid w:val="00D304EB"/>
    <w:rsid w:val="00D37130"/>
    <w:rsid w:val="00D40D5D"/>
    <w:rsid w:val="00D428C7"/>
    <w:rsid w:val="00D44872"/>
    <w:rsid w:val="00D52FCE"/>
    <w:rsid w:val="00D53FC1"/>
    <w:rsid w:val="00D56A2F"/>
    <w:rsid w:val="00D61910"/>
    <w:rsid w:val="00D64062"/>
    <w:rsid w:val="00D86C82"/>
    <w:rsid w:val="00D91A92"/>
    <w:rsid w:val="00D9273E"/>
    <w:rsid w:val="00DA136D"/>
    <w:rsid w:val="00DB6ED3"/>
    <w:rsid w:val="00DC6420"/>
    <w:rsid w:val="00DE05F6"/>
    <w:rsid w:val="00DF17F1"/>
    <w:rsid w:val="00DF1E91"/>
    <w:rsid w:val="00DF3F0C"/>
    <w:rsid w:val="00DF4CAA"/>
    <w:rsid w:val="00DF5913"/>
    <w:rsid w:val="00E106F8"/>
    <w:rsid w:val="00E14A2D"/>
    <w:rsid w:val="00E342DB"/>
    <w:rsid w:val="00E3554C"/>
    <w:rsid w:val="00E41AC6"/>
    <w:rsid w:val="00E42361"/>
    <w:rsid w:val="00E43CE7"/>
    <w:rsid w:val="00E542F7"/>
    <w:rsid w:val="00E73A14"/>
    <w:rsid w:val="00E74002"/>
    <w:rsid w:val="00E740DC"/>
    <w:rsid w:val="00E83845"/>
    <w:rsid w:val="00E83FC8"/>
    <w:rsid w:val="00E9066D"/>
    <w:rsid w:val="00E911DD"/>
    <w:rsid w:val="00E91B76"/>
    <w:rsid w:val="00E91E35"/>
    <w:rsid w:val="00EA2949"/>
    <w:rsid w:val="00EA36D1"/>
    <w:rsid w:val="00EB32AB"/>
    <w:rsid w:val="00EC1EED"/>
    <w:rsid w:val="00EC28D4"/>
    <w:rsid w:val="00EC522B"/>
    <w:rsid w:val="00EC74FF"/>
    <w:rsid w:val="00EC7ADF"/>
    <w:rsid w:val="00ED4ED7"/>
    <w:rsid w:val="00ED6DC4"/>
    <w:rsid w:val="00ED7C44"/>
    <w:rsid w:val="00EE4E8E"/>
    <w:rsid w:val="00EF6483"/>
    <w:rsid w:val="00F031C1"/>
    <w:rsid w:val="00F03755"/>
    <w:rsid w:val="00F045BE"/>
    <w:rsid w:val="00F064E4"/>
    <w:rsid w:val="00F17207"/>
    <w:rsid w:val="00F3126A"/>
    <w:rsid w:val="00F33F5F"/>
    <w:rsid w:val="00F73BC7"/>
    <w:rsid w:val="00F7681F"/>
    <w:rsid w:val="00F77B75"/>
    <w:rsid w:val="00F80A23"/>
    <w:rsid w:val="00F8674F"/>
    <w:rsid w:val="00F86D9F"/>
    <w:rsid w:val="00F8787A"/>
    <w:rsid w:val="00FA3A1D"/>
    <w:rsid w:val="00FA43AD"/>
    <w:rsid w:val="00FB7807"/>
    <w:rsid w:val="00FC2012"/>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26F4AC5A-4C30-4D7D-B470-7C9E3AA7F1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184F52"/>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E3E7F4" w:themeFill="accent5" w:themeFillTint="33"/>
      <w:spacing w:line="240" w:lineRule="auto"/>
      <w:contextualSpacing/>
      <w:jc w:val="center"/>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184F52"/>
    <w:rPr>
      <w:rFonts w:ascii="IBM Plex Mono Text" w:hAnsi="IBM Plex Mono Text"/>
      <w:noProof/>
      <w:color w:val="auto"/>
      <w:sz w:val="19"/>
      <w:shd w:val="clear" w:color="auto" w:fill="E3E7F4" w:themeFill="accent5" w:themeFillTint="33"/>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hyperlink" Target="https://docs.microsoft.com/en-us/dotnet/" TargetMode="External"/><Relationship Id="rId11" Type="http://schemas.microsoft.com/office/2007/relationships/hdphoto" Target="media/hdphoto1.wdp"/><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scratch.mit.edu/about" TargetMode="External"/><Relationship Id="rId110"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support.microbit.org/support/home"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raw.githubusercontent.com/NuGet/Home/dev/resources/nuget.png"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wwwsmallbasic.com/" TargetMode="External"/><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hyperlink" Target="https://www.python.org/" TargetMode="External"/><Relationship Id="rId108" Type="http://schemas.openxmlformats.org/officeDocument/2006/relationships/hyperlink" Target="https://stackoverflow.com/questions/355724/embedding-a-dos-console-in-a-windows-form" TargetMode="Externa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hyperlink" Target="http://www.microbit.org/" TargetMode="External"/><Relationship Id="rId10" Type="http://schemas.openxmlformats.org/officeDocument/2006/relationships/image" Target="media/image2.png"/><Relationship Id="rId31" Type="http://schemas.openxmlformats.org/officeDocument/2006/relationships/hyperlink" Target="https://microbit.org/resellers/" TargetMode="External"/><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image" Target="media/image1.jpeg"/><Relationship Id="rId13" Type="http://schemas.microsoft.com/office/2007/relationships/hdphoto" Target="media/hdphoto2.wdp"/><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hyperlink" Target="https://code.visualstudio.microsoft.com/" TargetMode="External"/><Relationship Id="rId34" Type="http://schemas.openxmlformats.org/officeDocument/2006/relationships/image" Target="media/image21.png"/><Relationship Id="rId50" Type="http://schemas.openxmlformats.org/officeDocument/2006/relationships/hyperlink" Target="https://emmet.io/" TargetMode="External"/><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scratch.mit.edu/"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E838EF-3ACA-41B6-91A8-49912F31F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63</Pages>
  <Words>9097</Words>
  <Characters>51853</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23</cp:revision>
  <dcterms:created xsi:type="dcterms:W3CDTF">2018-04-23T12:34:00Z</dcterms:created>
  <dcterms:modified xsi:type="dcterms:W3CDTF">2018-09-02T20:10:00Z</dcterms:modified>
</cp:coreProperties>
</file>