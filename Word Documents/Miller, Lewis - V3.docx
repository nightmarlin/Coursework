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55526EA" w:rsidR="00C6554A" w:rsidRPr="008B5277" w:rsidRDefault="004159CB"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6EC2B0E7" wp14:editId="18CB3B12">
            <wp:extent cx="4984750" cy="5822830"/>
            <wp:effectExtent l="38100" t="38100" r="101600" b="641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clrChange>
                        <a:clrFrom>
                          <a:srgbClr val="FFFFFF"/>
                        </a:clrFrom>
                        <a:clrTo>
                          <a:srgbClr val="FFFFFF">
                            <a:alpha val="0"/>
                          </a:srgbClr>
                        </a:clrTo>
                      </a:clrChange>
                      <a:extLst>
                        <a:ext uri="{BEBA8EAE-BF5A-486C-A8C5-ECC9F3942E4B}">
                          <a14:imgProps xmlns:a14="http://schemas.microsoft.com/office/drawing/2010/main">
                            <a14:imgLayer r:embed="rId10">
                              <a14:imgEffect>
                                <a14:brightnessContrast bright="20000"/>
                              </a14:imgEffect>
                            </a14:imgLayer>
                          </a14:imgProps>
                        </a:ext>
                      </a:extLst>
                    </a:blip>
                    <a:srcRect l="5419" t="1577" r="7587" b="1639"/>
                    <a:stretch/>
                  </pic:blipFill>
                  <pic:spPr bwMode="auto">
                    <a:xfrm>
                      <a:off x="0" y="0"/>
                      <a:ext cx="4986063" cy="582436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526491702"/>
      <w:r>
        <w:lastRenderedPageBreak/>
        <w:t>CONTENTS</w:t>
      </w:r>
      <w:bookmarkEnd w:id="5"/>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6491703"/>
      <w:r>
        <w:lastRenderedPageBreak/>
        <w:t>ANALYSIS</w:t>
      </w:r>
      <w:bookmarkEnd w:id="6"/>
    </w:p>
    <w:p w14:paraId="47A0B7B4" w14:textId="46535B80" w:rsidR="0008690E" w:rsidRDefault="0008690E" w:rsidP="0008690E">
      <w:pPr>
        <w:pStyle w:val="Heading2"/>
      </w:pPr>
      <w:bookmarkStart w:id="7" w:name="_Toc526491704"/>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0A46D392" w:rsidR="001A561A" w:rsidRDefault="00BA2E82" w:rsidP="0008690E">
      <w:r>
        <w:t>In order to help students 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5B483551"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BB75FF">
        <w:t>F</w:t>
      </w:r>
      <w:r>
        <w:t xml:space="preserve">or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7FA0B1C9"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concepts, and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26491709"/>
      <w:r>
        <w:t>Overall Stakeholder Requirements</w:t>
      </w:r>
      <w:bookmarkEnd w:id="13"/>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4"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5" w:name="_Toc526491711"/>
      <w:r>
        <w:t>MicroBit {and IDE}</w:t>
      </w:r>
      <w:bookmarkEnd w:id="15"/>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59EE3616"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editor, and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127B159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7BD9A796" w14:textId="59347EF1" w:rsidR="00830E40" w:rsidRDefault="001F5535" w:rsidP="00513402">
            <w:pPr>
              <w:cnfStyle w:val="000000100000" w:firstRow="0" w:lastRow="0" w:firstColumn="0" w:lastColumn="0" w:oddVBand="0" w:evenVBand="0" w:oddHBand="1" w:evenHBand="0" w:firstRowFirstColumn="0" w:firstRowLastColumn="0" w:lastRowFirstColumn="0" w:lastRowLastColumn="0"/>
            </w:pPr>
            <w:r>
              <w:t>This allows people with vision impairments to use the program better as they can zoom in to gain a better focus on what they are looking at</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26491712"/>
      <w:r>
        <w:lastRenderedPageBreak/>
        <w:t>Microsoft Visual Studio</w:t>
      </w:r>
      <w:r w:rsidR="00C9738F">
        <w:t xml:space="preserve"> </w:t>
      </w:r>
      <w:r w:rsidR="009C3755">
        <w:t>Code</w:t>
      </w:r>
      <w:bookmarkEnd w:id="18"/>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650FE8"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BF6B3B">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BF6B3B">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159020A0" w:rsidR="003B364F"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653D24E6" w14:textId="397C0F55" w:rsidR="003B364F" w:rsidRDefault="00665E3F" w:rsidP="002A03AA">
            <w:pPr>
              <w:cnfStyle w:val="000000100000" w:firstRow="0" w:lastRow="0" w:firstColumn="0" w:lastColumn="0" w:oddVBand="0" w:evenVBand="0" w:oddHBand="1" w:evenHBand="0" w:firstRowFirstColumn="0" w:firstRowLastColumn="0" w:lastRowFirstColumn="0" w:lastRowLastColumn="0"/>
            </w:pPr>
            <w:r>
              <w:t>Having an integrated terminal would allow the user to edit the program then switch to using it seamlessly, without needing to switch window or start a new program</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 xml:space="preserve">make the </w:t>
            </w:r>
            <w:r w:rsidR="005301A1">
              <w:lastRenderedPageBreak/>
              <w:t>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lastRenderedPageBreak/>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26491713"/>
      <w:r>
        <w:lastRenderedPageBreak/>
        <w:t>Scratch</w:t>
      </w:r>
      <w:r w:rsidR="00D56A2F">
        <w:t xml:space="preserve"> </w:t>
      </w:r>
      <w:r w:rsidR="00984413">
        <w:t>{</w:t>
      </w:r>
      <w:r w:rsidR="00C9738F">
        <w:t xml:space="preserve">and </w:t>
      </w:r>
      <w:r w:rsidR="00D56A2F">
        <w:t>IDE</w:t>
      </w:r>
      <w:r w:rsidR="00984413">
        <w:t>}</w:t>
      </w:r>
      <w:bookmarkEnd w:id="21"/>
    </w:p>
    <w:p w14:paraId="7F8E9D74" w14:textId="53CAA416"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xml:space="preserve">. It provides a blank canvas and a “sprite” when first opened, along with a large number of “blocks” which each have their own individual functionality. As simple as Scratch is on the surface, the variety of tools available for use allow for an incredible range of design possibilities. The way 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58A93A19" w:rsidR="00C87AEF" w:rsidRDefault="00C87AEF" w:rsidP="00C87AEF">
      <w:r>
        <w:t xml:space="preserve">Each sprite also has an “Info” view available, which can be viewed by clicking the “i”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7AE1D66F" w:rsidR="00B90C13" w:rsidRDefault="00B90C13" w:rsidP="00B90C13">
      <w:pPr>
        <w:pStyle w:val="Photo"/>
      </w:pPr>
      <w:r>
        <w:t>The “i”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617C2306" w14:textId="25155DA7" w:rsidR="00EC522B" w:rsidRDefault="00EC522B" w:rsidP="00B90C13">
      <w:pPr>
        <w:pStyle w:val="Photo"/>
      </w:pPr>
      <w:r>
        <w:t>The variables can be shown onscreen using the checkboxes, as shown</w:t>
      </w:r>
    </w:p>
    <w:p w14:paraId="71B7E59D" w14:textId="35300C9F" w:rsidR="006D2602" w:rsidRDefault="006D2602" w:rsidP="006D2602">
      <w:pPr>
        <w:pStyle w:val="Heading5"/>
      </w:pPr>
      <w:r>
        <w:t>The Stage</w:t>
      </w:r>
    </w:p>
    <w:p w14:paraId="0F610568" w14:textId="0203115A" w:rsidR="006D2602" w:rsidRDefault="006D2602" w:rsidP="006D2602">
      <w:r>
        <w:t>Scratch uses a GUI to display program output, called “the stage”. The stage is displayed in the top left of the window and, while it can be made smaller, cannot be hidden. The sprites on the stage can be interacted with, normally clicked and dragged to be moved, and right-clicking them will open a context menu. The stage can be maximised to fill the screen using the blue box icon just above it on the left.</w:t>
      </w:r>
    </w:p>
    <w:p w14:paraId="4ABD6051" w14:textId="3ABF6A1A" w:rsidR="006D2602" w:rsidRDefault="006D2602" w:rsidP="006D2602">
      <w:pPr>
        <w:pStyle w:val="Photo"/>
      </w:pPr>
      <w:r>
        <w:rPr>
          <w:noProof/>
        </w:rPr>
        <w:drawing>
          <wp:inline distT="0" distB="0" distL="0" distR="0" wp14:anchorId="0C36922D" wp14:editId="141D151B">
            <wp:extent cx="657225" cy="495300"/>
            <wp:effectExtent l="38100" t="38100" r="10477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225" cy="495300"/>
                    </a:xfrm>
                    <a:prstGeom prst="rect">
                      <a:avLst/>
                    </a:prstGeom>
                    <a:effectLst>
                      <a:outerShdw blurRad="50800" dist="38100" dir="2700000" algn="tl" rotWithShape="0">
                        <a:prstClr val="black">
                          <a:alpha val="40000"/>
                        </a:prstClr>
                      </a:outerShdw>
                    </a:effectLst>
                  </pic:spPr>
                </pic:pic>
              </a:graphicData>
            </a:graphic>
          </wp:inline>
        </w:drawing>
      </w:r>
    </w:p>
    <w:p w14:paraId="5C563140" w14:textId="658BF8B9" w:rsidR="006D2602" w:rsidRDefault="006D2602" w:rsidP="006D2602">
      <w:pPr>
        <w:pStyle w:val="Photo"/>
      </w:pPr>
      <w:r>
        <w:t>The maximise</w:t>
      </w:r>
      <w:r w:rsidR="0021351B">
        <w:t xml:space="preserve"> stage icon</w:t>
      </w:r>
    </w:p>
    <w:p w14:paraId="67D8FA00" w14:textId="1F6CF231" w:rsidR="006D2602" w:rsidRDefault="006D2602" w:rsidP="006D2602">
      <w:pPr>
        <w:pStyle w:val="Photo"/>
      </w:pPr>
      <w:r>
        <w:rPr>
          <w:noProof/>
        </w:rPr>
        <w:lastRenderedPageBreak/>
        <w:drawing>
          <wp:inline distT="0" distB="0" distL="0" distR="0" wp14:anchorId="356494B9" wp14:editId="0D29E520">
            <wp:extent cx="4167856" cy="3629025"/>
            <wp:effectExtent l="38100" t="38100" r="99695" b="857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9514" cy="3630469"/>
                    </a:xfrm>
                    <a:prstGeom prst="rect">
                      <a:avLst/>
                    </a:prstGeom>
                    <a:effectLst>
                      <a:outerShdw blurRad="50800" dist="38100" dir="2700000" algn="tl" rotWithShape="0">
                        <a:prstClr val="black">
                          <a:alpha val="40000"/>
                        </a:prstClr>
                      </a:outerShdw>
                    </a:effectLst>
                  </pic:spPr>
                </pic:pic>
              </a:graphicData>
            </a:graphic>
          </wp:inline>
        </w:drawing>
      </w:r>
    </w:p>
    <w:p w14:paraId="3194041D" w14:textId="338DE5AD" w:rsidR="006D2602" w:rsidRDefault="006D2602" w:rsidP="006D2602">
      <w:pPr>
        <w:pStyle w:val="Photo"/>
      </w:pPr>
      <w:r>
        <w:t>The stage with two sprites on it</w:t>
      </w:r>
    </w:p>
    <w:p w14:paraId="65B0EADF" w14:textId="3E887DF9" w:rsidR="006D2602" w:rsidRDefault="006D2602" w:rsidP="006D2602">
      <w:pPr>
        <w:pStyle w:val="Photo"/>
      </w:pPr>
      <w:r>
        <w:rPr>
          <w:noProof/>
        </w:rPr>
        <w:drawing>
          <wp:inline distT="0" distB="0" distL="0" distR="0" wp14:anchorId="59758AAF" wp14:editId="278C1CA0">
            <wp:extent cx="1962150" cy="1866900"/>
            <wp:effectExtent l="38100" t="38100" r="95250"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2150" cy="1866900"/>
                    </a:xfrm>
                    <a:prstGeom prst="rect">
                      <a:avLst/>
                    </a:prstGeom>
                    <a:effectLst>
                      <a:outerShdw blurRad="50800" dist="38100" dir="2700000" algn="tl" rotWithShape="0">
                        <a:prstClr val="black">
                          <a:alpha val="40000"/>
                        </a:prstClr>
                      </a:outerShdw>
                    </a:effectLst>
                  </pic:spPr>
                </pic:pic>
              </a:graphicData>
            </a:graphic>
          </wp:inline>
        </w:drawing>
      </w:r>
    </w:p>
    <w:p w14:paraId="15559E8A" w14:textId="4532DEC5" w:rsidR="006D2602" w:rsidRDefault="006D2602" w:rsidP="006D2602">
      <w:pPr>
        <w:pStyle w:val="Photo"/>
      </w:pPr>
      <w:r>
        <w:t>The context menu that opens when a sprite is right-clicked</w:t>
      </w:r>
    </w:p>
    <w:p w14:paraId="4B9911B1" w14:textId="77777777" w:rsidR="006D2602" w:rsidRPr="006D2602" w:rsidRDefault="006D2602" w:rsidP="006D2602"/>
    <w:p w14:paraId="22B128E8" w14:textId="62CB5750" w:rsidR="00F8787A" w:rsidRDefault="00F8787A" w:rsidP="00F8787A">
      <w:pPr>
        <w:pStyle w:val="Heading4"/>
      </w:pPr>
      <w:r>
        <w:t>“Tips”</w:t>
      </w:r>
    </w:p>
    <w:p w14:paraId="2DE17C8B" w14:textId="38E27822" w:rsidR="00F8787A" w:rsidRDefault="00F8787A" w:rsidP="00F8787A">
      <w:r>
        <w:t>Scratch has a built in Tips panel</w:t>
      </w:r>
      <w:r w:rsidR="00854CB7">
        <w:t xml:space="preserve"> that </w:t>
      </w:r>
      <w:r w:rsidR="00662A90">
        <w:t>aids</w:t>
      </w:r>
      <w:r w:rsidR="00854CB7">
        <w:t xml:space="preserve"> users. It is easily accessed by clicking the “Tips” button towards the left of the menu at the top of the window, or by clicking the “?” icon in the top right of the workspace.</w:t>
      </w:r>
    </w:p>
    <w:p w14:paraId="1EC1ED8C" w14:textId="216B6F97" w:rsidR="00854CB7" w:rsidRDefault="00854CB7" w:rsidP="00854CB7">
      <w:pPr>
        <w:pStyle w:val="Photo"/>
      </w:pPr>
      <w:r>
        <w:rPr>
          <w:noProof/>
        </w:rPr>
        <w:drawing>
          <wp:inline distT="0" distB="0" distL="0" distR="0" wp14:anchorId="3D79CBB9" wp14:editId="4D97D664">
            <wp:extent cx="2705100" cy="238125"/>
            <wp:effectExtent l="38100" t="38100" r="57150"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5100" cy="238125"/>
                    </a:xfrm>
                    <a:prstGeom prst="rect">
                      <a:avLst/>
                    </a:prstGeom>
                    <a:effectLst>
                      <a:outerShdw blurRad="50800" dist="38100" dir="2700000" algn="tl" rotWithShape="0">
                        <a:prstClr val="black">
                          <a:alpha val="40000"/>
                        </a:prstClr>
                      </a:outerShdw>
                    </a:effectLst>
                  </pic:spPr>
                </pic:pic>
              </a:graphicData>
            </a:graphic>
          </wp:inline>
        </w:drawing>
      </w:r>
    </w:p>
    <w:p w14:paraId="31A4BD10" w14:textId="7C806767" w:rsidR="00B90C13" w:rsidRDefault="00B90C13" w:rsidP="00854CB7">
      <w:pPr>
        <w:pStyle w:val="Photo"/>
      </w:pPr>
      <w:r>
        <w:t xml:space="preserve">The “Tips” button </w:t>
      </w:r>
      <w:r w:rsidR="00662A90">
        <w:t>is in</w:t>
      </w:r>
      <w:r>
        <w:t xml:space="preserve"> the main menu strip</w:t>
      </w:r>
    </w:p>
    <w:p w14:paraId="0CCA31BF" w14:textId="246AD908" w:rsidR="00854CB7" w:rsidRDefault="00854CB7" w:rsidP="00854CB7">
      <w:pPr>
        <w:pStyle w:val="Photo"/>
      </w:pPr>
      <w:r>
        <w:rPr>
          <w:noProof/>
        </w:rPr>
        <w:lastRenderedPageBreak/>
        <w:drawing>
          <wp:inline distT="0" distB="0" distL="0" distR="0" wp14:anchorId="549FAC29" wp14:editId="4614ABCD">
            <wp:extent cx="1993593" cy="6172200"/>
            <wp:effectExtent l="38100" t="38100" r="10223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8055" cy="6186013"/>
                    </a:xfrm>
                    <a:prstGeom prst="rect">
                      <a:avLst/>
                    </a:prstGeom>
                    <a:effectLst>
                      <a:outerShdw blurRad="50800" dist="38100" dir="2700000" algn="tl" rotWithShape="0">
                        <a:prstClr val="black">
                          <a:alpha val="40000"/>
                        </a:prstClr>
                      </a:outerShdw>
                    </a:effectLst>
                  </pic:spPr>
                </pic:pic>
              </a:graphicData>
            </a:graphic>
          </wp:inline>
        </w:drawing>
      </w:r>
    </w:p>
    <w:p w14:paraId="3214CF9D" w14:textId="2F10EFA3" w:rsidR="00854CB7" w:rsidRDefault="00854CB7" w:rsidP="00854CB7">
      <w:pPr>
        <w:pStyle w:val="Photo"/>
      </w:pPr>
      <w:r>
        <w:t>When clicked, the “Tips” button opens this panel</w:t>
      </w:r>
    </w:p>
    <w:p w14:paraId="37C5FF01" w14:textId="36C537B8" w:rsidR="00854CB7" w:rsidRDefault="00854CB7" w:rsidP="00854CB7">
      <w:r>
        <w:t>The Tips panel provides several walkthroughs to help novice users get used to the program, as well as several “How-To” sections which focus on common issues users may have while using the program. The panel also has explanations of what each block does, organised by the same sections that they are found in in the toolbox.</w:t>
      </w:r>
    </w:p>
    <w:p w14:paraId="46F7618A" w14:textId="77777777" w:rsidR="00854CB7" w:rsidRDefault="00854CB7" w:rsidP="00854CB7">
      <w:pPr>
        <w:pStyle w:val="Photo"/>
      </w:pPr>
      <w:r>
        <w:rPr>
          <w:noProof/>
        </w:rPr>
        <w:lastRenderedPageBreak/>
        <w:drawing>
          <wp:inline distT="0" distB="0" distL="0" distR="0" wp14:anchorId="6D49BC50" wp14:editId="23BBB30D">
            <wp:extent cx="5486400" cy="3192780"/>
            <wp:effectExtent l="38100" t="38100" r="9525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6BEC85DD" w14:textId="17CB4396" w:rsidR="00854CB7" w:rsidRDefault="00854CB7" w:rsidP="00854CB7">
      <w:pPr>
        <w:pStyle w:val="Photo"/>
      </w:pPr>
      <w:r>
        <w:t>The Tips Panel also has descriptions for each block</w:t>
      </w:r>
    </w:p>
    <w:p w14:paraId="3A09BF33" w14:textId="0A3BDC73" w:rsidR="00854CB7" w:rsidRDefault="00854CB7" w:rsidP="00854CB7">
      <w:pPr>
        <w:pStyle w:val="Photo"/>
      </w:pPr>
      <w:r>
        <w:rPr>
          <w:noProof/>
        </w:rPr>
        <w:drawing>
          <wp:inline distT="0" distB="0" distL="0" distR="0" wp14:anchorId="746B7346" wp14:editId="74DEC654">
            <wp:extent cx="2017073" cy="3009900"/>
            <wp:effectExtent l="38100" t="38100" r="9779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3371" cy="3019298"/>
                    </a:xfrm>
                    <a:prstGeom prst="rect">
                      <a:avLst/>
                    </a:prstGeom>
                    <a:effectLst>
                      <a:outerShdw blurRad="50800" dist="38100" dir="2700000" algn="tl" rotWithShape="0">
                        <a:prstClr val="black">
                          <a:alpha val="40000"/>
                        </a:prstClr>
                      </a:outerShdw>
                    </a:effectLst>
                  </pic:spPr>
                </pic:pic>
              </a:graphicData>
            </a:graphic>
          </wp:inline>
        </w:drawing>
      </w:r>
    </w:p>
    <w:p w14:paraId="3584E226" w14:textId="6C6C8B72" w:rsidR="00854CB7" w:rsidRDefault="00854CB7" w:rsidP="00854CB7">
      <w:pPr>
        <w:pStyle w:val="Photo"/>
      </w:pPr>
      <w:r>
        <w:t>Clicking the link for each block will bring you to a screen like this, which describes the block and gives an example implementation.</w:t>
      </w:r>
    </w:p>
    <w:p w14:paraId="0498F557" w14:textId="31108DA8" w:rsidR="004F2F60" w:rsidRDefault="004F2F60" w:rsidP="00854CB7">
      <w:r>
        <w:t>The Tips Panel can also be accessed immediately by clicking on the Help icon in the top-centre region of the main menu bar, then clicking on the item you want assistance with.</w:t>
      </w:r>
    </w:p>
    <w:p w14:paraId="1AB2EED2" w14:textId="202F6C19" w:rsidR="004F2F60" w:rsidRDefault="004F2F60" w:rsidP="004F2F60">
      <w:pPr>
        <w:pStyle w:val="Photo"/>
      </w:pPr>
      <w:r>
        <w:rPr>
          <w:noProof/>
        </w:rPr>
        <w:lastRenderedPageBreak/>
        <w:drawing>
          <wp:inline distT="0" distB="0" distL="0" distR="0" wp14:anchorId="5652CCAE" wp14:editId="7FB42B38">
            <wp:extent cx="1285875" cy="295275"/>
            <wp:effectExtent l="38100" t="38100" r="10477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5875" cy="295275"/>
                    </a:xfrm>
                    <a:prstGeom prst="rect">
                      <a:avLst/>
                    </a:prstGeom>
                    <a:effectLst>
                      <a:outerShdw blurRad="50800" dist="38100" dir="2700000" algn="tl" rotWithShape="0">
                        <a:prstClr val="black">
                          <a:alpha val="40000"/>
                        </a:prstClr>
                      </a:outerShdw>
                    </a:effectLst>
                  </pic:spPr>
                </pic:pic>
              </a:graphicData>
            </a:graphic>
          </wp:inline>
        </w:drawing>
      </w:r>
    </w:p>
    <w:p w14:paraId="1B2E8748" w14:textId="13E88AD6" w:rsidR="00854CB7" w:rsidRPr="00F8787A" w:rsidRDefault="00FC2012" w:rsidP="00854CB7">
      <w:r>
        <w:t xml:space="preserve">This comprehensive advice section is excellent for new users as it provides large amounts of advice in an easy to understand manner. This contrasts heavily with the Visual Studio IDE discussed earlier, which hosts </w:t>
      </w:r>
      <w:r w:rsidR="00662A90">
        <w:t>all</w:t>
      </w:r>
      <w:r>
        <w:t xml:space="preserve"> its documentation online.</w:t>
      </w:r>
      <w:r w:rsidR="004F2F60">
        <w:t xml:space="preserve"> </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lastRenderedPageBreak/>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6EA84273" w:rsidR="003F1753" w:rsidRDefault="003F1753" w:rsidP="003F1753">
      <w:r>
        <w:t xml:space="preserve">These blocks make up some </w:t>
      </w:r>
      <w:r w:rsidR="000C7A11">
        <w:t xml:space="preserve">of the </w:t>
      </w:r>
      <w:r w:rsidR="004F2F60">
        <w:t>most used blocks, along with the next category, as they are used to control the processes the program takes when given an input.</w:t>
      </w:r>
    </w:p>
    <w:p w14:paraId="3E986EC4" w14:textId="47E1CA3D" w:rsidR="004F2F60" w:rsidRDefault="001E0BD0" w:rsidP="001E0BD0">
      <w:pPr>
        <w:pStyle w:val="Heading5"/>
      </w:pPr>
      <w:r>
        <w:t>More Blocks</w:t>
      </w:r>
    </w:p>
    <w:p w14:paraId="3C1872CF" w14:textId="668BAC21" w:rsidR="001E0BD0" w:rsidRDefault="001E0BD0" w:rsidP="001E0BD0">
      <w:r>
        <w:t xml:space="preserve">This category is </w:t>
      </w:r>
      <w:r w:rsidR="0085324D">
        <w:t>a</w:t>
      </w:r>
      <w:r>
        <w:t xml:space="preserve"> misnomer. It should really be called “function blocks” as it allows users to design their own functions and call them when needed.</w:t>
      </w:r>
    </w:p>
    <w:p w14:paraId="3043985E" w14:textId="0C3555A0" w:rsidR="001E0BD0" w:rsidRDefault="001E0BD0" w:rsidP="001E0BD0">
      <w:pPr>
        <w:pStyle w:val="Photo"/>
      </w:pPr>
      <w:r>
        <w:rPr>
          <w:noProof/>
        </w:rPr>
        <w:lastRenderedPageBreak/>
        <w:drawing>
          <wp:inline distT="0" distB="0" distL="0" distR="0" wp14:anchorId="4985821D" wp14:editId="0F92C251">
            <wp:extent cx="1933575" cy="1476375"/>
            <wp:effectExtent l="38100" t="38100" r="104775"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3575" cy="1476375"/>
                    </a:xfrm>
                    <a:prstGeom prst="rect">
                      <a:avLst/>
                    </a:prstGeom>
                    <a:effectLst>
                      <a:outerShdw blurRad="50800" dist="38100" dir="2700000" algn="tl" rotWithShape="0">
                        <a:prstClr val="black">
                          <a:alpha val="40000"/>
                        </a:prstClr>
                      </a:outerShdw>
                    </a:effectLst>
                  </pic:spPr>
                </pic:pic>
              </a:graphicData>
            </a:graphic>
          </wp:inline>
        </w:drawing>
      </w:r>
    </w:p>
    <w:p w14:paraId="75229770" w14:textId="3F126475" w:rsidR="001E0BD0" w:rsidRDefault="001E0BD0" w:rsidP="001E0BD0">
      <w:pPr>
        <w:pStyle w:val="Photo"/>
      </w:pPr>
      <w:r>
        <w:t>Users are encouraged to create custom blocks</w:t>
      </w:r>
    </w:p>
    <w:p w14:paraId="3FA4A7CF" w14:textId="533CF18F" w:rsidR="001E0BD0" w:rsidRDefault="001E0BD0" w:rsidP="001E0BD0">
      <w:r>
        <w:t xml:space="preserve">These custom blocks can take inputs and act upon them. When the user clicks “Make a Block”, the following </w:t>
      </w:r>
      <w:r w:rsidR="0012688F">
        <w:t xml:space="preserve">box </w:t>
      </w:r>
      <w:r>
        <w:t>appears.</w:t>
      </w:r>
      <w:r w:rsidR="0012688F">
        <w:t xml:space="preserve"> The user is prompted to name their function, and optionally add parameters. These can then be used within the function </w:t>
      </w:r>
    </w:p>
    <w:p w14:paraId="1071E459" w14:textId="65DE15C5" w:rsidR="001E0BD0" w:rsidRDefault="001E0BD0" w:rsidP="001E0BD0">
      <w:pPr>
        <w:pStyle w:val="Photo"/>
      </w:pPr>
      <w:r>
        <w:rPr>
          <w:noProof/>
        </w:rPr>
        <w:drawing>
          <wp:inline distT="0" distB="0" distL="0" distR="0" wp14:anchorId="744C1E60" wp14:editId="142F2CDE">
            <wp:extent cx="3057525" cy="2619375"/>
            <wp:effectExtent l="38100" t="38100" r="104775"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4171"/>
                    <a:stretch/>
                  </pic:blipFill>
                  <pic:spPr bwMode="auto">
                    <a:xfrm>
                      <a:off x="0" y="0"/>
                      <a:ext cx="3057525" cy="26193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F61A1C" w14:textId="640BDCE1" w:rsidR="001E0BD0" w:rsidRDefault="001E0BD0" w:rsidP="001E0BD0">
      <w:pPr>
        <w:pStyle w:val="Photo"/>
      </w:pPr>
      <w:r>
        <w:t>Note that the different shapes each denote a different data type.</w:t>
      </w:r>
    </w:p>
    <w:p w14:paraId="36258D17" w14:textId="79D6E50F" w:rsidR="0012688F" w:rsidRDefault="0012688F" w:rsidP="001E0BD0">
      <w:pPr>
        <w:pStyle w:val="Photo"/>
      </w:pPr>
      <w:r>
        <w:rPr>
          <w:noProof/>
        </w:rPr>
        <w:lastRenderedPageBreak/>
        <w:drawing>
          <wp:inline distT="0" distB="0" distL="0" distR="0" wp14:anchorId="6812DC59" wp14:editId="30A9B6CF">
            <wp:extent cx="3657600" cy="2771775"/>
            <wp:effectExtent l="38100" t="3810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2771775"/>
                    </a:xfrm>
                    <a:prstGeom prst="rect">
                      <a:avLst/>
                    </a:prstGeom>
                    <a:effectLst>
                      <a:outerShdw blurRad="50800" dist="38100" dir="2700000" algn="tl" rotWithShape="0">
                        <a:prstClr val="black">
                          <a:alpha val="40000"/>
                        </a:prstClr>
                      </a:outerShdw>
                    </a:effectLst>
                  </pic:spPr>
                </pic:pic>
              </a:graphicData>
            </a:graphic>
          </wp:inline>
        </w:drawing>
      </w:r>
    </w:p>
    <w:p w14:paraId="441E63B0" w14:textId="6E5EFF64" w:rsidR="0012688F" w:rsidRPr="001E0BD0" w:rsidRDefault="0012688F" w:rsidP="001E0BD0">
      <w:pPr>
        <w:pStyle w:val="Photo"/>
      </w:pPr>
      <w:r>
        <w:t>An example usage of the function block.</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4E7D2C8E" w:rsidR="00FC2012" w:rsidRDefault="003F175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87CBDDE" w14:textId="33C9ABBA"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w:t>
            </w:r>
            <w:r>
              <w:lastRenderedPageBreak/>
              <w:t>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lastRenderedPageBreak/>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103" w:history="1">
              <w:r w:rsidRPr="00AC5DCD">
                <w:rPr>
                  <w:rStyle w:val="Hyperlink"/>
                </w:rPr>
                <w:t>[source]</w:t>
              </w:r>
            </w:hyperlink>
            <w:r>
              <w:t>, however my program is unlikely to reach such a broad audience</w:t>
            </w:r>
          </w:p>
        </w:tc>
      </w:tr>
      <w:tr w:rsidR="00CB6884" w14:paraId="113256C3"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068333" w14:textId="07E45D3D" w:rsidR="00CB6884" w:rsidRDefault="00CB6884" w:rsidP="00E91E35">
            <w:r>
              <w:t xml:space="preserve">Create </w:t>
            </w:r>
            <w:r w:rsidR="001E0BD0">
              <w:t>C</w:t>
            </w:r>
            <w:r>
              <w:t xml:space="preserve">ustom “function” </w:t>
            </w:r>
            <w:r w:rsidR="001E0BD0">
              <w:t>B</w:t>
            </w:r>
            <w:r>
              <w:t>locks</w:t>
            </w:r>
          </w:p>
        </w:tc>
        <w:tc>
          <w:tcPr>
            <w:tcW w:w="1843" w:type="dxa"/>
          </w:tcPr>
          <w:p w14:paraId="23E418BD" w14:textId="72597EF7" w:rsidR="00CB6884" w:rsidRDefault="00CB6884"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095E301" w14:textId="5A2B43FA" w:rsidR="00CB6884" w:rsidRDefault="00CB6884" w:rsidP="00E91E35">
            <w:pPr>
              <w:cnfStyle w:val="000000100000" w:firstRow="0" w:lastRow="0" w:firstColumn="0" w:lastColumn="0" w:oddVBand="0" w:evenVBand="0" w:oddHBand="1" w:evenHBand="0" w:firstRowFirstColumn="0" w:firstRowLastColumn="0" w:lastRowFirstColumn="0" w:lastRowLastColumn="0"/>
            </w:pPr>
            <w:r>
              <w:t>Being able to define functions and extract commonly used code into methods is a very important part of computing, and by including this feature</w:t>
            </w:r>
            <w:r w:rsidR="00215950">
              <w:t xml:space="preserve"> the user’s understanding of these concepts can be extended without actively teaching them</w:t>
            </w:r>
          </w:p>
        </w:tc>
      </w:tr>
      <w:tr w:rsidR="00CB2545" w14:paraId="23AADE16"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A92FAC2" w14:textId="512F6571" w:rsidR="00CB2545" w:rsidRDefault="00DB6ED3" w:rsidP="00E91E35">
            <w:pPr>
              <w:cnfStyle w:val="000000000000" w:firstRow="0" w:lastRow="0" w:firstColumn="0" w:lastColumn="0" w:oddVBand="0" w:evenVBand="0" w:oddHBand="0"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275D1E57" w14:textId="48DBAE7A" w:rsidR="00DB6ED3" w:rsidRDefault="00DB6ED3" w:rsidP="00E91E35">
            <w:pPr>
              <w:cnfStyle w:val="000000100000" w:firstRow="0" w:lastRow="0" w:firstColumn="0" w:lastColumn="0" w:oddVBand="0" w:evenVBand="0" w:oddHBand="1"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1D34952" w14:textId="4EF5D71C" w:rsidR="00CB2545" w:rsidRDefault="00DB6ED3" w:rsidP="00E91E35">
            <w:pPr>
              <w:cnfStyle w:val="000000000000" w:firstRow="0" w:lastRow="0" w:firstColumn="0" w:lastColumn="0" w:oddVBand="0" w:evenVBand="0" w:oddHBand="0"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br w:type="page"/>
      </w:r>
    </w:p>
    <w:p w14:paraId="39850268" w14:textId="34892474" w:rsidR="0009439A" w:rsidRDefault="003E038B" w:rsidP="0009439A">
      <w:pPr>
        <w:pStyle w:val="Heading2"/>
      </w:pPr>
      <w:bookmarkStart w:id="22" w:name="_Toc526491714"/>
      <w:r>
        <w:lastRenderedPageBreak/>
        <w:t>Requirements Specification</w:t>
      </w:r>
      <w:bookmarkEnd w:id="22"/>
    </w:p>
    <w:p w14:paraId="0752DF5D" w14:textId="1DEA878F" w:rsidR="00B77CA5" w:rsidRDefault="001F26D8" w:rsidP="00B77CA5">
      <w:pPr>
        <w:pStyle w:val="Heading3"/>
      </w:pPr>
      <w:bookmarkStart w:id="23" w:name="_Toc526491715"/>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0DF636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they cannot save then </w:t>
            </w:r>
            <w:r w:rsidRPr="00417240">
              <w:rPr>
                <w:color w:val="auto"/>
              </w:rPr>
              <w:t xml:space="preserve">work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179866D8"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0s</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changing settings such as text size, </w:t>
            </w:r>
            <w:r>
              <w:rPr>
                <w:color w:val="auto"/>
              </w:rPr>
              <w:lastRenderedPageBreak/>
              <w:t>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is easily implemented in .NET as </w:t>
            </w:r>
            <w:r>
              <w:rPr>
                <w:color w:val="auto"/>
              </w:rPr>
              <w:lastRenderedPageBreak/>
              <w:t>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83382F" w14:paraId="74C9FCE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9A3F21" w14:textId="6D26C295" w:rsidR="0083382F" w:rsidRDefault="0083382F" w:rsidP="0083382F">
            <w:pPr>
              <w:rPr>
                <w:color w:val="auto"/>
              </w:rPr>
            </w:pPr>
            <w:r>
              <w:rPr>
                <w:color w:val="auto"/>
              </w:rPr>
              <w:t>Zoom In / Out</w:t>
            </w:r>
          </w:p>
        </w:tc>
        <w:tc>
          <w:tcPr>
            <w:tcW w:w="3541" w:type="dxa"/>
          </w:tcPr>
          <w:p w14:paraId="4974AF20" w14:textId="18D61DA9"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Buttons located either at the bottom of the window or in one of the toolbars should change the font scaling </w:t>
            </w:r>
          </w:p>
        </w:tc>
        <w:tc>
          <w:tcPr>
            <w:tcW w:w="3519" w:type="dxa"/>
          </w:tcPr>
          <w:p w14:paraId="1C6F4C2C" w14:textId="5AAA8334"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Users with vision impairments would need a larger text size to allow them to use the program easily</w:t>
            </w:r>
          </w:p>
        </w:tc>
      </w:tr>
      <w:tr w:rsidR="00641489" w14:paraId="76533437"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When a user program is running, the main application should be </w:t>
            </w:r>
            <w:r>
              <w:rPr>
                <w:color w:val="auto"/>
              </w:rPr>
              <w:lastRenderedPageBreak/>
              <w:t>able to monitor and display feedback as to the state of the application, reporting errors where necessary</w:t>
            </w:r>
          </w:p>
        </w:tc>
        <w:tc>
          <w:tcPr>
            <w:tcW w:w="3519" w:type="dxa"/>
          </w:tcPr>
          <w:p w14:paraId="723F340A" w14:textId="68110BE9"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view would allow users to see when and where their programs </w:t>
            </w:r>
            <w:r>
              <w:rPr>
                <w:color w:val="auto"/>
              </w:rPr>
              <w:lastRenderedPageBreak/>
              <w:t>crashed or exited, as well as send inputs to them. This allows all debugging to be handled within the main application, so the user doesn’t have to switch contexts</w:t>
            </w:r>
          </w:p>
        </w:tc>
      </w:tr>
      <w:tr w:rsidR="00641489" w14:paraId="056651B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6742977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F65298" w14:textId="30256402" w:rsidR="00641489" w:rsidRDefault="00641489" w:rsidP="00641489">
            <w:pPr>
              <w:rPr>
                <w:color w:val="auto"/>
              </w:rPr>
            </w:pPr>
            <w:r>
              <w:rPr>
                <w:color w:val="auto"/>
              </w:rPr>
              <w:t>Create Custom “Function” Blocks</w:t>
            </w:r>
          </w:p>
        </w:tc>
        <w:tc>
          <w:tcPr>
            <w:tcW w:w="3541" w:type="dxa"/>
          </w:tcPr>
          <w:p w14:paraId="3BCB5494" w14:textId="7014C7BF" w:rsidR="00641489" w:rsidRDefault="001E57A0"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These blocks should have two types, the definition block and the reference block. The definition block would allow other blocks to be connected to it. These blocks would then be run when the reference block is placed anywhere else in the program</w:t>
            </w:r>
          </w:p>
        </w:tc>
        <w:tc>
          <w:tcPr>
            <w:tcW w:w="3519" w:type="dxa"/>
          </w:tcPr>
          <w:p w14:paraId="027896EC" w14:textId="7A683F94"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demonstrates the principles of extraction and allows users to minimise the size of their code</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104" w:history="1">
        <w:r w:rsidRPr="00235AF5">
          <w:rPr>
            <w:rStyle w:val="Hyperlink"/>
          </w:rPr>
          <w:t>Web Designer Depot</w:t>
        </w:r>
      </w:hyperlink>
      <w:r>
        <w:t xml:space="preserve">, [2] – </w:t>
      </w:r>
      <w:hyperlink r:id="rId105" w:history="1">
        <w:r w:rsidRPr="00235AF5">
          <w:rPr>
            <w:rStyle w:val="Hyperlink"/>
          </w:rPr>
          <w:t>Wikipedia</w:t>
        </w:r>
      </w:hyperlink>
      <w:r>
        <w:t xml:space="preserve">, [3] – </w:t>
      </w:r>
      <w:hyperlink r:id="rId106"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73D49EB7" w:rsidR="004E430F" w:rsidRDefault="000A749D" w:rsidP="004E430F">
      <w:pPr>
        <w:pStyle w:val="Heading3"/>
      </w:pPr>
      <w:bookmarkStart w:id="24" w:name="_Toc526491716"/>
      <w:r>
        <w:t>Requirements</w:t>
      </w:r>
      <w:r w:rsidR="00F11D92">
        <w:t xml:space="preserve"> Specification</w:t>
      </w:r>
      <w:r w:rsidR="00FA6159">
        <w:t xml:space="preserve"> For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lastRenderedPageBreak/>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18164818" w:rsidR="0030059E" w:rsidRDefault="0030059E" w:rsidP="0030059E">
      <w:pPr>
        <w:pStyle w:val="ListParagraph"/>
        <w:numPr>
          <w:ilvl w:val="4"/>
          <w:numId w:val="38"/>
        </w:numPr>
      </w:pPr>
      <w:r>
        <w:t>Decimal</w:t>
      </w:r>
    </w:p>
    <w:p w14:paraId="29D873D2" w14:textId="76AFBF53" w:rsidR="0030059E" w:rsidRDefault="0030059E" w:rsidP="0030059E">
      <w:pPr>
        <w:pStyle w:val="ListParagraph"/>
        <w:numPr>
          <w:ilvl w:val="4"/>
          <w:numId w:val="38"/>
        </w:numPr>
      </w:pPr>
      <w:r>
        <w:t>Boolean</w:t>
      </w:r>
    </w:p>
    <w:p w14:paraId="3DBCEEA5" w14:textId="1E000952" w:rsidR="0030059E" w:rsidRDefault="0085324D" w:rsidP="0030059E">
      <w:pPr>
        <w:pStyle w:val="ListParagraph"/>
        <w:numPr>
          <w:ilvl w:val="4"/>
          <w:numId w:val="38"/>
        </w:numPr>
      </w:pPr>
      <w:r>
        <w:t>String [</w:t>
      </w:r>
      <w:r w:rsidR="0030059E">
        <w:t>]</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270FC8D0" w14:textId="2C9250D5" w:rsidR="0030059E" w:rsidRDefault="0030059E" w:rsidP="0030059E">
      <w:pPr>
        <w:pStyle w:val="ListParagraph"/>
        <w:numPr>
          <w:ilvl w:val="3"/>
          <w:numId w:val="38"/>
        </w:numPr>
      </w:pPr>
      <w:r>
        <w:t>Variable block contents should be able to be displayed in the debugging mode</w:t>
      </w:r>
    </w:p>
    <w:p w14:paraId="6667628E" w14:textId="0433CE54" w:rsidR="0030059E" w:rsidRDefault="0030059E" w:rsidP="005A0307">
      <w:pPr>
        <w:pStyle w:val="ListParagraph"/>
        <w:numPr>
          <w:ilvl w:val="1"/>
          <w:numId w:val="38"/>
        </w:numPr>
      </w:pPr>
      <w:r>
        <w:t>Function Blocks</w:t>
      </w:r>
    </w:p>
    <w:p w14:paraId="527F22EA" w14:textId="27EFE854" w:rsidR="0030059E" w:rsidRDefault="0030059E" w:rsidP="0030059E">
      <w:pPr>
        <w:pStyle w:val="ListParagraph"/>
        <w:numPr>
          <w:ilvl w:val="2"/>
          <w:numId w:val="38"/>
        </w:numPr>
      </w:pPr>
      <w:r>
        <w:t>These blocks allow the user to define their own reusable code</w:t>
      </w:r>
    </w:p>
    <w:p w14:paraId="39B0A03A" w14:textId="19AD3AD5" w:rsidR="0030059E" w:rsidRDefault="0030059E" w:rsidP="0030059E">
      <w:pPr>
        <w:pStyle w:val="ListParagraph"/>
        <w:numPr>
          <w:ilvl w:val="2"/>
          <w:numId w:val="38"/>
        </w:numPr>
      </w:pPr>
      <w:r>
        <w:t>Definition Blocks</w:t>
      </w:r>
    </w:p>
    <w:p w14:paraId="25B6B102" w14:textId="7772D932" w:rsidR="0030059E" w:rsidRDefault="0030059E" w:rsidP="0030059E">
      <w:pPr>
        <w:pStyle w:val="ListParagraph"/>
        <w:numPr>
          <w:ilvl w:val="3"/>
          <w:numId w:val="38"/>
        </w:numPr>
      </w:pPr>
      <w:r>
        <w:t xml:space="preserve">These are </w:t>
      </w:r>
      <w:r w:rsidR="0085324D">
        <w:t>like</w:t>
      </w:r>
      <w:r>
        <w:t xml:space="preserve"> Start blocks, but can be called at any time and will run their child blocks each time their reference block is run</w:t>
      </w:r>
    </w:p>
    <w:p w14:paraId="73436E5B" w14:textId="23FBCD4B" w:rsidR="0030059E" w:rsidRDefault="0030059E" w:rsidP="0030059E">
      <w:pPr>
        <w:pStyle w:val="ListParagraph"/>
        <w:numPr>
          <w:ilvl w:val="2"/>
          <w:numId w:val="38"/>
        </w:numPr>
      </w:pPr>
      <w:r>
        <w:t>Reference blocks</w:t>
      </w:r>
    </w:p>
    <w:p w14:paraId="0DFF8526" w14:textId="549DA978" w:rsidR="0030059E" w:rsidRDefault="0030059E" w:rsidP="0030059E">
      <w:pPr>
        <w:pStyle w:val="ListParagraph"/>
        <w:numPr>
          <w:ilvl w:val="3"/>
          <w:numId w:val="38"/>
        </w:numPr>
      </w:pPr>
      <w:r>
        <w:t>These provide a reference to a function definition block and can be used as a normal process block</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lastRenderedPageBreak/>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lastRenderedPageBreak/>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2CC6B28F" w:rsidR="000A749D" w:rsidRDefault="00BB75FF" w:rsidP="000A749D">
      <w:pPr>
        <w:pStyle w:val="Heading3"/>
      </w:pPr>
      <w:bookmarkStart w:id="25" w:name="_Toc526491717"/>
      <w:r>
        <w:t>System Software And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The user or program must have MSBuild.exe installed, and must 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t>To build and run programs using the solution specified later, my program must 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526491718"/>
      <w:r>
        <w:lastRenderedPageBreak/>
        <w:t>Limitations Of The Program</w:t>
      </w:r>
      <w:bookmarkEnd w:id="26"/>
    </w:p>
    <w:p w14:paraId="4C91BF55" w14:textId="27D1E050" w:rsidR="005B298D" w:rsidRPr="00A32F48" w:rsidRDefault="005B298D" w:rsidP="005B298D">
      <w:pPr>
        <w:pStyle w:val="Heading3"/>
      </w:pPr>
      <w:bookmarkStart w:id="27" w:name="_Toc526491719"/>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526491720"/>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526491721"/>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526491722"/>
      <w:r>
        <w:lastRenderedPageBreak/>
        <w:t xml:space="preserve">Measureable Success </w:t>
      </w:r>
      <w:r w:rsidR="00A64F0A">
        <w:t>Criteria</w:t>
      </w:r>
      <w:bookmarkEnd w:id="30"/>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5ACA4F91" w:rsidR="003158CA" w:rsidRDefault="003158CA" w:rsidP="003158CA">
      <w:pPr>
        <w:pStyle w:val="ListParagraph"/>
        <w:numPr>
          <w:ilvl w:val="2"/>
          <w:numId w:val="32"/>
        </w:numPr>
      </w:pPr>
      <w:r>
        <w:t>If they cannot place items into the workspace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7CC01D99" w:rsidR="005D435E" w:rsidRDefault="005D435E" w:rsidP="005D435E">
      <w:pPr>
        <w:pStyle w:val="ListParagraph"/>
        <w:numPr>
          <w:ilvl w:val="1"/>
          <w:numId w:val="32"/>
        </w:numPr>
      </w:pPr>
      <w:r>
        <w:t>Can users be given an explanation of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7DBE8668" w:rsidR="00822973" w:rsidRDefault="00822973" w:rsidP="00822973">
      <w:pPr>
        <w:pStyle w:val="Heading1"/>
      </w:pPr>
      <w:bookmarkStart w:id="31" w:name="_Toc526491723"/>
      <w:r>
        <w:lastRenderedPageBreak/>
        <w:t>DESIGN</w:t>
      </w:r>
      <w:bookmarkEnd w:id="31"/>
    </w:p>
    <w:p w14:paraId="11374782" w14:textId="0C6C0E77" w:rsidR="00132284" w:rsidRDefault="00132284" w:rsidP="00132284">
      <w:pPr>
        <w:pStyle w:val="Heading2"/>
      </w:pPr>
      <w:bookmarkStart w:id="32"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3" w:name="_Toc526491725"/>
      <w:r>
        <w:t>Programming Techniques</w:t>
      </w:r>
      <w:bookmarkEnd w:id="33"/>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3C879405" w:rsidR="00EB32AB" w:rsidRDefault="00EB32AB" w:rsidP="00EB32AB">
      <w:pPr>
        <w:pStyle w:val="Heading4"/>
      </w:pPr>
      <w:r>
        <w:t xml:space="preserve">Logic </w:t>
      </w:r>
      <w:r w:rsidR="0085324D">
        <w:t>and</w:t>
      </w:r>
      <w:r>
        <w:t xml:space="preserve">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40559EFA" w:rsidR="00C511A6" w:rsidRDefault="00C511A6" w:rsidP="00C511A6">
      <w:pPr>
        <w:pStyle w:val="Heading4"/>
      </w:pPr>
      <w:r>
        <w:t xml:space="preserve">Functions </w:t>
      </w:r>
      <w:r w:rsidR="0085324D">
        <w:t>and</w:t>
      </w:r>
      <w:r>
        <w:t xml:space="preserve">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007E8953" w:rsidR="00C511A6" w:rsidRDefault="00C511A6" w:rsidP="00C511A6">
      <w:pPr>
        <w:pStyle w:val="Heading4"/>
      </w:pPr>
      <w:r>
        <w:lastRenderedPageBreak/>
        <w:t xml:space="preserve">Data Types </w:t>
      </w:r>
      <w:r w:rsidR="0085324D">
        <w:t>and</w:t>
      </w:r>
      <w:r>
        <w:t xml:space="preserve">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6F15367F" w:rsidR="00FD1F81" w:rsidRDefault="00FD1F81" w:rsidP="00FD1F81">
      <w:pPr>
        <w:pStyle w:val="Heading3"/>
      </w:pPr>
      <w:bookmarkStart w:id="34" w:name="_Toc526491726"/>
      <w:r>
        <w:t xml:space="preserve">Saving </w:t>
      </w:r>
      <w:r w:rsidR="0085324D">
        <w:t>and</w:t>
      </w:r>
      <w:r>
        <w:t xml:space="preserve"> Opening Files</w:t>
      </w:r>
      <w:bookmarkEnd w:id="34"/>
    </w:p>
    <w:p w14:paraId="29DA030E" w14:textId="010D32E0" w:rsidR="00FD1F81" w:rsidRDefault="00FD1F81" w:rsidP="00FD1F81">
      <w:pPr>
        <w:pStyle w:val="Heading3"/>
      </w:pPr>
      <w:bookmarkStart w:id="35" w:name="_Toc526491727"/>
      <w:r>
        <w:t xml:space="preserve">Design </w:t>
      </w:r>
      <w:r w:rsidR="0085324D">
        <w:t>and</w:t>
      </w:r>
      <w:r>
        <w:t xml:space="preserve"> Development </w:t>
      </w:r>
      <w:r w:rsidR="0085324D">
        <w:t>of</w:t>
      </w:r>
      <w:r>
        <w:t xml:space="preserve"> The User’s Own Program</w:t>
      </w:r>
      <w:bookmarkEnd w:id="35"/>
    </w:p>
    <w:p w14:paraId="53357982" w14:textId="04C35BB5" w:rsidR="00FD1F81" w:rsidRDefault="00FD1F81" w:rsidP="00FD1F81">
      <w:pPr>
        <w:pStyle w:val="Heading3"/>
      </w:pPr>
      <w:bookmarkStart w:id="36" w:name="_Toc526491728"/>
      <w:r>
        <w:t xml:space="preserve">Output </w:t>
      </w:r>
      <w:r w:rsidR="0085324D">
        <w:t>of</w:t>
      </w:r>
      <w:r>
        <w:t xml:space="preserve"> The Program</w:t>
      </w:r>
      <w:bookmarkEnd w:id="36"/>
    </w:p>
    <w:p w14:paraId="6E4FD085" w14:textId="4142E18A" w:rsidR="00FD1F81" w:rsidRPr="00FD1F81" w:rsidRDefault="00FD1F81" w:rsidP="00FD1F81">
      <w:pPr>
        <w:pStyle w:val="Heading3"/>
      </w:pPr>
      <w:bookmarkStart w:id="37" w:name="_Toc526491729"/>
      <w:r>
        <w:t>Debugging</w:t>
      </w:r>
      <w:bookmarkEnd w:id="37"/>
    </w:p>
    <w:p w14:paraId="077481C5" w14:textId="7E9497CA" w:rsidR="00C511A6" w:rsidRDefault="00132284" w:rsidP="00C511A6">
      <w:pPr>
        <w:pStyle w:val="Heading2"/>
      </w:pPr>
      <w:bookmarkStart w:id="38" w:name="_Toc526491730"/>
      <w:r>
        <w:t>Designing a solution</w:t>
      </w:r>
      <w:bookmarkEnd w:id="38"/>
    </w:p>
    <w:p w14:paraId="259021B6" w14:textId="05EDAF4E" w:rsidR="00C511A6" w:rsidRDefault="00375996" w:rsidP="00375996">
      <w:pPr>
        <w:pStyle w:val="Heading3"/>
      </w:pPr>
      <w:bookmarkStart w:id="39" w:name="_Toc526491731"/>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0A646D59" w:rsidR="00375996" w:rsidRPr="00375996" w:rsidRDefault="00375996" w:rsidP="00375996">
      <w:pPr>
        <w:pStyle w:val="Heading3"/>
      </w:pPr>
      <w:bookmarkStart w:id="40" w:name="_Toc526491732"/>
      <w:r>
        <w:t xml:space="preserve">Something </w:t>
      </w:r>
      <w:r w:rsidR="0085324D">
        <w:t>Else /</w:t>
      </w:r>
      <w:r w:rsidR="008A29EB">
        <w:t>/ TODO</w:t>
      </w:r>
      <w:bookmarkEnd w:id="40"/>
      <w:r w:rsidR="00B03AD2">
        <w:t xml:space="preserve"> </w:t>
      </w:r>
    </w:p>
    <w:p w14:paraId="1BA31B24" w14:textId="0015F564"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time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1" w:name="_Toc526491733"/>
      <w:r>
        <w:lastRenderedPageBreak/>
        <w:t>DEVELOPMENT</w:t>
      </w:r>
      <w:bookmarkEnd w:id="41"/>
    </w:p>
    <w:p w14:paraId="140F5AA2" w14:textId="2D525A47" w:rsidR="00EF6483" w:rsidRPr="00EF6483" w:rsidRDefault="00EF6483" w:rsidP="00EF6483">
      <w:pPr>
        <w:pStyle w:val="Heading2"/>
      </w:pPr>
      <w:bookmarkStart w:id="42" w:name="_Overview"/>
      <w:bookmarkStart w:id="43" w:name="_Toc526491734"/>
      <w:bookmarkEnd w:id="42"/>
      <w:r>
        <w:t>Over</w:t>
      </w:r>
      <w:r w:rsidR="004D521F">
        <w:t>v</w:t>
      </w:r>
      <w:r>
        <w:t>iew</w:t>
      </w:r>
      <w:bookmarkEnd w:id="43"/>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4" w:name="_Toc526491735"/>
      <w:r>
        <w:t>The UI</w:t>
      </w:r>
      <w:bookmarkEnd w:id="44"/>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5" w:name="_Toc526491736"/>
      <w:r>
        <w:t>The Debugger</w:t>
      </w:r>
      <w:bookmarkEnd w:id="45"/>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BF6B3B">
      <w:pPr>
        <w:pStyle w:val="Code"/>
        <w:rPr>
          <w:color w:val="0000FF"/>
        </w:rPr>
      </w:pPr>
      <w:r>
        <w:rPr>
          <w:color w:val="0000FF"/>
        </w:rPr>
        <w:t xml:space="preserve">public </w:t>
      </w:r>
      <w:r>
        <w:t>FrmDebugger()</w:t>
      </w:r>
    </w:p>
    <w:p w14:paraId="2B12B0F1" w14:textId="211C0777" w:rsidR="00543D41" w:rsidRDefault="00543D41" w:rsidP="00BF6B3B">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BF6B3B">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BF6B3B">
      <w:pPr>
        <w:pStyle w:val="Code"/>
      </w:pPr>
    </w:p>
    <w:p w14:paraId="746D0B79" w14:textId="16EB8318" w:rsidR="005625C2" w:rsidRDefault="005625C2" w:rsidP="00BF6B3B">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BF6B3B">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BF6B3B">
      <w:pPr>
        <w:pStyle w:val="Code"/>
      </w:pPr>
      <w:r>
        <w:tab/>
        <w:t>MyDebugger.Show();</w:t>
      </w:r>
    </w:p>
    <w:p w14:paraId="067E63A6" w14:textId="0B11E127" w:rsidR="005625C2" w:rsidRDefault="005625C2" w:rsidP="00BF6B3B">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10" w:history="1">
        <w:r w:rsidRPr="00D12EB4">
          <w:rPr>
            <w:rStyle w:val="Hyperlink"/>
          </w:rPr>
          <w:t>https://stackoverflow.com/questions/355724/embedding-a-dos-console-in-a-windows-form</w:t>
        </w:r>
      </w:hyperlink>
      <w:r>
        <w:t xml:space="preserve">, I </w:t>
      </w:r>
      <w:r w:rsidR="000673E2">
        <w:t xml:space="preserve">found out about the </w:t>
      </w:r>
      <w:bookmarkStart w:id="46" w:name="_Hlk526154565"/>
      <w:r w:rsidR="004159CB">
        <w:rPr>
          <w:rStyle w:val="CodeChar"/>
        </w:rPr>
        <w:t>Redirect</w:t>
      </w:r>
      <w:bookmarkEnd w:id="46"/>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E66DA2">
      <w:pPr>
        <w:pStyle w:val="Code"/>
        <w:rPr>
          <w:rFonts w:cs="IBM Plex Mono Text"/>
          <w:color w:val="000000"/>
          <w:szCs w:val="19"/>
        </w:rPr>
      </w:pPr>
      <w:r>
        <w:rPr>
          <w:rFonts w:cs="IBM Plex Mono Text"/>
          <w:color w:val="0000FF"/>
          <w:szCs w:val="19"/>
        </w:rPr>
        <w:t>private</w:t>
      </w:r>
      <w:r>
        <w:rPr>
          <w:rFonts w:cs="IBM Plex Mono Text"/>
          <w:color w:val="000000"/>
          <w:szCs w:val="19"/>
        </w:rPr>
        <w:t xml:space="preserve"> </w:t>
      </w:r>
      <w:r>
        <w:rPr>
          <w:rFonts w:cs="IBM Plex Mono Text"/>
          <w:color w:val="0000FF"/>
          <w:szCs w:val="19"/>
        </w:rPr>
        <w:t>readonly</w:t>
      </w:r>
      <w:r>
        <w:rPr>
          <w:rFonts w:cs="IBM Plex Mono Text"/>
          <w:color w:val="000000"/>
          <w:szCs w:val="19"/>
        </w:rPr>
        <w:t xml:space="preserve"> </w:t>
      </w:r>
      <w:r>
        <w:rPr>
          <w:rFonts w:cs="IBM Plex Mono Text"/>
          <w:color w:val="00008B"/>
          <w:szCs w:val="19"/>
        </w:rPr>
        <w:t>Process</w:t>
      </w:r>
      <w:r>
        <w:rPr>
          <w:rFonts w:cs="IBM Plex Mono Text"/>
          <w:color w:val="000000"/>
          <w:szCs w:val="19"/>
        </w:rPr>
        <w:t xml:space="preserve"> </w:t>
      </w:r>
      <w:r>
        <w:rPr>
          <w:rFonts w:cs="IBM Plex Mono Text"/>
          <w:color w:val="800080"/>
          <w:szCs w:val="19"/>
        </w:rPr>
        <w:t>_DebugProcess</w:t>
      </w:r>
      <w:r>
        <w:rPr>
          <w:rFonts w:cs="IBM Plex Mono Text"/>
          <w:color w:val="000000"/>
          <w:szCs w:val="19"/>
        </w:rPr>
        <w:t>;</w:t>
      </w:r>
    </w:p>
    <w:p w14:paraId="0B68016D" w14:textId="77777777" w:rsidR="00E66DA2" w:rsidRDefault="00E66DA2" w:rsidP="00E66DA2">
      <w:pPr>
        <w:pStyle w:val="Code"/>
        <w:rPr>
          <w:rFonts w:cs="IBM Plex Mono Text"/>
          <w:color w:val="0000FF"/>
          <w:szCs w:val="19"/>
        </w:rPr>
      </w:pPr>
    </w:p>
    <w:p w14:paraId="5ACD8380" w14:textId="7B7D27AD" w:rsidR="00E66DA2" w:rsidRDefault="00E66DA2" w:rsidP="00E66DA2">
      <w:pPr>
        <w:pStyle w:val="Code"/>
        <w:rPr>
          <w:rFonts w:cs="IBM Plex Mono Text"/>
          <w:color w:val="000000"/>
          <w:szCs w:val="19"/>
        </w:rPr>
      </w:pPr>
      <w:r>
        <w:rPr>
          <w:rFonts w:cs="IBM Plex Mono Text"/>
          <w:color w:val="0000FF"/>
          <w:szCs w:val="19"/>
        </w:rPr>
        <w:t>public</w:t>
      </w:r>
      <w:r>
        <w:rPr>
          <w:rFonts w:cs="IBM Plex Mono Text"/>
          <w:color w:val="000000"/>
          <w:szCs w:val="19"/>
        </w:rPr>
        <w:t xml:space="preserve"> </w:t>
      </w:r>
      <w:r>
        <w:rPr>
          <w:rFonts w:cs="IBM Plex Mono Text"/>
          <w:color w:val="00008B"/>
          <w:szCs w:val="19"/>
        </w:rPr>
        <w:t>FrmDebugger</w:t>
      </w:r>
      <w:r>
        <w:rPr>
          <w:rFonts w:cs="IBM Plex Mono Text"/>
          <w:color w:val="000000"/>
          <w:szCs w:val="19"/>
        </w:rPr>
        <w:t>(</w:t>
      </w:r>
      <w:r>
        <w:rPr>
          <w:rFonts w:cs="IBM Plex Mono Text"/>
          <w:color w:val="0000FF"/>
          <w:szCs w:val="19"/>
        </w:rPr>
        <w:t>string</w:t>
      </w:r>
      <w:r>
        <w:rPr>
          <w:rFonts w:cs="IBM Plex Mono Text"/>
          <w:color w:val="000000"/>
          <w:szCs w:val="19"/>
        </w:rPr>
        <w:t xml:space="preserve"> FileToDebug, </w:t>
      </w:r>
      <w:r>
        <w:rPr>
          <w:rFonts w:cs="IBM Plex Mono Text"/>
          <w:color w:val="00008B"/>
          <w:szCs w:val="19"/>
        </w:rPr>
        <w:t>FrmDesigner</w:t>
      </w:r>
      <w:r>
        <w:rPr>
          <w:rFonts w:cs="IBM Plex Mono Text"/>
          <w:color w:val="000000"/>
          <w:szCs w:val="19"/>
        </w:rPr>
        <w:t xml:space="preserve"> MyParent) {</w:t>
      </w:r>
    </w:p>
    <w:p w14:paraId="2710AD6D" w14:textId="3FF5FCF9" w:rsidR="00E66DA2" w:rsidRDefault="00E66DA2" w:rsidP="00E66DA2">
      <w:pPr>
        <w:pStyle w:val="Code"/>
      </w:pPr>
      <w:r>
        <w:tab/>
        <w:t>…</w:t>
      </w:r>
    </w:p>
    <w:p w14:paraId="52337A72" w14:textId="0B65C89A" w:rsidR="00E66DA2" w:rsidRDefault="00E66DA2" w:rsidP="00E66DA2">
      <w:pPr>
        <w:pStyle w:val="Code"/>
        <w:ind w:firstLine="720"/>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E66DA2">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rPr>
          <w:color w:val="00008B"/>
        </w:rPr>
        <w:t>ProcessStartInfo</w:t>
      </w:r>
      <w:r>
        <w:rPr>
          <w:color w:val="000000"/>
        </w:rPr>
        <w:t xml:space="preserve"> {</w:t>
      </w:r>
    </w:p>
    <w:p w14:paraId="77D06D93" w14:textId="4D3485C6" w:rsidR="00E66DA2" w:rsidRDefault="00E66DA2" w:rsidP="00E66DA2">
      <w:pPr>
        <w:pStyle w:val="Code"/>
        <w:rPr>
          <w:color w:val="000000"/>
        </w:rPr>
      </w:pPr>
      <w:r>
        <w:rPr>
          <w:color w:val="000000"/>
        </w:rPr>
        <w:tab/>
      </w:r>
      <w:r>
        <w:rPr>
          <w:color w:val="000000"/>
        </w:rPr>
        <w:tab/>
      </w:r>
      <w:r>
        <w:rPr>
          <w:color w:val="000000"/>
        </w:rPr>
        <w:tab/>
      </w:r>
      <w:r>
        <w:t>FileName</w:t>
      </w:r>
      <w:r>
        <w:rPr>
          <w:color w:val="000000"/>
        </w:rPr>
        <w:t xml:space="preserve"> = FileToDebug,</w:t>
      </w:r>
    </w:p>
    <w:p w14:paraId="1208A301" w14:textId="77777777" w:rsidR="00E66DA2" w:rsidRDefault="00E66DA2" w:rsidP="00E66DA2">
      <w:pPr>
        <w:pStyle w:val="Code"/>
        <w:rPr>
          <w:color w:val="000000"/>
        </w:rPr>
      </w:pPr>
    </w:p>
    <w:p w14:paraId="2DDDE7FA" w14:textId="77777777" w:rsidR="0008046D" w:rsidRDefault="00E66DA2" w:rsidP="00E66DA2">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08046D">
      <w:pPr>
        <w:pStyle w:val="Code"/>
        <w:rPr>
          <w:color w:val="000000"/>
        </w:rPr>
      </w:pPr>
      <w:r>
        <w:rPr>
          <w:color w:val="008000"/>
        </w:rPr>
        <w:tab/>
      </w:r>
      <w:r>
        <w:rPr>
          <w:color w:val="008000"/>
        </w:rPr>
        <w:tab/>
      </w:r>
      <w:r>
        <w:rPr>
          <w:color w:val="008000"/>
        </w:rPr>
        <w:tab/>
      </w:r>
      <w:r>
        <w:rPr>
          <w:color w:val="008000"/>
        </w:rPr>
        <w:tab/>
      </w:r>
      <w:r w:rsidR="00E66DA2">
        <w:rPr>
          <w:color w:val="008000"/>
        </w:rPr>
        <w:t>// No new window</w:t>
      </w:r>
    </w:p>
    <w:p w14:paraId="15D3FA13" w14:textId="77777777" w:rsidR="0008046D" w:rsidRDefault="00E66DA2" w:rsidP="00E66DA2">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08046D">
      <w:pPr>
        <w:pStyle w:val="Code"/>
        <w:rPr>
          <w:color w:val="000000"/>
        </w:rPr>
      </w:pPr>
      <w:r>
        <w:rPr>
          <w:color w:val="008000"/>
        </w:rPr>
        <w:tab/>
      </w:r>
      <w:r>
        <w:rPr>
          <w:color w:val="008000"/>
        </w:rPr>
        <w:tab/>
      </w:r>
      <w:r>
        <w:rPr>
          <w:color w:val="008000"/>
        </w:rPr>
        <w:tab/>
      </w:r>
      <w:r>
        <w:rPr>
          <w:color w:val="008000"/>
        </w:rPr>
        <w:tab/>
      </w:r>
      <w:r w:rsidR="00E66DA2">
        <w:rPr>
          <w:color w:val="008000"/>
        </w:rPr>
        <w:t>// Don't run it in the system shell</w:t>
      </w:r>
    </w:p>
    <w:p w14:paraId="6962E728" w14:textId="77777777" w:rsidR="00E66DA2" w:rsidRDefault="00E66DA2" w:rsidP="00E66DA2">
      <w:pPr>
        <w:pStyle w:val="Code"/>
        <w:rPr>
          <w:color w:val="000000"/>
        </w:rPr>
      </w:pPr>
    </w:p>
    <w:p w14:paraId="124AC5FF" w14:textId="3DFA8A9B" w:rsidR="00E66DA2" w:rsidRDefault="00E66DA2" w:rsidP="00E66DA2">
      <w:pPr>
        <w:pStyle w:val="Code"/>
        <w:rPr>
          <w:color w:val="000000"/>
        </w:rPr>
      </w:pPr>
      <w:r>
        <w:rPr>
          <w:color w:val="000000"/>
        </w:rPr>
        <w:tab/>
      </w:r>
      <w:r>
        <w:rPr>
          <w:color w:val="000000"/>
        </w:rPr>
        <w:tab/>
      </w:r>
      <w:r>
        <w:rPr>
          <w:color w:val="000000"/>
        </w:rPr>
        <w:tab/>
      </w:r>
      <w:r>
        <w:rPr>
          <w:color w:val="008000"/>
        </w:rPr>
        <w:t>//Arguments = "DEBUG"</w:t>
      </w:r>
    </w:p>
    <w:p w14:paraId="599A8C1F" w14:textId="77777777" w:rsidR="00E66DA2" w:rsidRDefault="00E66DA2" w:rsidP="00E66DA2">
      <w:pPr>
        <w:pStyle w:val="Code"/>
      </w:pPr>
    </w:p>
    <w:p w14:paraId="69E8EF44" w14:textId="77777777" w:rsidR="0008046D" w:rsidRDefault="00E66DA2" w:rsidP="00E66DA2">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08046D">
      <w:pPr>
        <w:pStyle w:val="Code"/>
      </w:pPr>
      <w:r>
        <w:rPr>
          <w:rFonts w:cs="IBM Plex Mono Text"/>
          <w:color w:val="008000"/>
          <w:szCs w:val="19"/>
        </w:rPr>
        <w:tab/>
      </w:r>
      <w:r>
        <w:rPr>
          <w:rFonts w:cs="IBM Plex Mono Text"/>
          <w:color w:val="008000"/>
          <w:szCs w:val="19"/>
        </w:rPr>
        <w:tab/>
      </w:r>
      <w:r>
        <w:rPr>
          <w:rFonts w:cs="IBM Plex Mono Text"/>
          <w:color w:val="008000"/>
          <w:szCs w:val="19"/>
        </w:rPr>
        <w:tab/>
      </w:r>
      <w:r>
        <w:rPr>
          <w:rFonts w:cs="IBM Plex Mono Text"/>
          <w:color w:val="008000"/>
          <w:szCs w:val="19"/>
        </w:rPr>
        <w:tab/>
      </w:r>
      <w:r w:rsidR="00E66DA2">
        <w:rPr>
          <w:rFonts w:cs="IBM Plex Mono Text"/>
          <w:color w:val="008000"/>
          <w:szCs w:val="19"/>
        </w:rPr>
        <w:t>// Allows me to read the error output</w:t>
      </w:r>
    </w:p>
    <w:p w14:paraId="650F52BB" w14:textId="77777777" w:rsidR="0008046D" w:rsidRDefault="00E66DA2" w:rsidP="00E66DA2">
      <w:pPr>
        <w:pStyle w:val="Code"/>
      </w:pPr>
      <w:r>
        <w:tab/>
      </w:r>
      <w:r>
        <w:tab/>
      </w:r>
      <w:r>
        <w:tab/>
        <w:t xml:space="preserve">RedirectStandardOutput = </w:t>
      </w:r>
      <w:r>
        <w:rPr>
          <w:color w:val="0000FF"/>
        </w:rPr>
        <w:t>true</w:t>
      </w:r>
      <w:r>
        <w:t>,</w:t>
      </w:r>
    </w:p>
    <w:p w14:paraId="711684D2" w14:textId="21004647" w:rsidR="00E66DA2" w:rsidRDefault="0008046D" w:rsidP="0008046D">
      <w:pPr>
        <w:pStyle w:val="Code"/>
      </w:pPr>
      <w:r>
        <w:rPr>
          <w:color w:val="008000"/>
        </w:rPr>
        <w:tab/>
      </w:r>
      <w:r>
        <w:rPr>
          <w:color w:val="008000"/>
        </w:rPr>
        <w:tab/>
      </w:r>
      <w:r>
        <w:rPr>
          <w:color w:val="008000"/>
        </w:rPr>
        <w:tab/>
      </w:r>
      <w:r>
        <w:rPr>
          <w:color w:val="008000"/>
        </w:rPr>
        <w:tab/>
      </w:r>
      <w:r w:rsidR="00E66DA2">
        <w:rPr>
          <w:color w:val="008000"/>
        </w:rPr>
        <w:t>// Allows me to read normal output</w:t>
      </w:r>
    </w:p>
    <w:p w14:paraId="1890B4CE" w14:textId="77777777" w:rsidR="0008046D" w:rsidRDefault="00E66DA2" w:rsidP="00E66DA2">
      <w:pPr>
        <w:pStyle w:val="Code"/>
      </w:pPr>
      <w:r>
        <w:tab/>
      </w:r>
      <w:r>
        <w:tab/>
      </w:r>
      <w:r>
        <w:tab/>
        <w:t xml:space="preserve">RedirectStandardInput = </w:t>
      </w:r>
      <w:r>
        <w:rPr>
          <w:color w:val="0000FF"/>
        </w:rPr>
        <w:t>true</w:t>
      </w:r>
    </w:p>
    <w:p w14:paraId="07F26933" w14:textId="3E8F8449" w:rsidR="00E66DA2" w:rsidRDefault="0008046D" w:rsidP="0008046D">
      <w:pPr>
        <w:pStyle w:val="Code"/>
      </w:pPr>
      <w:r>
        <w:rPr>
          <w:color w:val="008000"/>
        </w:rPr>
        <w:tab/>
      </w:r>
      <w:r>
        <w:rPr>
          <w:color w:val="008000"/>
        </w:rPr>
        <w:tab/>
      </w:r>
      <w:r>
        <w:rPr>
          <w:color w:val="008000"/>
        </w:rPr>
        <w:tab/>
      </w:r>
      <w:r>
        <w:rPr>
          <w:color w:val="008000"/>
        </w:rPr>
        <w:tab/>
      </w:r>
      <w:r w:rsidR="00E66DA2">
        <w:rPr>
          <w:color w:val="008000"/>
        </w:rPr>
        <w:t>// Allows me to send my own inputs to the program</w:t>
      </w:r>
    </w:p>
    <w:p w14:paraId="79BA7535" w14:textId="161E71E8" w:rsidR="00E66DA2" w:rsidRDefault="00E66DA2" w:rsidP="00E66DA2">
      <w:pPr>
        <w:pStyle w:val="Code"/>
      </w:pPr>
      <w:r>
        <w:tab/>
      </w:r>
      <w:r>
        <w:tab/>
        <w:t>},</w:t>
      </w:r>
    </w:p>
    <w:p w14:paraId="012F6E7D" w14:textId="77777777" w:rsidR="00E66DA2" w:rsidRDefault="00E66DA2" w:rsidP="00E66DA2">
      <w:pPr>
        <w:pStyle w:val="Code"/>
      </w:pPr>
    </w:p>
    <w:p w14:paraId="554842DD" w14:textId="77777777" w:rsidR="0008046D" w:rsidRDefault="00E66DA2" w:rsidP="00E66DA2">
      <w:pPr>
        <w:pStyle w:val="Code"/>
      </w:pPr>
      <w:r>
        <w:tab/>
      </w:r>
      <w:r>
        <w:tab/>
        <w:t xml:space="preserve">EnableRaisingEvents = </w:t>
      </w:r>
      <w:r>
        <w:rPr>
          <w:color w:val="0000FF"/>
        </w:rPr>
        <w:t>true</w:t>
      </w:r>
    </w:p>
    <w:p w14:paraId="13AE6B2F" w14:textId="498705B3" w:rsidR="00E66DA2" w:rsidRDefault="0008046D" w:rsidP="0008046D">
      <w:pPr>
        <w:pStyle w:val="Code"/>
      </w:pPr>
      <w:r>
        <w:rPr>
          <w:color w:val="008000"/>
        </w:rPr>
        <w:tab/>
      </w:r>
      <w:r>
        <w:rPr>
          <w:color w:val="008000"/>
        </w:rPr>
        <w:tab/>
      </w:r>
      <w:r>
        <w:rPr>
          <w:color w:val="008000"/>
        </w:rPr>
        <w:tab/>
      </w:r>
      <w:r w:rsidR="00E66DA2">
        <w:rPr>
          <w:color w:val="008000"/>
        </w:rPr>
        <w:t>// Allows me to hook on to the "Exited" event</w:t>
      </w:r>
    </w:p>
    <w:p w14:paraId="58A6C61E" w14:textId="0CEF9821" w:rsidR="004159CB" w:rsidRDefault="00E66DA2" w:rsidP="00E66DA2">
      <w:pPr>
        <w:pStyle w:val="Code"/>
      </w:pPr>
      <w:r>
        <w:tab/>
        <w:t>};</w:t>
      </w:r>
    </w:p>
    <w:p w14:paraId="09468C4A" w14:textId="7508EC40" w:rsidR="00E66DA2" w:rsidRDefault="00E66DA2" w:rsidP="00E66DA2">
      <w:pPr>
        <w:pStyle w:val="Code"/>
      </w:pPr>
      <w:r>
        <w:tab/>
        <w:t>…</w:t>
      </w:r>
    </w:p>
    <w:p w14:paraId="39ACDA11" w14:textId="725C3FE5" w:rsidR="00E66DA2" w:rsidRDefault="00E66DA2" w:rsidP="00E66DA2">
      <w:pPr>
        <w:pStyle w:val="Code"/>
      </w:pPr>
      <w:r>
        <w:t>}</w:t>
      </w:r>
    </w:p>
    <w:p w14:paraId="580C1CB7" w14:textId="6664D985"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5F2169">
      <w:pPr>
        <w:pStyle w:val="Code"/>
        <w:rPr>
          <w:color w:val="000000"/>
        </w:rPr>
      </w:pPr>
      <w:r>
        <w:t>///</w:t>
      </w:r>
      <w:r>
        <w:rPr>
          <w:color w:val="008000"/>
        </w:rPr>
        <w:t xml:space="preserve"> </w:t>
      </w:r>
      <w:r>
        <w:t>&lt;summary&gt;</w:t>
      </w:r>
    </w:p>
    <w:p w14:paraId="0167D3BF" w14:textId="2639ADB7" w:rsidR="005F2169" w:rsidRDefault="005F2169" w:rsidP="005F2169">
      <w:pPr>
        <w:pStyle w:val="Code"/>
        <w:rPr>
          <w:color w:val="000000"/>
        </w:rPr>
      </w:pPr>
      <w:r>
        <w:t>///</w:t>
      </w:r>
      <w:r>
        <w:rPr>
          <w:color w:val="008000"/>
        </w:rPr>
        <w:tab/>
        <w:t>Closes all open streams and then kills the process if it's still alive</w:t>
      </w:r>
    </w:p>
    <w:p w14:paraId="0732E928" w14:textId="1AB3A5E8" w:rsidR="005F2169" w:rsidRDefault="005F2169" w:rsidP="005F2169">
      <w:pPr>
        <w:pStyle w:val="Code"/>
        <w:rPr>
          <w:color w:val="000000"/>
        </w:rPr>
      </w:pPr>
      <w:r>
        <w:t>///</w:t>
      </w:r>
      <w:r>
        <w:rPr>
          <w:color w:val="008000"/>
        </w:rPr>
        <w:t xml:space="preserve"> </w:t>
      </w:r>
      <w:r>
        <w:t>&lt;/summary&gt;</w:t>
      </w:r>
    </w:p>
    <w:p w14:paraId="472761CC" w14:textId="3E425A5C" w:rsidR="005F2169" w:rsidRDefault="005F2169" w:rsidP="005F2169">
      <w:pPr>
        <w:pStyle w:val="Code"/>
        <w:rPr>
          <w:color w:val="000000"/>
        </w:rPr>
      </w:pPr>
      <w:r>
        <w:rPr>
          <w:color w:val="0000FF"/>
        </w:rPr>
        <w:t>private</w:t>
      </w:r>
      <w:r>
        <w:rPr>
          <w:color w:val="000000"/>
        </w:rPr>
        <w:t xml:space="preserve"> </w:t>
      </w:r>
      <w:r>
        <w:rPr>
          <w:color w:val="0000FF"/>
        </w:rPr>
        <w:t>void</w:t>
      </w:r>
      <w:r>
        <w:rPr>
          <w:color w:val="000000"/>
        </w:rPr>
        <w:t xml:space="preserve"> </w:t>
      </w:r>
      <w:r>
        <w:rPr>
          <w:color w:val="008B8B"/>
        </w:rPr>
        <w:t>KillDebugProcess</w:t>
      </w:r>
      <w:r>
        <w:rPr>
          <w:color w:val="000000"/>
        </w:rPr>
        <w:t>() {</w:t>
      </w:r>
    </w:p>
    <w:p w14:paraId="4CDFB247" w14:textId="6A645553" w:rsidR="005F2169" w:rsidRDefault="005F2169" w:rsidP="005F2169">
      <w:pPr>
        <w:pStyle w:val="Code"/>
        <w:rPr>
          <w:color w:val="000000"/>
        </w:rPr>
      </w:pPr>
      <w:r>
        <w:rPr>
          <w:color w:val="000000"/>
        </w:rPr>
        <w:tab/>
      </w:r>
      <w:r>
        <w:rPr>
          <w:color w:val="800080"/>
        </w:rPr>
        <w:t>_OutputReader</w:t>
      </w:r>
      <w:r>
        <w:rPr>
          <w:color w:val="000000"/>
        </w:rPr>
        <w:t>?.</w:t>
      </w:r>
      <w:r>
        <w:rPr>
          <w:color w:val="008B8B"/>
        </w:rPr>
        <w:t>Close</w:t>
      </w:r>
      <w:r>
        <w:rPr>
          <w:color w:val="000000"/>
        </w:rPr>
        <w:t>();</w:t>
      </w:r>
    </w:p>
    <w:p w14:paraId="3CC723D0" w14:textId="3BCE57CA" w:rsidR="005F2169" w:rsidRDefault="005F2169" w:rsidP="005F2169">
      <w:pPr>
        <w:pStyle w:val="Code"/>
        <w:rPr>
          <w:color w:val="000000"/>
        </w:rPr>
      </w:pPr>
      <w:r>
        <w:rPr>
          <w:color w:val="000000"/>
        </w:rPr>
        <w:tab/>
      </w:r>
      <w:r>
        <w:rPr>
          <w:color w:val="800080"/>
        </w:rPr>
        <w:t>_ErrorReader</w:t>
      </w:r>
      <w:r>
        <w:rPr>
          <w:color w:val="000000"/>
        </w:rPr>
        <w:t>?.</w:t>
      </w:r>
      <w:r>
        <w:rPr>
          <w:color w:val="008B8B"/>
        </w:rPr>
        <w:t>Close</w:t>
      </w:r>
      <w:r>
        <w:rPr>
          <w:color w:val="000000"/>
        </w:rPr>
        <w:t>();</w:t>
      </w:r>
    </w:p>
    <w:p w14:paraId="3EB5AA1F" w14:textId="7024EFFE" w:rsidR="005F2169" w:rsidRDefault="005F2169" w:rsidP="005F2169">
      <w:pPr>
        <w:pStyle w:val="Code"/>
        <w:rPr>
          <w:color w:val="000000"/>
        </w:rPr>
      </w:pPr>
      <w:r>
        <w:rPr>
          <w:color w:val="000000"/>
        </w:rPr>
        <w:tab/>
      </w:r>
      <w:r>
        <w:rPr>
          <w:color w:val="800080"/>
        </w:rPr>
        <w:t>_InputWriter</w:t>
      </w:r>
      <w:r>
        <w:rPr>
          <w:color w:val="000000"/>
        </w:rPr>
        <w:t>?.</w:t>
      </w:r>
      <w:r>
        <w:rPr>
          <w:color w:val="008B8B"/>
        </w:rPr>
        <w:t>Close</w:t>
      </w:r>
      <w:r>
        <w:rPr>
          <w:color w:val="000000"/>
        </w:rPr>
        <w:t>();</w:t>
      </w:r>
    </w:p>
    <w:p w14:paraId="5417E14D" w14:textId="77777777" w:rsidR="005F2169" w:rsidRDefault="005F2169" w:rsidP="005F2169">
      <w:pPr>
        <w:pStyle w:val="Code"/>
        <w:rPr>
          <w:color w:val="000000"/>
        </w:rPr>
      </w:pPr>
    </w:p>
    <w:p w14:paraId="3759976D" w14:textId="762E9B19" w:rsidR="005F2169" w:rsidRDefault="005F2169" w:rsidP="005F2169">
      <w:pPr>
        <w:pStyle w:val="Code"/>
        <w:rPr>
          <w:color w:val="000000"/>
        </w:rPr>
      </w:pPr>
      <w:r>
        <w:rPr>
          <w:color w:val="000000"/>
        </w:rPr>
        <w:tab/>
      </w:r>
      <w:r>
        <w:rPr>
          <w:color w:val="800080"/>
        </w:rPr>
        <w:t>_DebugProcess</w:t>
      </w:r>
      <w:r>
        <w:rPr>
          <w:color w:val="000000"/>
        </w:rPr>
        <w:t>?.</w:t>
      </w:r>
      <w:r>
        <w:rPr>
          <w:color w:val="008B8B"/>
        </w:rPr>
        <w:t>Kill</w:t>
      </w:r>
      <w:r>
        <w:rPr>
          <w:color w:val="000000"/>
        </w:rPr>
        <w:t>();</w:t>
      </w:r>
    </w:p>
    <w:p w14:paraId="0312F024" w14:textId="4204357F" w:rsidR="005F2169" w:rsidRDefault="005F2169" w:rsidP="005F2169">
      <w:pPr>
        <w:pStyle w:val="Code"/>
        <w:rPr>
          <w:color w:val="000000"/>
        </w:rPr>
      </w:pPr>
      <w:r>
        <w:rPr>
          <w:color w:val="000000"/>
        </w:rPr>
        <w:tab/>
      </w:r>
      <w:r>
        <w:rPr>
          <w:color w:val="800080"/>
        </w:rPr>
        <w:t>_DebugProcess</w:t>
      </w:r>
      <w:r>
        <w:rPr>
          <w:color w:val="000000"/>
        </w:rPr>
        <w:t>?.</w:t>
      </w:r>
      <w:r>
        <w:rPr>
          <w:color w:val="008B8B"/>
        </w:rPr>
        <w:t>Close</w:t>
      </w:r>
      <w:r>
        <w:rPr>
          <w:color w:val="000000"/>
        </w:rPr>
        <w:t>();</w:t>
      </w:r>
    </w:p>
    <w:p w14:paraId="089349C2" w14:textId="297106F7" w:rsidR="005F2169" w:rsidRDefault="005F2169" w:rsidP="005F2169">
      <w:pPr>
        <w:pStyle w:val="Code"/>
        <w:rPr>
          <w:color w:val="000000"/>
        </w:rPr>
      </w:pPr>
      <w:r>
        <w:rPr>
          <w:color w:val="000000"/>
        </w:rP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EE1D5C">
      <w:pPr>
        <w:pStyle w:val="Code"/>
      </w:pPr>
      <w:r>
        <w:rPr>
          <w:color w:val="808080"/>
        </w:rPr>
        <w:t>#region</w:t>
      </w:r>
      <w:r>
        <w:t xml:space="preserve"> Interface appearance methods</w:t>
      </w:r>
    </w:p>
    <w:p w14:paraId="7232E0CF" w14:textId="77777777" w:rsidR="00EE1D5C" w:rsidRDefault="00EE1D5C" w:rsidP="00EE1D5C">
      <w:pPr>
        <w:pStyle w:val="Code"/>
      </w:pPr>
    </w:p>
    <w:p w14:paraId="24E7645B" w14:textId="23E39296" w:rsidR="00EE1D5C" w:rsidRDefault="00EE1D5C" w:rsidP="00EE1D5C">
      <w:pPr>
        <w:pStyle w:val="Code"/>
      </w:pPr>
      <w:r>
        <w:tab/>
      </w:r>
      <w:r>
        <w:rPr>
          <w:color w:val="808080"/>
        </w:rPr>
        <w:t>///</w:t>
      </w:r>
      <w:r>
        <w:rPr>
          <w:color w:val="008000"/>
        </w:rPr>
        <w:t xml:space="preserve"> </w:t>
      </w:r>
      <w:r>
        <w:rPr>
          <w:color w:val="808080"/>
        </w:rPr>
        <w:t>&lt;summary&gt;</w:t>
      </w:r>
    </w:p>
    <w:p w14:paraId="29C68045" w14:textId="77777777" w:rsidR="0008046D" w:rsidRDefault="00EE1D5C" w:rsidP="00EE1D5C">
      <w:pPr>
        <w:pStyle w:val="Code"/>
        <w:rPr>
          <w:color w:val="008000"/>
        </w:rPr>
      </w:pPr>
      <w:r>
        <w:tab/>
      </w:r>
      <w:r>
        <w:rPr>
          <w:color w:val="808080"/>
        </w:rPr>
        <w:t>///</w:t>
      </w:r>
      <w:r>
        <w:rPr>
          <w:color w:val="008000"/>
        </w:rPr>
        <w:t xml:space="preserve"> There used to be something here, but removing this</w:t>
      </w:r>
    </w:p>
    <w:p w14:paraId="3EFF5C67" w14:textId="77777777" w:rsidR="0008046D" w:rsidRDefault="0008046D" w:rsidP="0008046D">
      <w:pPr>
        <w:pStyle w:val="Code"/>
        <w:rPr>
          <w:color w:val="008000"/>
        </w:rPr>
      </w:pPr>
      <w:r>
        <w:rPr>
          <w:color w:val="008000"/>
        </w:rPr>
        <w:tab/>
      </w:r>
      <w:r>
        <w:rPr>
          <w:color w:val="008000"/>
        </w:rPr>
        <w:tab/>
      </w:r>
      <w:r w:rsidR="00EE1D5C">
        <w:rPr>
          <w:color w:val="008000"/>
        </w:rPr>
        <w:t>snippet breaks the WYSIWYG editor</w:t>
      </w:r>
    </w:p>
    <w:p w14:paraId="5C01B3F9" w14:textId="46A1AD8A" w:rsidR="00EE1D5C" w:rsidRDefault="0008046D" w:rsidP="0008046D">
      <w:pPr>
        <w:pStyle w:val="Code"/>
      </w:pPr>
      <w:r>
        <w:rPr>
          <w:color w:val="008000"/>
        </w:rPr>
        <w:tab/>
      </w:r>
      <w:r>
        <w:rPr>
          <w:color w:val="008000"/>
        </w:rPr>
        <w:tab/>
      </w:r>
      <w:r w:rsidR="00FA0E9B">
        <w:rPr>
          <w:color w:val="008000"/>
        </w:rPr>
        <w:t>and I might need it later</w:t>
      </w:r>
    </w:p>
    <w:p w14:paraId="48624B25" w14:textId="5385988F" w:rsidR="00EE1D5C" w:rsidRDefault="00EE1D5C" w:rsidP="00EE1D5C">
      <w:pPr>
        <w:pStyle w:val="Code"/>
      </w:pPr>
      <w:r>
        <w:tab/>
      </w:r>
      <w:r>
        <w:rPr>
          <w:color w:val="808080"/>
        </w:rPr>
        <w:t>///</w:t>
      </w:r>
      <w:r>
        <w:rPr>
          <w:color w:val="008000"/>
        </w:rPr>
        <w:t xml:space="preserve"> </w:t>
      </w:r>
      <w:r>
        <w:rPr>
          <w:color w:val="808080"/>
        </w:rPr>
        <w:t>&lt;/summary&gt;</w:t>
      </w:r>
    </w:p>
    <w:p w14:paraId="7DE9B5A9" w14:textId="473A8C14" w:rsidR="00EE1D5C" w:rsidRDefault="00EE1D5C" w:rsidP="00EE1D5C">
      <w:pPr>
        <w:pStyle w:val="Code"/>
      </w:pPr>
      <w:r>
        <w:tab/>
      </w:r>
      <w:r>
        <w:rPr>
          <w:color w:val="808080"/>
        </w:rPr>
        <w:t>///</w:t>
      </w:r>
      <w:r>
        <w:rPr>
          <w:color w:val="008000"/>
        </w:rPr>
        <w:t xml:space="preserve"> </w:t>
      </w:r>
      <w:r>
        <w:rPr>
          <w:color w:val="808080"/>
        </w:rPr>
        <w:t>&lt;param name="</w:t>
      </w:r>
      <w:r>
        <w:t>Sender</w:t>
      </w:r>
      <w:r>
        <w:rPr>
          <w:color w:val="808080"/>
        </w:rPr>
        <w:t>"&gt;</w:t>
      </w:r>
      <w:r>
        <w:rPr>
          <w:color w:val="008000"/>
        </w:rPr>
        <w:t>Reqd. for events</w:t>
      </w:r>
      <w:r>
        <w:rPr>
          <w:color w:val="808080"/>
        </w:rPr>
        <w:t>&lt;/param&gt;</w:t>
      </w:r>
    </w:p>
    <w:p w14:paraId="09EB11D4" w14:textId="2C1CA4D9" w:rsidR="00EE1D5C" w:rsidRDefault="00EE1D5C" w:rsidP="00EE1D5C">
      <w:pPr>
        <w:pStyle w:val="Code"/>
      </w:pPr>
      <w:r>
        <w:tab/>
      </w:r>
      <w:r>
        <w:rPr>
          <w:color w:val="808080"/>
        </w:rPr>
        <w:t>///</w:t>
      </w:r>
      <w:r>
        <w:rPr>
          <w:color w:val="008000"/>
        </w:rPr>
        <w:t xml:space="preserve"> </w:t>
      </w:r>
      <w:r>
        <w:rPr>
          <w:color w:val="808080"/>
        </w:rPr>
        <w:t>&lt;param name="</w:t>
      </w:r>
      <w:r>
        <w:t>E</w:t>
      </w:r>
      <w:r>
        <w:rPr>
          <w:color w:val="808080"/>
        </w:rPr>
        <w:t>"&gt;</w:t>
      </w:r>
      <w:r>
        <w:rPr>
          <w:color w:val="008000"/>
        </w:rPr>
        <w:t>Reqd. for events</w:t>
      </w:r>
      <w:r>
        <w:rPr>
          <w:color w:val="808080"/>
        </w:rPr>
        <w:t>&lt;/param&gt;</w:t>
      </w:r>
    </w:p>
    <w:p w14:paraId="1A17A831" w14:textId="61ECDA8B" w:rsidR="00EE1D5C" w:rsidRDefault="00EE1D5C" w:rsidP="00EE1D5C">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EE1D5C">
      <w:pPr>
        <w:pStyle w:val="Code"/>
      </w:pPr>
    </w:p>
    <w:p w14:paraId="387C66DE" w14:textId="4B2B77AB" w:rsidR="00EE1D5C" w:rsidRDefault="00EE1D5C" w:rsidP="00EE1D5C">
      <w:pPr>
        <w:pStyle w:val="Code"/>
      </w:pPr>
      <w:r>
        <w:tab/>
      </w:r>
      <w:r>
        <w:rPr>
          <w:color w:val="808080"/>
        </w:rPr>
        <w:t>///</w:t>
      </w:r>
      <w:r>
        <w:rPr>
          <w:color w:val="008000"/>
        </w:rPr>
        <w:t xml:space="preserve"> </w:t>
      </w:r>
      <w:r>
        <w:rPr>
          <w:color w:val="808080"/>
        </w:rPr>
        <w:t>&lt;summary&gt;</w:t>
      </w:r>
    </w:p>
    <w:p w14:paraId="17832E5D" w14:textId="5ADE15B0" w:rsidR="00EE1D5C" w:rsidRDefault="00EE1D5C" w:rsidP="00EE1D5C">
      <w:pPr>
        <w:pStyle w:val="Code"/>
      </w:pPr>
      <w:r>
        <w:tab/>
      </w:r>
      <w:r>
        <w:rPr>
          <w:color w:val="808080"/>
        </w:rPr>
        <w:t>///</w:t>
      </w:r>
      <w:r>
        <w:rPr>
          <w:color w:val="008000"/>
        </w:rPr>
        <w:t xml:space="preserve"> Disable all the buttons</w:t>
      </w:r>
      <w:r w:rsidR="00FA0E9B">
        <w:rPr>
          <w:color w:val="008000"/>
        </w:rPr>
        <w:t xml:space="preserve"> (except EXIT. EXIT is always available)</w:t>
      </w:r>
    </w:p>
    <w:p w14:paraId="1E9665DA" w14:textId="1436C65E" w:rsidR="00EE1D5C" w:rsidRDefault="00EE1D5C" w:rsidP="00EE1D5C">
      <w:pPr>
        <w:pStyle w:val="Code"/>
      </w:pPr>
      <w:r>
        <w:tab/>
      </w:r>
      <w:r>
        <w:rPr>
          <w:color w:val="808080"/>
        </w:rPr>
        <w:t>///</w:t>
      </w:r>
      <w:r>
        <w:rPr>
          <w:color w:val="008000"/>
        </w:rPr>
        <w:t xml:space="preserve"> </w:t>
      </w:r>
      <w:r>
        <w:rPr>
          <w:color w:val="808080"/>
        </w:rPr>
        <w:t>&lt;/summary&gt;</w:t>
      </w:r>
    </w:p>
    <w:p w14:paraId="0ACE1B4A" w14:textId="1464C94F" w:rsidR="00EE1D5C" w:rsidRDefault="00EE1D5C" w:rsidP="00EE1D5C">
      <w:pPr>
        <w:pStyle w:val="Code"/>
      </w:pPr>
      <w:r>
        <w:tab/>
      </w:r>
      <w:r>
        <w:rPr>
          <w:color w:val="0000FF"/>
        </w:rPr>
        <w:t>private</w:t>
      </w:r>
      <w:r>
        <w:t xml:space="preserve"> </w:t>
      </w:r>
      <w:r>
        <w:rPr>
          <w:color w:val="0000FF"/>
        </w:rPr>
        <w:t>void</w:t>
      </w:r>
      <w:r>
        <w:t xml:space="preserve"> </w:t>
      </w:r>
      <w:r>
        <w:rPr>
          <w:color w:val="008B8B"/>
        </w:rPr>
        <w:t>StopDebuggingInterfaceChanges</w:t>
      </w:r>
      <w:r>
        <w:t>() {</w:t>
      </w:r>
    </w:p>
    <w:p w14:paraId="1FF9971D" w14:textId="798BA846" w:rsidR="00EE1D5C" w:rsidRDefault="00EE1D5C" w:rsidP="00EE1D5C">
      <w:pPr>
        <w:pStyle w:val="Code"/>
      </w:pPr>
      <w:r>
        <w:tab/>
      </w:r>
      <w:r>
        <w:tab/>
      </w:r>
      <w:r>
        <w:rPr>
          <w:color w:val="800080"/>
        </w:rPr>
        <w:t>BtnExitDebugging</w:t>
      </w:r>
      <w:r>
        <w:t>.</w:t>
      </w:r>
      <w:r>
        <w:rPr>
          <w:color w:val="800080"/>
        </w:rPr>
        <w:t>Enabled</w:t>
      </w:r>
      <w:r>
        <w:t xml:space="preserve"> = </w:t>
      </w:r>
      <w:r>
        <w:rPr>
          <w:color w:val="0000FF"/>
        </w:rPr>
        <w:t>true</w:t>
      </w:r>
      <w:r>
        <w:t>;</w:t>
      </w:r>
    </w:p>
    <w:p w14:paraId="4ED3C1A7" w14:textId="77777777" w:rsidR="00FA0E9B" w:rsidRDefault="00FA0E9B" w:rsidP="00EE1D5C">
      <w:pPr>
        <w:pStyle w:val="Code"/>
      </w:pPr>
    </w:p>
    <w:p w14:paraId="026A7964" w14:textId="50C26BCF" w:rsidR="00EE1D5C" w:rsidRDefault="00EE1D5C" w:rsidP="00EE1D5C">
      <w:pPr>
        <w:pStyle w:val="Code"/>
      </w:pPr>
      <w:r>
        <w:tab/>
      </w:r>
      <w:r>
        <w:tab/>
      </w:r>
      <w:r>
        <w:rPr>
          <w:color w:val="800080"/>
        </w:rPr>
        <w:t>BtnPauseExecution</w:t>
      </w:r>
      <w:r>
        <w:t>.</w:t>
      </w:r>
      <w:r>
        <w:rPr>
          <w:color w:val="800080"/>
        </w:rPr>
        <w:t>Enabled</w:t>
      </w:r>
      <w:r>
        <w:t xml:space="preserve"> = </w:t>
      </w:r>
      <w:r>
        <w:rPr>
          <w:color w:val="0000FF"/>
        </w:rPr>
        <w:t>false</w:t>
      </w:r>
      <w:r>
        <w:t>;</w:t>
      </w:r>
    </w:p>
    <w:p w14:paraId="49BFB450" w14:textId="2CB9035A" w:rsidR="00EE1D5C" w:rsidRDefault="00EE1D5C" w:rsidP="00EE1D5C">
      <w:pPr>
        <w:pStyle w:val="Code"/>
      </w:pPr>
      <w:r>
        <w:tab/>
      </w:r>
      <w:r>
        <w:tab/>
      </w:r>
      <w:r>
        <w:rPr>
          <w:color w:val="800080"/>
        </w:rPr>
        <w:t>BtnStartExecution</w:t>
      </w:r>
      <w:r>
        <w:t>.</w:t>
      </w:r>
      <w:r>
        <w:rPr>
          <w:color w:val="800080"/>
        </w:rPr>
        <w:t>Enabled</w:t>
      </w:r>
      <w:r>
        <w:t xml:space="preserve"> = </w:t>
      </w:r>
      <w:r>
        <w:rPr>
          <w:color w:val="0000FF"/>
        </w:rPr>
        <w:t>false</w:t>
      </w:r>
      <w:r>
        <w:t>;</w:t>
      </w:r>
    </w:p>
    <w:p w14:paraId="5A7549BD" w14:textId="4DAED56A" w:rsidR="00EE1D5C" w:rsidRDefault="00EE1D5C" w:rsidP="00EE1D5C">
      <w:pPr>
        <w:pStyle w:val="Code"/>
      </w:pPr>
      <w:r>
        <w:tab/>
      </w:r>
      <w:r>
        <w:tab/>
      </w:r>
      <w:r>
        <w:rPr>
          <w:color w:val="800080"/>
        </w:rPr>
        <w:t>BtnStopExecution</w:t>
      </w:r>
      <w:r>
        <w:t>.</w:t>
      </w:r>
      <w:r>
        <w:rPr>
          <w:color w:val="800080"/>
        </w:rPr>
        <w:t>Enabled</w:t>
      </w:r>
      <w:r>
        <w:t xml:space="preserve"> = </w:t>
      </w:r>
      <w:r>
        <w:rPr>
          <w:color w:val="0000FF"/>
        </w:rPr>
        <w:t>false</w:t>
      </w:r>
      <w:r>
        <w:t>;</w:t>
      </w:r>
    </w:p>
    <w:p w14:paraId="609ABEFC" w14:textId="473E2EF4" w:rsidR="00EE1D5C" w:rsidRDefault="00EE1D5C" w:rsidP="00EE1D5C">
      <w:pPr>
        <w:pStyle w:val="Code"/>
      </w:pPr>
      <w:r>
        <w:tab/>
      </w:r>
      <w:r>
        <w:tab/>
      </w:r>
      <w:r>
        <w:rPr>
          <w:color w:val="800080"/>
        </w:rPr>
        <w:t>BtnSubmitInput</w:t>
      </w:r>
      <w:r>
        <w:t>.</w:t>
      </w:r>
      <w:r>
        <w:rPr>
          <w:color w:val="800080"/>
        </w:rPr>
        <w:t>Enabled</w:t>
      </w:r>
      <w:r>
        <w:t xml:space="preserve"> = </w:t>
      </w:r>
      <w:r>
        <w:rPr>
          <w:color w:val="0000FF"/>
        </w:rPr>
        <w:t>false</w:t>
      </w:r>
      <w:r>
        <w:t>;</w:t>
      </w:r>
    </w:p>
    <w:p w14:paraId="2B9DB5E5" w14:textId="77777777" w:rsidR="00EE1D5C" w:rsidRDefault="00EE1D5C" w:rsidP="00EE1D5C">
      <w:pPr>
        <w:pStyle w:val="Code"/>
      </w:pPr>
    </w:p>
    <w:p w14:paraId="5C57DEB1" w14:textId="379C329D" w:rsidR="00EE1D5C" w:rsidRDefault="00EE1D5C" w:rsidP="00EE1D5C">
      <w:pPr>
        <w:pStyle w:val="Code"/>
      </w:pPr>
      <w:r>
        <w:tab/>
      </w:r>
      <w:r>
        <w:tab/>
      </w:r>
      <w:r>
        <w:rPr>
          <w:color w:val="800080"/>
        </w:rPr>
        <w:t>_IsDebugging</w:t>
      </w:r>
      <w:r>
        <w:t xml:space="preserve"> = </w:t>
      </w:r>
      <w:r>
        <w:rPr>
          <w:color w:val="0000FF"/>
        </w:rPr>
        <w:t>false</w:t>
      </w:r>
      <w:r>
        <w:t>;</w:t>
      </w:r>
    </w:p>
    <w:p w14:paraId="32071799" w14:textId="7E4E810E" w:rsidR="00EE1D5C" w:rsidRDefault="00EE1D5C" w:rsidP="00EE1D5C">
      <w:pPr>
        <w:pStyle w:val="Code"/>
      </w:pPr>
      <w:r>
        <w:tab/>
      </w:r>
      <w:r>
        <w:tab/>
      </w:r>
      <w:r>
        <w:rPr>
          <w:color w:val="800080"/>
        </w:rPr>
        <w:t>TxtInputToProgram</w:t>
      </w:r>
      <w:r>
        <w:t>.</w:t>
      </w:r>
      <w:r>
        <w:rPr>
          <w:color w:val="800080"/>
        </w:rPr>
        <w:t>Enabled</w:t>
      </w:r>
      <w:r>
        <w:t xml:space="preserve"> = </w:t>
      </w:r>
      <w:r>
        <w:rPr>
          <w:color w:val="0000FF"/>
        </w:rPr>
        <w:t>false</w:t>
      </w:r>
      <w:r>
        <w:t>;</w:t>
      </w:r>
    </w:p>
    <w:p w14:paraId="5521269E" w14:textId="24B9F5FE" w:rsidR="00EE1D5C" w:rsidRDefault="00EE1D5C" w:rsidP="00EE1D5C">
      <w:pPr>
        <w:pStyle w:val="Code"/>
      </w:pPr>
      <w:r>
        <w:tab/>
        <w:t>}</w:t>
      </w:r>
    </w:p>
    <w:p w14:paraId="73D353A9" w14:textId="77777777" w:rsidR="00EE1D5C" w:rsidRDefault="00EE1D5C" w:rsidP="00EE1D5C">
      <w:pPr>
        <w:pStyle w:val="Code"/>
      </w:pPr>
    </w:p>
    <w:p w14:paraId="0D3D798D" w14:textId="0D1EC726" w:rsidR="00EE1D5C" w:rsidRDefault="00EE1D5C" w:rsidP="00EE1D5C">
      <w:pPr>
        <w:pStyle w:val="Code"/>
      </w:pPr>
      <w:r>
        <w:tab/>
      </w:r>
      <w:r>
        <w:rPr>
          <w:color w:val="808080"/>
        </w:rPr>
        <w:t>///</w:t>
      </w:r>
      <w:r>
        <w:rPr>
          <w:color w:val="008000"/>
        </w:rPr>
        <w:t xml:space="preserve"> </w:t>
      </w:r>
      <w:r>
        <w:rPr>
          <w:color w:val="808080"/>
        </w:rPr>
        <w:t>&lt;summary&gt;</w:t>
      </w:r>
    </w:p>
    <w:p w14:paraId="0A6CD325" w14:textId="291C2B6C" w:rsidR="00EE1D5C" w:rsidRDefault="00EE1D5C" w:rsidP="00EE1D5C">
      <w:pPr>
        <w:pStyle w:val="Code"/>
      </w:pPr>
      <w:r>
        <w:tab/>
      </w:r>
      <w:r>
        <w:rPr>
          <w:color w:val="808080"/>
        </w:rPr>
        <w:t>///</w:t>
      </w:r>
      <w:r>
        <w:rPr>
          <w:color w:val="008000"/>
        </w:rPr>
        <w:t xml:space="preserve"> Enable the buttons </w:t>
      </w:r>
      <w:r w:rsidR="00FA0E9B">
        <w:rPr>
          <w:color w:val="008000"/>
        </w:rPr>
        <w:t>e</w:t>
      </w:r>
      <w:r>
        <w:rPr>
          <w:color w:val="008000"/>
        </w:rPr>
        <w:t xml:space="preserve">xcept START </w:t>
      </w:r>
      <w:r w:rsidR="00FA0E9B">
        <w:rPr>
          <w:color w:val="008000"/>
        </w:rPr>
        <w:t>because</w:t>
      </w:r>
      <w:r>
        <w:rPr>
          <w:color w:val="008000"/>
        </w:rPr>
        <w:t xml:space="preserve"> we've already started</w:t>
      </w:r>
    </w:p>
    <w:p w14:paraId="0BECD968" w14:textId="2E4C0420" w:rsidR="00EE1D5C" w:rsidRDefault="00EE1D5C" w:rsidP="00EE1D5C">
      <w:pPr>
        <w:pStyle w:val="Code"/>
      </w:pPr>
      <w:r>
        <w:tab/>
      </w:r>
      <w:r>
        <w:rPr>
          <w:color w:val="808080"/>
        </w:rPr>
        <w:t>///</w:t>
      </w:r>
      <w:r>
        <w:rPr>
          <w:color w:val="008000"/>
        </w:rPr>
        <w:t xml:space="preserve"> </w:t>
      </w:r>
      <w:r>
        <w:rPr>
          <w:color w:val="808080"/>
        </w:rPr>
        <w:t>&lt;/summary&gt;</w:t>
      </w:r>
    </w:p>
    <w:p w14:paraId="185D2FA5" w14:textId="354719EA" w:rsidR="00EE1D5C" w:rsidRDefault="00EE1D5C" w:rsidP="00EE1D5C">
      <w:pPr>
        <w:pStyle w:val="Code"/>
      </w:pPr>
      <w:r>
        <w:tab/>
      </w:r>
      <w:r>
        <w:rPr>
          <w:color w:val="0000FF"/>
        </w:rPr>
        <w:t>private</w:t>
      </w:r>
      <w:r>
        <w:t xml:space="preserve"> </w:t>
      </w:r>
      <w:r>
        <w:rPr>
          <w:color w:val="0000FF"/>
        </w:rPr>
        <w:t>void</w:t>
      </w:r>
      <w:r>
        <w:t xml:space="preserve"> </w:t>
      </w:r>
      <w:r>
        <w:rPr>
          <w:color w:val="008B8B"/>
        </w:rPr>
        <w:t>StartDebuggingInterfaceChanges</w:t>
      </w:r>
      <w:r>
        <w:t>() {</w:t>
      </w:r>
    </w:p>
    <w:p w14:paraId="49F97DA5" w14:textId="03B9FB21" w:rsidR="00EE1D5C" w:rsidRDefault="00EE1D5C" w:rsidP="00EE1D5C">
      <w:pPr>
        <w:pStyle w:val="Code"/>
      </w:pPr>
      <w:r>
        <w:tab/>
      </w:r>
      <w:r>
        <w:tab/>
      </w:r>
      <w:r>
        <w:rPr>
          <w:color w:val="800080"/>
        </w:rPr>
        <w:t>BtnExitDebugging</w:t>
      </w:r>
      <w:r>
        <w:t>.</w:t>
      </w:r>
      <w:r>
        <w:rPr>
          <w:color w:val="800080"/>
        </w:rPr>
        <w:t>Enabled</w:t>
      </w:r>
      <w:r>
        <w:t xml:space="preserve"> = </w:t>
      </w:r>
      <w:r>
        <w:rPr>
          <w:color w:val="0000FF"/>
        </w:rPr>
        <w:t>true</w:t>
      </w:r>
      <w:r>
        <w:t>;</w:t>
      </w:r>
    </w:p>
    <w:p w14:paraId="153111EF" w14:textId="519ECD0C" w:rsidR="00EE1D5C" w:rsidRDefault="00EE1D5C" w:rsidP="00FA0E9B">
      <w:pPr>
        <w:pStyle w:val="Code"/>
      </w:pPr>
      <w:r>
        <w:tab/>
      </w:r>
      <w:r>
        <w:tab/>
      </w:r>
      <w:r>
        <w:rPr>
          <w:color w:val="800080"/>
        </w:rPr>
        <w:t>BtnPauseExecution</w:t>
      </w:r>
      <w:r>
        <w:t>.</w:t>
      </w:r>
      <w:r>
        <w:rPr>
          <w:color w:val="800080"/>
        </w:rPr>
        <w:t>Enabled</w:t>
      </w:r>
      <w:r>
        <w:t xml:space="preserve"> = </w:t>
      </w:r>
      <w:r>
        <w:rPr>
          <w:color w:val="0000FF"/>
        </w:rPr>
        <w:t>true</w:t>
      </w:r>
      <w:r>
        <w:t>;</w:t>
      </w:r>
    </w:p>
    <w:p w14:paraId="1689BE31" w14:textId="74C40610" w:rsidR="00EE1D5C" w:rsidRDefault="00EE1D5C" w:rsidP="00EE1D5C">
      <w:pPr>
        <w:pStyle w:val="Code"/>
      </w:pPr>
      <w:r>
        <w:tab/>
      </w:r>
      <w:r>
        <w:tab/>
      </w:r>
      <w:r>
        <w:rPr>
          <w:color w:val="800080"/>
        </w:rPr>
        <w:t>BtnStopExecution</w:t>
      </w:r>
      <w:r>
        <w:t>.</w:t>
      </w:r>
      <w:r>
        <w:rPr>
          <w:color w:val="800080"/>
        </w:rPr>
        <w:t>Enabled</w:t>
      </w:r>
      <w:r>
        <w:t xml:space="preserve"> = </w:t>
      </w:r>
      <w:r>
        <w:rPr>
          <w:color w:val="0000FF"/>
        </w:rPr>
        <w:t>true</w:t>
      </w:r>
      <w:r>
        <w:t>;</w:t>
      </w:r>
    </w:p>
    <w:p w14:paraId="3D521267" w14:textId="542D1FB9" w:rsidR="00EE1D5C" w:rsidRDefault="00EE1D5C" w:rsidP="00EE1D5C">
      <w:pPr>
        <w:pStyle w:val="Code"/>
      </w:pPr>
      <w:r>
        <w:tab/>
      </w:r>
      <w:r>
        <w:tab/>
      </w:r>
      <w:r>
        <w:rPr>
          <w:color w:val="800080"/>
        </w:rPr>
        <w:t>BtnSubmitInput</w:t>
      </w:r>
      <w:r>
        <w:t>.</w:t>
      </w:r>
      <w:r>
        <w:rPr>
          <w:color w:val="800080"/>
        </w:rPr>
        <w:t>Enabled</w:t>
      </w:r>
      <w:r>
        <w:t xml:space="preserve"> = </w:t>
      </w:r>
      <w:r>
        <w:rPr>
          <w:color w:val="0000FF"/>
        </w:rPr>
        <w:t>true</w:t>
      </w:r>
      <w:r>
        <w:t>;</w:t>
      </w:r>
    </w:p>
    <w:p w14:paraId="480A4707" w14:textId="77777777" w:rsidR="00FA0E9B" w:rsidRDefault="00FA0E9B" w:rsidP="00FA0E9B">
      <w:pPr>
        <w:pStyle w:val="Code"/>
      </w:pPr>
    </w:p>
    <w:p w14:paraId="6226D84B" w14:textId="21CE0B7D" w:rsidR="00FA0E9B" w:rsidRDefault="00FA0E9B" w:rsidP="00EE1D5C">
      <w:pPr>
        <w:pStyle w:val="Code"/>
      </w:pPr>
      <w:r>
        <w:tab/>
      </w:r>
      <w:r>
        <w:tab/>
      </w:r>
      <w:r>
        <w:rPr>
          <w:color w:val="800080"/>
        </w:rPr>
        <w:t>BtnStartExecution</w:t>
      </w:r>
      <w:r>
        <w:t>.</w:t>
      </w:r>
      <w:r>
        <w:rPr>
          <w:color w:val="800080"/>
        </w:rPr>
        <w:t>Enabled</w:t>
      </w:r>
      <w:r>
        <w:t xml:space="preserve"> = </w:t>
      </w:r>
      <w:r>
        <w:rPr>
          <w:color w:val="0000FF"/>
        </w:rPr>
        <w:t>false</w:t>
      </w:r>
      <w:r>
        <w:t>;</w:t>
      </w:r>
    </w:p>
    <w:p w14:paraId="1098C087" w14:textId="017467D9" w:rsidR="00EE1D5C" w:rsidRDefault="00EE1D5C" w:rsidP="00EE1D5C">
      <w:pPr>
        <w:pStyle w:val="Code"/>
      </w:pPr>
    </w:p>
    <w:p w14:paraId="4F1EBCFB" w14:textId="707836A2" w:rsidR="00EE1D5C" w:rsidRDefault="00EE1D5C" w:rsidP="00EE1D5C">
      <w:pPr>
        <w:pStyle w:val="Code"/>
      </w:pPr>
      <w:r>
        <w:tab/>
      </w:r>
      <w:r>
        <w:tab/>
      </w:r>
      <w:r>
        <w:rPr>
          <w:color w:val="800080"/>
        </w:rPr>
        <w:t>_IsDebugging</w:t>
      </w:r>
      <w:r>
        <w:t xml:space="preserve"> = </w:t>
      </w:r>
      <w:r>
        <w:rPr>
          <w:color w:val="0000FF"/>
        </w:rPr>
        <w:t>true</w:t>
      </w:r>
      <w:r>
        <w:t>;</w:t>
      </w:r>
    </w:p>
    <w:p w14:paraId="6944BD07" w14:textId="4ED4C7AE" w:rsidR="00EE1D5C" w:rsidRDefault="00EE1D5C" w:rsidP="00EE1D5C">
      <w:pPr>
        <w:pStyle w:val="Code"/>
      </w:pPr>
      <w:r>
        <w:tab/>
      </w:r>
      <w:r>
        <w:tab/>
      </w:r>
      <w:r>
        <w:rPr>
          <w:color w:val="800080"/>
        </w:rPr>
        <w:t>TxtInputToProgram</w:t>
      </w:r>
      <w:r>
        <w:t>.</w:t>
      </w:r>
      <w:r>
        <w:rPr>
          <w:color w:val="800080"/>
        </w:rPr>
        <w:t>Enabled</w:t>
      </w:r>
      <w:r>
        <w:t xml:space="preserve"> = </w:t>
      </w:r>
      <w:r>
        <w:rPr>
          <w:color w:val="0000FF"/>
        </w:rPr>
        <w:t>true</w:t>
      </w:r>
      <w:r>
        <w:t>;</w:t>
      </w:r>
    </w:p>
    <w:p w14:paraId="0D149933" w14:textId="53FD4E87" w:rsidR="00EE1D5C" w:rsidRDefault="00EE1D5C" w:rsidP="00EE1D5C">
      <w:pPr>
        <w:pStyle w:val="Code"/>
      </w:pPr>
      <w:r>
        <w:tab/>
        <w:t>}</w:t>
      </w:r>
    </w:p>
    <w:p w14:paraId="6A460354" w14:textId="77777777" w:rsidR="00EE1D5C" w:rsidRDefault="00EE1D5C" w:rsidP="00EE1D5C">
      <w:pPr>
        <w:pStyle w:val="Code"/>
      </w:pPr>
    </w:p>
    <w:p w14:paraId="565198DB" w14:textId="52241339" w:rsidR="00EE1D5C" w:rsidRDefault="00EE1D5C" w:rsidP="00EE1D5C">
      <w:pPr>
        <w:pStyle w:val="Code"/>
        <w:rPr>
          <w:color w:val="808080"/>
        </w:rPr>
      </w:pPr>
      <w:r>
        <w:rPr>
          <w:color w:val="808080"/>
        </w:rP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607C59">
      <w:pPr>
        <w:pStyle w:val="Code"/>
        <w:rPr>
          <w:color w:val="000000"/>
        </w:rPr>
      </w:pPr>
      <w:r>
        <w:lastRenderedPageBreak/>
        <w:t>///</w:t>
      </w:r>
      <w:r>
        <w:rPr>
          <w:color w:val="008000"/>
        </w:rPr>
        <w:t xml:space="preserve"> </w:t>
      </w:r>
      <w:r>
        <w:t>&lt;summary&gt;</w:t>
      </w:r>
    </w:p>
    <w:p w14:paraId="2400A407" w14:textId="22334780" w:rsidR="00607C59" w:rsidRDefault="00607C59" w:rsidP="00607C59">
      <w:pPr>
        <w:pStyle w:val="Code"/>
        <w:rPr>
          <w:color w:val="000000"/>
        </w:rPr>
      </w:pPr>
      <w:r>
        <w:t>///</w:t>
      </w:r>
      <w:r>
        <w:rPr>
          <w:color w:val="008000"/>
        </w:rPr>
        <w:t xml:space="preserve"> Adds the output text to the Standard Output</w:t>
      </w:r>
    </w:p>
    <w:p w14:paraId="14A803E7" w14:textId="461E916B" w:rsidR="00607C59" w:rsidRDefault="00607C59" w:rsidP="00607C59">
      <w:pPr>
        <w:pStyle w:val="Code"/>
        <w:rPr>
          <w:color w:val="000000"/>
        </w:rPr>
      </w:pPr>
      <w:r>
        <w:t>///</w:t>
      </w:r>
      <w:r>
        <w:rPr>
          <w:color w:val="008000"/>
        </w:rPr>
        <w:t xml:space="preserve"> </w:t>
      </w:r>
      <w:r>
        <w:t>&lt;/summary&gt;</w:t>
      </w:r>
    </w:p>
    <w:p w14:paraId="046A53F8" w14:textId="18971C2B" w:rsidR="00607C59" w:rsidRDefault="00607C59" w:rsidP="00607C59">
      <w:pPr>
        <w:pStyle w:val="Code"/>
        <w:rPr>
          <w:color w:val="000000"/>
        </w:rPr>
      </w:pPr>
      <w:r>
        <w:rPr>
          <w:color w:val="0000FF"/>
        </w:rPr>
        <w:t>private</w:t>
      </w:r>
      <w:r>
        <w:rPr>
          <w:color w:val="000000"/>
        </w:rPr>
        <w:t xml:space="preserve"> </w:t>
      </w:r>
      <w:r>
        <w:rPr>
          <w:color w:val="0000FF"/>
        </w:rPr>
        <w:t>void</w:t>
      </w:r>
      <w:r>
        <w:rPr>
          <w:color w:val="000000"/>
        </w:rPr>
        <w:t xml:space="preserve"> </w:t>
      </w:r>
      <w:r>
        <w:rPr>
          <w:color w:val="008B8B"/>
        </w:rPr>
        <w:t>ReadOutput</w:t>
      </w:r>
      <w:r>
        <w:rPr>
          <w:color w:val="000000"/>
        </w:rPr>
        <w:t>() {</w:t>
      </w:r>
    </w:p>
    <w:p w14:paraId="7E23F4E9" w14:textId="11164E27" w:rsidR="00607C59" w:rsidRDefault="00607C59" w:rsidP="00607C59">
      <w:pPr>
        <w:pStyle w:val="Code"/>
        <w:rPr>
          <w:color w:val="000000"/>
        </w:rPr>
      </w:pPr>
      <w:r>
        <w:rPr>
          <w:color w:val="000000"/>
        </w:rPr>
        <w:tab/>
      </w:r>
      <w:r>
        <w:rPr>
          <w:color w:val="0000FF"/>
        </w:rPr>
        <w:t>var</w:t>
      </w:r>
      <w:r>
        <w:rPr>
          <w:color w:val="000000"/>
        </w:rPr>
        <w:t xml:space="preserve"> Out = </w:t>
      </w:r>
      <w:r>
        <w:rPr>
          <w:color w:val="800080"/>
        </w:rPr>
        <w:t>_DebugProcess</w:t>
      </w:r>
      <w:r>
        <w:rPr>
          <w:color w:val="000000"/>
        </w:rPr>
        <w:t>.</w:t>
      </w:r>
      <w:r>
        <w:rPr>
          <w:color w:val="800080"/>
        </w:rPr>
        <w:t>StandardOutput</w:t>
      </w:r>
      <w:r>
        <w:rPr>
          <w:color w:val="000000"/>
        </w:rPr>
        <w:t>.</w:t>
      </w:r>
      <w:r>
        <w:rPr>
          <w:color w:val="008B8B"/>
        </w:rPr>
        <w:t>ReadToEnd</w:t>
      </w:r>
      <w:r>
        <w:rPr>
          <w:color w:val="000000"/>
        </w:rPr>
        <w:t>();</w:t>
      </w:r>
    </w:p>
    <w:p w14:paraId="447778BC" w14:textId="4538AD24" w:rsidR="00607C59" w:rsidRDefault="00607C59" w:rsidP="00607C59">
      <w:pPr>
        <w:pStyle w:val="Code"/>
        <w:rPr>
          <w:color w:val="000000"/>
        </w:rPr>
      </w:pPr>
      <w:r>
        <w:rPr>
          <w:color w:val="000000"/>
        </w:rPr>
        <w:tab/>
      </w:r>
      <w:r>
        <w:rPr>
          <w:color w:val="800080"/>
        </w:rPr>
        <w:t>TxtStandardOutput</w:t>
      </w:r>
      <w:r>
        <w:rPr>
          <w:color w:val="000000"/>
        </w:rPr>
        <w:t>.</w:t>
      </w:r>
      <w:r>
        <w:rPr>
          <w:color w:val="800080"/>
        </w:rPr>
        <w:t>Text</w:t>
      </w:r>
      <w:r>
        <w:rPr>
          <w:color w:val="000000"/>
        </w:rPr>
        <w:t xml:space="preserve"> += Out + </w:t>
      </w:r>
      <w:r>
        <w:rPr>
          <w:color w:val="00008B"/>
        </w:rPr>
        <w:t>Environment</w:t>
      </w:r>
      <w:r>
        <w:rPr>
          <w:color w:val="000000"/>
        </w:rPr>
        <w:t>.</w:t>
      </w:r>
      <w:r>
        <w:rPr>
          <w:color w:val="800080"/>
        </w:rPr>
        <w:t>NewLine</w:t>
      </w:r>
      <w:r>
        <w:rPr>
          <w:color w:val="000000"/>
        </w:rPr>
        <w:t>;</w:t>
      </w:r>
    </w:p>
    <w:p w14:paraId="365F96CB" w14:textId="68CA94B9" w:rsidR="00607C59" w:rsidRDefault="00607C59" w:rsidP="00607C59">
      <w:pPr>
        <w:pStyle w:val="Code"/>
        <w:rPr>
          <w:color w:val="000000"/>
        </w:rPr>
      </w:pPr>
      <w:r>
        <w:rPr>
          <w:color w:val="000000"/>
        </w:rPr>
        <w:t>}</w:t>
      </w:r>
    </w:p>
    <w:p w14:paraId="0C28C310" w14:textId="77777777" w:rsidR="00607C59" w:rsidRDefault="00607C59" w:rsidP="00607C59">
      <w:pPr>
        <w:pStyle w:val="Code"/>
        <w:rPr>
          <w:color w:val="000000"/>
        </w:rPr>
      </w:pPr>
    </w:p>
    <w:p w14:paraId="12D00413" w14:textId="45CCE108" w:rsidR="00607C59" w:rsidRDefault="00607C59" w:rsidP="00607C59">
      <w:pPr>
        <w:pStyle w:val="Code"/>
        <w:rPr>
          <w:color w:val="000000"/>
        </w:rPr>
      </w:pPr>
      <w:r>
        <w:t>///</w:t>
      </w:r>
      <w:r>
        <w:rPr>
          <w:color w:val="008000"/>
        </w:rPr>
        <w:t xml:space="preserve"> </w:t>
      </w:r>
      <w:r>
        <w:t>&lt;summary&gt;</w:t>
      </w:r>
    </w:p>
    <w:p w14:paraId="5138F669" w14:textId="76BFF6A1" w:rsidR="00607C59" w:rsidRDefault="00607C59" w:rsidP="00607C59">
      <w:pPr>
        <w:pStyle w:val="Code"/>
        <w:rPr>
          <w:color w:val="000000"/>
        </w:rPr>
      </w:pPr>
      <w:r>
        <w:t>///</w:t>
      </w:r>
      <w:r>
        <w:rPr>
          <w:color w:val="008000"/>
        </w:rPr>
        <w:t xml:space="preserve"> Adds the output text to the Error Output</w:t>
      </w:r>
    </w:p>
    <w:p w14:paraId="13A77294" w14:textId="0E0738E6" w:rsidR="00607C59" w:rsidRDefault="00607C59" w:rsidP="00607C59">
      <w:pPr>
        <w:pStyle w:val="Code"/>
        <w:rPr>
          <w:color w:val="000000"/>
        </w:rPr>
      </w:pPr>
      <w:r>
        <w:t>///</w:t>
      </w:r>
      <w:r>
        <w:rPr>
          <w:color w:val="008000"/>
        </w:rPr>
        <w:t xml:space="preserve"> </w:t>
      </w:r>
      <w:r>
        <w:t>&lt;/summary&gt;</w:t>
      </w:r>
    </w:p>
    <w:p w14:paraId="3135C840" w14:textId="78206673" w:rsidR="00607C59" w:rsidRDefault="00607C59" w:rsidP="00607C59">
      <w:pPr>
        <w:pStyle w:val="Code"/>
        <w:rPr>
          <w:color w:val="000000"/>
        </w:rPr>
      </w:pPr>
      <w:r>
        <w:rPr>
          <w:color w:val="0000FF"/>
        </w:rPr>
        <w:t>private</w:t>
      </w:r>
      <w:r>
        <w:rPr>
          <w:color w:val="000000"/>
        </w:rPr>
        <w:t xml:space="preserve"> </w:t>
      </w:r>
      <w:r>
        <w:rPr>
          <w:color w:val="0000FF"/>
        </w:rPr>
        <w:t>void</w:t>
      </w:r>
      <w:r>
        <w:rPr>
          <w:color w:val="000000"/>
        </w:rPr>
        <w:t xml:space="preserve"> </w:t>
      </w:r>
      <w:r>
        <w:rPr>
          <w:color w:val="008B8B"/>
        </w:rPr>
        <w:t>ReadError</w:t>
      </w:r>
      <w:r>
        <w:rPr>
          <w:color w:val="000000"/>
        </w:rPr>
        <w:t>() {</w:t>
      </w:r>
    </w:p>
    <w:p w14:paraId="77500D2C" w14:textId="7DC2A95C" w:rsidR="00607C59" w:rsidRDefault="00607C59" w:rsidP="00607C59">
      <w:pPr>
        <w:pStyle w:val="Code"/>
        <w:rPr>
          <w:color w:val="000000"/>
        </w:rPr>
      </w:pPr>
      <w:r>
        <w:rPr>
          <w:color w:val="000000"/>
        </w:rPr>
        <w:tab/>
      </w:r>
      <w:r>
        <w:rPr>
          <w:color w:val="0000FF"/>
        </w:rPr>
        <w:t>var</w:t>
      </w:r>
      <w:r>
        <w:rPr>
          <w:color w:val="000000"/>
        </w:rPr>
        <w:t xml:space="preserve"> Out = </w:t>
      </w:r>
      <w:r>
        <w:rPr>
          <w:color w:val="800080"/>
        </w:rPr>
        <w:t>_DebugProcess</w:t>
      </w:r>
      <w:r>
        <w:rPr>
          <w:color w:val="000000"/>
        </w:rPr>
        <w:t>.</w:t>
      </w:r>
      <w:r>
        <w:rPr>
          <w:color w:val="800080"/>
        </w:rPr>
        <w:t>StandardError</w:t>
      </w:r>
      <w:r>
        <w:rPr>
          <w:color w:val="000000"/>
        </w:rPr>
        <w:t>.</w:t>
      </w:r>
      <w:r>
        <w:rPr>
          <w:color w:val="008B8B"/>
        </w:rPr>
        <w:t>ReadToEnd</w:t>
      </w:r>
      <w:r>
        <w:rPr>
          <w:color w:val="000000"/>
        </w:rPr>
        <w:t>();</w:t>
      </w:r>
    </w:p>
    <w:p w14:paraId="55164D97" w14:textId="765D83CE" w:rsidR="00607C59" w:rsidRDefault="00607C59" w:rsidP="00607C59">
      <w:pPr>
        <w:pStyle w:val="Code"/>
        <w:rPr>
          <w:color w:val="000000"/>
        </w:rPr>
      </w:pPr>
      <w:r>
        <w:rPr>
          <w:color w:val="000000"/>
        </w:rPr>
        <w:tab/>
      </w:r>
      <w:r>
        <w:rPr>
          <w:color w:val="800080"/>
        </w:rPr>
        <w:t>TxtErrorOutput</w:t>
      </w:r>
      <w:r>
        <w:rPr>
          <w:color w:val="000000"/>
        </w:rPr>
        <w:t>.</w:t>
      </w:r>
      <w:r>
        <w:rPr>
          <w:color w:val="800080"/>
        </w:rPr>
        <w:t>Text</w:t>
      </w:r>
      <w:r>
        <w:rPr>
          <w:color w:val="000000"/>
        </w:rPr>
        <w:t xml:space="preserve"> += Out + </w:t>
      </w:r>
      <w:r>
        <w:rPr>
          <w:color w:val="00008B"/>
        </w:rPr>
        <w:t>Environment</w:t>
      </w:r>
      <w:r>
        <w:rPr>
          <w:color w:val="000000"/>
        </w:rPr>
        <w:t>.</w:t>
      </w:r>
      <w:r>
        <w:rPr>
          <w:color w:val="800080"/>
        </w:rPr>
        <w:t>NewLine</w:t>
      </w:r>
      <w:r>
        <w:rPr>
          <w:color w:val="000000"/>
        </w:rPr>
        <w:t>;</w:t>
      </w:r>
    </w:p>
    <w:p w14:paraId="53AB7664" w14:textId="77777777" w:rsidR="00607C59" w:rsidRDefault="00607C59" w:rsidP="00607C59">
      <w:pPr>
        <w:pStyle w:val="Code"/>
        <w:rPr>
          <w:color w:val="000000"/>
        </w:rPr>
      </w:pPr>
    </w:p>
    <w:p w14:paraId="73E9C0AD" w14:textId="349CBF8C" w:rsidR="00607C59" w:rsidRDefault="00607C59" w:rsidP="00607C59">
      <w:pPr>
        <w:pStyle w:val="Code"/>
        <w:rPr>
          <w:color w:val="000000"/>
        </w:rPr>
      </w:pPr>
      <w:r>
        <w:rPr>
          <w:color w:val="000000"/>
        </w:rPr>
        <w:tab/>
      </w:r>
      <w:r>
        <w:rPr>
          <w:color w:val="008B8B"/>
        </w:rPr>
        <w:t>KillDebugProcess</w:t>
      </w:r>
      <w:r>
        <w:rPr>
          <w:color w:val="000000"/>
        </w:rPr>
        <w:t>();</w:t>
      </w:r>
    </w:p>
    <w:p w14:paraId="6991B1B1" w14:textId="05CD9664" w:rsidR="00607C59" w:rsidRDefault="00607C59" w:rsidP="00607C59">
      <w:pPr>
        <w:pStyle w:val="Code"/>
        <w:rPr>
          <w:color w:val="000000"/>
        </w:rPr>
      </w:pPr>
      <w:r>
        <w:rPr>
          <w:color w:val="000000"/>
        </w:rPr>
        <w:tab/>
      </w:r>
      <w:r>
        <w:rPr>
          <w:color w:val="000000"/>
        </w:rPr>
        <w:tab/>
      </w:r>
      <w:r>
        <w:rPr>
          <w:color w:val="008000"/>
        </w:rPr>
        <w:t>// Something went wrong so kill the process Just In Case</w:t>
      </w:r>
    </w:p>
    <w:p w14:paraId="155AD574" w14:textId="77777777" w:rsidR="00607C59" w:rsidRDefault="00607C59" w:rsidP="00607C59">
      <w:pPr>
        <w:pStyle w:val="Code"/>
        <w:rPr>
          <w:color w:val="000000"/>
        </w:rPr>
      </w:pPr>
    </w:p>
    <w:p w14:paraId="58BB8A2C" w14:textId="51D87870" w:rsidR="00607C59" w:rsidRDefault="00607C59" w:rsidP="00607C59">
      <w:pPr>
        <w:pStyle w:val="Code"/>
        <w:rPr>
          <w:color w:val="000000"/>
        </w:rPr>
      </w:pPr>
      <w:r>
        <w:rPr>
          <w:color w:val="000000"/>
        </w:rPr>
        <w:tab/>
      </w:r>
      <w:r>
        <w:rPr>
          <w:color w:val="008B8B"/>
        </w:rPr>
        <w:t>StopDebuggingInterfaceChanges</w:t>
      </w:r>
      <w:r>
        <w:rPr>
          <w:color w:val="000000"/>
        </w:rPr>
        <w:t>();</w:t>
      </w:r>
    </w:p>
    <w:p w14:paraId="0C4A7F53" w14:textId="0B67C84C" w:rsidR="00607C59" w:rsidRDefault="00607C59" w:rsidP="00607C59">
      <w:pPr>
        <w:pStyle w:val="Code"/>
        <w:rPr>
          <w:color w:val="000000"/>
        </w:rPr>
      </w:pPr>
      <w:r>
        <w:rPr>
          <w:color w:val="000000"/>
        </w:rPr>
        <w:t>}</w:t>
      </w:r>
    </w:p>
    <w:p w14:paraId="277BB1D3" w14:textId="3FF24F0D" w:rsidR="00607C59" w:rsidRDefault="00607C59" w:rsidP="00607C59">
      <w:pPr>
        <w:pStyle w:val="Code"/>
      </w:pPr>
    </w:p>
    <w:p w14:paraId="5033B86F" w14:textId="77777777" w:rsidR="0008046D" w:rsidRDefault="000775FB" w:rsidP="00607C59">
      <w:pPr>
        <w:pStyle w:val="Code"/>
        <w:rPr>
          <w:color w:val="008000"/>
        </w:rPr>
      </w:pPr>
      <w:r>
        <w:rPr>
          <w:color w:val="008000"/>
        </w:rPr>
        <w:t>// This method is attached to the BtnSubmitInput.Click</w:t>
      </w:r>
    </w:p>
    <w:p w14:paraId="4DCF7200" w14:textId="6B3754C3" w:rsidR="000775FB" w:rsidRDefault="0008046D" w:rsidP="0008046D">
      <w:pPr>
        <w:pStyle w:val="Code"/>
      </w:pPr>
      <w:r>
        <w:rPr>
          <w:color w:val="008000"/>
        </w:rPr>
        <w:tab/>
      </w:r>
      <w:r w:rsidR="000775FB">
        <w:rPr>
          <w:color w:val="008000"/>
        </w:rPr>
        <w:t>event using the WYSIWYG editor</w:t>
      </w:r>
    </w:p>
    <w:p w14:paraId="793C6EA6" w14:textId="146A2B0F" w:rsidR="00607C59" w:rsidRDefault="00607C59" w:rsidP="000775FB">
      <w:pPr>
        <w:pStyle w:val="Code"/>
      </w:pPr>
      <w:r>
        <w:rPr>
          <w:color w:val="0000FF"/>
        </w:rPr>
        <w:t>private</w:t>
      </w:r>
      <w:r>
        <w:t xml:space="preserve"> </w:t>
      </w:r>
      <w:r>
        <w:rPr>
          <w:color w:val="0000FF"/>
        </w:rPr>
        <w:t>void</w:t>
      </w:r>
      <w:r>
        <w:t xml:space="preserve"> </w:t>
      </w:r>
      <w:r>
        <w:rPr>
          <w:color w:val="008B8B"/>
        </w:rPr>
        <w:t>BtnSubmitInput_Click</w:t>
      </w:r>
      <w:r>
        <w:t>(</w:t>
      </w:r>
      <w:r>
        <w:rPr>
          <w:color w:val="0000FF"/>
        </w:rPr>
        <w:t>object</w:t>
      </w:r>
      <w:r>
        <w:t xml:space="preserve"> Sender, </w:t>
      </w:r>
      <w:r>
        <w:rPr>
          <w:color w:val="00008B"/>
        </w:rPr>
        <w:t>EventArgs</w:t>
      </w:r>
      <w:r>
        <w:t xml:space="preserve"> E) {</w:t>
      </w:r>
    </w:p>
    <w:p w14:paraId="1E6DC460" w14:textId="77777777" w:rsidR="00607C59" w:rsidRDefault="00607C59" w:rsidP="000775FB">
      <w:pPr>
        <w:pStyle w:val="Code"/>
      </w:pPr>
    </w:p>
    <w:p w14:paraId="74136A44" w14:textId="272BF12F" w:rsidR="00607C59" w:rsidRDefault="00607C59" w:rsidP="000775FB">
      <w:pPr>
        <w:pStyle w:val="Code"/>
      </w:pPr>
      <w:r>
        <w:tab/>
      </w:r>
      <w:r>
        <w:rPr>
          <w:color w:val="0000FF"/>
        </w:rPr>
        <w:t>var</w:t>
      </w:r>
      <w:r>
        <w:t xml:space="preserve"> ToSubmit = </w:t>
      </w:r>
      <w:r>
        <w:rPr>
          <w:color w:val="00008B"/>
        </w:rPr>
        <w:t>Regex</w:t>
      </w:r>
      <w:r>
        <w:t>.</w:t>
      </w:r>
      <w:r>
        <w:rPr>
          <w:color w:val="008B8B"/>
        </w:rPr>
        <w:t>Replace</w:t>
      </w:r>
      <w:r>
        <w:t>(</w:t>
      </w:r>
      <w:r>
        <w:rPr>
          <w:color w:val="800080"/>
        </w:rPr>
        <w:t>TxtInputToProgram</w:t>
      </w:r>
      <w:r>
        <w:t>.</w:t>
      </w:r>
      <w:r>
        <w:rPr>
          <w:color w:val="800080"/>
        </w:rPr>
        <w:t>Text</w:t>
      </w:r>
      <w:r>
        <w:t xml:space="preserve">, </w:t>
      </w:r>
      <w:r>
        <w:rPr>
          <w:color w:val="800000"/>
        </w:rPr>
        <w:t>@"</w:t>
      </w:r>
      <w:r>
        <w:rPr>
          <w:color w:val="00A5F4"/>
        </w:rPr>
        <w:t>\p{C}+</w:t>
      </w:r>
      <w:r>
        <w:rPr>
          <w:color w:val="800000"/>
        </w:rPr>
        <w:t>"</w:t>
      </w:r>
      <w:r>
        <w:t xml:space="preserve">, </w:t>
      </w:r>
      <w:r>
        <w:rPr>
          <w:color w:val="0000FF"/>
        </w:rPr>
        <w:t>string</w:t>
      </w:r>
      <w:r>
        <w:t>.</w:t>
      </w:r>
      <w:r>
        <w:rPr>
          <w:color w:val="800080"/>
        </w:rPr>
        <w:t>Empty</w:t>
      </w:r>
      <w:r>
        <w:t>);</w:t>
      </w:r>
    </w:p>
    <w:p w14:paraId="27E0B947" w14:textId="4044BDB0" w:rsidR="00607C59" w:rsidRDefault="00607C59" w:rsidP="000775FB">
      <w:pPr>
        <w:pStyle w:val="Code"/>
      </w:pPr>
      <w:r>
        <w:tab/>
      </w:r>
      <w:r>
        <w:tab/>
      </w:r>
      <w:r>
        <w:rPr>
          <w:color w:val="008000"/>
        </w:rPr>
        <w:t xml:space="preserve">// Remove </w:t>
      </w:r>
      <w:r w:rsidR="000775FB">
        <w:rPr>
          <w:color w:val="008000"/>
        </w:rPr>
        <w:t>invisible</w:t>
      </w:r>
      <w:r>
        <w:rPr>
          <w:color w:val="008000"/>
        </w:rPr>
        <w:t xml:space="preserve"> </w:t>
      </w:r>
      <w:r w:rsidR="000775FB">
        <w:rPr>
          <w:color w:val="008000"/>
        </w:rPr>
        <w:t xml:space="preserve">control </w:t>
      </w:r>
      <w:r>
        <w:rPr>
          <w:color w:val="008000"/>
        </w:rPr>
        <w:t>characters (Thanks Regex)</w:t>
      </w:r>
    </w:p>
    <w:p w14:paraId="733094F5" w14:textId="77777777" w:rsidR="00607C59" w:rsidRDefault="00607C59" w:rsidP="000775FB">
      <w:pPr>
        <w:pStyle w:val="Code"/>
      </w:pPr>
    </w:p>
    <w:p w14:paraId="29CF75BD" w14:textId="3D50A4B1" w:rsidR="00607C59" w:rsidRDefault="00607C59" w:rsidP="000775FB">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xml:space="preserve">; </w:t>
      </w:r>
      <w:r>
        <w:rPr>
          <w:color w:val="008000"/>
        </w:rPr>
        <w:t>// Don't send an empty string</w:t>
      </w:r>
    </w:p>
    <w:p w14:paraId="16E49B85" w14:textId="77777777" w:rsidR="00607C59" w:rsidRDefault="00607C59" w:rsidP="000775FB">
      <w:pPr>
        <w:pStyle w:val="Code"/>
      </w:pPr>
    </w:p>
    <w:p w14:paraId="572B37E7" w14:textId="77777777" w:rsidR="0008046D" w:rsidRDefault="00607C59" w:rsidP="000775FB">
      <w:pPr>
        <w:pStyle w:val="Code"/>
      </w:pPr>
      <w:r>
        <w:tab/>
      </w:r>
      <w:r>
        <w:rPr>
          <w:color w:val="800080"/>
        </w:rPr>
        <w:t>_DebugProcess</w:t>
      </w:r>
      <w:r>
        <w:t>.</w:t>
      </w:r>
      <w:r>
        <w:rPr>
          <w:color w:val="800080"/>
        </w:rPr>
        <w:t>StandardInput</w:t>
      </w:r>
      <w:r>
        <w:t>.</w:t>
      </w:r>
      <w:r>
        <w:rPr>
          <w:color w:val="008B8B"/>
        </w:rPr>
        <w:t>WriteLine</w:t>
      </w:r>
      <w:r>
        <w:t>(ToSubmit);</w:t>
      </w:r>
    </w:p>
    <w:p w14:paraId="5B2EF835" w14:textId="204D7917" w:rsidR="00607C59" w:rsidRDefault="00607C59" w:rsidP="0008046D">
      <w:pPr>
        <w:pStyle w:val="Code"/>
        <w:ind w:firstLine="1440"/>
      </w:pPr>
      <w:r>
        <w:rPr>
          <w:color w:val="008000"/>
        </w:rPr>
        <w:t>// Send input to the program</w:t>
      </w:r>
    </w:p>
    <w:p w14:paraId="33F5009E" w14:textId="77777777" w:rsidR="00607C59" w:rsidRDefault="00607C59" w:rsidP="000775FB">
      <w:pPr>
        <w:pStyle w:val="Code"/>
      </w:pPr>
    </w:p>
    <w:p w14:paraId="59256E6F" w14:textId="66B7EE0D" w:rsidR="00607C59" w:rsidRDefault="00607C59" w:rsidP="000775FB">
      <w:pPr>
        <w:pStyle w:val="Code"/>
      </w:pPr>
      <w:r>
        <w:tab/>
      </w:r>
      <w:r>
        <w:rPr>
          <w:color w:val="800080"/>
        </w:rPr>
        <w:t>TxtInputToProgram</w:t>
      </w:r>
      <w:r>
        <w:t>.</w:t>
      </w:r>
      <w:r>
        <w:rPr>
          <w:color w:val="800080"/>
        </w:rPr>
        <w:t>Text</w:t>
      </w:r>
      <w:r>
        <w:t xml:space="preserve"> = </w:t>
      </w:r>
      <w:r>
        <w:rPr>
          <w:color w:val="A31515"/>
        </w:rPr>
        <w:t>""</w:t>
      </w:r>
      <w:r>
        <w:t xml:space="preserve">; </w:t>
      </w:r>
      <w:r>
        <w:rPr>
          <w:color w:val="008000"/>
        </w:rPr>
        <w:t>// Empty the text box</w:t>
      </w:r>
    </w:p>
    <w:p w14:paraId="0C0A8BA4" w14:textId="77777777" w:rsidR="00607C59" w:rsidRDefault="00607C59" w:rsidP="000775FB">
      <w:pPr>
        <w:pStyle w:val="Code"/>
      </w:pPr>
    </w:p>
    <w:p w14:paraId="0B9BDAF6" w14:textId="2A0EE4C1" w:rsidR="00607C59" w:rsidRDefault="00607C59" w:rsidP="000775FB">
      <w:pPr>
        <w:pStyle w:val="Code"/>
      </w:pPr>
      <w:r>
        <w:tab/>
      </w:r>
      <w:r>
        <w:rPr>
          <w:color w:val="800080"/>
        </w:rPr>
        <w:t>TxtInputToProgram</w:t>
      </w:r>
      <w:r>
        <w:t>.</w:t>
      </w:r>
      <w:r>
        <w:rPr>
          <w:color w:val="008B8B"/>
        </w:rPr>
        <w:t>Focus</w:t>
      </w:r>
      <w:r>
        <w:t xml:space="preserve">(); </w:t>
      </w:r>
      <w:r>
        <w:rPr>
          <w:color w:val="008000"/>
        </w:rPr>
        <w:t>// Give focus to TxtInputToProgram</w:t>
      </w:r>
    </w:p>
    <w:p w14:paraId="72CB9C7F" w14:textId="0FAFAB5E" w:rsidR="00607C59" w:rsidRDefault="00607C59" w:rsidP="000775FB">
      <w:pPr>
        <w:pStyle w:val="Code"/>
      </w:pPr>
      <w:r>
        <w:t>}</w:t>
      </w:r>
    </w:p>
    <w:p w14:paraId="614DDD29" w14:textId="73AFE6D6"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 xml:space="preserve">y set the “End of stream” marker once they’ve </w:t>
      </w:r>
      <w:r w:rsidR="00B627BD">
        <w:lastRenderedPageBreak/>
        <w:t>exited, so while the full output of a program will be displayed it will only be shown after the program exits:</w:t>
      </w:r>
    </w:p>
    <w:p w14:paraId="3612F817" w14:textId="77777777" w:rsidR="00B627BD" w:rsidRDefault="00B627BD" w:rsidP="00B627BD">
      <w:pPr>
        <w:pStyle w:val="Code"/>
        <w:rPr>
          <w:color w:val="000000"/>
        </w:rPr>
      </w:pPr>
      <w:r w:rsidRPr="00B627BD">
        <w:rPr>
          <w:color w:val="0000FF"/>
        </w:rPr>
        <w:t>private async void</w:t>
      </w:r>
      <w:r>
        <w:rPr>
          <w:color w:val="000000"/>
        </w:rPr>
        <w:t xml:space="preserve"> </w:t>
      </w:r>
      <w:r>
        <w:rPr>
          <w:color w:val="008B8B"/>
        </w:rPr>
        <w:t>StartOutputRead</w:t>
      </w:r>
      <w:r>
        <w:rPr>
          <w:color w:val="000000"/>
        </w:rPr>
        <w:t>() {</w:t>
      </w:r>
    </w:p>
    <w:p w14:paraId="5F8E7B50" w14:textId="77777777" w:rsidR="0008046D" w:rsidRDefault="00B627BD" w:rsidP="00B627BD">
      <w:pPr>
        <w:pStyle w:val="Code"/>
        <w:rPr>
          <w:rFonts w:cs="IBM Plex Mono Text"/>
          <w:color w:val="000000"/>
          <w:szCs w:val="19"/>
        </w:rPr>
      </w:pPr>
      <w:r>
        <w:rPr>
          <w:color w:val="000000"/>
        </w:rPr>
        <w:tab/>
      </w:r>
      <w:r w:rsidR="0008046D">
        <w:rPr>
          <w:rFonts w:cs="IBM Plex Mono Text"/>
          <w:color w:val="800080"/>
          <w:szCs w:val="19"/>
        </w:rPr>
        <w:t>TxtStandardOutput</w:t>
      </w:r>
      <w:r w:rsidR="0008046D">
        <w:rPr>
          <w:rFonts w:cs="IBM Plex Mono Text"/>
          <w:color w:val="000000"/>
          <w:szCs w:val="19"/>
        </w:rPr>
        <w:t>.</w:t>
      </w:r>
      <w:r w:rsidR="0008046D">
        <w:rPr>
          <w:rFonts w:cs="IBM Plex Mono Text"/>
          <w:color w:val="800080"/>
          <w:szCs w:val="19"/>
        </w:rPr>
        <w:t>Text</w:t>
      </w:r>
      <w:r w:rsidR="0008046D">
        <w:rPr>
          <w:rFonts w:cs="IBM Plex Mono Text"/>
          <w:color w:val="000000"/>
          <w:szCs w:val="19"/>
        </w:rPr>
        <w:t xml:space="preserve"> += </w:t>
      </w:r>
      <w:r w:rsidR="0008046D">
        <w:rPr>
          <w:rFonts w:cs="IBM Plex Mono Text"/>
          <w:color w:val="0000FF"/>
          <w:szCs w:val="19"/>
        </w:rPr>
        <w:t>await</w:t>
      </w:r>
    </w:p>
    <w:p w14:paraId="10C4580F" w14:textId="0F2A29B3" w:rsidR="00B627BD" w:rsidRDefault="0008046D" w:rsidP="0008046D">
      <w:pPr>
        <w:pStyle w:val="Code"/>
        <w:ind w:firstLine="1440"/>
        <w:rPr>
          <w:color w:val="000000"/>
        </w:rPr>
      </w:pPr>
      <w:r>
        <w:rPr>
          <w:rFonts w:cs="IBM Plex Mono Text"/>
          <w:color w:val="800080"/>
          <w:szCs w:val="19"/>
        </w:rPr>
        <w:t>DebugProcess</w:t>
      </w:r>
      <w:r>
        <w:rPr>
          <w:rFonts w:cs="IBM Plex Mono Text"/>
          <w:color w:val="000000"/>
          <w:szCs w:val="19"/>
        </w:rPr>
        <w:t>.</w:t>
      </w:r>
      <w:r>
        <w:rPr>
          <w:rFonts w:cs="IBM Plex Mono Text"/>
          <w:color w:val="800080"/>
          <w:szCs w:val="19"/>
        </w:rPr>
        <w:t>StandardOutput</w:t>
      </w:r>
      <w:r>
        <w:rPr>
          <w:rFonts w:cs="IBM Plex Mono Text"/>
          <w:color w:val="000000"/>
          <w:szCs w:val="19"/>
        </w:rPr>
        <w:t>.</w:t>
      </w:r>
      <w:r>
        <w:rPr>
          <w:rFonts w:cs="IBM Plex Mono Text"/>
          <w:color w:val="008B8B"/>
          <w:szCs w:val="19"/>
        </w:rPr>
        <w:t>ReadToEndAsync</w:t>
      </w:r>
      <w:r>
        <w:rPr>
          <w:rFonts w:cs="IBM Plex Mono Text"/>
          <w:color w:val="000000"/>
          <w:szCs w:val="19"/>
        </w:rPr>
        <w:t>();</w:t>
      </w:r>
    </w:p>
    <w:p w14:paraId="7C4FCD82" w14:textId="02E91880" w:rsidR="00B627BD" w:rsidRDefault="00B627BD" w:rsidP="00B627BD">
      <w:pPr>
        <w:pStyle w:val="Code"/>
        <w:rPr>
          <w:color w:val="000000"/>
        </w:rPr>
      </w:pPr>
      <w:r>
        <w:rPr>
          <w:color w:val="000000"/>
        </w:rPr>
        <w:t>}</w:t>
      </w:r>
    </w:p>
    <w:p w14:paraId="75D9D215" w14:textId="410783D6" w:rsidR="0008046D" w:rsidRDefault="0008046D" w:rsidP="0008046D">
      <w:pPr>
        <w:pStyle w:val="Code"/>
        <w:rPr>
          <w:color w:val="000000"/>
        </w:rPr>
      </w:pPr>
      <w:r w:rsidRPr="00B627BD">
        <w:rPr>
          <w:color w:val="0000FF"/>
        </w:rPr>
        <w:t>private async void</w:t>
      </w:r>
      <w:r>
        <w:rPr>
          <w:color w:val="000000"/>
        </w:rPr>
        <w:t xml:space="preserve"> </w:t>
      </w:r>
      <w:r>
        <w:rPr>
          <w:color w:val="008B8B"/>
        </w:rPr>
        <w:t>StartErrorRead</w:t>
      </w:r>
      <w:r>
        <w:rPr>
          <w:color w:val="000000"/>
        </w:rPr>
        <w:t>() {</w:t>
      </w:r>
    </w:p>
    <w:p w14:paraId="66A0362A" w14:textId="77777777" w:rsidR="0008046D" w:rsidRDefault="0008046D" w:rsidP="0008046D">
      <w:pPr>
        <w:pStyle w:val="Code"/>
        <w:rPr>
          <w:rFonts w:cs="IBM Plex Mono Text"/>
          <w:color w:val="000000"/>
          <w:szCs w:val="19"/>
        </w:rPr>
      </w:pPr>
      <w:r>
        <w:rPr>
          <w:color w:val="000000"/>
        </w:rPr>
        <w:tab/>
      </w:r>
      <w:r>
        <w:rPr>
          <w:rFonts w:cs="IBM Plex Mono Text"/>
          <w:color w:val="800080"/>
          <w:szCs w:val="19"/>
        </w:rPr>
        <w:t>TxtStandardOutput</w:t>
      </w:r>
      <w:r>
        <w:rPr>
          <w:rFonts w:cs="IBM Plex Mono Text"/>
          <w:color w:val="000000"/>
          <w:szCs w:val="19"/>
        </w:rPr>
        <w:t>.</w:t>
      </w:r>
      <w:r>
        <w:rPr>
          <w:rFonts w:cs="IBM Plex Mono Text"/>
          <w:color w:val="800080"/>
          <w:szCs w:val="19"/>
        </w:rPr>
        <w:t>Text</w:t>
      </w:r>
      <w:r>
        <w:rPr>
          <w:rFonts w:cs="IBM Plex Mono Text"/>
          <w:color w:val="000000"/>
          <w:szCs w:val="19"/>
        </w:rPr>
        <w:t xml:space="preserve"> += </w:t>
      </w:r>
      <w:r>
        <w:rPr>
          <w:rFonts w:cs="IBM Plex Mono Text"/>
          <w:color w:val="0000FF"/>
          <w:szCs w:val="19"/>
        </w:rPr>
        <w:t>await</w:t>
      </w:r>
      <w:r>
        <w:rPr>
          <w:rFonts w:cs="IBM Plex Mono Text"/>
          <w:color w:val="000000"/>
          <w:szCs w:val="19"/>
        </w:rPr>
        <w:t xml:space="preserve"> </w:t>
      </w:r>
    </w:p>
    <w:p w14:paraId="405D5D53" w14:textId="5A4D681E" w:rsidR="0008046D" w:rsidRDefault="0008046D" w:rsidP="0008046D">
      <w:pPr>
        <w:pStyle w:val="Code"/>
        <w:ind w:firstLine="1440"/>
        <w:rPr>
          <w:color w:val="000000"/>
        </w:rPr>
      </w:pPr>
      <w:r>
        <w:rPr>
          <w:rFonts w:cs="IBM Plex Mono Text"/>
          <w:color w:val="800080"/>
          <w:szCs w:val="19"/>
        </w:rPr>
        <w:t>_DebugProcess</w:t>
      </w:r>
      <w:r>
        <w:rPr>
          <w:rFonts w:cs="IBM Plex Mono Text"/>
          <w:color w:val="000000"/>
          <w:szCs w:val="19"/>
        </w:rPr>
        <w:t>.</w:t>
      </w:r>
      <w:r>
        <w:rPr>
          <w:rFonts w:cs="IBM Plex Mono Text"/>
          <w:color w:val="800080"/>
          <w:szCs w:val="19"/>
        </w:rPr>
        <w:t>StandardOutput</w:t>
      </w:r>
      <w:r>
        <w:rPr>
          <w:rFonts w:cs="IBM Plex Mono Text"/>
          <w:color w:val="000000"/>
          <w:szCs w:val="19"/>
        </w:rPr>
        <w:t>.</w:t>
      </w:r>
      <w:r>
        <w:rPr>
          <w:rFonts w:cs="IBM Plex Mono Text"/>
          <w:color w:val="008B8B"/>
          <w:szCs w:val="19"/>
        </w:rPr>
        <w:t>ReadToEndAsync</w:t>
      </w:r>
      <w:r>
        <w:rPr>
          <w:rFonts w:cs="IBM Plex Mono Text"/>
          <w:color w:val="000000"/>
          <w:szCs w:val="19"/>
        </w:rPr>
        <w:t>();</w:t>
      </w:r>
    </w:p>
    <w:p w14:paraId="435D99E7" w14:textId="585980DB" w:rsidR="0008046D" w:rsidRDefault="0008046D" w:rsidP="00B627BD">
      <w:pPr>
        <w:pStyle w:val="Code"/>
      </w:pPr>
      <w:r>
        <w:rPr>
          <w:color w:val="000000"/>
        </w:rP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E95ECC">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E95ECC">
      <w:pPr>
        <w:pStyle w:val="Code"/>
      </w:pPr>
    </w:p>
    <w:p w14:paraId="52500A25" w14:textId="5764D710" w:rsidR="00E95ECC" w:rsidRDefault="00E95ECC" w:rsidP="00E95ECC">
      <w:pPr>
        <w:pStyle w:val="Code"/>
      </w:pPr>
      <w:r>
        <w:tab/>
      </w:r>
      <w:r>
        <w:rPr>
          <w:color w:val="0000FF"/>
        </w:rPr>
        <w:t>while</w:t>
      </w:r>
      <w:r>
        <w:t xml:space="preserve"> (!_DebugProcess.</w:t>
      </w:r>
      <w:r>
        <w:rPr>
          <w:color w:val="800080"/>
        </w:rPr>
        <w:t>HasExited</w:t>
      </w:r>
      <w:r>
        <w:t>) {</w:t>
      </w:r>
    </w:p>
    <w:p w14:paraId="63A2015C" w14:textId="79F0A234" w:rsidR="00E95ECC" w:rsidRDefault="00E95ECC" w:rsidP="00E95ECC">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E95ECC">
      <w:pPr>
        <w:pStyle w:val="Code"/>
      </w:pPr>
    </w:p>
    <w:p w14:paraId="5FA37DF9" w14:textId="77777777" w:rsidR="002F196A" w:rsidRDefault="00E95ECC" w:rsidP="00E95ECC">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F196A">
      <w:pPr>
        <w:pStyle w:val="Code"/>
      </w:pPr>
      <w:r>
        <w:tab/>
      </w:r>
      <w:r>
        <w:tab/>
      </w:r>
      <w:r>
        <w:tab/>
      </w:r>
      <w:r>
        <w:tab/>
      </w:r>
      <w:r w:rsidR="00E95ECC">
        <w:t>.</w:t>
      </w:r>
      <w:r w:rsidR="00E95ECC">
        <w:rPr>
          <w:color w:val="008B8B"/>
        </w:rPr>
        <w:t>ToString</w:t>
      </w:r>
      <w:r w:rsidR="00E95ECC">
        <w:t>();</w:t>
      </w:r>
    </w:p>
    <w:p w14:paraId="39D2DFFD" w14:textId="77777777" w:rsidR="00E95ECC" w:rsidRDefault="00E95ECC" w:rsidP="00E95ECC">
      <w:pPr>
        <w:pStyle w:val="Code"/>
      </w:pPr>
    </w:p>
    <w:p w14:paraId="69E7C267" w14:textId="2B6CAD52" w:rsidR="00E95ECC" w:rsidRDefault="00E95ECC" w:rsidP="00E95ECC">
      <w:pPr>
        <w:pStyle w:val="Code"/>
      </w:pPr>
      <w:r>
        <w:tab/>
      </w:r>
      <w:r>
        <w:tab/>
      </w:r>
      <w:r>
        <w:rPr>
          <w:color w:val="800080"/>
        </w:rPr>
        <w:t>TxtStandardOut</w:t>
      </w:r>
      <w:r w:rsidR="009D6532">
        <w:rPr>
          <w:color w:val="800080"/>
        </w:rPr>
        <w:t>put</w:t>
      </w:r>
      <w:r>
        <w:t>.</w:t>
      </w:r>
      <w:r>
        <w:rPr>
          <w:color w:val="800080"/>
        </w:rPr>
        <w:t>Text</w:t>
      </w:r>
      <w:r>
        <w:t xml:space="preserve"> += Output;</w:t>
      </w:r>
    </w:p>
    <w:p w14:paraId="7B19CCEB" w14:textId="1AE68E25" w:rsidR="00E95ECC" w:rsidRDefault="00E95ECC" w:rsidP="00E95ECC">
      <w:pPr>
        <w:pStyle w:val="Code"/>
      </w:pPr>
      <w:r>
        <w:tab/>
        <w:t>}</w:t>
      </w:r>
    </w:p>
    <w:p w14:paraId="27D75BF8" w14:textId="77777777" w:rsidR="00E95ECC" w:rsidRDefault="00E95ECC" w:rsidP="00E95ECC">
      <w:pPr>
        <w:pStyle w:val="Code"/>
      </w:pPr>
      <w:r>
        <w:tab/>
      </w:r>
      <w:r>
        <w:tab/>
      </w:r>
      <w:r>
        <w:tab/>
      </w:r>
      <w:r>
        <w:tab/>
      </w:r>
    </w:p>
    <w:p w14:paraId="0BEFF1AB" w14:textId="6E63F284" w:rsidR="00E95ECC" w:rsidRDefault="00E95ECC" w:rsidP="00E95ECC">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E95ECC">
      <w:pPr>
        <w:pStyle w:val="Code"/>
      </w:pPr>
      <w:r>
        <w:tab/>
      </w:r>
      <w:r>
        <w:tab/>
      </w:r>
      <w:r>
        <w:tab/>
      </w:r>
      <w:r>
        <w:tab/>
      </w:r>
      <w:r>
        <w:tab/>
      </w:r>
      <w:r>
        <w:tab/>
      </w:r>
    </w:p>
    <w:p w14:paraId="61394067" w14:textId="77777777" w:rsidR="002F196A" w:rsidRDefault="00E95ECC" w:rsidP="00E95ECC">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F196A">
      <w:pPr>
        <w:pStyle w:val="Code"/>
      </w:pPr>
      <w:r>
        <w:tab/>
      </w:r>
      <w:r>
        <w:tab/>
      </w:r>
      <w:r>
        <w:tab/>
      </w:r>
      <w:r>
        <w:tab/>
      </w:r>
      <w:r w:rsidR="00E95ECC">
        <w:t>.</w:t>
      </w:r>
      <w:r w:rsidR="00E95ECC">
        <w:rPr>
          <w:color w:val="008B8B"/>
        </w:rPr>
        <w:t>ToString</w:t>
      </w:r>
      <w:r w:rsidR="00E95ECC">
        <w:t>();</w:t>
      </w:r>
    </w:p>
    <w:p w14:paraId="374A383E" w14:textId="77777777" w:rsidR="00E95ECC" w:rsidRDefault="00E95ECC" w:rsidP="00E95ECC">
      <w:pPr>
        <w:pStyle w:val="Code"/>
      </w:pPr>
    </w:p>
    <w:p w14:paraId="355C64FC" w14:textId="701BC41F" w:rsidR="00E95ECC" w:rsidRDefault="00E95ECC" w:rsidP="00E95ECC">
      <w:pPr>
        <w:pStyle w:val="Code"/>
      </w:pPr>
      <w:r>
        <w:tab/>
      </w:r>
      <w:r>
        <w:tab/>
      </w:r>
      <w:r>
        <w:rPr>
          <w:color w:val="800080"/>
        </w:rPr>
        <w:t>Txt</w:t>
      </w:r>
      <w:r w:rsidR="009D6532">
        <w:rPr>
          <w:color w:val="800080"/>
        </w:rPr>
        <w:t>ErrorOutput</w:t>
      </w:r>
      <w:r>
        <w:t>.</w:t>
      </w:r>
      <w:r>
        <w:rPr>
          <w:color w:val="800080"/>
        </w:rPr>
        <w:t>Text</w:t>
      </w:r>
      <w:r>
        <w:t xml:space="preserve"> += Output;</w:t>
      </w:r>
    </w:p>
    <w:p w14:paraId="349AF5CF" w14:textId="77777777" w:rsidR="00E95ECC" w:rsidRDefault="00E95ECC" w:rsidP="00E95ECC">
      <w:pPr>
        <w:pStyle w:val="Code"/>
      </w:pPr>
    </w:p>
    <w:p w14:paraId="79C99226" w14:textId="3BC790B8" w:rsidR="00E95ECC" w:rsidRDefault="00E95ECC" w:rsidP="00E95ECC">
      <w:pPr>
        <w:pStyle w:val="Code"/>
      </w:pPr>
      <w:r>
        <w:tab/>
        <w:t>}</w:t>
      </w:r>
    </w:p>
    <w:p w14:paraId="309A1F75" w14:textId="66D60696" w:rsidR="00E95ECC" w:rsidRDefault="00E95ECC" w:rsidP="00E95ECC">
      <w:pPr>
        <w:pStyle w:val="Code"/>
      </w:pPr>
      <w:r>
        <w:t>});</w:t>
      </w:r>
    </w:p>
    <w:p w14:paraId="578CB231" w14:textId="03C85F57" w:rsidR="00E95ECC" w:rsidRDefault="00C8387F" w:rsidP="00E95ECC">
      <w:r>
        <w:t xml:space="preserve">The task threw a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lastRenderedPageBreak/>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650FE8">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650FE8">
      <w:pPr>
        <w:pStyle w:val="Code"/>
        <w:rPr>
          <w:color w:val="000000"/>
        </w:rPr>
      </w:pPr>
      <w:r>
        <w:rPr>
          <w:color w:val="000000"/>
        </w:rPr>
        <w:tab/>
      </w:r>
      <w:r>
        <w:t>Console</w:t>
      </w:r>
      <w:r>
        <w:rPr>
          <w:color w:val="000000"/>
        </w:rPr>
        <w:t>.</w:t>
      </w:r>
      <w:r>
        <w:rPr>
          <w:color w:val="008B8B"/>
        </w:rPr>
        <w:t>WriteLine</w:t>
      </w:r>
      <w:r>
        <w:rPr>
          <w:color w:val="000000"/>
        </w:rPr>
        <w:t>(</w:t>
      </w:r>
      <w:r>
        <w:rPr>
          <w:color w:val="800000"/>
        </w:rPr>
        <w:t>@"Error: "</w:t>
      </w:r>
      <w:r>
        <w:rPr>
          <w:color w:val="000000"/>
        </w:rPr>
        <w:t xml:space="preserve"> + E.</w:t>
      </w:r>
      <w:r>
        <w:rPr>
          <w:color w:val="800080"/>
        </w:rPr>
        <w:t>Data</w:t>
      </w:r>
      <w:r>
        <w:rPr>
          <w:color w:val="000000"/>
        </w:rPr>
        <w:t>);</w:t>
      </w:r>
    </w:p>
    <w:p w14:paraId="473A1859" w14:textId="2813F214" w:rsidR="00650FE8" w:rsidRDefault="00650FE8" w:rsidP="00650FE8">
      <w:pPr>
        <w:pStyle w:val="Code"/>
        <w:rPr>
          <w:color w:val="000000"/>
        </w:rPr>
      </w:pPr>
      <w:r>
        <w:rPr>
          <w:color w:val="000000"/>
        </w:rPr>
        <w:t>});</w:t>
      </w:r>
    </w:p>
    <w:p w14:paraId="1AC4EB9F" w14:textId="77777777" w:rsidR="00650FE8" w:rsidRDefault="00650FE8" w:rsidP="00650FE8">
      <w:pPr>
        <w:pStyle w:val="Code"/>
        <w:rPr>
          <w:color w:val="000000"/>
        </w:rPr>
      </w:pPr>
    </w:p>
    <w:p w14:paraId="0F8FEBB6" w14:textId="34F1BB2A" w:rsidR="00650FE8" w:rsidRDefault="00650FE8" w:rsidP="00650FE8">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650FE8">
      <w:pPr>
        <w:pStyle w:val="Code"/>
        <w:rPr>
          <w:color w:val="000000"/>
        </w:rPr>
      </w:pPr>
      <w:r>
        <w:rPr>
          <w:color w:val="000000"/>
        </w:rPr>
        <w:tab/>
      </w:r>
      <w:r>
        <w:t>Console</w:t>
      </w:r>
      <w:r>
        <w:rPr>
          <w:color w:val="000000"/>
        </w:rPr>
        <w:t>.</w:t>
      </w:r>
      <w:r>
        <w:rPr>
          <w:color w:val="008B8B"/>
        </w:rPr>
        <w:t>WriteLine</w:t>
      </w:r>
      <w:r>
        <w:rPr>
          <w:color w:val="000000"/>
        </w:rPr>
        <w:t>(</w:t>
      </w:r>
      <w:r>
        <w:rPr>
          <w:color w:val="800000"/>
        </w:rPr>
        <w:t>@"Output:"</w:t>
      </w:r>
      <w:r>
        <w:rPr>
          <w:color w:val="000000"/>
        </w:rPr>
        <w:t xml:space="preserve"> + E.</w:t>
      </w:r>
      <w:r>
        <w:rPr>
          <w:color w:val="800080"/>
        </w:rPr>
        <w:t>Data</w:t>
      </w:r>
      <w:r>
        <w:rPr>
          <w:color w:val="000000"/>
        </w:rPr>
        <w:t>);</w:t>
      </w:r>
    </w:p>
    <w:p w14:paraId="35628DCA" w14:textId="6ABB77D9" w:rsidR="00650FE8" w:rsidRDefault="00650FE8" w:rsidP="00650FE8">
      <w:pPr>
        <w:pStyle w:val="Code"/>
      </w:pPr>
      <w:r>
        <w:t>});</w:t>
      </w:r>
    </w:p>
    <w:p w14:paraId="7681AE19" w14:textId="77777777" w:rsidR="00650FE8" w:rsidRDefault="00650FE8" w:rsidP="00650FE8">
      <w:pPr>
        <w:pStyle w:val="Code"/>
        <w:rPr>
          <w:rFonts w:cs="IBM Plex Mono Text"/>
          <w:szCs w:val="19"/>
        </w:rPr>
      </w:pPr>
    </w:p>
    <w:p w14:paraId="6800F0A3" w14:textId="1DC96FBF" w:rsidR="00650FE8" w:rsidRDefault="00650FE8" w:rsidP="00650FE8">
      <w:pPr>
        <w:pStyle w:val="Code"/>
        <w:rPr>
          <w:rFonts w:cs="IBM Plex Mono Text"/>
          <w:szCs w:val="19"/>
        </w:rPr>
      </w:pPr>
      <w:r>
        <w:rPr>
          <w:rFonts w:cs="IBM Plex Mono Text"/>
          <w:color w:val="800080"/>
          <w:szCs w:val="19"/>
        </w:rPr>
        <w:t>_DebugProcess</w:t>
      </w:r>
      <w:r>
        <w:rPr>
          <w:rFonts w:cs="IBM Plex Mono Text"/>
          <w:szCs w:val="19"/>
        </w:rPr>
        <w:t>.</w:t>
      </w:r>
      <w:r>
        <w:rPr>
          <w:rFonts w:cs="IBM Plex Mono Text"/>
          <w:color w:val="008B8B"/>
          <w:szCs w:val="19"/>
        </w:rPr>
        <w:t>BeginOutputReadLine</w:t>
      </w:r>
      <w:r>
        <w:rPr>
          <w:rFonts w:cs="IBM Plex Mono Text"/>
          <w:szCs w:val="19"/>
        </w:rPr>
        <w:t>();</w:t>
      </w:r>
    </w:p>
    <w:p w14:paraId="071C8B4A" w14:textId="023CB4F5" w:rsidR="00650FE8" w:rsidRDefault="00650FE8" w:rsidP="00650FE8">
      <w:pPr>
        <w:pStyle w:val="Code"/>
        <w:rPr>
          <w:rFonts w:cs="IBM Plex Mono Text"/>
          <w:szCs w:val="19"/>
        </w:rPr>
      </w:pPr>
      <w:r>
        <w:rPr>
          <w:rFonts w:cs="IBM Plex Mono Text"/>
          <w:color w:val="800080"/>
          <w:szCs w:val="19"/>
        </w:rPr>
        <w:t>_DebugProcess</w:t>
      </w:r>
      <w:r>
        <w:rPr>
          <w:rFonts w:cs="IBM Plex Mono Text"/>
          <w:szCs w:val="19"/>
        </w:rPr>
        <w:t>.</w:t>
      </w:r>
      <w:r>
        <w:rPr>
          <w:rFonts w:cs="IBM Plex Mono Text"/>
          <w:color w:val="008B8B"/>
          <w:szCs w:val="19"/>
        </w:rPr>
        <w:t>BeginErrorReadLine</w:t>
      </w:r>
      <w:r>
        <w:rPr>
          <w:rFonts w:cs="IBM Plex Mono Text"/>
          <w:szCs w:val="19"/>
        </w:rPr>
        <w:t>();</w:t>
      </w:r>
    </w:p>
    <w:p w14:paraId="2AB01361" w14:textId="087CA42B" w:rsidR="00650FE8" w:rsidRDefault="00650FE8" w:rsidP="00650FE8">
      <w:pPr>
        <w:pStyle w:val="Photo"/>
      </w:pPr>
      <w:r w:rsidRPr="00650FE8">
        <w:lastRenderedPageBreak/>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proofErr w:type="spellStart"/>
      <w:r w:rsidRPr="004713DF">
        <w:rPr>
          <w:rStyle w:val="CodeChar"/>
        </w:rPr>
        <w:t>InvalidOperationException</w:t>
      </w:r>
      <w:proofErr w:type="spellEnd"/>
      <w:r>
        <w:t>) statements prevent the code from breaking if the error occurs because the user pressed STOP, which forcibly kills the program and forces it to throw an error.</w:t>
      </w:r>
    </w:p>
    <w:p w14:paraId="0F29E342" w14:textId="77777777" w:rsidR="004713DF" w:rsidRDefault="004713DF" w:rsidP="004713DF">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4713DF">
      <w:pPr>
        <w:pStyle w:val="Code"/>
        <w:rPr>
          <w:color w:val="000000"/>
        </w:rPr>
      </w:pPr>
    </w:p>
    <w:p w14:paraId="00C6AC55" w14:textId="167CD1F7" w:rsidR="004713DF" w:rsidRDefault="004713DF" w:rsidP="004713DF">
      <w:pPr>
        <w:pStyle w:val="Code"/>
        <w:rPr>
          <w:color w:val="000000"/>
        </w:rPr>
      </w:pPr>
      <w:r>
        <w:rPr>
          <w:color w:val="000000"/>
        </w:rPr>
        <w:tab/>
      </w:r>
      <w:r>
        <w:rPr>
          <w:color w:val="0000FF"/>
        </w:rPr>
        <w:t>if</w:t>
      </w:r>
      <w:r>
        <w:rPr>
          <w:color w:val="000000"/>
        </w:rPr>
        <w:t xml:space="preserve"> (E.</w:t>
      </w:r>
      <w:r>
        <w:rPr>
          <w:color w:val="800080"/>
        </w:rPr>
        <w:t>Data</w:t>
      </w:r>
      <w:r>
        <w:rPr>
          <w:color w:val="000000"/>
        </w:rPr>
        <w:t xml:space="preserve"> != </w:t>
      </w:r>
      <w:r>
        <w:rPr>
          <w:color w:val="A31515"/>
        </w:rPr>
        <w:t>""</w:t>
      </w:r>
      <w:r>
        <w:rPr>
          <w:color w:val="000000"/>
        </w:rPr>
        <w:t>) {</w:t>
      </w:r>
    </w:p>
    <w:p w14:paraId="204B7656" w14:textId="77777777" w:rsidR="004713DF" w:rsidRDefault="004713DF" w:rsidP="004713DF">
      <w:pPr>
        <w:pStyle w:val="Code"/>
        <w:rPr>
          <w:color w:val="000000"/>
        </w:rPr>
      </w:pPr>
      <w:r>
        <w:rPr>
          <w:color w:val="000000"/>
        </w:rPr>
        <w:tab/>
      </w:r>
      <w:r>
        <w:rPr>
          <w:color w:val="000000"/>
        </w:rPr>
        <w:tab/>
      </w:r>
      <w:r>
        <w:rPr>
          <w:color w:val="800080"/>
        </w:rPr>
        <w:t>TxtErrorOutput</w:t>
      </w:r>
      <w:r>
        <w:rPr>
          <w:color w:val="000000"/>
        </w:rPr>
        <w:t>.</w:t>
      </w:r>
      <w:r>
        <w:rPr>
          <w:color w:val="800080"/>
        </w:rPr>
        <w:t>Text</w:t>
      </w:r>
      <w:r>
        <w:rPr>
          <w:color w:val="000000"/>
        </w:rPr>
        <w:t xml:space="preserve"> = </w:t>
      </w:r>
      <w:r>
        <w:rPr>
          <w:color w:val="008B8B"/>
        </w:rPr>
        <w:t>$</w:t>
      </w:r>
      <w:r>
        <w:rPr>
          <w:color w:val="800000"/>
        </w:rPr>
        <w:t>@"Error detected:</w:t>
      </w:r>
      <w:r>
        <w:rPr>
          <w:color w:val="800000"/>
        </w:rPr>
        <w:t xml:space="preserve"> </w:t>
      </w:r>
      <w:r>
        <w:rPr>
          <w:color w:val="000000"/>
        </w:rPr>
        <w:t>{</w:t>
      </w:r>
      <w:r>
        <w:t>Environment</w:t>
      </w:r>
      <w:r>
        <w:rPr>
          <w:color w:val="000000"/>
        </w:rPr>
        <w:t>.</w:t>
      </w:r>
      <w:r>
        <w:rPr>
          <w:color w:val="800080"/>
        </w:rPr>
        <w:t>NewLine</w:t>
      </w:r>
      <w:r>
        <w:rPr>
          <w:color w:val="000000"/>
        </w:rPr>
        <w:t>}</w:t>
      </w:r>
    </w:p>
    <w:p w14:paraId="60CDD905" w14:textId="22E98E5D" w:rsidR="004713DF" w:rsidRDefault="004713DF" w:rsidP="004713DF">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{E.</w:t>
      </w:r>
      <w:r>
        <w:rPr>
          <w:color w:val="800080"/>
        </w:rPr>
        <w:t>Data</w:t>
      </w:r>
      <w:r>
        <w:rPr>
          <w:color w:val="000000"/>
        </w:rPr>
        <w:t>}</w:t>
      </w:r>
      <w:r>
        <w:rPr>
          <w:color w:val="800000"/>
        </w:rPr>
        <w:t>"</w:t>
      </w:r>
      <w:r>
        <w:rPr>
          <w:color w:val="000000"/>
        </w:rPr>
        <w:t>;</w:t>
      </w:r>
    </w:p>
    <w:p w14:paraId="540B9219" w14:textId="40755EB5" w:rsidR="004713DF" w:rsidRDefault="004713DF" w:rsidP="004713DF">
      <w:pPr>
        <w:pStyle w:val="Code"/>
        <w:rPr>
          <w:color w:val="000000"/>
        </w:rPr>
      </w:pPr>
      <w:r>
        <w:rPr>
          <w:color w:val="000000"/>
        </w:rPr>
        <w:tab/>
        <w:t>}</w:t>
      </w:r>
    </w:p>
    <w:p w14:paraId="5AF0A2FF" w14:textId="77777777" w:rsidR="004713DF" w:rsidRDefault="004713DF" w:rsidP="004713DF">
      <w:pPr>
        <w:pStyle w:val="Code"/>
        <w:rPr>
          <w:color w:val="000000"/>
        </w:rPr>
      </w:pPr>
    </w:p>
    <w:p w14:paraId="5CA9E947" w14:textId="438D8FC8" w:rsidR="004713DF" w:rsidRDefault="004713DF" w:rsidP="004713DF">
      <w:pPr>
        <w:pStyle w:val="Code"/>
        <w:rPr>
          <w:color w:val="000000"/>
        </w:rPr>
      </w:pPr>
      <w:r>
        <w:rPr>
          <w:color w:val="000000"/>
        </w:rPr>
        <w:tab/>
      </w:r>
      <w:r>
        <w:t>Console</w:t>
      </w:r>
      <w:r>
        <w:rPr>
          <w:color w:val="000000"/>
        </w:rPr>
        <w:t>.</w:t>
      </w:r>
      <w:r>
        <w:rPr>
          <w:color w:val="008B8B"/>
        </w:rPr>
        <w:t>WriteLine</w:t>
      </w:r>
      <w:r>
        <w:rPr>
          <w:color w:val="000000"/>
        </w:rPr>
        <w:t>(</w:t>
      </w:r>
      <w:r>
        <w:rPr>
          <w:color w:val="800000"/>
        </w:rPr>
        <w:t>@"Error: "</w:t>
      </w:r>
      <w:r>
        <w:rPr>
          <w:color w:val="000000"/>
        </w:rPr>
        <w:t xml:space="preserve"> + E.</w:t>
      </w:r>
      <w:r>
        <w:rPr>
          <w:color w:val="800080"/>
        </w:rPr>
        <w:t>Data</w:t>
      </w:r>
      <w:r>
        <w:rPr>
          <w:color w:val="000000"/>
        </w:rPr>
        <w:t>);</w:t>
      </w:r>
    </w:p>
    <w:p w14:paraId="7D671E0F" w14:textId="77777777" w:rsidR="004713DF" w:rsidRDefault="004713DF" w:rsidP="004713DF">
      <w:pPr>
        <w:pStyle w:val="Code"/>
        <w:rPr>
          <w:color w:val="000000"/>
        </w:rPr>
      </w:pPr>
    </w:p>
    <w:p w14:paraId="77F91A69" w14:textId="35DCE1CA" w:rsidR="004713DF" w:rsidRDefault="004713DF" w:rsidP="004713DF">
      <w:pPr>
        <w:pStyle w:val="Code"/>
        <w:rPr>
          <w:color w:val="000000"/>
        </w:rPr>
      </w:pPr>
      <w:r>
        <w:rPr>
          <w:color w:val="000000"/>
        </w:rPr>
        <w:tab/>
      </w:r>
      <w:r>
        <w:rPr>
          <w:color w:val="0000FF"/>
        </w:rPr>
        <w:t>try</w:t>
      </w:r>
      <w:r>
        <w:rPr>
          <w:color w:val="000000"/>
        </w:rPr>
        <w:t xml:space="preserve"> {</w:t>
      </w:r>
    </w:p>
    <w:p w14:paraId="2A771CD1" w14:textId="6064BB95" w:rsidR="004713DF" w:rsidRDefault="004713DF" w:rsidP="004713DF">
      <w:pPr>
        <w:pStyle w:val="Code"/>
        <w:rPr>
          <w:color w:val="000000"/>
        </w:rPr>
      </w:pPr>
      <w:r>
        <w:rPr>
          <w:color w:val="000000"/>
        </w:rPr>
        <w:tab/>
      </w:r>
      <w:r>
        <w:rPr>
          <w:color w:val="000000"/>
        </w:rPr>
        <w:tab/>
      </w:r>
      <w:r>
        <w:rPr>
          <w:color w:val="800080"/>
        </w:rPr>
        <w:t>_DebugProcess</w:t>
      </w:r>
      <w:r>
        <w:rPr>
          <w:color w:val="000000"/>
        </w:rPr>
        <w:t>.</w:t>
      </w:r>
      <w:r>
        <w:rPr>
          <w:color w:val="008B8B"/>
        </w:rPr>
        <w:t>CancelErrorRead</w:t>
      </w:r>
      <w:r>
        <w:rPr>
          <w:color w:val="000000"/>
        </w:rPr>
        <w:t>();</w:t>
      </w:r>
    </w:p>
    <w:p w14:paraId="36993C58" w14:textId="68515B65" w:rsidR="004713DF" w:rsidRDefault="004713DF" w:rsidP="004713DF">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4713DF">
      <w:pPr>
        <w:pStyle w:val="Code"/>
        <w:rPr>
          <w:color w:val="000000"/>
        </w:rPr>
      </w:pPr>
    </w:p>
    <w:p w14:paraId="1096C5C9" w14:textId="5B1CF49B" w:rsidR="004713DF" w:rsidRDefault="004713DF" w:rsidP="004713DF">
      <w:pPr>
        <w:pStyle w:val="Code"/>
        <w:rPr>
          <w:color w:val="000000"/>
        </w:rPr>
      </w:pPr>
      <w:r>
        <w:rPr>
          <w:color w:val="000000"/>
        </w:rPr>
        <w:tab/>
      </w:r>
      <w:r>
        <w:rPr>
          <w:color w:val="0000FF"/>
        </w:rPr>
        <w:t>try</w:t>
      </w:r>
      <w:r>
        <w:rPr>
          <w:color w:val="000000"/>
        </w:rPr>
        <w:t xml:space="preserve"> {</w:t>
      </w:r>
    </w:p>
    <w:p w14:paraId="032E6838" w14:textId="1A53DF3F" w:rsidR="004713DF" w:rsidRDefault="004713DF" w:rsidP="004713DF">
      <w:pPr>
        <w:pStyle w:val="Code"/>
        <w:rPr>
          <w:color w:val="000000"/>
        </w:rPr>
      </w:pPr>
      <w:r>
        <w:rPr>
          <w:color w:val="000000"/>
        </w:rPr>
        <w:tab/>
      </w:r>
      <w:r>
        <w:rPr>
          <w:color w:val="000000"/>
        </w:rPr>
        <w:tab/>
      </w:r>
      <w:r>
        <w:rPr>
          <w:color w:val="800080"/>
        </w:rPr>
        <w:t>_DebugProcess</w:t>
      </w:r>
      <w:r>
        <w:rPr>
          <w:color w:val="000000"/>
        </w:rPr>
        <w:t>.</w:t>
      </w:r>
      <w:r>
        <w:rPr>
          <w:color w:val="008B8B"/>
        </w:rPr>
        <w:t>CancelOutputRead</w:t>
      </w:r>
      <w:r>
        <w:rPr>
          <w:color w:val="000000"/>
        </w:rPr>
        <w:t>();</w:t>
      </w:r>
    </w:p>
    <w:p w14:paraId="2660E8AA" w14:textId="1084B2C8" w:rsidR="004713DF" w:rsidRDefault="004713DF" w:rsidP="004713DF">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4713DF">
      <w:pPr>
        <w:pStyle w:val="Code"/>
        <w:rPr>
          <w:color w:val="000000"/>
        </w:rPr>
      </w:pPr>
    </w:p>
    <w:p w14:paraId="694538DB" w14:textId="3D3782E6" w:rsidR="004713DF" w:rsidRDefault="004713DF" w:rsidP="004713DF">
      <w:pPr>
        <w:pStyle w:val="Code"/>
        <w:rPr>
          <w:color w:val="000000"/>
        </w:rPr>
      </w:pPr>
      <w:r>
        <w:rPr>
          <w:color w:val="000000"/>
        </w:rPr>
        <w:tab/>
      </w:r>
      <w:r>
        <w:rPr>
          <w:color w:val="800080"/>
        </w:rPr>
        <w:t>_DebugProcess</w:t>
      </w:r>
      <w:r>
        <w:rPr>
          <w:color w:val="000000"/>
        </w:rPr>
        <w:t>.</w:t>
      </w:r>
      <w:r>
        <w:rPr>
          <w:color w:val="800080"/>
        </w:rPr>
        <w:t>EnableRaisingEvents</w:t>
      </w:r>
      <w:r>
        <w:rPr>
          <w:color w:val="000000"/>
        </w:rPr>
        <w:t xml:space="preserve"> = </w:t>
      </w:r>
      <w:r>
        <w:rPr>
          <w:color w:val="0000FF"/>
        </w:rPr>
        <w:t>false</w:t>
      </w:r>
      <w:r>
        <w:rPr>
          <w:color w:val="000000"/>
        </w:rPr>
        <w:t>;</w:t>
      </w:r>
    </w:p>
    <w:p w14:paraId="1FA31B14" w14:textId="23559BC7" w:rsidR="004713DF" w:rsidRDefault="004713DF" w:rsidP="004713DF">
      <w:pPr>
        <w:pStyle w:val="Code"/>
        <w:rPr>
          <w:color w:val="000000"/>
        </w:rPr>
      </w:pPr>
      <w:r>
        <w:rPr>
          <w:color w:val="000000"/>
        </w:rPr>
        <w:tab/>
      </w:r>
      <w:r>
        <w:rPr>
          <w:color w:val="0000FF"/>
        </w:rPr>
        <w:t>try</w:t>
      </w:r>
      <w:r>
        <w:rPr>
          <w:color w:val="000000"/>
        </w:rPr>
        <w:t xml:space="preserve"> {</w:t>
      </w:r>
    </w:p>
    <w:p w14:paraId="4F5288DC" w14:textId="498D6179" w:rsidR="004713DF" w:rsidRDefault="004713DF" w:rsidP="004713DF">
      <w:pPr>
        <w:pStyle w:val="Code"/>
        <w:rPr>
          <w:color w:val="000000"/>
        </w:rPr>
      </w:pPr>
      <w:r>
        <w:rPr>
          <w:color w:val="000000"/>
        </w:rPr>
        <w:tab/>
      </w:r>
      <w:r>
        <w:rPr>
          <w:color w:val="000000"/>
        </w:rPr>
        <w:tab/>
      </w:r>
      <w:r>
        <w:rPr>
          <w:color w:val="0000FF"/>
        </w:rPr>
        <w:t>if</w:t>
      </w:r>
      <w:r>
        <w:rPr>
          <w:color w:val="000000"/>
        </w:rPr>
        <w:t xml:space="preserve"> (!</w:t>
      </w:r>
      <w:r>
        <w:rPr>
          <w:color w:val="800080"/>
        </w:rPr>
        <w:t>_DebugProcess</w:t>
      </w:r>
      <w:r>
        <w:rPr>
          <w:color w:val="000000"/>
        </w:rPr>
        <w:t>.</w:t>
      </w:r>
      <w:r>
        <w:rPr>
          <w:color w:val="800080"/>
        </w:rPr>
        <w:t>HasExited</w:t>
      </w:r>
      <w:r>
        <w:rPr>
          <w:color w:val="000000"/>
        </w:rPr>
        <w:t>) {</w:t>
      </w:r>
    </w:p>
    <w:p w14:paraId="2C593B69" w14:textId="30504C9F" w:rsidR="004713DF" w:rsidRDefault="004713DF" w:rsidP="004713DF">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008B8B"/>
        </w:rPr>
        <w:t>Kill</w:t>
      </w:r>
      <w:r>
        <w:rPr>
          <w:color w:val="000000"/>
        </w:rPr>
        <w:t>();</w:t>
      </w:r>
    </w:p>
    <w:p w14:paraId="7648FCAA" w14:textId="25174D8A" w:rsidR="004713DF" w:rsidRDefault="004713DF" w:rsidP="004713DF">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008B8B"/>
        </w:rPr>
        <w:t>WaitForExit</w:t>
      </w:r>
      <w:r>
        <w:rPr>
          <w:color w:val="000000"/>
        </w:rPr>
        <w:t>();</w:t>
      </w:r>
    </w:p>
    <w:p w14:paraId="6911F792" w14:textId="63E10028" w:rsidR="004713DF" w:rsidRDefault="004713DF" w:rsidP="004713DF">
      <w:pPr>
        <w:pStyle w:val="Code"/>
        <w:rPr>
          <w:color w:val="000000"/>
        </w:rPr>
      </w:pPr>
      <w:r>
        <w:rPr>
          <w:color w:val="000000"/>
        </w:rPr>
        <w:tab/>
      </w:r>
      <w:r>
        <w:rPr>
          <w:color w:val="000000"/>
        </w:rPr>
        <w:tab/>
        <w:t>}</w:t>
      </w:r>
    </w:p>
    <w:p w14:paraId="715398F1" w14:textId="45920353" w:rsidR="004713DF" w:rsidRDefault="004713DF" w:rsidP="004713DF">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4713DF">
      <w:pPr>
        <w:pStyle w:val="Code"/>
        <w:rPr>
          <w:color w:val="000000"/>
        </w:rPr>
      </w:pPr>
    </w:p>
    <w:p w14:paraId="5EFBCC83" w14:textId="7716A0C8" w:rsidR="004713DF" w:rsidRDefault="004713DF" w:rsidP="004713DF">
      <w:pPr>
        <w:pStyle w:val="Code"/>
        <w:rPr>
          <w:color w:val="000000"/>
        </w:rPr>
      </w:pPr>
      <w:r>
        <w:rPr>
          <w:color w:val="000000"/>
        </w:rPr>
        <w:tab/>
      </w:r>
      <w:r>
        <w:rPr>
          <w:color w:val="008B8B"/>
        </w:rPr>
        <w:t>StopDebuggingInterfaceChanges</w:t>
      </w:r>
      <w:r>
        <w:rPr>
          <w:color w:val="000000"/>
        </w:rPr>
        <w:t>();</w:t>
      </w:r>
    </w:p>
    <w:p w14:paraId="7CE1AFA1" w14:textId="77777777" w:rsidR="004713DF" w:rsidRDefault="004713DF" w:rsidP="004713DF">
      <w:pPr>
        <w:pStyle w:val="Code"/>
        <w:rPr>
          <w:color w:val="000000"/>
        </w:rPr>
      </w:pPr>
    </w:p>
    <w:p w14:paraId="791B9EDB" w14:textId="6F60F821" w:rsidR="004713DF" w:rsidRDefault="004713DF" w:rsidP="004713DF">
      <w:pPr>
        <w:pStyle w:val="Code"/>
        <w:rPr>
          <w:color w:val="000000"/>
        </w:rPr>
      </w:pPr>
      <w:r>
        <w:rPr>
          <w:color w:val="000000"/>
        </w:rPr>
        <w:t>});</w:t>
      </w:r>
    </w:p>
    <w:p w14:paraId="33AA4300" w14:textId="77777777" w:rsidR="004713DF" w:rsidRDefault="004713DF" w:rsidP="004713DF">
      <w:pPr>
        <w:pStyle w:val="Code"/>
        <w:rPr>
          <w:color w:val="000000"/>
        </w:rPr>
      </w:pPr>
    </w:p>
    <w:p w14:paraId="25D93231" w14:textId="5D1F444C" w:rsidR="004713DF" w:rsidRDefault="004713DF" w:rsidP="004713DF">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4713DF">
      <w:pPr>
        <w:pStyle w:val="Code"/>
        <w:rPr>
          <w:color w:val="000000"/>
        </w:rPr>
      </w:pPr>
    </w:p>
    <w:p w14:paraId="4AC712B7" w14:textId="1530B65D" w:rsidR="004713DF" w:rsidRDefault="004713DF" w:rsidP="004713DF">
      <w:pPr>
        <w:pStyle w:val="Code"/>
        <w:rPr>
          <w:color w:val="000000"/>
        </w:rPr>
      </w:pP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 xml:space="preserve">@"&gt; </w:t>
      </w:r>
      <w:r>
        <w:rPr>
          <w:color w:val="000000"/>
        </w:rPr>
        <w:t>{E.</w:t>
      </w:r>
      <w:r>
        <w:rPr>
          <w:color w:val="800080"/>
        </w:rPr>
        <w:t>Data</w:t>
      </w:r>
      <w:r>
        <w:rPr>
          <w:color w:val="000000"/>
        </w:rPr>
        <w:t>}</w:t>
      </w:r>
      <w:r>
        <w:rPr>
          <w:color w:val="000000"/>
        </w:rPr>
        <w:t xml:space="preserve"> </w:t>
      </w:r>
      <w:r>
        <w:rPr>
          <w:color w:val="000000"/>
        </w:rPr>
        <w:t>{</w:t>
      </w:r>
      <w:r>
        <w:t>Environment</w:t>
      </w:r>
      <w:r>
        <w:rPr>
          <w:color w:val="000000"/>
        </w:rPr>
        <w:t>.</w:t>
      </w:r>
      <w:r>
        <w:rPr>
          <w:color w:val="800080"/>
        </w:rPr>
        <w:t>NewLine</w:t>
      </w:r>
      <w:r>
        <w:rPr>
          <w:color w:val="000000"/>
        </w:rPr>
        <w:t>}</w:t>
      </w:r>
      <w:r>
        <w:rPr>
          <w:color w:val="800000"/>
        </w:rPr>
        <w:t>"</w:t>
      </w:r>
      <w:r>
        <w:rPr>
          <w:color w:val="000000"/>
        </w:rPr>
        <w:t>;</w:t>
      </w:r>
    </w:p>
    <w:p w14:paraId="5225CB73" w14:textId="77777777" w:rsidR="004713DF" w:rsidRDefault="004713DF" w:rsidP="004713DF">
      <w:pPr>
        <w:pStyle w:val="Code"/>
        <w:rPr>
          <w:color w:val="000000"/>
        </w:rPr>
      </w:pPr>
    </w:p>
    <w:p w14:paraId="0EFAD3DF" w14:textId="5945F67E" w:rsidR="004713DF" w:rsidRDefault="004713DF" w:rsidP="004713DF">
      <w:pPr>
        <w:pStyle w:val="Code"/>
        <w:rPr>
          <w:color w:val="000000"/>
        </w:rPr>
      </w:pPr>
      <w:r>
        <w:rPr>
          <w:color w:val="000000"/>
        </w:rPr>
        <w:tab/>
      </w:r>
      <w:r>
        <w:t>Console</w:t>
      </w:r>
      <w:r>
        <w:rPr>
          <w:color w:val="000000"/>
        </w:rPr>
        <w:t>.</w:t>
      </w:r>
      <w:r>
        <w:rPr>
          <w:color w:val="008B8B"/>
        </w:rPr>
        <w:t>WriteLine</w:t>
      </w:r>
      <w:r>
        <w:rPr>
          <w:color w:val="000000"/>
        </w:rPr>
        <w:t>(</w:t>
      </w:r>
      <w:r>
        <w:rPr>
          <w:color w:val="800000"/>
        </w:rPr>
        <w:t>@"Output: "</w:t>
      </w:r>
      <w:r>
        <w:rPr>
          <w:color w:val="000000"/>
        </w:rPr>
        <w:t xml:space="preserve"> + E.</w:t>
      </w:r>
      <w:r>
        <w:rPr>
          <w:color w:val="800080"/>
        </w:rPr>
        <w:t>Data</w:t>
      </w:r>
      <w:r>
        <w:rPr>
          <w:color w:val="000000"/>
        </w:rPr>
        <w:t>);</w:t>
      </w:r>
    </w:p>
    <w:p w14:paraId="6F8D5090" w14:textId="0B0E5C11" w:rsidR="008C6D9F" w:rsidRDefault="004713DF" w:rsidP="004713DF">
      <w:pPr>
        <w:pStyle w:val="Code"/>
        <w:rPr>
          <w:color w:val="000000"/>
        </w:rPr>
      </w:pPr>
      <w:r>
        <w:rPr>
          <w:color w:val="000000"/>
        </w:rPr>
        <w:t>});</w:t>
      </w:r>
    </w:p>
    <w:p w14:paraId="40EEB265" w14:textId="4A5AF0E4" w:rsidR="004713DF" w:rsidRDefault="004713DF" w:rsidP="004713DF">
      <w:r>
        <w:t>Unfortunately, the threading issue returned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045897">
      <w:pPr>
        <w:pStyle w:val="Code"/>
      </w:pPr>
      <w:r>
        <w:rPr>
          <w:color w:val="808080"/>
        </w:rPr>
        <w:t>#region</w:t>
      </w:r>
      <w:r>
        <w:t xml:space="preserve"> Read operations</w:t>
      </w:r>
    </w:p>
    <w:p w14:paraId="4CB0F952" w14:textId="77777777" w:rsidR="00045897" w:rsidRDefault="00045897" w:rsidP="00045897">
      <w:pPr>
        <w:pStyle w:val="Code"/>
      </w:pPr>
    </w:p>
    <w:p w14:paraId="3C59A777" w14:textId="7E1543FB" w:rsidR="00045897" w:rsidRDefault="00045897" w:rsidP="00045897">
      <w:pPr>
        <w:pStyle w:val="Code"/>
      </w:pPr>
      <w:r>
        <w:rPr>
          <w:color w:val="0000FF"/>
        </w:rPr>
        <w:t>delegate</w:t>
      </w:r>
      <w:r>
        <w:t xml:space="preserve"> </w:t>
      </w:r>
      <w:r>
        <w:rPr>
          <w:color w:val="0000FF"/>
        </w:rPr>
        <w:t>void</w:t>
      </w:r>
      <w:r>
        <w:t xml:space="preserve"> </w:t>
      </w:r>
      <w:r>
        <w:rPr>
          <w:color w:val="00008B"/>
        </w:rPr>
        <w:t>OutputDelegate</w:t>
      </w:r>
      <w:r>
        <w:t>(</w:t>
      </w:r>
      <w:r>
        <w:rPr>
          <w:color w:val="0000FF"/>
        </w:rPr>
        <w:t>object</w:t>
      </w:r>
      <w:r>
        <w:t xml:space="preserve"> S, </w:t>
      </w:r>
      <w:r>
        <w:rPr>
          <w:color w:val="00008B"/>
        </w:rPr>
        <w:t>DataReceivedEventArgs</w:t>
      </w:r>
      <w:r>
        <w:t xml:space="preserve"> E);</w:t>
      </w:r>
    </w:p>
    <w:p w14:paraId="567A508D" w14:textId="77777777" w:rsidR="00045897" w:rsidRDefault="00045897" w:rsidP="00045897">
      <w:pPr>
        <w:pStyle w:val="Code"/>
      </w:pPr>
    </w:p>
    <w:p w14:paraId="2D7126A3" w14:textId="2FD55631" w:rsidR="00045897" w:rsidRDefault="00045897" w:rsidP="00045897">
      <w:pPr>
        <w:pStyle w:val="Code"/>
      </w:pPr>
      <w:r>
        <w:rPr>
          <w:color w:val="808080"/>
        </w:rPr>
        <w:t>///</w:t>
      </w:r>
      <w:r>
        <w:rPr>
          <w:color w:val="008000"/>
        </w:rPr>
        <w:t xml:space="preserve"> </w:t>
      </w:r>
      <w:r>
        <w:rPr>
          <w:color w:val="808080"/>
        </w:rPr>
        <w:t>&lt;summary&gt;</w:t>
      </w:r>
    </w:p>
    <w:p w14:paraId="68E406E4" w14:textId="265E7F2E" w:rsidR="00045897" w:rsidRDefault="00045897" w:rsidP="00045897">
      <w:pPr>
        <w:pStyle w:val="Code"/>
      </w:pPr>
      <w:r>
        <w:rPr>
          <w:color w:val="808080"/>
        </w:rPr>
        <w:t>///</w:t>
      </w:r>
      <w:r>
        <w:rPr>
          <w:color w:val="008000"/>
        </w:rPr>
        <w:t xml:space="preserve"> https://stackoverflow.com/questions/10775367/cross-thread-operation-not-valid-control-textbox1-accessed-from-a-thread-othe</w:t>
      </w:r>
    </w:p>
    <w:p w14:paraId="0EE94434" w14:textId="00913CC6" w:rsidR="00045897" w:rsidRDefault="00045897" w:rsidP="00045897">
      <w:pPr>
        <w:pStyle w:val="Code"/>
      </w:pPr>
      <w:r>
        <w:rPr>
          <w:color w:val="808080"/>
        </w:rPr>
        <w:t>///</w:t>
      </w:r>
      <w:r>
        <w:rPr>
          <w:color w:val="008000"/>
        </w:rPr>
        <w:t xml:space="preserve"> </w:t>
      </w:r>
      <w:r>
        <w:rPr>
          <w:color w:val="808080"/>
        </w:rPr>
        <w:t>&lt;/summary&gt;</w:t>
      </w:r>
    </w:p>
    <w:p w14:paraId="25EA3D88" w14:textId="347314FF" w:rsidR="00045897" w:rsidRDefault="00045897" w:rsidP="00045897">
      <w:pPr>
        <w:pStyle w:val="Code"/>
      </w:pPr>
      <w:r>
        <w:rPr>
          <w:color w:val="808080"/>
        </w:rPr>
        <w:t>///</w:t>
      </w:r>
      <w:r>
        <w:rPr>
          <w:color w:val="008000"/>
        </w:rPr>
        <w:t xml:space="preserve"> </w:t>
      </w:r>
      <w:r>
        <w:rPr>
          <w:color w:val="808080"/>
        </w:rPr>
        <w:t>&lt;param name="</w:t>
      </w:r>
      <w:r>
        <w:t>S</w:t>
      </w:r>
      <w:r>
        <w:rPr>
          <w:color w:val="808080"/>
        </w:rPr>
        <w:t>"&gt;</w:t>
      </w:r>
      <w:r>
        <w:rPr>
          <w:color w:val="008000"/>
        </w:rPr>
        <w:t>the object that sent the event</w:t>
      </w:r>
      <w:r>
        <w:rPr>
          <w:color w:val="808080"/>
        </w:rPr>
        <w:t>&lt;/param&gt;</w:t>
      </w:r>
    </w:p>
    <w:p w14:paraId="26475E8D" w14:textId="1FEE6C38" w:rsidR="00045897" w:rsidRDefault="00045897" w:rsidP="00045897">
      <w:pPr>
        <w:pStyle w:val="Code"/>
      </w:pPr>
      <w:r>
        <w:rPr>
          <w:color w:val="808080"/>
        </w:rPr>
        <w:t>///</w:t>
      </w:r>
      <w:r>
        <w:rPr>
          <w:color w:val="008000"/>
        </w:rPr>
        <w:t xml:space="preserve"> </w:t>
      </w:r>
      <w:r>
        <w:rPr>
          <w:color w:val="808080"/>
        </w:rPr>
        <w:t>&lt;param name="</w:t>
      </w:r>
      <w:r>
        <w:t>E</w:t>
      </w:r>
      <w:r>
        <w:rPr>
          <w:color w:val="808080"/>
        </w:rPr>
        <w:t>"&gt;</w:t>
      </w:r>
      <w:r>
        <w:rPr>
          <w:color w:val="008000"/>
        </w:rPr>
        <w:t>the data attached to the event</w:t>
      </w:r>
      <w:r>
        <w:rPr>
          <w:color w:val="808080"/>
        </w:rPr>
        <w:t>&lt;/param&gt;</w:t>
      </w:r>
    </w:p>
    <w:p w14:paraId="1B032064" w14:textId="43CEBBAE" w:rsidR="00045897" w:rsidRDefault="00045897" w:rsidP="00045897">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w:t>
      </w:r>
      <w:r>
        <w:rPr>
          <w:color w:val="00008B"/>
        </w:rPr>
        <w:t>DataReceivedEventArgs</w:t>
      </w:r>
      <w:r>
        <w:t xml:space="preserve"> E) {</w:t>
      </w:r>
    </w:p>
    <w:p w14:paraId="61FE55A6" w14:textId="77777777" w:rsidR="00045897" w:rsidRDefault="00045897" w:rsidP="00045897">
      <w:pPr>
        <w:pStyle w:val="Code"/>
      </w:pPr>
    </w:p>
    <w:p w14:paraId="7528996B" w14:textId="2034023E" w:rsidR="00045897" w:rsidRDefault="00045897" w:rsidP="00045897">
      <w:pPr>
        <w:pStyle w:val="Code"/>
      </w:pPr>
      <w:r>
        <w:tab/>
      </w:r>
      <w:r>
        <w:rPr>
          <w:color w:val="0000FF"/>
        </w:rPr>
        <w:t>if</w:t>
      </w:r>
      <w:r>
        <w:t xml:space="preserve"> (</w:t>
      </w:r>
      <w:r>
        <w:rPr>
          <w:color w:val="0000FF"/>
        </w:rPr>
        <w:t>this</w:t>
      </w:r>
      <w:r>
        <w:t>.</w:t>
      </w:r>
      <w:r>
        <w:rPr>
          <w:color w:val="800080"/>
        </w:rPr>
        <w:t>TxtStandardOutput</w:t>
      </w:r>
      <w:r>
        <w:t>.</w:t>
      </w:r>
      <w:r>
        <w:rPr>
          <w:color w:val="800080"/>
        </w:rPr>
        <w:t>InvokeRequired</w:t>
      </w:r>
      <w:r>
        <w:t>) {</w:t>
      </w:r>
    </w:p>
    <w:p w14:paraId="31928F17" w14:textId="77777777" w:rsidR="00045897" w:rsidRDefault="00045897" w:rsidP="00045897">
      <w:pPr>
        <w:pStyle w:val="Code"/>
      </w:pPr>
    </w:p>
    <w:p w14:paraId="5E882A83" w14:textId="66B973DF" w:rsidR="00045897" w:rsidRDefault="00045897" w:rsidP="00045897">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045897">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045897">
      <w:pPr>
        <w:pStyle w:val="Code"/>
      </w:pPr>
    </w:p>
    <w:p w14:paraId="00250F9E" w14:textId="52210615" w:rsidR="00045897" w:rsidRDefault="00045897" w:rsidP="00045897">
      <w:pPr>
        <w:pStyle w:val="Code"/>
      </w:pPr>
      <w:r>
        <w:tab/>
        <w:t xml:space="preserve">} </w:t>
      </w:r>
      <w:r>
        <w:rPr>
          <w:color w:val="0000FF"/>
        </w:rPr>
        <w:t>else</w:t>
      </w:r>
      <w:r>
        <w:t xml:space="preserve"> {</w:t>
      </w:r>
    </w:p>
    <w:p w14:paraId="28D4D2AD" w14:textId="77777777" w:rsidR="00045897" w:rsidRDefault="00045897" w:rsidP="00045897">
      <w:pPr>
        <w:pStyle w:val="Code"/>
      </w:pPr>
    </w:p>
    <w:p w14:paraId="07A30C1F" w14:textId="2A040529" w:rsidR="00045897" w:rsidRDefault="00045897" w:rsidP="00045897">
      <w:pPr>
        <w:pStyle w:val="Code"/>
      </w:pPr>
      <w:r>
        <w:tab/>
      </w:r>
      <w:r>
        <w:tab/>
      </w:r>
      <w:r>
        <w:rPr>
          <w:color w:val="800080"/>
        </w:rPr>
        <w:t>TxtStandardOutput</w:t>
      </w:r>
      <w:r>
        <w:t>.</w:t>
      </w:r>
      <w:r>
        <w:rPr>
          <w:color w:val="800080"/>
        </w:rPr>
        <w:t>Text</w:t>
      </w:r>
      <w:r>
        <w:t xml:space="preserve"> += </w:t>
      </w:r>
      <w:r>
        <w:rPr>
          <w:color w:val="008B8B"/>
        </w:rPr>
        <w:t>$</w:t>
      </w:r>
      <w:r>
        <w:rPr>
          <w:color w:val="800000"/>
        </w:rPr>
        <w:t xml:space="preserve">@"&gt; </w:t>
      </w:r>
      <w:r>
        <w:t>{E.</w:t>
      </w:r>
      <w:r>
        <w:rPr>
          <w:color w:val="800080"/>
        </w:rPr>
        <w:t>Data</w:t>
      </w:r>
      <w:r>
        <w:t>}{</w:t>
      </w:r>
      <w:r>
        <w:rPr>
          <w:color w:val="00008B"/>
        </w:rPr>
        <w:t>Environment</w:t>
      </w:r>
      <w:r>
        <w:t>.</w:t>
      </w:r>
      <w:r>
        <w:rPr>
          <w:color w:val="800080"/>
        </w:rPr>
        <w:t>NewLine</w:t>
      </w:r>
      <w:r>
        <w:t>}</w:t>
      </w:r>
      <w:r>
        <w:rPr>
          <w:color w:val="800000"/>
        </w:rPr>
        <w:t>"</w:t>
      </w:r>
      <w:r>
        <w:t>;</w:t>
      </w:r>
    </w:p>
    <w:p w14:paraId="1514B7E3" w14:textId="77777777" w:rsidR="00045897" w:rsidRDefault="00045897" w:rsidP="00045897">
      <w:pPr>
        <w:pStyle w:val="Code"/>
      </w:pPr>
    </w:p>
    <w:p w14:paraId="56DF42E6" w14:textId="6FAB12D9" w:rsidR="00045897" w:rsidRDefault="00045897" w:rsidP="00045897">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045897">
      <w:pPr>
        <w:pStyle w:val="Code"/>
      </w:pPr>
      <w:r>
        <w:tab/>
        <w:t>}</w:t>
      </w:r>
    </w:p>
    <w:p w14:paraId="4B1493CF" w14:textId="0DDE4675" w:rsidR="00045897" w:rsidRDefault="00045897" w:rsidP="00045897">
      <w:pPr>
        <w:pStyle w:val="Code"/>
      </w:pPr>
      <w:r>
        <w:t>}</w:t>
      </w:r>
    </w:p>
    <w:p w14:paraId="6F773D7E" w14:textId="77777777" w:rsidR="00045897" w:rsidRDefault="00045897" w:rsidP="00045897">
      <w:pPr>
        <w:pStyle w:val="Code"/>
      </w:pPr>
      <w:r>
        <w:tab/>
      </w:r>
      <w:r>
        <w:tab/>
      </w:r>
    </w:p>
    <w:p w14:paraId="4C7F0E0C" w14:textId="2B701958" w:rsidR="00045897" w:rsidRDefault="00045897" w:rsidP="00045897">
      <w:pPr>
        <w:pStyle w:val="Code"/>
      </w:pPr>
      <w:r>
        <w:rPr>
          <w:color w:val="808080"/>
        </w:rPr>
        <w:t>///</w:t>
      </w:r>
      <w:r>
        <w:rPr>
          <w:color w:val="008000"/>
        </w:rPr>
        <w:t xml:space="preserve"> </w:t>
      </w:r>
      <w:r>
        <w:rPr>
          <w:color w:val="808080"/>
        </w:rPr>
        <w:t>&lt;summary&gt;</w:t>
      </w:r>
    </w:p>
    <w:p w14:paraId="414AC531" w14:textId="553EDF12" w:rsidR="00045897" w:rsidRDefault="00045897" w:rsidP="00045897">
      <w:pPr>
        <w:pStyle w:val="Code"/>
      </w:pPr>
      <w:r>
        <w:rPr>
          <w:color w:val="808080"/>
        </w:rPr>
        <w:t>///</w:t>
      </w:r>
      <w:r>
        <w:rPr>
          <w:color w:val="008000"/>
        </w:rPr>
        <w:t xml:space="preserve"> https://stackoverflow.com/questions/10775367/cross-thread-operation-not-valid-control-textbox1-accessed-from-a-thread-othe</w:t>
      </w:r>
    </w:p>
    <w:p w14:paraId="6C7BB2AD" w14:textId="77783A31" w:rsidR="00045897" w:rsidRDefault="00045897" w:rsidP="00045897">
      <w:pPr>
        <w:pStyle w:val="Code"/>
      </w:pPr>
      <w:r>
        <w:rPr>
          <w:color w:val="808080"/>
        </w:rPr>
        <w:t>///</w:t>
      </w:r>
      <w:r>
        <w:rPr>
          <w:color w:val="008000"/>
        </w:rPr>
        <w:t xml:space="preserve"> </w:t>
      </w:r>
      <w:r>
        <w:rPr>
          <w:color w:val="808080"/>
        </w:rPr>
        <w:t>&lt;/summary&gt;</w:t>
      </w:r>
    </w:p>
    <w:p w14:paraId="60829ACB" w14:textId="4DD50D62" w:rsidR="00045897" w:rsidRDefault="00045897" w:rsidP="00045897">
      <w:pPr>
        <w:pStyle w:val="Code"/>
      </w:pPr>
      <w:r>
        <w:rPr>
          <w:color w:val="808080"/>
        </w:rPr>
        <w:t>///</w:t>
      </w:r>
      <w:r>
        <w:rPr>
          <w:color w:val="008000"/>
        </w:rPr>
        <w:t xml:space="preserve"> </w:t>
      </w:r>
      <w:r>
        <w:rPr>
          <w:color w:val="808080"/>
        </w:rPr>
        <w:t>&lt;param name="</w:t>
      </w:r>
      <w:r>
        <w:t>S</w:t>
      </w:r>
      <w:r>
        <w:rPr>
          <w:color w:val="808080"/>
        </w:rPr>
        <w:t>"&gt;</w:t>
      </w:r>
      <w:r>
        <w:rPr>
          <w:color w:val="008000"/>
        </w:rPr>
        <w:t>the object that sent the event</w:t>
      </w:r>
      <w:r>
        <w:rPr>
          <w:color w:val="808080"/>
        </w:rPr>
        <w:t>&lt;/param&gt;</w:t>
      </w:r>
    </w:p>
    <w:p w14:paraId="0D795902" w14:textId="22B3ED7A" w:rsidR="00045897" w:rsidRDefault="00045897" w:rsidP="00045897">
      <w:pPr>
        <w:pStyle w:val="Code"/>
      </w:pPr>
      <w:r>
        <w:rPr>
          <w:color w:val="808080"/>
        </w:rPr>
        <w:t>///</w:t>
      </w:r>
      <w:r>
        <w:rPr>
          <w:color w:val="008000"/>
        </w:rPr>
        <w:t xml:space="preserve"> </w:t>
      </w:r>
      <w:r>
        <w:rPr>
          <w:color w:val="808080"/>
        </w:rPr>
        <w:t>&lt;param name="</w:t>
      </w:r>
      <w:r>
        <w:t>E</w:t>
      </w:r>
      <w:r>
        <w:rPr>
          <w:color w:val="808080"/>
        </w:rPr>
        <w:t>"&gt;</w:t>
      </w:r>
      <w:r>
        <w:rPr>
          <w:color w:val="008000"/>
        </w:rPr>
        <w:t>the data attached to the event</w:t>
      </w:r>
      <w:r>
        <w:rPr>
          <w:color w:val="808080"/>
        </w:rPr>
        <w:t>&lt;/param&gt;</w:t>
      </w:r>
    </w:p>
    <w:p w14:paraId="03584D7D" w14:textId="7A2B6DE8" w:rsidR="00045897" w:rsidRDefault="00045897" w:rsidP="00045897">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w:t>
      </w:r>
      <w:r>
        <w:rPr>
          <w:color w:val="00008B"/>
        </w:rPr>
        <w:t>DataReceivedEventArgs</w:t>
      </w:r>
      <w:r>
        <w:t xml:space="preserve"> E) {</w:t>
      </w:r>
    </w:p>
    <w:p w14:paraId="6DA16AE1" w14:textId="5D465C48" w:rsidR="00045897" w:rsidRDefault="00045897" w:rsidP="00045897">
      <w:pPr>
        <w:pStyle w:val="Code"/>
      </w:pPr>
      <w:r>
        <w:tab/>
      </w:r>
      <w:r>
        <w:rPr>
          <w:color w:val="0000FF"/>
        </w:rPr>
        <w:t>if</w:t>
      </w:r>
      <w:r>
        <w:t xml:space="preserve"> (</w:t>
      </w:r>
      <w:r>
        <w:rPr>
          <w:color w:val="0000FF"/>
        </w:rPr>
        <w:t>this</w:t>
      </w:r>
      <w:r>
        <w:t>.</w:t>
      </w:r>
      <w:r>
        <w:rPr>
          <w:color w:val="800080"/>
        </w:rPr>
        <w:t>TxtErrorOutput</w:t>
      </w:r>
      <w:r>
        <w:t>.</w:t>
      </w:r>
      <w:r>
        <w:rPr>
          <w:color w:val="800080"/>
        </w:rPr>
        <w:t>InvokeRequired</w:t>
      </w:r>
      <w:r>
        <w:t>) {</w:t>
      </w:r>
    </w:p>
    <w:p w14:paraId="648E3BF6" w14:textId="47DD7308" w:rsidR="00045897" w:rsidRDefault="00045897" w:rsidP="00045897">
      <w:pPr>
        <w:pStyle w:val="Code"/>
      </w:pPr>
      <w:r>
        <w:tab/>
      </w:r>
      <w:r>
        <w:tab/>
      </w:r>
      <w:r>
        <w:rPr>
          <w:color w:val="008000"/>
        </w:rPr>
        <w:t>// Invoke if needed</w:t>
      </w:r>
    </w:p>
    <w:p w14:paraId="3F9F40E2" w14:textId="3D7E904D" w:rsidR="00045897" w:rsidRDefault="00045897" w:rsidP="00045897">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045897">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045897">
      <w:pPr>
        <w:pStyle w:val="Code"/>
      </w:pPr>
    </w:p>
    <w:p w14:paraId="79F0EAD1" w14:textId="0C93EF38" w:rsidR="00045897" w:rsidRDefault="00045897" w:rsidP="00045897">
      <w:pPr>
        <w:pStyle w:val="Code"/>
      </w:pPr>
      <w:r>
        <w:tab/>
        <w:t xml:space="preserve">} </w:t>
      </w:r>
      <w:r>
        <w:rPr>
          <w:color w:val="0000FF"/>
        </w:rPr>
        <w:t>else</w:t>
      </w:r>
      <w:r>
        <w:t xml:space="preserve"> {</w:t>
      </w:r>
    </w:p>
    <w:p w14:paraId="2A6D5255" w14:textId="7C800475" w:rsidR="00045897" w:rsidRDefault="00045897" w:rsidP="00045897">
      <w:pPr>
        <w:pStyle w:val="Code"/>
      </w:pPr>
      <w:r>
        <w:lastRenderedPageBreak/>
        <w:tab/>
      </w:r>
      <w:r>
        <w:tab/>
      </w:r>
      <w:r>
        <w:rPr>
          <w:color w:val="008000"/>
        </w:rPr>
        <w:t>// We're on the thread so do what I need to do</w:t>
      </w:r>
    </w:p>
    <w:p w14:paraId="3EFC4AD7" w14:textId="61FEF48B" w:rsidR="00045897" w:rsidRDefault="00045897" w:rsidP="00045897">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045897">
      <w:pPr>
        <w:pStyle w:val="Code"/>
        <w:rPr>
          <w:color w:val="800000"/>
        </w:rPr>
      </w:pPr>
      <w:r>
        <w:tab/>
      </w:r>
      <w:r>
        <w:tab/>
      </w:r>
      <w:r>
        <w:tab/>
      </w:r>
      <w:r>
        <w:rPr>
          <w:color w:val="800080"/>
        </w:rPr>
        <w:t>TxtErrorOutput</w:t>
      </w:r>
      <w:r>
        <w:t>.</w:t>
      </w:r>
      <w:r>
        <w:rPr>
          <w:color w:val="800080"/>
        </w:rPr>
        <w:t>Text</w:t>
      </w:r>
      <w:r>
        <w:t xml:space="preserve"> = </w:t>
      </w:r>
      <w:r>
        <w:rPr>
          <w:color w:val="008B8B"/>
        </w:rPr>
        <w:t>$</w:t>
      </w:r>
      <w:r>
        <w:rPr>
          <w:color w:val="800000"/>
        </w:rPr>
        <w:t>@"Error detected:</w:t>
      </w:r>
    </w:p>
    <w:p w14:paraId="6FCFEA47" w14:textId="7AC86858" w:rsidR="00045897" w:rsidRDefault="00045897" w:rsidP="00045897">
      <w:pPr>
        <w:pStyle w:val="Code"/>
      </w:pPr>
      <w:r>
        <w:tab/>
      </w:r>
      <w:r>
        <w:tab/>
      </w:r>
      <w:r>
        <w:tab/>
      </w:r>
      <w:r>
        <w:tab/>
      </w:r>
      <w:r>
        <w:tab/>
      </w:r>
      <w:r>
        <w:tab/>
      </w:r>
      <w:r>
        <w:tab/>
      </w:r>
      <w:r>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045897">
      <w:pPr>
        <w:pStyle w:val="Code"/>
      </w:pPr>
      <w:r>
        <w:tab/>
      </w:r>
      <w:r>
        <w:tab/>
        <w:t>}</w:t>
      </w:r>
    </w:p>
    <w:p w14:paraId="5147640F" w14:textId="77777777" w:rsidR="00045897" w:rsidRDefault="00045897" w:rsidP="00045897">
      <w:pPr>
        <w:pStyle w:val="Code"/>
      </w:pPr>
    </w:p>
    <w:p w14:paraId="3AD6850B" w14:textId="69414654" w:rsidR="00045897" w:rsidRDefault="00045897" w:rsidP="00045897">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045897">
      <w:pPr>
        <w:pStyle w:val="Code"/>
      </w:pPr>
    </w:p>
    <w:p w14:paraId="60471D50" w14:textId="3FAB2500" w:rsidR="00045897" w:rsidRDefault="00045897" w:rsidP="00045897">
      <w:pPr>
        <w:pStyle w:val="Code"/>
      </w:pPr>
      <w:r>
        <w:tab/>
      </w:r>
      <w:r>
        <w:tab/>
      </w:r>
      <w:r>
        <w:rPr>
          <w:color w:val="0000FF"/>
        </w:rPr>
        <w:t>try</w:t>
      </w:r>
      <w:r>
        <w:t xml:space="preserve"> {</w:t>
      </w:r>
    </w:p>
    <w:p w14:paraId="233C7E53" w14:textId="4A1527E6" w:rsidR="00045897" w:rsidRDefault="00045897" w:rsidP="00045897">
      <w:pPr>
        <w:pStyle w:val="Code"/>
      </w:pPr>
      <w:r>
        <w:tab/>
      </w:r>
      <w:r>
        <w:tab/>
      </w:r>
      <w:r>
        <w:tab/>
      </w:r>
      <w:r>
        <w:rPr>
          <w:color w:val="800080"/>
        </w:rPr>
        <w:t>_DebugProcess</w:t>
      </w:r>
      <w:r>
        <w:t>.</w:t>
      </w:r>
      <w:r>
        <w:rPr>
          <w:color w:val="008B8B"/>
        </w:rPr>
        <w:t>CancelErrorRead</w:t>
      </w:r>
      <w:r>
        <w:t>();</w:t>
      </w:r>
    </w:p>
    <w:p w14:paraId="62C6FE15" w14:textId="61600FE1" w:rsidR="00045897" w:rsidRDefault="00045897" w:rsidP="00045897">
      <w:pPr>
        <w:pStyle w:val="Code"/>
      </w:pPr>
      <w:r>
        <w:tab/>
      </w:r>
      <w:r>
        <w:tab/>
        <w:t xml:space="preserve">} </w:t>
      </w:r>
      <w:r>
        <w:rPr>
          <w:color w:val="0000FF"/>
        </w:rPr>
        <w:t>catch</w:t>
      </w:r>
      <w:r>
        <w:t xml:space="preserve"> (</w:t>
      </w:r>
      <w:r>
        <w:rPr>
          <w:color w:val="00008B"/>
        </w:rPr>
        <w:t>InvalidOperationException</w:t>
      </w:r>
      <w:r>
        <w:t>) { }</w:t>
      </w:r>
    </w:p>
    <w:p w14:paraId="070E53DC" w14:textId="77777777" w:rsidR="00045897" w:rsidRDefault="00045897" w:rsidP="00045897">
      <w:pPr>
        <w:pStyle w:val="Code"/>
      </w:pPr>
    </w:p>
    <w:p w14:paraId="4BB3C56F" w14:textId="7A1FF93D" w:rsidR="00045897" w:rsidRDefault="00045897" w:rsidP="00045897">
      <w:pPr>
        <w:pStyle w:val="Code"/>
      </w:pPr>
      <w:r>
        <w:tab/>
      </w:r>
      <w:r>
        <w:tab/>
      </w:r>
      <w:r>
        <w:rPr>
          <w:color w:val="0000FF"/>
        </w:rPr>
        <w:t>try</w:t>
      </w:r>
      <w:r>
        <w:t xml:space="preserve"> {</w:t>
      </w:r>
    </w:p>
    <w:p w14:paraId="4AAA1B19" w14:textId="7E67EDCF" w:rsidR="00045897" w:rsidRDefault="00045897" w:rsidP="00045897">
      <w:pPr>
        <w:pStyle w:val="Code"/>
      </w:pPr>
      <w:r>
        <w:tab/>
      </w:r>
      <w:r>
        <w:tab/>
      </w:r>
      <w:r>
        <w:tab/>
      </w:r>
      <w:r>
        <w:rPr>
          <w:color w:val="800080"/>
        </w:rPr>
        <w:t>_DebugProcess</w:t>
      </w:r>
      <w:r>
        <w:t>.</w:t>
      </w:r>
      <w:r>
        <w:rPr>
          <w:color w:val="008B8B"/>
        </w:rPr>
        <w:t>CancelOutputRead</w:t>
      </w:r>
      <w:r>
        <w:t>();</w:t>
      </w:r>
    </w:p>
    <w:p w14:paraId="7ADE7DDF" w14:textId="4C92E7F5" w:rsidR="00045897" w:rsidRDefault="00045897" w:rsidP="00045897">
      <w:pPr>
        <w:pStyle w:val="Code"/>
      </w:pPr>
      <w:r>
        <w:tab/>
      </w:r>
      <w:r>
        <w:tab/>
        <w:t xml:space="preserve">} </w:t>
      </w:r>
      <w:r>
        <w:rPr>
          <w:color w:val="0000FF"/>
        </w:rPr>
        <w:t>catch</w:t>
      </w:r>
      <w:r>
        <w:t xml:space="preserve"> (</w:t>
      </w:r>
      <w:r>
        <w:rPr>
          <w:color w:val="00008B"/>
        </w:rPr>
        <w:t>InvalidOperationException</w:t>
      </w:r>
      <w:r>
        <w:t>) { }</w:t>
      </w:r>
    </w:p>
    <w:p w14:paraId="448FD484" w14:textId="77777777" w:rsidR="00045897" w:rsidRDefault="00045897" w:rsidP="00045897">
      <w:pPr>
        <w:pStyle w:val="Code"/>
      </w:pPr>
    </w:p>
    <w:p w14:paraId="5CD89335" w14:textId="477EBBF7" w:rsidR="00045897" w:rsidRDefault="00045897" w:rsidP="00045897">
      <w:pPr>
        <w:pStyle w:val="Code"/>
      </w:pPr>
      <w:r>
        <w:tab/>
      </w:r>
      <w:r>
        <w:tab/>
      </w:r>
      <w:r>
        <w:rPr>
          <w:color w:val="800080"/>
        </w:rPr>
        <w:t>_DebugProcess</w:t>
      </w:r>
      <w:r>
        <w:t>.</w:t>
      </w:r>
      <w:r>
        <w:rPr>
          <w:color w:val="800080"/>
        </w:rPr>
        <w:t>EnableRaisingEvents</w:t>
      </w:r>
      <w:r>
        <w:t xml:space="preserve"> = </w:t>
      </w:r>
      <w:r>
        <w:rPr>
          <w:color w:val="0000FF"/>
        </w:rPr>
        <w:t>false</w:t>
      </w:r>
      <w:r>
        <w:t>;</w:t>
      </w:r>
    </w:p>
    <w:p w14:paraId="7B944E7D" w14:textId="194A9DF9" w:rsidR="00045897" w:rsidRDefault="00045897" w:rsidP="00045897">
      <w:pPr>
        <w:pStyle w:val="Code"/>
      </w:pPr>
      <w:r>
        <w:tab/>
      </w:r>
      <w:r>
        <w:tab/>
      </w:r>
      <w:r>
        <w:rPr>
          <w:color w:val="0000FF"/>
        </w:rPr>
        <w:t>try</w:t>
      </w:r>
      <w:r>
        <w:t xml:space="preserve"> {</w:t>
      </w:r>
    </w:p>
    <w:p w14:paraId="03940361" w14:textId="011D5288" w:rsidR="00045897" w:rsidRDefault="00045897" w:rsidP="00045897">
      <w:pPr>
        <w:pStyle w:val="Code"/>
      </w:pPr>
      <w:r>
        <w:tab/>
      </w:r>
      <w:r>
        <w:tab/>
      </w:r>
      <w:r>
        <w:tab/>
      </w:r>
      <w:r>
        <w:rPr>
          <w:color w:val="0000FF"/>
        </w:rPr>
        <w:t>if</w:t>
      </w:r>
      <w:r>
        <w:t xml:space="preserve"> (!</w:t>
      </w:r>
      <w:r>
        <w:rPr>
          <w:color w:val="800080"/>
        </w:rPr>
        <w:t>_DebugProcess</w:t>
      </w:r>
      <w:r>
        <w:t>.</w:t>
      </w:r>
      <w:r>
        <w:rPr>
          <w:color w:val="800080"/>
        </w:rPr>
        <w:t>HasExited</w:t>
      </w:r>
      <w:r>
        <w:t>) {</w:t>
      </w:r>
    </w:p>
    <w:p w14:paraId="60525E5A" w14:textId="0FA6B937" w:rsidR="00045897" w:rsidRDefault="00045897" w:rsidP="00045897">
      <w:pPr>
        <w:pStyle w:val="Code"/>
      </w:pPr>
      <w:r>
        <w:tab/>
      </w:r>
      <w:r>
        <w:tab/>
      </w:r>
      <w:r>
        <w:tab/>
      </w:r>
      <w:r>
        <w:tab/>
      </w:r>
      <w:r>
        <w:rPr>
          <w:color w:val="800080"/>
        </w:rPr>
        <w:t>_DebugProcess</w:t>
      </w:r>
      <w:r>
        <w:t>.</w:t>
      </w:r>
      <w:r>
        <w:rPr>
          <w:color w:val="008B8B"/>
        </w:rPr>
        <w:t>Kill</w:t>
      </w:r>
      <w:r>
        <w:t>();</w:t>
      </w:r>
    </w:p>
    <w:p w14:paraId="52FA92CA" w14:textId="73611AAB" w:rsidR="00045897" w:rsidRDefault="00045897" w:rsidP="00045897">
      <w:pPr>
        <w:pStyle w:val="Code"/>
      </w:pPr>
      <w:r>
        <w:tab/>
      </w:r>
      <w:r>
        <w:tab/>
      </w:r>
      <w:r>
        <w:tab/>
      </w:r>
      <w:r>
        <w:tab/>
      </w:r>
      <w:r>
        <w:rPr>
          <w:color w:val="800080"/>
        </w:rPr>
        <w:t>_DebugProcess</w:t>
      </w:r>
      <w:r>
        <w:t>.</w:t>
      </w:r>
      <w:r>
        <w:rPr>
          <w:color w:val="008B8B"/>
        </w:rPr>
        <w:t>WaitForExit</w:t>
      </w:r>
      <w:r>
        <w:t>();</w:t>
      </w:r>
    </w:p>
    <w:p w14:paraId="71DE1F07" w14:textId="5D93970A" w:rsidR="00045897" w:rsidRDefault="00045897" w:rsidP="00045897">
      <w:pPr>
        <w:pStyle w:val="Code"/>
      </w:pPr>
      <w:r>
        <w:tab/>
      </w:r>
      <w:r>
        <w:tab/>
      </w:r>
      <w:r>
        <w:tab/>
        <w:t>}</w:t>
      </w:r>
    </w:p>
    <w:p w14:paraId="715952F7" w14:textId="299FCF5B" w:rsidR="00045897" w:rsidRDefault="00045897" w:rsidP="00045897">
      <w:pPr>
        <w:pStyle w:val="Code"/>
      </w:pPr>
      <w:r>
        <w:tab/>
      </w:r>
      <w:r>
        <w:tab/>
        <w:t xml:space="preserve">} </w:t>
      </w:r>
      <w:r>
        <w:rPr>
          <w:color w:val="0000FF"/>
        </w:rPr>
        <w:t>catch</w:t>
      </w:r>
      <w:r>
        <w:t xml:space="preserve"> (</w:t>
      </w:r>
      <w:r>
        <w:rPr>
          <w:color w:val="00008B"/>
        </w:rPr>
        <w:t>InvalidOperationException</w:t>
      </w:r>
      <w:r>
        <w:t>) { }</w:t>
      </w:r>
    </w:p>
    <w:p w14:paraId="0AD0BEA7" w14:textId="77777777" w:rsidR="00045897" w:rsidRDefault="00045897" w:rsidP="00045897">
      <w:pPr>
        <w:pStyle w:val="Code"/>
      </w:pPr>
    </w:p>
    <w:p w14:paraId="052EB5F5" w14:textId="7869EDF1" w:rsidR="00045897" w:rsidRDefault="00045897" w:rsidP="00045897">
      <w:pPr>
        <w:pStyle w:val="Code"/>
      </w:pPr>
      <w:r>
        <w:tab/>
      </w:r>
      <w:r>
        <w:tab/>
      </w:r>
      <w:r>
        <w:rPr>
          <w:color w:val="008B8B"/>
        </w:rPr>
        <w:t>StopDebuggingInterfaceChanges</w:t>
      </w:r>
      <w:r>
        <w:t>();</w:t>
      </w:r>
    </w:p>
    <w:p w14:paraId="6C072EB3" w14:textId="55B5FB6A" w:rsidR="00045897" w:rsidRDefault="00045897" w:rsidP="00045897">
      <w:pPr>
        <w:pStyle w:val="Code"/>
      </w:pPr>
      <w:r>
        <w:tab/>
        <w:t>}</w:t>
      </w:r>
    </w:p>
    <w:p w14:paraId="5321B36E" w14:textId="77777777" w:rsidR="00045897" w:rsidRDefault="00045897" w:rsidP="00045897">
      <w:pPr>
        <w:pStyle w:val="Code"/>
      </w:pPr>
    </w:p>
    <w:p w14:paraId="502848D2" w14:textId="4EED73E1" w:rsidR="00045897" w:rsidRDefault="00045897" w:rsidP="00045897">
      <w:pPr>
        <w:pStyle w:val="Code"/>
      </w:pPr>
      <w:r>
        <w:t>}</w:t>
      </w:r>
    </w:p>
    <w:p w14:paraId="347E8598" w14:textId="77777777" w:rsidR="00045897" w:rsidRDefault="00045897" w:rsidP="00045897">
      <w:pPr>
        <w:pStyle w:val="Code"/>
      </w:pPr>
    </w:p>
    <w:p w14:paraId="086F6D46" w14:textId="6217B20E" w:rsidR="00045897" w:rsidRDefault="00045897" w:rsidP="00045897">
      <w:pPr>
        <w:pStyle w:val="Code"/>
        <w:rPr>
          <w:color w:val="808080"/>
        </w:rPr>
      </w:pPr>
      <w:r>
        <w:rPr>
          <w:color w:val="808080"/>
        </w:rPr>
        <w:t>#endregio</w:t>
      </w:r>
      <w:proofErr w:type="spellStart"/>
      <w:r>
        <w:rPr>
          <w:color w:val="808080"/>
        </w:rPr>
        <w:t>n</w:t>
      </w:r>
      <w:proofErr w:type="spellEnd"/>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0D56B9">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0D56B9">
      <w:pPr>
        <w:pStyle w:val="Code"/>
      </w:pPr>
      <w:r>
        <w:tab/>
        <w:t>to</w:t>
      </w:r>
    </w:p>
    <w:p w14:paraId="569F13DD" w14:textId="1176F2F5" w:rsidR="000D56B9" w:rsidRDefault="000D56B9" w:rsidP="000D56B9">
      <w:pPr>
        <w:pStyle w:val="Code"/>
      </w:pPr>
      <w:r>
        <w:rPr>
          <w:rFonts w:cs="IBM Plex Mono Text"/>
          <w:color w:val="0000FF"/>
          <w:szCs w:val="19"/>
        </w:rPr>
        <w:t>this</w:t>
      </w:r>
      <w:r>
        <w:rPr>
          <w:rFonts w:cs="IBM Plex Mono Text"/>
          <w:color w:val="000000"/>
          <w:szCs w:val="19"/>
        </w:rPr>
        <w:t>.</w:t>
      </w:r>
      <w:r>
        <w:rPr>
          <w:rFonts w:cs="IBM Plex Mono Text"/>
          <w:color w:val="008B8B"/>
          <w:szCs w:val="19"/>
        </w:rPr>
        <w:t>Invoke</w:t>
      </w:r>
      <w:r>
        <w:rPr>
          <w:rFonts w:cs="IBM Plex Mono Text"/>
          <w:color w:val="000000"/>
          <w:szCs w:val="19"/>
        </w:rPr>
        <w:t xml:space="preserve">(OutputDelegate, </w:t>
      </w:r>
      <w:r>
        <w:rPr>
          <w:rFonts w:cs="IBM Plex Mono Text"/>
          <w:color w:val="0000FF"/>
          <w:szCs w:val="19"/>
        </w:rPr>
        <w:t>new</w:t>
      </w:r>
      <w:r>
        <w:rPr>
          <w:rFonts w:cs="IBM Plex Mono Text"/>
          <w:color w:val="000000"/>
          <w:szCs w:val="19"/>
        </w:rPr>
        <w:t xml:space="preserve"> </w:t>
      </w:r>
      <w:r>
        <w:rPr>
          <w:rFonts w:cs="IBM Plex Mono Text"/>
          <w:color w:val="0000FF"/>
          <w:szCs w:val="19"/>
        </w:rPr>
        <w:t>object</w:t>
      </w:r>
      <w:r>
        <w:rPr>
          <w:rFonts w:cs="IBM Plex Mono Text"/>
          <w:color w:val="000000"/>
          <w:szCs w:val="19"/>
        </w:rPr>
        <w:t>[] {S, E});</w:t>
      </w:r>
    </w:p>
    <w:p w14:paraId="56444950" w14:textId="7AB90D7A" w:rsidR="000D56B9" w:rsidRPr="00951F78" w:rsidRDefault="000D56B9" w:rsidP="000D56B9">
      <w:pPr>
        <w:pStyle w:val="Header"/>
        <w:spacing w:before="120" w:after="200" w:line="264" w:lineRule="auto"/>
      </w:pPr>
      <w:bookmarkStart w:id="47" w:name="_GoBack"/>
      <w:bookmarkEnd w:id="47"/>
    </w:p>
    <w:p w14:paraId="6077D4F7" w14:textId="53FB349B" w:rsidR="008B57DD" w:rsidRDefault="008B57DD" w:rsidP="008B57DD">
      <w:pPr>
        <w:pStyle w:val="Heading3"/>
      </w:pPr>
      <w:bookmarkStart w:id="48" w:name="_Toc526491737"/>
      <w:r>
        <w:t>The Designer</w:t>
      </w:r>
      <w:bookmarkEnd w:id="48"/>
    </w:p>
    <w:p w14:paraId="0DD64663" w14:textId="3C983507" w:rsidR="00633825" w:rsidRDefault="00633825" w:rsidP="00DE3ACD"/>
    <w:p w14:paraId="0B9B06D3" w14:textId="704609F5" w:rsidR="000A749D" w:rsidRDefault="00655DA0" w:rsidP="00655DA0">
      <w:pPr>
        <w:pStyle w:val="Heading2"/>
      </w:pPr>
      <w:bookmarkStart w:id="49" w:name="_Toc526491738"/>
      <w:r>
        <w:lastRenderedPageBreak/>
        <w:t xml:space="preserve">The </w:t>
      </w:r>
      <w:r w:rsidR="00B45C52">
        <w:t>B</w:t>
      </w:r>
      <w:r>
        <w:t>locks</w:t>
      </w:r>
      <w:bookmarkEnd w:id="49"/>
    </w:p>
    <w:p w14:paraId="41D1CE49" w14:textId="1B15A29C" w:rsidR="001A0581" w:rsidRDefault="001A0581" w:rsidP="001A0581">
      <w:pPr>
        <w:pStyle w:val="Heading3"/>
      </w:pPr>
      <w:bookmarkStart w:id="50" w:name="_Toc526491739"/>
      <w:r>
        <w:t>BaseBlock</w:t>
      </w:r>
      <w:bookmarkEnd w:id="50"/>
    </w:p>
    <w:p w14:paraId="280BF079" w14:textId="7717EFF7" w:rsidR="001A0581" w:rsidRDefault="001A0581" w:rsidP="001A0581">
      <w:pPr>
        <w:pStyle w:val="Heading3"/>
      </w:pPr>
      <w:bookmarkStart w:id="51" w:name="_Toc526491740"/>
      <w:r>
        <w:t>Chains</w:t>
      </w:r>
      <w:bookmarkEnd w:id="51"/>
    </w:p>
    <w:p w14:paraId="6C5DD19C" w14:textId="5279744D" w:rsidR="001A0581" w:rsidRDefault="001A0581" w:rsidP="001A0581">
      <w:pPr>
        <w:pStyle w:val="Heading3"/>
      </w:pPr>
      <w:bookmarkStart w:id="52" w:name="_Toc526491741"/>
      <w:r>
        <w:t>Functionality</w:t>
      </w:r>
      <w:bookmarkEnd w:id="52"/>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3" w:name="_Toc526491742"/>
      <w:r>
        <w:t xml:space="preserve">Running </w:t>
      </w:r>
      <w:r w:rsidR="00B45C52">
        <w:t>A</w:t>
      </w:r>
      <w:r>
        <w:t xml:space="preserve"> </w:t>
      </w:r>
      <w:r w:rsidR="00B45C52">
        <w:t>P</w:t>
      </w:r>
      <w:r>
        <w:t>rogram</w:t>
      </w:r>
      <w:bookmarkEnd w:id="53"/>
    </w:p>
    <w:p w14:paraId="203A3722" w14:textId="7461E58C" w:rsidR="00D304EB" w:rsidRDefault="00D304EB" w:rsidP="00D304EB"/>
    <w:p w14:paraId="6AB00FA9" w14:textId="71EDBE08" w:rsidR="00D304EB" w:rsidRDefault="00D304EB" w:rsidP="00D304EB">
      <w:pPr>
        <w:pStyle w:val="Heading2"/>
      </w:pPr>
      <w:bookmarkStart w:id="54" w:name="_Toc526491743"/>
      <w:r>
        <w:t xml:space="preserve">Saving </w:t>
      </w:r>
      <w:r w:rsidR="00B45C52">
        <w:t>Y</w:t>
      </w:r>
      <w:r w:rsidR="00E9066D">
        <w:t>our</w:t>
      </w:r>
      <w:r>
        <w:t xml:space="preserve"> </w:t>
      </w:r>
      <w:r w:rsidR="00B45C52">
        <w:t>W</w:t>
      </w:r>
      <w:r>
        <w:t>ork</w:t>
      </w:r>
      <w:bookmarkEnd w:id="54"/>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5" w:name="_Toc526491744"/>
      <w:r>
        <w:lastRenderedPageBreak/>
        <w:t>REFERENCES</w:t>
      </w:r>
      <w:bookmarkEnd w:id="5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650FE8" w:rsidP="00D56A2F">
            <w:pPr>
              <w:cnfStyle w:val="000000100000" w:firstRow="0" w:lastRow="0" w:firstColumn="0" w:lastColumn="0" w:oddVBand="0" w:evenVBand="0" w:oddHBand="1" w:evenHBand="0" w:firstRowFirstColumn="0" w:firstRowLastColumn="0" w:lastRowFirstColumn="0" w:lastRowLastColumn="0"/>
            </w:pPr>
            <w:hyperlink r:id="rId114"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64541550" w:rsidR="00D56A2F" w:rsidRDefault="00650FE8" w:rsidP="00D56A2F">
            <w:pPr>
              <w:cnfStyle w:val="000000000000" w:firstRow="0" w:lastRow="0" w:firstColumn="0" w:lastColumn="0" w:oddVBand="0" w:evenVBand="0" w:oddHBand="0" w:evenHBand="0" w:firstRowFirstColumn="0" w:firstRowLastColumn="0" w:lastRowFirstColumn="0" w:lastRowLastColumn="0"/>
            </w:pPr>
            <w:hyperlink r:id="rId115"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650FE8" w:rsidP="00D56A2F">
            <w:pPr>
              <w:cnfStyle w:val="000000100000" w:firstRow="0" w:lastRow="0" w:firstColumn="0" w:lastColumn="0" w:oddVBand="0" w:evenVBand="0" w:oddHBand="1" w:evenHBand="0" w:firstRowFirstColumn="0" w:firstRowLastColumn="0" w:lastRowFirstColumn="0" w:lastRowLastColumn="0"/>
            </w:pPr>
            <w:hyperlink r:id="rId116"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650FE8" w:rsidP="00D56A2F">
            <w:pPr>
              <w:cnfStyle w:val="000000000000" w:firstRow="0" w:lastRow="0" w:firstColumn="0" w:lastColumn="0" w:oddVBand="0" w:evenVBand="0" w:oddHBand="0" w:evenHBand="0" w:firstRowFirstColumn="0" w:firstRowLastColumn="0" w:lastRowFirstColumn="0" w:lastRowLastColumn="0"/>
            </w:pPr>
            <w:hyperlink r:id="rId117"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650FE8" w:rsidP="00D56A2F">
            <w:pPr>
              <w:cnfStyle w:val="000000100000" w:firstRow="0" w:lastRow="0" w:firstColumn="0" w:lastColumn="0" w:oddVBand="0" w:evenVBand="0" w:oddHBand="1" w:evenHBand="0" w:firstRowFirstColumn="0" w:firstRowLastColumn="0" w:lastRowFirstColumn="0" w:lastRowLastColumn="0"/>
            </w:pPr>
            <w:hyperlink r:id="rId118"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650FE8" w:rsidP="00D56A2F">
            <w:pPr>
              <w:cnfStyle w:val="000000000000" w:firstRow="0" w:lastRow="0" w:firstColumn="0" w:lastColumn="0" w:oddVBand="0" w:evenVBand="0" w:oddHBand="0" w:evenHBand="0" w:firstRowFirstColumn="0" w:firstRowLastColumn="0" w:lastRowFirstColumn="0" w:lastRowLastColumn="0"/>
            </w:pPr>
            <w:hyperlink r:id="rId119"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650FE8" w:rsidP="00D56A2F">
            <w:pPr>
              <w:cnfStyle w:val="000000000000" w:firstRow="0" w:lastRow="0" w:firstColumn="0" w:lastColumn="0" w:oddVBand="0" w:evenVBand="0" w:oddHBand="0" w:evenHBand="0" w:firstRowFirstColumn="0" w:firstRowLastColumn="0" w:lastRowFirstColumn="0" w:lastRowLastColumn="0"/>
            </w:pPr>
            <w:hyperlink r:id="rId120"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bl>
    <w:p w14:paraId="02D5F844" w14:textId="35EA1EA9" w:rsidR="002557AB" w:rsidRPr="00B21BA3" w:rsidRDefault="002557AB" w:rsidP="00822973"/>
    <w:sectPr w:rsidR="002557AB" w:rsidRPr="00B21BA3" w:rsidSect="003A413E">
      <w:headerReference w:type="default" r:id="rId121"/>
      <w:footerReference w:type="default" r:id="rId122"/>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11690D" w14:textId="77777777" w:rsidR="00844D76" w:rsidRDefault="00844D76" w:rsidP="00C6554A">
      <w:pPr>
        <w:spacing w:before="0" w:after="0" w:line="240" w:lineRule="auto"/>
      </w:pPr>
      <w:r>
        <w:separator/>
      </w:r>
    </w:p>
  </w:endnote>
  <w:endnote w:type="continuationSeparator" w:id="0">
    <w:p w14:paraId="32CD2C07" w14:textId="77777777" w:rsidR="00844D76" w:rsidRDefault="00844D7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D2C68977-A42D-4F60-8684-B11B67B3A2DE}"/>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A00270C2-02B7-46D2-A208-A38C3621D0FC}"/>
    <w:embedBold r:id="rId3" w:fontKey="{08216484-B61B-4D4C-A231-44C1E0F12674}"/>
    <w:embedItalic r:id="rId4" w:fontKey="{44115D54-ADED-4122-BF9A-B9EDDE39AC18}"/>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7AD916B9-3171-4E94-9FDB-06ED76C6FCF2}"/>
  </w:font>
  <w:font w:name="Consolas">
    <w:panose1 w:val="020B0609020204030204"/>
    <w:charset w:val="00"/>
    <w:family w:val="modern"/>
    <w:pitch w:val="fixed"/>
    <w:sig w:usb0="E00006FF" w:usb1="0000FCFF" w:usb2="00000001" w:usb3="00000000" w:csb0="0000019F" w:csb1="00000000"/>
    <w:embedRegular r:id="rId6" w:fontKey="{19E7F01A-8B0F-4C92-818F-A653E38FA269}"/>
  </w:font>
  <w:font w:name="IBM Plex Mono Text">
    <w:panose1 w:val="020B0509050203000203"/>
    <w:charset w:val="00"/>
    <w:family w:val="modern"/>
    <w:pitch w:val="fixed"/>
    <w:sig w:usb0="A000026F" w:usb1="5000207B" w:usb2="00000000" w:usb3="00000000" w:csb0="00000197" w:csb1="00000000"/>
    <w:embedRegular r:id="rId7" w:fontKey="{10A9C1CD-5D72-4215-A562-FBB54FE4C1AE}"/>
  </w:font>
  <w:font w:name="Cambria Math">
    <w:panose1 w:val="02040503050406030204"/>
    <w:charset w:val="00"/>
    <w:family w:val="roman"/>
    <w:pitch w:val="variable"/>
    <w:sig w:usb0="E00006FF" w:usb1="420024FF" w:usb2="02000000" w:usb3="00000000" w:csb0="0000019F" w:csb1="00000000"/>
    <w:embedItalic r:id="rId8" w:fontKey="{7321F9F6-4588-4DE9-859E-49D08C00864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650FE8" w:rsidRDefault="00650FE8"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650FE8" w:rsidRDefault="00650FE8">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650FE8" w:rsidRDefault="00650FE8">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D5B90" w14:textId="77777777" w:rsidR="00844D76" w:rsidRDefault="00844D76" w:rsidP="00C6554A">
      <w:pPr>
        <w:spacing w:before="0" w:after="0" w:line="240" w:lineRule="auto"/>
      </w:pPr>
      <w:r>
        <w:separator/>
      </w:r>
    </w:p>
  </w:footnote>
  <w:footnote w:type="continuationSeparator" w:id="0">
    <w:p w14:paraId="6C973D6D" w14:textId="77777777" w:rsidR="00844D76" w:rsidRDefault="00844D76"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7ABCE19C" w:rsidR="00650FE8" w:rsidRPr="0008690E" w:rsidRDefault="00650FE8"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05 October 2018</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0"/>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1"/>
  </w:num>
  <w:num w:numId="17">
    <w:abstractNumId w:val="14"/>
  </w:num>
  <w:num w:numId="18">
    <w:abstractNumId w:val="24"/>
  </w:num>
  <w:num w:numId="19">
    <w:abstractNumId w:val="29"/>
  </w:num>
  <w:num w:numId="20">
    <w:abstractNumId w:val="34"/>
  </w:num>
  <w:num w:numId="21">
    <w:abstractNumId w:val="18"/>
  </w:num>
  <w:num w:numId="22">
    <w:abstractNumId w:val="16"/>
  </w:num>
  <w:num w:numId="23">
    <w:abstractNumId w:val="28"/>
  </w:num>
  <w:num w:numId="24">
    <w:abstractNumId w:val="15"/>
  </w:num>
  <w:num w:numId="25">
    <w:abstractNumId w:val="32"/>
  </w:num>
  <w:num w:numId="26">
    <w:abstractNumId w:val="33"/>
  </w:num>
  <w:num w:numId="27">
    <w:abstractNumId w:val="26"/>
  </w:num>
  <w:num w:numId="28">
    <w:abstractNumId w:val="35"/>
  </w:num>
  <w:num w:numId="29">
    <w:abstractNumId w:val="17"/>
  </w:num>
  <w:num w:numId="30">
    <w:abstractNumId w:val="20"/>
  </w:num>
  <w:num w:numId="31">
    <w:abstractNumId w:val="22"/>
  </w:num>
  <w:num w:numId="32">
    <w:abstractNumId w:val="39"/>
  </w:num>
  <w:num w:numId="33">
    <w:abstractNumId w:val="37"/>
  </w:num>
  <w:num w:numId="34">
    <w:abstractNumId w:val="23"/>
  </w:num>
  <w:num w:numId="35">
    <w:abstractNumId w:val="25"/>
  </w:num>
  <w:num w:numId="36">
    <w:abstractNumId w:val="38"/>
  </w:num>
  <w:num w:numId="37">
    <w:abstractNumId w:val="27"/>
  </w:num>
  <w:num w:numId="38">
    <w:abstractNumId w:val="19"/>
  </w:num>
  <w:num w:numId="39">
    <w:abstractNumId w:val="36"/>
  </w:num>
  <w:num w:numId="40">
    <w:abstractNumId w:val="12"/>
  </w:num>
  <w:num w:numId="41">
    <w:abstractNumId w:val="2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proofState w:spelling="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31012"/>
    <w:rsid w:val="00040909"/>
    <w:rsid w:val="0004531A"/>
    <w:rsid w:val="00045897"/>
    <w:rsid w:val="00061699"/>
    <w:rsid w:val="000673E2"/>
    <w:rsid w:val="00077334"/>
    <w:rsid w:val="000775FB"/>
    <w:rsid w:val="0008046D"/>
    <w:rsid w:val="0008690E"/>
    <w:rsid w:val="0009269B"/>
    <w:rsid w:val="0009439A"/>
    <w:rsid w:val="00096643"/>
    <w:rsid w:val="000A749D"/>
    <w:rsid w:val="000A7D5B"/>
    <w:rsid w:val="000B7733"/>
    <w:rsid w:val="000C0263"/>
    <w:rsid w:val="000C038F"/>
    <w:rsid w:val="000C3883"/>
    <w:rsid w:val="000C7A11"/>
    <w:rsid w:val="000D56B9"/>
    <w:rsid w:val="000F0EC1"/>
    <w:rsid w:val="000F3BD9"/>
    <w:rsid w:val="000F679A"/>
    <w:rsid w:val="000F69DC"/>
    <w:rsid w:val="00107DD1"/>
    <w:rsid w:val="00122B26"/>
    <w:rsid w:val="00125024"/>
    <w:rsid w:val="001254E2"/>
    <w:rsid w:val="0012688F"/>
    <w:rsid w:val="00132284"/>
    <w:rsid w:val="001449E5"/>
    <w:rsid w:val="00145294"/>
    <w:rsid w:val="00154134"/>
    <w:rsid w:val="00157689"/>
    <w:rsid w:val="001634A1"/>
    <w:rsid w:val="00164B1A"/>
    <w:rsid w:val="00166D03"/>
    <w:rsid w:val="00171787"/>
    <w:rsid w:val="00173904"/>
    <w:rsid w:val="00181772"/>
    <w:rsid w:val="00181F55"/>
    <w:rsid w:val="0018337E"/>
    <w:rsid w:val="00184F52"/>
    <w:rsid w:val="00185431"/>
    <w:rsid w:val="001A0581"/>
    <w:rsid w:val="001A1EA9"/>
    <w:rsid w:val="001A561A"/>
    <w:rsid w:val="001A7A27"/>
    <w:rsid w:val="001B1EDA"/>
    <w:rsid w:val="001B4434"/>
    <w:rsid w:val="001C0CF9"/>
    <w:rsid w:val="001C4CA6"/>
    <w:rsid w:val="001D66D0"/>
    <w:rsid w:val="001D75E9"/>
    <w:rsid w:val="001E0BD0"/>
    <w:rsid w:val="001E3D6F"/>
    <w:rsid w:val="001E50CF"/>
    <w:rsid w:val="001E57A0"/>
    <w:rsid w:val="001E6C3F"/>
    <w:rsid w:val="001F26D8"/>
    <w:rsid w:val="001F53DB"/>
    <w:rsid w:val="001F5535"/>
    <w:rsid w:val="002008F9"/>
    <w:rsid w:val="0020546C"/>
    <w:rsid w:val="00210732"/>
    <w:rsid w:val="00212A84"/>
    <w:rsid w:val="0021351B"/>
    <w:rsid w:val="002140BE"/>
    <w:rsid w:val="00214A87"/>
    <w:rsid w:val="00215950"/>
    <w:rsid w:val="00216D5C"/>
    <w:rsid w:val="00222937"/>
    <w:rsid w:val="00222D9E"/>
    <w:rsid w:val="00230D33"/>
    <w:rsid w:val="00235AF5"/>
    <w:rsid w:val="0023709A"/>
    <w:rsid w:val="00253230"/>
    <w:rsid w:val="00253C43"/>
    <w:rsid w:val="002554CD"/>
    <w:rsid w:val="002557AB"/>
    <w:rsid w:val="0026426B"/>
    <w:rsid w:val="00264BCC"/>
    <w:rsid w:val="00286E03"/>
    <w:rsid w:val="00293B83"/>
    <w:rsid w:val="002A03AA"/>
    <w:rsid w:val="002A13DE"/>
    <w:rsid w:val="002A4BC8"/>
    <w:rsid w:val="002A68F7"/>
    <w:rsid w:val="002A7C03"/>
    <w:rsid w:val="002B4294"/>
    <w:rsid w:val="002C3902"/>
    <w:rsid w:val="002C559F"/>
    <w:rsid w:val="002D6BD4"/>
    <w:rsid w:val="002D7A4A"/>
    <w:rsid w:val="002E1D79"/>
    <w:rsid w:val="002E2AA3"/>
    <w:rsid w:val="002E33F1"/>
    <w:rsid w:val="002F196A"/>
    <w:rsid w:val="0030059E"/>
    <w:rsid w:val="00300AD0"/>
    <w:rsid w:val="00300AEA"/>
    <w:rsid w:val="00303C12"/>
    <w:rsid w:val="0030776A"/>
    <w:rsid w:val="003158CA"/>
    <w:rsid w:val="00324386"/>
    <w:rsid w:val="00325196"/>
    <w:rsid w:val="00326785"/>
    <w:rsid w:val="00333C24"/>
    <w:rsid w:val="00333D0D"/>
    <w:rsid w:val="0035130E"/>
    <w:rsid w:val="003579B7"/>
    <w:rsid w:val="00363A76"/>
    <w:rsid w:val="00375996"/>
    <w:rsid w:val="00382174"/>
    <w:rsid w:val="003821AB"/>
    <w:rsid w:val="0038441F"/>
    <w:rsid w:val="003860C0"/>
    <w:rsid w:val="00395264"/>
    <w:rsid w:val="003A395B"/>
    <w:rsid w:val="003A413E"/>
    <w:rsid w:val="003B32C5"/>
    <w:rsid w:val="003B364F"/>
    <w:rsid w:val="003B5BC1"/>
    <w:rsid w:val="003B7000"/>
    <w:rsid w:val="003C0406"/>
    <w:rsid w:val="003C5763"/>
    <w:rsid w:val="003D1138"/>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6DEE"/>
    <w:rsid w:val="004354A9"/>
    <w:rsid w:val="004378F2"/>
    <w:rsid w:val="00441A12"/>
    <w:rsid w:val="0045275B"/>
    <w:rsid w:val="00455F28"/>
    <w:rsid w:val="00467C62"/>
    <w:rsid w:val="004713DF"/>
    <w:rsid w:val="0047315D"/>
    <w:rsid w:val="004A3D4B"/>
    <w:rsid w:val="004A674D"/>
    <w:rsid w:val="004A67AE"/>
    <w:rsid w:val="004A7BA8"/>
    <w:rsid w:val="004B2BCD"/>
    <w:rsid w:val="004B35F4"/>
    <w:rsid w:val="004B7996"/>
    <w:rsid w:val="004C049F"/>
    <w:rsid w:val="004D0FEB"/>
    <w:rsid w:val="004D521F"/>
    <w:rsid w:val="004E03AF"/>
    <w:rsid w:val="004E430F"/>
    <w:rsid w:val="004F08B1"/>
    <w:rsid w:val="004F1CF9"/>
    <w:rsid w:val="004F2EDA"/>
    <w:rsid w:val="004F2F60"/>
    <w:rsid w:val="005000E2"/>
    <w:rsid w:val="005065EC"/>
    <w:rsid w:val="005076BF"/>
    <w:rsid w:val="00513402"/>
    <w:rsid w:val="005156AB"/>
    <w:rsid w:val="00516C47"/>
    <w:rsid w:val="005210D3"/>
    <w:rsid w:val="005301A1"/>
    <w:rsid w:val="00533C10"/>
    <w:rsid w:val="00543D41"/>
    <w:rsid w:val="00544AB2"/>
    <w:rsid w:val="005452BE"/>
    <w:rsid w:val="00554B11"/>
    <w:rsid w:val="00554B2B"/>
    <w:rsid w:val="005625C2"/>
    <w:rsid w:val="00566090"/>
    <w:rsid w:val="00572A19"/>
    <w:rsid w:val="00575D8B"/>
    <w:rsid w:val="005863BB"/>
    <w:rsid w:val="00586E12"/>
    <w:rsid w:val="00590DF7"/>
    <w:rsid w:val="005937E3"/>
    <w:rsid w:val="005A0307"/>
    <w:rsid w:val="005A0327"/>
    <w:rsid w:val="005A15B9"/>
    <w:rsid w:val="005A31DA"/>
    <w:rsid w:val="005A4CAC"/>
    <w:rsid w:val="005B298D"/>
    <w:rsid w:val="005B5A7A"/>
    <w:rsid w:val="005C4D33"/>
    <w:rsid w:val="005D435E"/>
    <w:rsid w:val="005E506E"/>
    <w:rsid w:val="005F2169"/>
    <w:rsid w:val="005F27E1"/>
    <w:rsid w:val="005F2C76"/>
    <w:rsid w:val="005F37E3"/>
    <w:rsid w:val="00601AF4"/>
    <w:rsid w:val="00607C59"/>
    <w:rsid w:val="00616FC9"/>
    <w:rsid w:val="0062296B"/>
    <w:rsid w:val="00624F6A"/>
    <w:rsid w:val="00625337"/>
    <w:rsid w:val="0062580C"/>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4C50"/>
    <w:rsid w:val="0069746F"/>
    <w:rsid w:val="006A33CD"/>
    <w:rsid w:val="006A3CE7"/>
    <w:rsid w:val="006A7676"/>
    <w:rsid w:val="006B1D65"/>
    <w:rsid w:val="006B2BAE"/>
    <w:rsid w:val="006B3D4A"/>
    <w:rsid w:val="006C5F54"/>
    <w:rsid w:val="006D2602"/>
    <w:rsid w:val="006D4C6F"/>
    <w:rsid w:val="006E4C55"/>
    <w:rsid w:val="006E5300"/>
    <w:rsid w:val="006E7BD0"/>
    <w:rsid w:val="006F10CB"/>
    <w:rsid w:val="006F3BE5"/>
    <w:rsid w:val="006F4CFD"/>
    <w:rsid w:val="00705D20"/>
    <w:rsid w:val="0071201C"/>
    <w:rsid w:val="0071444E"/>
    <w:rsid w:val="00724210"/>
    <w:rsid w:val="007339D2"/>
    <w:rsid w:val="00733D7B"/>
    <w:rsid w:val="007343B4"/>
    <w:rsid w:val="00750969"/>
    <w:rsid w:val="00755AE1"/>
    <w:rsid w:val="00760724"/>
    <w:rsid w:val="007635A2"/>
    <w:rsid w:val="0078315E"/>
    <w:rsid w:val="00785F04"/>
    <w:rsid w:val="0079203E"/>
    <w:rsid w:val="00794CBB"/>
    <w:rsid w:val="007A31F6"/>
    <w:rsid w:val="007A491B"/>
    <w:rsid w:val="007A4E6C"/>
    <w:rsid w:val="007A6010"/>
    <w:rsid w:val="007B121E"/>
    <w:rsid w:val="007B237B"/>
    <w:rsid w:val="007C4511"/>
    <w:rsid w:val="007D2167"/>
    <w:rsid w:val="007D2778"/>
    <w:rsid w:val="007E25F6"/>
    <w:rsid w:val="007E63B5"/>
    <w:rsid w:val="007E6930"/>
    <w:rsid w:val="007E6F7D"/>
    <w:rsid w:val="007E7973"/>
    <w:rsid w:val="007F06E8"/>
    <w:rsid w:val="007F7A9C"/>
    <w:rsid w:val="008035C6"/>
    <w:rsid w:val="008145D8"/>
    <w:rsid w:val="00822973"/>
    <w:rsid w:val="00827C10"/>
    <w:rsid w:val="00830E40"/>
    <w:rsid w:val="0083382F"/>
    <w:rsid w:val="00841BF5"/>
    <w:rsid w:val="00844D76"/>
    <w:rsid w:val="00844F38"/>
    <w:rsid w:val="00845AD7"/>
    <w:rsid w:val="0085180E"/>
    <w:rsid w:val="00852B48"/>
    <w:rsid w:val="0085324D"/>
    <w:rsid w:val="008539BD"/>
    <w:rsid w:val="00854CB7"/>
    <w:rsid w:val="00856E73"/>
    <w:rsid w:val="0086474C"/>
    <w:rsid w:val="00867F69"/>
    <w:rsid w:val="008722B7"/>
    <w:rsid w:val="008777F2"/>
    <w:rsid w:val="008917CE"/>
    <w:rsid w:val="0089422F"/>
    <w:rsid w:val="00895DFE"/>
    <w:rsid w:val="008A26DC"/>
    <w:rsid w:val="008A29EB"/>
    <w:rsid w:val="008A2DB7"/>
    <w:rsid w:val="008B1B4F"/>
    <w:rsid w:val="008B57DD"/>
    <w:rsid w:val="008C6D9F"/>
    <w:rsid w:val="008F341D"/>
    <w:rsid w:val="00907AFF"/>
    <w:rsid w:val="00927055"/>
    <w:rsid w:val="00936F21"/>
    <w:rsid w:val="00942314"/>
    <w:rsid w:val="009437DD"/>
    <w:rsid w:val="00947909"/>
    <w:rsid w:val="00951F78"/>
    <w:rsid w:val="00952D49"/>
    <w:rsid w:val="0096676E"/>
    <w:rsid w:val="009707B4"/>
    <w:rsid w:val="00975CB5"/>
    <w:rsid w:val="00980B3C"/>
    <w:rsid w:val="00981204"/>
    <w:rsid w:val="00984413"/>
    <w:rsid w:val="0099257D"/>
    <w:rsid w:val="00993811"/>
    <w:rsid w:val="009B06C1"/>
    <w:rsid w:val="009B322D"/>
    <w:rsid w:val="009B4376"/>
    <w:rsid w:val="009C0870"/>
    <w:rsid w:val="009C3755"/>
    <w:rsid w:val="009C751D"/>
    <w:rsid w:val="009D0801"/>
    <w:rsid w:val="009D1C2F"/>
    <w:rsid w:val="009D5A5F"/>
    <w:rsid w:val="009D6532"/>
    <w:rsid w:val="009E1885"/>
    <w:rsid w:val="009F3968"/>
    <w:rsid w:val="00A01618"/>
    <w:rsid w:val="00A035B4"/>
    <w:rsid w:val="00A06843"/>
    <w:rsid w:val="00A1125B"/>
    <w:rsid w:val="00A26E6F"/>
    <w:rsid w:val="00A26F95"/>
    <w:rsid w:val="00A32F48"/>
    <w:rsid w:val="00A379A5"/>
    <w:rsid w:val="00A42A0F"/>
    <w:rsid w:val="00A46C23"/>
    <w:rsid w:val="00A52A69"/>
    <w:rsid w:val="00A5354D"/>
    <w:rsid w:val="00A568AA"/>
    <w:rsid w:val="00A64ED6"/>
    <w:rsid w:val="00A64F0A"/>
    <w:rsid w:val="00A650E0"/>
    <w:rsid w:val="00A70E6B"/>
    <w:rsid w:val="00A73319"/>
    <w:rsid w:val="00A765D8"/>
    <w:rsid w:val="00A77CE5"/>
    <w:rsid w:val="00A82D5F"/>
    <w:rsid w:val="00A84F2C"/>
    <w:rsid w:val="00A94F98"/>
    <w:rsid w:val="00A97071"/>
    <w:rsid w:val="00A9767C"/>
    <w:rsid w:val="00AA5EDD"/>
    <w:rsid w:val="00AB21A2"/>
    <w:rsid w:val="00AC19D4"/>
    <w:rsid w:val="00AC5DCD"/>
    <w:rsid w:val="00AE1752"/>
    <w:rsid w:val="00AF4532"/>
    <w:rsid w:val="00AF7BC0"/>
    <w:rsid w:val="00B02D0E"/>
    <w:rsid w:val="00B03AD2"/>
    <w:rsid w:val="00B03FFA"/>
    <w:rsid w:val="00B04E14"/>
    <w:rsid w:val="00B12006"/>
    <w:rsid w:val="00B15E35"/>
    <w:rsid w:val="00B21BA3"/>
    <w:rsid w:val="00B30648"/>
    <w:rsid w:val="00B436FF"/>
    <w:rsid w:val="00B45C52"/>
    <w:rsid w:val="00B47CFE"/>
    <w:rsid w:val="00B536B0"/>
    <w:rsid w:val="00B55123"/>
    <w:rsid w:val="00B573C9"/>
    <w:rsid w:val="00B627BD"/>
    <w:rsid w:val="00B66DE0"/>
    <w:rsid w:val="00B6778C"/>
    <w:rsid w:val="00B75BBD"/>
    <w:rsid w:val="00B77CA5"/>
    <w:rsid w:val="00B8319F"/>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7C50"/>
    <w:rsid w:val="00BF6B3B"/>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554A"/>
    <w:rsid w:val="00C67A99"/>
    <w:rsid w:val="00C73775"/>
    <w:rsid w:val="00C803A8"/>
    <w:rsid w:val="00C8387F"/>
    <w:rsid w:val="00C87AEF"/>
    <w:rsid w:val="00C929DF"/>
    <w:rsid w:val="00C949C2"/>
    <w:rsid w:val="00C9738F"/>
    <w:rsid w:val="00CB04BB"/>
    <w:rsid w:val="00CB2545"/>
    <w:rsid w:val="00CB2655"/>
    <w:rsid w:val="00CB6884"/>
    <w:rsid w:val="00CC38D1"/>
    <w:rsid w:val="00CD7A46"/>
    <w:rsid w:val="00CE373A"/>
    <w:rsid w:val="00CF0AE6"/>
    <w:rsid w:val="00D06253"/>
    <w:rsid w:val="00D0743C"/>
    <w:rsid w:val="00D15D92"/>
    <w:rsid w:val="00D167DD"/>
    <w:rsid w:val="00D178EC"/>
    <w:rsid w:val="00D23460"/>
    <w:rsid w:val="00D24EAB"/>
    <w:rsid w:val="00D304EB"/>
    <w:rsid w:val="00D37130"/>
    <w:rsid w:val="00D40D5D"/>
    <w:rsid w:val="00D428C7"/>
    <w:rsid w:val="00D44872"/>
    <w:rsid w:val="00D52FCE"/>
    <w:rsid w:val="00D53FC1"/>
    <w:rsid w:val="00D56A2F"/>
    <w:rsid w:val="00D61910"/>
    <w:rsid w:val="00D64062"/>
    <w:rsid w:val="00D837D4"/>
    <w:rsid w:val="00D86C82"/>
    <w:rsid w:val="00D91A92"/>
    <w:rsid w:val="00D9273E"/>
    <w:rsid w:val="00DA136D"/>
    <w:rsid w:val="00DB6ED3"/>
    <w:rsid w:val="00DC6420"/>
    <w:rsid w:val="00DE05F6"/>
    <w:rsid w:val="00DE3ACD"/>
    <w:rsid w:val="00DF17F1"/>
    <w:rsid w:val="00DF1E91"/>
    <w:rsid w:val="00DF237A"/>
    <w:rsid w:val="00DF3F0C"/>
    <w:rsid w:val="00DF4CAA"/>
    <w:rsid w:val="00DF5913"/>
    <w:rsid w:val="00E106F8"/>
    <w:rsid w:val="00E14A2D"/>
    <w:rsid w:val="00E342DB"/>
    <w:rsid w:val="00E3554C"/>
    <w:rsid w:val="00E41AC6"/>
    <w:rsid w:val="00E42361"/>
    <w:rsid w:val="00E43CE7"/>
    <w:rsid w:val="00E45ECC"/>
    <w:rsid w:val="00E542F7"/>
    <w:rsid w:val="00E648EE"/>
    <w:rsid w:val="00E64E50"/>
    <w:rsid w:val="00E66DA2"/>
    <w:rsid w:val="00E73A14"/>
    <w:rsid w:val="00E74002"/>
    <w:rsid w:val="00E740DC"/>
    <w:rsid w:val="00E83845"/>
    <w:rsid w:val="00E83FC8"/>
    <w:rsid w:val="00E9066D"/>
    <w:rsid w:val="00E911DD"/>
    <w:rsid w:val="00E91B76"/>
    <w:rsid w:val="00E91E35"/>
    <w:rsid w:val="00E95ECC"/>
    <w:rsid w:val="00EA2949"/>
    <w:rsid w:val="00EA36D1"/>
    <w:rsid w:val="00EB32AB"/>
    <w:rsid w:val="00EC1EED"/>
    <w:rsid w:val="00EC28D4"/>
    <w:rsid w:val="00EC3C23"/>
    <w:rsid w:val="00EC522B"/>
    <w:rsid w:val="00EC74FF"/>
    <w:rsid w:val="00EC7ADF"/>
    <w:rsid w:val="00ED4ED7"/>
    <w:rsid w:val="00ED6DC4"/>
    <w:rsid w:val="00ED7C44"/>
    <w:rsid w:val="00EE1D5C"/>
    <w:rsid w:val="00EE4E8E"/>
    <w:rsid w:val="00EE6234"/>
    <w:rsid w:val="00EF6483"/>
    <w:rsid w:val="00F031C1"/>
    <w:rsid w:val="00F03755"/>
    <w:rsid w:val="00F045BE"/>
    <w:rsid w:val="00F05536"/>
    <w:rsid w:val="00F064E4"/>
    <w:rsid w:val="00F11D92"/>
    <w:rsid w:val="00F17207"/>
    <w:rsid w:val="00F3126A"/>
    <w:rsid w:val="00F33F5F"/>
    <w:rsid w:val="00F440CC"/>
    <w:rsid w:val="00F46B85"/>
    <w:rsid w:val="00F73BC7"/>
    <w:rsid w:val="00F7681F"/>
    <w:rsid w:val="00F77B75"/>
    <w:rsid w:val="00F80A23"/>
    <w:rsid w:val="00F8173C"/>
    <w:rsid w:val="00F8674F"/>
    <w:rsid w:val="00F86D9F"/>
    <w:rsid w:val="00F8787A"/>
    <w:rsid w:val="00FA0E9B"/>
    <w:rsid w:val="00FA3A1D"/>
    <w:rsid w:val="00FA43AD"/>
    <w:rsid w:val="00FA6159"/>
    <w:rsid w:val="00FB7807"/>
    <w:rsid w:val="00FC2012"/>
    <w:rsid w:val="00FC369C"/>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E66DA2"/>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E66DA2"/>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www.microbit.org/" TargetMode="Externa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n.wikipedia.org/wiki/History_of_the_graphical_user_interface" TargetMode="External"/><Relationship Id="rId113" Type="http://schemas.openxmlformats.org/officeDocument/2006/relationships/image" Target="media/image91.png"/><Relationship Id="rId118" Type="http://schemas.openxmlformats.org/officeDocument/2006/relationships/hyperlink" Target="https://docs.microsoft.com/en-us/dotnet/" TargetMode="Externa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eader" Target="header1.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scratch.mit.edu/about" TargetMode="External"/><Relationship Id="rId108" Type="http://schemas.openxmlformats.org/officeDocument/2006/relationships/image" Target="media/image87.png"/><Relationship Id="rId116" Type="http://schemas.openxmlformats.org/officeDocument/2006/relationships/hyperlink" Target="http://wwwsmallbasic.com/" TargetMode="External"/><Relationship Id="rId12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yperlink" Target="https://view.officeapps.live.com/op/view.aspx?src=https://www.harding.edu/fmccown/gui/history-gui.pptx" TargetMode="External"/><Relationship Id="rId114" Type="http://schemas.openxmlformats.org/officeDocument/2006/relationships/hyperlink" Target="https://www.python.org/" TargetMode="External"/><Relationship Id="rId119" Type="http://schemas.openxmlformats.org/officeDocument/2006/relationships/hyperlink" Target="https://stackoverflow.com/questions/355724/embedding-a-dos-console-in-a-windows-form" TargetMode="External"/><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webdesignerdepot.com/2009/03/operating-system-interface-design-between-1981-2009/" TargetMode="External"/><Relationship Id="rId120" Type="http://schemas.openxmlformats.org/officeDocument/2006/relationships/hyperlink" Target="https://code.visualstudio.microsoft.co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stackoverflow.com/questions/355724/embedding-a-dos-console-in-a-windows-form" TargetMode="External"/><Relationship Id="rId115" Type="http://schemas.openxmlformats.org/officeDocument/2006/relationships/hyperlink" Target="https://scratch.mit.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CF50361-C74A-476E-9F5B-D8224D716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78</Pages>
  <Words>12651</Words>
  <Characters>72114</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38</cp:revision>
  <dcterms:created xsi:type="dcterms:W3CDTF">2018-04-23T12:34:00Z</dcterms:created>
  <dcterms:modified xsi:type="dcterms:W3CDTF">2018-10-05T19:26:00Z</dcterms:modified>
</cp:coreProperties>
</file>