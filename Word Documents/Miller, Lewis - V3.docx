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922E5BC">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526491711"/>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2A5939C2" w:rsidR="003E04EA" w:rsidRDefault="003E04EA" w:rsidP="007339D2">
      <w:r>
        <w:t>Visual Studio</w:t>
      </w:r>
      <w:r w:rsidR="009C3755">
        <w:t xml:space="preserve"> Code </w:t>
      </w:r>
      <w:r>
        <w:t>{</w:t>
      </w:r>
      <w:r w:rsidR="009C3755">
        <w:t>VSC</w:t>
      </w:r>
      <w:r>
        <w:t>}</w:t>
      </w:r>
      <w:r w:rsidR="009E007A">
        <w:t xml:space="preserve"> </w:t>
      </w:r>
      <w:sdt>
        <w:sdtPr>
          <w:id w:val="-1401292713"/>
          <w:citation/>
        </w:sdtPr>
        <w:sdtContent>
          <w:r w:rsidR="009E007A">
            <w:fldChar w:fldCharType="begin"/>
          </w:r>
          <w:r w:rsidR="009E007A">
            <w:instrText xml:space="preserve"> CITATION Vis19 \l 2057 </w:instrText>
          </w:r>
          <w:r w:rsidR="009E007A">
            <w:fldChar w:fldCharType="separate"/>
          </w:r>
          <w:r w:rsidR="001B7164">
            <w:rPr>
              <w:noProof/>
            </w:rPr>
            <w:t>(Visual Studio Code - Code Editing. Redefined, n.d.)</w:t>
          </w:r>
          <w:r w:rsidR="009E007A">
            <w:fldChar w:fldCharType="end"/>
          </w:r>
        </w:sdtContent>
      </w:sdt>
      <w:r>
        <w:t xml:space="preserve"> is a professional level IDE by </w:t>
      </w:r>
      <w:r w:rsidR="00947909">
        <w:t>Microsoft and</w:t>
      </w:r>
      <w:r>
        <w:t xml:space="preserve"> is the IDE I use to develop most of my </w:t>
      </w:r>
      <w:r w:rsidR="009C3755">
        <w:t>non</w:t>
      </w:r>
      <w:r w:rsidR="00947909">
        <w:t>- “</w:t>
      </w:r>
      <w:r w:rsidR="009C3755">
        <w:t xml:space="preserve">.NET” </w:t>
      </w:r>
      <w:proofErr w:type="gramStart"/>
      <w:r>
        <w:t>applications.</w:t>
      </w:r>
      <w:proofErr w:type="gramEnd"/>
      <w:r>
        <w:t xml:space="preserve">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EA7335"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5DF6F9CE" w:rsidR="003860C0" w:rsidRDefault="00222D9E" w:rsidP="00222D9E">
      <w:r>
        <w:t>Scratch</w:t>
      </w:r>
      <w:r w:rsidR="009E007A">
        <w:t xml:space="preserve"> </w:t>
      </w:r>
      <w:sdt>
        <w:sdtPr>
          <w:rPr>
            <w:rStyle w:val="Hyperlink"/>
          </w:rPr>
          <w:id w:val="456000581"/>
          <w:citation/>
        </w:sdt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1B7164" w:rsidRPr="001B7164">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EB7A64">
      <w:pPr>
        <w:numPr>
          <w:ilvl w:val="0"/>
          <w:numId w:val="38"/>
        </w:numPr>
      </w:pPr>
      <w:r>
        <w:t>Error containing blocks of code are easily identified, as the interpreter simply stops when an error is detected</w:t>
      </w:r>
    </w:p>
    <w:p w14:paraId="22A8B2AB" w14:textId="407F0AE1" w:rsidR="00EB7A64" w:rsidRDefault="00EB7A64" w:rsidP="00EB7A64">
      <w:pPr>
        <w:numPr>
          <w:ilvl w:val="0"/>
          <w:numId w:val="38"/>
        </w:numPr>
      </w:pPr>
      <w:r>
        <w:t>Changes to code can be made quickly and easily, without any time taken to recompile the code</w:t>
      </w:r>
    </w:p>
    <w:p w14:paraId="64D1385F" w14:textId="4CC6EB79" w:rsidR="00EB7A64" w:rsidRDefault="00DD57BA" w:rsidP="00EB7A64">
      <w:pPr>
        <w:numPr>
          <w:ilvl w:val="0"/>
          <w:numId w:val="3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DD57BA">
      <w:pPr>
        <w:numPr>
          <w:ilvl w:val="0"/>
          <w:numId w:val="38"/>
        </w:numPr>
      </w:pPr>
      <w:r>
        <w:t>Interpreting code can be slower than compiling it. This difference is normally negligible but for larger applications it becomes much more noticeable</w:t>
      </w:r>
    </w:p>
    <w:p w14:paraId="2F839C88" w14:textId="5BAF4664" w:rsidR="00DD57BA" w:rsidRDefault="00DD57BA" w:rsidP="00DD57BA">
      <w:pPr>
        <w:numPr>
          <w:ilvl w:val="0"/>
          <w:numId w:val="38"/>
        </w:numPr>
      </w:pPr>
      <w:r>
        <w:t>The interpreter must be installed on any system that needs to run the program. This takes up storage space</w:t>
      </w:r>
    </w:p>
    <w:p w14:paraId="799503B5" w14:textId="6E2C5732" w:rsidR="00DD57BA" w:rsidRPr="001D1BDF" w:rsidRDefault="00DD57BA" w:rsidP="00DD57BA">
      <w:pPr>
        <w:numPr>
          <w:ilvl w:val="0"/>
          <w:numId w:val="3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526491714"/>
      <w:r>
        <w:lastRenderedPageBreak/>
        <w:t>Requirements Specification</w:t>
      </w:r>
      <w:bookmarkEnd w:id="22"/>
    </w:p>
    <w:p w14:paraId="0752DF5D" w14:textId="1DEA878F" w:rsidR="00B77CA5" w:rsidRDefault="001F26D8" w:rsidP="00B77CA5">
      <w:pPr>
        <w:pStyle w:val="Heading3"/>
      </w:pPr>
      <w:bookmarkStart w:id="23" w:name="_Toc526491715"/>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526491716"/>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lastRenderedPageBreak/>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4452A7ED" w:rsidR="0030059E" w:rsidRDefault="0030059E" w:rsidP="0030059E">
      <w:pPr>
        <w:pStyle w:val="ListParagraph"/>
        <w:numPr>
          <w:ilvl w:val="4"/>
          <w:numId w:val="38"/>
        </w:numPr>
      </w:pPr>
      <w:r>
        <w:t>Decimal</w:t>
      </w:r>
    </w:p>
    <w:p w14:paraId="3200FB4D" w14:textId="50A3092A" w:rsidR="000D6059" w:rsidRDefault="000D6059" w:rsidP="0030059E">
      <w:pPr>
        <w:pStyle w:val="ListParagraph"/>
        <w:numPr>
          <w:ilvl w:val="4"/>
          <w:numId w:val="38"/>
        </w:numPr>
      </w:pPr>
      <w:r>
        <w:t>Integer</w:t>
      </w:r>
    </w:p>
    <w:p w14:paraId="3DBCEEA5" w14:textId="53CB9652" w:rsidR="0030059E" w:rsidRDefault="0030059E" w:rsidP="000D6059">
      <w:pPr>
        <w:pStyle w:val="ListParagraph"/>
        <w:numPr>
          <w:ilvl w:val="4"/>
          <w:numId w:val="38"/>
        </w:numPr>
      </w:pPr>
      <w:r>
        <w:t>Boolean</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0DFF8526" w14:textId="02FA34E3" w:rsidR="0030059E" w:rsidRDefault="0030059E" w:rsidP="000D6059">
      <w:pPr>
        <w:pStyle w:val="ListParagraph"/>
        <w:numPr>
          <w:ilvl w:val="3"/>
          <w:numId w:val="38"/>
        </w:numPr>
      </w:pPr>
      <w:r>
        <w:t>Variable block contents should be able to be displayed in the debugging mode</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lastRenderedPageBreak/>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526491717"/>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526491718"/>
      <w:r>
        <w:t>Limitations Of The Program</w:t>
      </w:r>
      <w:bookmarkEnd w:id="26"/>
    </w:p>
    <w:p w14:paraId="4C91BF55" w14:textId="27D1E050" w:rsidR="005B298D" w:rsidRPr="00A32F48" w:rsidRDefault="005B298D" w:rsidP="005B298D">
      <w:pPr>
        <w:pStyle w:val="Heading3"/>
      </w:pPr>
      <w:bookmarkStart w:id="27" w:name="_Toc526491719"/>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526491720"/>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526491721"/>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526491722"/>
      <w:r>
        <w:lastRenderedPageBreak/>
        <w:t xml:space="preserve">Measureable Success </w:t>
      </w:r>
      <w:r w:rsidR="00A64F0A">
        <w:t>Criteria</w:t>
      </w:r>
      <w:bookmarkEnd w:id="30"/>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69962CCC" w:rsidR="003158CA" w:rsidRDefault="003158CA" w:rsidP="003158CA">
      <w:pPr>
        <w:pStyle w:val="ListParagraph"/>
        <w:numPr>
          <w:ilvl w:val="2"/>
          <w:numId w:val="32"/>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1FE95C24" w:rsidR="005D435E" w:rsidRDefault="005D435E" w:rsidP="005D435E">
      <w:pPr>
        <w:pStyle w:val="ListParagraph"/>
        <w:numPr>
          <w:ilvl w:val="1"/>
          <w:numId w:val="32"/>
        </w:numPr>
      </w:pPr>
      <w:r>
        <w:t xml:space="preserve">Can users </w:t>
      </w:r>
      <w:r w:rsidR="00D637D4">
        <w:t>explain</w:t>
      </w:r>
      <w:r>
        <w:t xml:space="preserve">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5891EBF8" w:rsidR="00822973" w:rsidRDefault="00822973" w:rsidP="00822973">
      <w:pPr>
        <w:pStyle w:val="Heading1"/>
      </w:pPr>
      <w:bookmarkStart w:id="31" w:name="_Toc526491723"/>
      <w:r>
        <w:lastRenderedPageBreak/>
        <w:t>DESIGN</w:t>
      </w:r>
      <w:bookmarkEnd w:id="31"/>
      <w:r w:rsidR="005A4C64">
        <w:t xml:space="preserve"> !UPDATED</w:t>
      </w:r>
    </w:p>
    <w:p w14:paraId="18EFEEBB" w14:textId="50CE3A47" w:rsidR="005A4C64" w:rsidRPr="005A4C64" w:rsidRDefault="00132284" w:rsidP="005A4C64">
      <w:pPr>
        <w:pStyle w:val="Heading2"/>
      </w:pPr>
      <w:bookmarkStart w:id="32"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157FB5C4" w:rsidR="00132284" w:rsidRDefault="00132284" w:rsidP="00132284">
      <w:pPr>
        <w:pStyle w:val="Heading3"/>
      </w:pPr>
      <w:bookmarkStart w:id="33" w:name="_Toc526491725"/>
      <w:r>
        <w:t>Programming Techniques</w:t>
      </w:r>
      <w:bookmarkEnd w:id="33"/>
      <w:r w:rsidR="009E007A">
        <w:t xml:space="preserve"> !UPDATED</w:t>
      </w:r>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36306FDF" w:rsidR="00212A84" w:rsidRDefault="001B7164" w:rsidP="00212A84">
      <w:pPr>
        <w:pStyle w:val="ListParagraph"/>
        <w:numPr>
          <w:ilvl w:val="0"/>
          <w:numId w:val="34"/>
        </w:numPr>
      </w:pPr>
      <w:r>
        <w:t>Variables and their use</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7888B27E" w:rsidR="009E007A" w:rsidRDefault="009E007A" w:rsidP="00C511A6">
      <w:r>
        <w:t xml:space="preserve">C# has several built-in data types, including (but not limited to): </w:t>
      </w:r>
      <w:sdt>
        <w:sdtPr>
          <w:id w:val="-144976855"/>
          <w:citation/>
        </w:sdtPr>
        <w:sdtContent>
          <w:r>
            <w:fldChar w:fldCharType="begin"/>
          </w:r>
          <w:r>
            <w:instrText xml:space="preserve"> CITATION CLa19 \l 2057 </w:instrText>
          </w:r>
          <w:r>
            <w:fldChar w:fldCharType="separate"/>
          </w:r>
          <w:r w:rsidR="001B7164">
            <w:rPr>
              <w:noProof/>
            </w:rPr>
            <w:t>(C# Language Specification)</w:t>
          </w:r>
          <w:r>
            <w:fldChar w:fldCharType="end"/>
          </w:r>
        </w:sdtContent>
      </w:sdt>
    </w:p>
    <w:p w14:paraId="4169016C" w14:textId="790B5DF9" w:rsidR="009E007A" w:rsidRDefault="009E007A" w:rsidP="009E007A">
      <w:pPr>
        <w:numPr>
          <w:ilvl w:val="0"/>
          <w:numId w:val="39"/>
        </w:numPr>
      </w:pPr>
      <w:r>
        <w:t>Boolean</w:t>
      </w:r>
    </w:p>
    <w:p w14:paraId="4421116B" w14:textId="476AE1E2" w:rsidR="009E007A" w:rsidRDefault="009E007A" w:rsidP="009E007A">
      <w:pPr>
        <w:numPr>
          <w:ilvl w:val="0"/>
          <w:numId w:val="39"/>
        </w:numPr>
      </w:pPr>
      <w:r>
        <w:t>String</w:t>
      </w:r>
    </w:p>
    <w:p w14:paraId="6A686EDE" w14:textId="5A6408B2" w:rsidR="009E007A" w:rsidRDefault="009E007A" w:rsidP="009E007A">
      <w:pPr>
        <w:numPr>
          <w:ilvl w:val="0"/>
          <w:numId w:val="39"/>
        </w:numPr>
      </w:pPr>
      <w:r>
        <w:t>Char</w:t>
      </w:r>
    </w:p>
    <w:p w14:paraId="4AAE7745" w14:textId="40185D7D" w:rsidR="009E007A" w:rsidRDefault="009E007A" w:rsidP="009E007A">
      <w:pPr>
        <w:numPr>
          <w:ilvl w:val="0"/>
          <w:numId w:val="39"/>
        </w:numPr>
      </w:pPr>
      <w:r>
        <w:t>Integer (Signed / Unsigned 16/32/64bit)</w:t>
      </w:r>
    </w:p>
    <w:p w14:paraId="01C74EF8" w14:textId="4898E1C6" w:rsidR="009E007A" w:rsidRDefault="009E007A" w:rsidP="009E007A">
      <w:pPr>
        <w:numPr>
          <w:ilvl w:val="0"/>
          <w:numId w:val="39"/>
        </w:numPr>
      </w:pPr>
      <w:r>
        <w:t>Byte</w:t>
      </w:r>
    </w:p>
    <w:p w14:paraId="2C1A4B50" w14:textId="6EC83F25" w:rsidR="009E007A" w:rsidRDefault="009E007A" w:rsidP="009E007A">
      <w:pPr>
        <w:numPr>
          <w:ilvl w:val="0"/>
          <w:numId w:val="39"/>
        </w:numPr>
      </w:pPr>
      <w:r>
        <w:lastRenderedPageBreak/>
        <w:t>Double</w:t>
      </w:r>
    </w:p>
    <w:p w14:paraId="132B5A7E" w14:textId="10BB30B9" w:rsidR="009E007A" w:rsidRDefault="009E007A" w:rsidP="009E007A">
      <w:pPr>
        <w:numPr>
          <w:ilvl w:val="0"/>
          <w:numId w:val="39"/>
        </w:numPr>
      </w:pPr>
      <w:r>
        <w:t>Single</w:t>
      </w:r>
    </w:p>
    <w:p w14:paraId="7848E5F9" w14:textId="2388E011" w:rsidR="009E007A" w:rsidRDefault="009E007A" w:rsidP="009E007A">
      <w:pPr>
        <w:numPr>
          <w:ilvl w:val="0"/>
          <w:numId w:val="3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13915F22"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Content>
          <w:r w:rsidR="007D7536">
            <w:fldChar w:fldCharType="begin"/>
          </w:r>
          <w:r w:rsidR="007D7536">
            <w:instrText xml:space="preserve"> CITATION Fie99 \l 2057 </w:instrText>
          </w:r>
          <w:r w:rsidR="007D7536">
            <w:fldChar w:fldCharType="separate"/>
          </w:r>
          <w:r w:rsidR="001B7164">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526491726"/>
      <w:r>
        <w:t xml:space="preserve">Saving </w:t>
      </w:r>
      <w:r w:rsidR="0085324D">
        <w:t>and</w:t>
      </w:r>
      <w:r>
        <w:t xml:space="preserve"> Opening Files</w:t>
      </w:r>
      <w:bookmarkEnd w:id="34"/>
    </w:p>
    <w:p w14:paraId="10B27DCF" w14:textId="0491D884" w:rsidR="001B7164" w:rsidRPr="001B7164" w:rsidRDefault="00EA7335" w:rsidP="001B7164">
      <w:sdt>
        <w:sdtPr>
          <w:id w:val="1246068260"/>
          <w:citation/>
        </w:sdtPr>
        <w:sdtContent>
          <w:r w:rsidR="001B7164">
            <w:fldChar w:fldCharType="begin"/>
          </w:r>
          <w:r w:rsidR="001B7164">
            <w:instrText xml:space="preserve"> CITATION JSO19 \l 2057 </w:instrText>
          </w:r>
          <w:r w:rsidR="001B7164">
            <w:fldChar w:fldCharType="separate"/>
          </w:r>
          <w:r w:rsidR="001B7164">
            <w:rPr>
              <w:noProof/>
            </w:rPr>
            <w:t>(JSON: The Fat-Free Alternative to XML, n.d.)</w:t>
          </w:r>
          <w:r w:rsidR="001B7164">
            <w:fldChar w:fldCharType="end"/>
          </w:r>
        </w:sdtContent>
      </w:sdt>
      <w:r w:rsidR="001B7164">
        <w:t xml:space="preserve"> </w:t>
      </w:r>
      <w:sdt>
        <w:sdtPr>
          <w:id w:val="2140527953"/>
          <w:citation/>
        </w:sdtPr>
        <w:sdtContent>
          <w:r w:rsidR="001B7164">
            <w:fldChar w:fldCharType="begin"/>
          </w:r>
          <w:r w:rsidR="001B7164">
            <w:instrText xml:space="preserve"> CITATION CSV19 \l 2057 </w:instrText>
          </w:r>
          <w:r w:rsidR="001B7164">
            <w:fldChar w:fldCharType="separate"/>
          </w:r>
          <w:r w:rsidR="001B7164">
            <w:rPr>
              <w:noProof/>
            </w:rPr>
            <w:t>(CSV Files, n.d.)</w:t>
          </w:r>
          <w:r w:rsidR="001B7164">
            <w:fldChar w:fldCharType="end"/>
          </w:r>
        </w:sdtContent>
      </w:sdt>
      <w:r w:rsidR="001B7164">
        <w:t xml:space="preserve"> </w:t>
      </w:r>
      <w:sdt>
        <w:sdtPr>
          <w:id w:val="977345794"/>
          <w:citation/>
        </w:sdtPr>
        <w:sdtContent>
          <w:r w:rsidR="001B7164">
            <w:fldChar w:fldCharType="begin"/>
          </w:r>
          <w:r w:rsidR="001B7164">
            <w:instrText xml:space="preserve"> CITATION Ext08 \l 2057 </w:instrText>
          </w:r>
          <w:r w:rsidR="001B7164">
            <w:fldChar w:fldCharType="separate"/>
          </w:r>
          <w:r w:rsidR="001B7164">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526491727"/>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526491728"/>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526491729"/>
      <w:r>
        <w:t>Debugging</w:t>
      </w:r>
      <w:bookmarkEnd w:id="37"/>
    </w:p>
    <w:p w14:paraId="77BFDDCD" w14:textId="1789F9C1" w:rsidR="00DB32B8" w:rsidRDefault="00DB32B8" w:rsidP="00DB32B8">
      <w:r>
        <w:t>The debugger should serve 4 purposes:</w:t>
      </w:r>
    </w:p>
    <w:p w14:paraId="233F168A" w14:textId="56A22867" w:rsidR="00DB32B8" w:rsidRDefault="00DB32B8" w:rsidP="00DB32B8">
      <w:pPr>
        <w:numPr>
          <w:ilvl w:val="0"/>
          <w:numId w:val="43"/>
        </w:numPr>
      </w:pPr>
      <w:r>
        <w:t>Display user program output</w:t>
      </w:r>
    </w:p>
    <w:p w14:paraId="6B4871C6" w14:textId="0FD3B4A8" w:rsidR="00DB32B8" w:rsidRDefault="00DB32B8" w:rsidP="00DB32B8">
      <w:pPr>
        <w:numPr>
          <w:ilvl w:val="0"/>
          <w:numId w:val="43"/>
        </w:numPr>
      </w:pPr>
      <w:r>
        <w:t>Allow user input to user program</w:t>
      </w:r>
    </w:p>
    <w:p w14:paraId="47C64CD3" w14:textId="27826BC1" w:rsidR="00DB32B8" w:rsidRDefault="00692B57" w:rsidP="00DB32B8">
      <w:pPr>
        <w:numPr>
          <w:ilvl w:val="0"/>
          <w:numId w:val="43"/>
        </w:numPr>
      </w:pPr>
      <w:r>
        <w:t>Show variable contents</w:t>
      </w:r>
    </w:p>
    <w:p w14:paraId="516C8EEC" w14:textId="6FD9647F" w:rsidR="00692B57" w:rsidRDefault="00692B57" w:rsidP="00DB32B8">
      <w:pPr>
        <w:numPr>
          <w:ilvl w:val="0"/>
          <w:numId w:val="4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526491730"/>
      <w:r>
        <w:t>Designing a solution</w:t>
      </w:r>
      <w:bookmarkEnd w:id="38"/>
    </w:p>
    <w:p w14:paraId="259021B6" w14:textId="05EDAF4E" w:rsidR="00C511A6" w:rsidRDefault="00375996" w:rsidP="00375996">
      <w:pPr>
        <w:pStyle w:val="Heading3"/>
      </w:pPr>
      <w:bookmarkStart w:id="39" w:name="_Toc526491731"/>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r>
        <w:t>Tooltips and Help</w:t>
      </w:r>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F523C7">
      <w:pPr>
        <w:numPr>
          <w:ilvl w:val="0"/>
          <w:numId w:val="44"/>
        </w:numPr>
      </w:pPr>
      <w:r>
        <w:lastRenderedPageBreak/>
        <w:t>Block tooltips – Tooltips that appear when you hover over a block</w:t>
      </w:r>
    </w:p>
    <w:p w14:paraId="6D4C3244" w14:textId="5BC3E967" w:rsidR="00F523C7" w:rsidRDefault="00F523C7" w:rsidP="00F523C7">
      <w:pPr>
        <w:numPr>
          <w:ilvl w:val="0"/>
          <w:numId w:val="44"/>
        </w:numPr>
      </w:pPr>
      <w:r>
        <w:t>Menu / Button Tooltips – Tooltips that appear when you hover over any other part of the interface</w:t>
      </w:r>
    </w:p>
    <w:p w14:paraId="05DE033E" w14:textId="1646EEC2" w:rsidR="00F523C7" w:rsidRDefault="0018238A" w:rsidP="00F523C7">
      <w:pPr>
        <w:numPr>
          <w:ilvl w:val="0"/>
          <w:numId w:val="4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18238A">
      <w:pPr>
        <w:pStyle w:val="Code"/>
      </w:pPr>
      <w:r>
        <w:t>/// &lt;summary&gt;</w:t>
      </w:r>
    </w:p>
    <w:p w14:paraId="642EF6AC" w14:textId="0B07EEAD" w:rsidR="0018238A" w:rsidRDefault="0018238A" w:rsidP="0018238A">
      <w:pPr>
        <w:pStyle w:val="Code"/>
      </w:pPr>
      <w:r>
        <w:t>/// Details of usage</w:t>
      </w:r>
    </w:p>
    <w:p w14:paraId="4A5C283B" w14:textId="0BFB7B4E" w:rsidR="0018238A" w:rsidRDefault="0018238A" w:rsidP="0018238A">
      <w:pPr>
        <w:pStyle w:val="Code"/>
      </w:pPr>
      <w:r>
        <w:t>/// &lt;/summary&gt;</w:t>
      </w:r>
    </w:p>
    <w:p w14:paraId="49B6228C" w14:textId="53285647" w:rsidR="0018238A" w:rsidRDefault="0018238A" w:rsidP="0018238A">
      <w:pPr>
        <w:pStyle w:val="Code"/>
      </w:pPr>
      <w:r>
        <w:t>public static string Class</w:t>
      </w:r>
      <w:r w:rsidR="002C4EA4">
        <w:t>ItemText</w:t>
      </w:r>
      <w:r>
        <w:t xml:space="preserve"> = $“”;</w:t>
      </w:r>
    </w:p>
    <w:p w14:paraId="4D82C90B" w14:textId="2D679060" w:rsidR="002C4EA4" w:rsidRDefault="002C4EA4" w:rsidP="0018238A">
      <w:pPr>
        <w:pStyle w:val="Code"/>
      </w:pPr>
    </w:p>
    <w:p w14:paraId="791A837F" w14:textId="06FDC09C" w:rsidR="002C4EA4" w:rsidRDefault="002C4EA4" w:rsidP="0018238A">
      <w:pPr>
        <w:pStyle w:val="Code"/>
      </w:pPr>
      <w:r>
        <w:t>IE:</w:t>
      </w:r>
    </w:p>
    <w:p w14:paraId="6B248638" w14:textId="77777777" w:rsidR="002C4EA4" w:rsidRPr="002C4EA4" w:rsidRDefault="002C4EA4" w:rsidP="002C4EA4">
      <w:pPr>
        <w:pStyle w:val="Code"/>
      </w:pPr>
      <w:r>
        <w:t>/// &lt;summary</w:t>
      </w:r>
      <w:r w:rsidRPr="002C4EA4">
        <w:t>&gt;</w:t>
      </w:r>
    </w:p>
    <w:p w14:paraId="733E0F3F" w14:textId="71A7EB3F" w:rsidR="002C4EA4" w:rsidRPr="002C4EA4" w:rsidRDefault="002C4EA4" w:rsidP="002C4EA4">
      <w:pPr>
        <w:pStyle w:val="Code"/>
      </w:pPr>
      <w:r w:rsidRPr="002C4EA4">
        <w:t xml:space="preserve">/// </w:t>
      </w:r>
      <w:r>
        <w:t>Open old project tooltip</w:t>
      </w:r>
    </w:p>
    <w:p w14:paraId="2EDBDC4C" w14:textId="77777777" w:rsidR="002C4EA4" w:rsidRPr="002C4EA4" w:rsidRDefault="002C4EA4" w:rsidP="002C4EA4">
      <w:pPr>
        <w:pStyle w:val="Code"/>
      </w:pPr>
      <w:r w:rsidRPr="002C4EA4">
        <w:t>/// &lt;/summary&gt;</w:t>
      </w:r>
    </w:p>
    <w:p w14:paraId="4FD2C935" w14:textId="05049080" w:rsidR="002C4EA4" w:rsidRDefault="002C4EA4" w:rsidP="0018238A">
      <w:pPr>
        <w:pStyle w:val="Code"/>
      </w:pPr>
      <w:r w:rsidRPr="002C4EA4">
        <w:t>public static string</w:t>
      </w:r>
      <w:r>
        <w:t xml:space="preserve"> FrmWelcomeOpenButtonText</w:t>
      </w:r>
      <w:r w:rsidRPr="002C4EA4">
        <w:t xml:space="preserve"> = $“</w:t>
      </w:r>
      <w:r>
        <w:t>Click to open an old project</w:t>
      </w:r>
      <w:r w:rsidRPr="002C4EA4">
        <w:t>”;</w:t>
      </w:r>
    </w:p>
    <w:p w14:paraId="6D3307F9" w14:textId="6C62C212" w:rsidR="0018238A" w:rsidRDefault="0018238A" w:rsidP="0018238A">
      <w:r>
        <w:t xml:space="preserve">This ensures they are accessible to every other </w:t>
      </w:r>
      <w:proofErr w:type="gramStart"/>
      <w:r>
        <w:t>class, and</w:t>
      </w:r>
      <w:proofErr w:type="gramEnd"/>
      <w:r w:rsidR="002C4EA4">
        <w:t xml:space="preserve"> can be changed easily without breaking their overall purpose.</w:t>
      </w:r>
    </w:p>
    <w:p w14:paraId="23BC0ED9" w14:textId="118948C1" w:rsidR="002C4EA4" w:rsidRDefault="002C4EA4" w:rsidP="002C4EA4">
      <w:pPr>
        <w:pStyle w:val="Heading3"/>
      </w:pPr>
      <w:r>
        <w:t>Main Program</w:t>
      </w:r>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lastRenderedPageBreak/>
        <w:t>The main program is the entry point for the application. WinForms adds the following code, which simply shows the main form.</w:t>
      </w:r>
    </w:p>
    <w:p w14:paraId="1140AA80" w14:textId="77777777" w:rsidR="00A07688" w:rsidRDefault="00A07688" w:rsidP="00A07688">
      <w:pPr>
        <w:pStyle w:val="Code"/>
      </w:pPr>
      <w:r>
        <w:t>Application.EnableVisualStyles();</w:t>
      </w:r>
    </w:p>
    <w:p w14:paraId="78D9BA00" w14:textId="63F41A48" w:rsidR="00A07688" w:rsidRDefault="00A07688" w:rsidP="00A07688">
      <w:pPr>
        <w:pStyle w:val="Code"/>
      </w:pPr>
      <w:r>
        <w:t>Application.SetCompatibleTextRenderingDefault(false);</w:t>
      </w:r>
    </w:p>
    <w:p w14:paraId="19D3638F" w14:textId="53DFBD36" w:rsidR="00A07688" w:rsidRDefault="00A07688" w:rsidP="00A07688">
      <w:pPr>
        <w:pStyle w:val="Code"/>
      </w:pPr>
      <w:r>
        <w:t>Application.Run(new FrmWelcome());</w:t>
      </w:r>
    </w:p>
    <w:p w14:paraId="7DB76E52" w14:textId="426E7ADC" w:rsidR="00A07688" w:rsidRDefault="00A07688" w:rsidP="00A07688">
      <w:r>
        <w:t>Because forms run in separate threads so as to be non-blocking, you have to set up your own error handlers otherwise they don’t fall through correctly. This can be done by adding a handler to the “</w:t>
      </w:r>
      <w:proofErr w:type="spellStart"/>
      <w:r w:rsidRPr="00A07688">
        <w:rPr>
          <w:rStyle w:val="CodeChar"/>
        </w:rPr>
        <w:t>CurDom.UnhandledException</w:t>
      </w:r>
      <w:proofErr w:type="spellEnd"/>
      <w:r>
        <w:t>” and “</w:t>
      </w:r>
      <w:proofErr w:type="spellStart"/>
      <w:r w:rsidRPr="00A07688">
        <w:rPr>
          <w:rStyle w:val="CodeChar"/>
        </w:rPr>
        <w:t>Application.ThreadException</w:t>
      </w:r>
      <w:proofErr w:type="spellEnd"/>
      <w:r>
        <w:t>” events</w:t>
      </w:r>
      <w:r w:rsidR="009E2837">
        <w:t xml:space="preserve">. From there we can display a </w:t>
      </w:r>
      <w:proofErr w:type="spellStart"/>
      <w:r w:rsidR="009E2837">
        <w:t>MessageBox</w:t>
      </w:r>
      <w:proofErr w:type="spellEnd"/>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5B203329" w:rsidR="009E2837" w:rsidRDefault="009E2837" w:rsidP="009E2837">
            <w:pPr>
              <w:cnfStyle w:val="000000100000" w:firstRow="0" w:lastRow="0" w:firstColumn="0" w:lastColumn="0" w:oddVBand="0" w:evenVBand="0" w:oddHBand="1" w:evenHBand="0" w:firstRowFirstColumn="0" w:firstRowLastColumn="0" w:lastRowFirstColumn="0" w:lastRowLastColumn="0"/>
            </w:pPr>
            <w:proofErr w:type="spellStart"/>
            <w:r>
              <w:t>MessageBox</w:t>
            </w:r>
            <w:proofErr w:type="spellEnd"/>
            <w:r>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4C76872E" w:rsidR="00C810AA" w:rsidRDefault="00C810AA" w:rsidP="00C810AA">
      <w:pPr>
        <w:pStyle w:val="Heading3"/>
      </w:pPr>
      <w:r>
        <w:t>Welcome Form</w:t>
      </w:r>
    </w:p>
    <w:p w14:paraId="7A2CDF80" w14:textId="09744808" w:rsidR="00C810AA"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 xml:space="preserve">using a simple .NET control called the </w:t>
      </w:r>
      <w:proofErr w:type="spellStart"/>
      <w:r w:rsidR="00EE1A91">
        <w:t>ListView</w:t>
      </w:r>
      <w:proofErr w:type="spellEnd"/>
      <w:r w:rsidR="00AB5CE2">
        <w:t xml:space="preserve">. Using this control would minimise time spent </w:t>
      </w:r>
      <w:r w:rsidR="00105175">
        <w:t>programming the previous item functionality.</w:t>
      </w:r>
      <w:r w:rsidR="00FB2E2D">
        <w:t xml:space="preserve"> This will be an instance of the Form class from .NET framework, along with </w:t>
      </w:r>
    </w:p>
    <w:p w14:paraId="5E346903" w14:textId="517201DC" w:rsidR="00EE1A91" w:rsidRDefault="00EE1A91" w:rsidP="00EE1A91">
      <w:pPr>
        <w:pStyle w:val="ContactInfo"/>
        <w:spacing w:before="120" w:after="200"/>
        <w:rPr>
          <w:noProof/>
        </w:rPr>
      </w:pPr>
      <w:r>
        <w:rPr>
          <w:noProof/>
        </w:rPr>
        <w:lastRenderedPageBreak/>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07B6A1B4"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50755328" w14:textId="499008F5" w:rsidR="00105175" w:rsidRDefault="00105175" w:rsidP="00105175">
      <w:pPr>
        <w:pStyle w:val="Heading4"/>
      </w:pPr>
      <w:r>
        <w:t>Algorithm – Get project path</w:t>
      </w:r>
    </w:p>
    <w:p w14:paraId="35B4765F" w14:textId="47DC8237" w:rsidR="00105175" w:rsidRDefault="00105175" w:rsidP="00105175">
      <w:r>
        <w:t xml:space="preserve">This algorithm should simply find and return the path of the save file, or null if the file path is invalid. An OpenFileDialog </w:t>
      </w:r>
      <w:r w:rsidR="00A772F4">
        <w:t>could be used here as it is built into the .NET framework, meaning that it is likely to be much more stable and accurate than any dialog box I could create.</w:t>
      </w:r>
    </w:p>
    <w:p w14:paraId="23BED65C" w14:textId="2BF04DB3" w:rsidR="00105175" w:rsidRDefault="00105175" w:rsidP="00105175">
      <w:pPr>
        <w:pStyle w:val="ContactInfo"/>
        <w:spacing w:before="120" w:after="200"/>
        <w:rPr>
          <w:noProof/>
        </w:rPr>
      </w:pPr>
      <w:r>
        <w:rPr>
          <w:noProof/>
        </w:rPr>
        <w:lastRenderedPageBreak/>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3CE198D4" w14:textId="6F8903E5"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lastRenderedPageBreak/>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r>
        <w:t>Algorithm – Load Data</w:t>
      </w:r>
    </w:p>
    <w:p w14:paraId="208046AC" w14:textId="5ECBF9C7"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105175">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68493500" w:rsidR="00A772F4" w:rsidRDefault="0056084C" w:rsidP="0056084C">
      <w:pPr>
        <w:pStyle w:val="ContactInfo"/>
        <w:spacing w:before="120" w:after="200"/>
        <w:rPr>
          <w:noProof/>
        </w:rPr>
      </w:pPr>
      <w:r>
        <w:rPr>
          <w:noProof/>
        </w:rPr>
        <w:lastRenderedPageBreak/>
        <w:drawing>
          <wp:inline distT="0" distB="0" distL="0" distR="0" wp14:anchorId="6BDA4FAF" wp14:editId="312FE01D">
            <wp:extent cx="2238375" cy="50577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8375" cy="5057775"/>
                    </a:xfrm>
                    <a:prstGeom prst="rect">
                      <a:avLst/>
                    </a:prstGeom>
                  </pic:spPr>
                </pic:pic>
              </a:graphicData>
            </a:graphic>
          </wp:inline>
        </w:drawing>
      </w:r>
    </w:p>
    <w:p w14:paraId="5B832135" w14:textId="766769F7" w:rsidR="0056084C" w:rsidRDefault="0056084C" w:rsidP="0056084C">
      <w:r>
        <w:t>This algorithm uses the file path passed to it, either from the List of Recent Items or from the OpenFileDialog and then reconstructs the original designer from it.</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2246F55E"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11B9D9AE" w14:textId="62D9AB31" w:rsidR="00241763" w:rsidRDefault="00FB29C1" w:rsidP="00FB29C1">
      <w:pPr>
        <w:pStyle w:val="Heading5"/>
      </w:pPr>
      <w:r>
        <w:t>Test Data</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lastRenderedPageBreak/>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bl>
    <w:p w14:paraId="4DED502B" w14:textId="2EB059FE" w:rsidR="00F3175A" w:rsidRPr="00EE1A91"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2312E6A5" w14:textId="2726FA25" w:rsidR="005C2734" w:rsidRPr="005C2734" w:rsidRDefault="00692B57" w:rsidP="005C2734">
      <w:pPr>
        <w:pStyle w:val="Heading3"/>
      </w:pPr>
      <w:r>
        <w:t>Debugger</w:t>
      </w:r>
      <w:r w:rsidR="00C810AA">
        <w:t xml:space="preserve"> Form</w:t>
      </w:r>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2479318A" w14:textId="5989BBDE" w:rsidR="00AB6462" w:rsidRDefault="00393C00" w:rsidP="00393C00">
      <w:pPr>
        <w:pStyle w:val="Heading4"/>
      </w:pPr>
      <w:r>
        <w:t>Algorithm – Start Debugging</w:t>
      </w:r>
    </w:p>
    <w:p w14:paraId="13F91C67" w14:textId="34EB687E" w:rsidR="00241763" w:rsidRDefault="00F02A94" w:rsidP="00241763">
      <w:r>
        <w:t xml:space="preserve">This algorithm should set up the asynchronous listeners for the standard output and standard error outputs. It should also add a standard input stream to the program. It should then run the program without showing the console window. Once execution </w:t>
      </w:r>
      <w:r>
        <w:lastRenderedPageBreak/>
        <w:t>finishes or the program crashes, the listeners should be disabled and the only action available should be the “Exit” button</w:t>
      </w:r>
      <w:r w:rsidR="00794768">
        <w:t>. This prevents input being sent when it can’t be, preventing a crash.</w:t>
      </w:r>
    </w:p>
    <w:p w14:paraId="2199374E" w14:textId="5389676B"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3891915"/>
                    </a:xfrm>
                    <a:prstGeom prst="rect">
                      <a:avLst/>
                    </a:prstGeom>
                  </pic:spPr>
                </pic:pic>
              </a:graphicData>
            </a:graphic>
          </wp:inline>
        </w:drawing>
      </w:r>
    </w:p>
    <w:p w14:paraId="59514DEF" w14:textId="25270C2D"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574D72F6" w:rsidR="004239FB" w:rsidRPr="004239FB" w:rsidRDefault="004239FB" w:rsidP="004239FB">
            <w:pPr>
              <w:rPr>
                <w:bCs w:val="0"/>
                <w:lang w:val="en-US"/>
              </w:rPr>
            </w:pPr>
            <w:r>
              <w:rPr>
                <w:bCs w:val="0"/>
                <w:lang w:val="en-US"/>
              </w:rPr>
              <w:t>Non</w:t>
            </w:r>
            <w:proofErr w:type="gramStart"/>
            <w:r>
              <w:rPr>
                <w:bCs w:val="0"/>
                <w:lang w:val="en-US"/>
              </w:rPr>
              <w:t>-“</w:t>
            </w:r>
            <w:proofErr w:type="gramEnd"/>
            <w:r>
              <w:rPr>
                <w:bCs w:val="0"/>
                <w:lang w:val="en-US"/>
              </w:rPr>
              <w:t>*.exe”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lastRenderedPageBreak/>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088005"/>
                    </a:xfrm>
                    <a:prstGeom prst="rect">
                      <a:avLst/>
                    </a:prstGeom>
                  </pic:spPr>
                </pic:pic>
              </a:graphicData>
            </a:graphic>
          </wp:inline>
        </w:drawing>
      </w:r>
    </w:p>
    <w:p w14:paraId="54DC7F14" w14:textId="660ACF05" w:rsidR="00794768" w:rsidRDefault="00F51575" w:rsidP="00794768">
      <w:r>
        <w:t>This algorithm requires that the events “</w:t>
      </w:r>
      <w:proofErr w:type="spellStart"/>
      <w:r>
        <w:t>OnKeyPress</w:t>
      </w:r>
      <w:proofErr w:type="spellEnd"/>
      <w:r>
        <w:t>” and “</w:t>
      </w:r>
      <w:proofErr w:type="spellStart"/>
      <w:r>
        <w:t>OnSubmitButtonPressed</w:t>
      </w:r>
      <w:proofErr w:type="spellEnd"/>
      <w:r>
        <w:t>” are subscribed to so that the controls can work properly</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lastRenderedPageBreak/>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43050" cy="2447925"/>
                    </a:xfrm>
                    <a:prstGeom prst="rect">
                      <a:avLst/>
                    </a:prstGeom>
                  </pic:spPr>
                </pic:pic>
              </a:graphicData>
            </a:graphic>
          </wp:inline>
        </w:drawing>
      </w:r>
    </w:p>
    <w:p w14:paraId="4A963F86" w14:textId="0B970E04" w:rsidR="00F51575" w:rsidRDefault="00F51575" w:rsidP="00F51575">
      <w:r>
        <w:t>While small, this subroutine is very important as it ensures that the program does not crash due to invalid operations</w:t>
      </w:r>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057F017F" w:rsidR="00346D24" w:rsidRDefault="00346D24" w:rsidP="00346D24">
            <w:r>
              <w:t>Button Pressed</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5B890CEA"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lastRenderedPageBreak/>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lastRenderedPageBreak/>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bl>
    <w:p w14:paraId="652B59C9" w14:textId="2C8838A8" w:rsidR="009D71CF" w:rsidRPr="009D71CF" w:rsidRDefault="003804DB" w:rsidP="009D71CF">
      <w:r>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lastRenderedPageBreak/>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759F8E9E" w:rsidR="005C2734" w:rsidRDefault="005C2734" w:rsidP="005C2734">
      <w:pPr>
        <w:pStyle w:val="Heading5"/>
      </w:pPr>
      <w:r>
        <w:t>Algorithm – Output variables</w:t>
      </w:r>
    </w:p>
    <w:p w14:paraId="3D90447B" w14:textId="6BA4F71C" w:rsidR="00ED3D46" w:rsidRDefault="00393C00" w:rsidP="00EE1A91">
      <w:r>
        <w:t>I could have used JSON, CSV or XML for this, similar to saving from “</w:t>
      </w:r>
      <w:r>
        <w:fldChar w:fldCharType="begin"/>
      </w:r>
      <w:r>
        <w:instrText xml:space="preserve"> REF _Ref1060677 \h </w:instrText>
      </w:r>
      <w:r>
        <w:fldChar w:fldCharType="separate"/>
      </w:r>
      <w:r>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t>I intend to use the “System.Reflection” methods to read the contents of the variables. This class provides helper methods for gaining data about types and their contents. In particular the “</w:t>
      </w:r>
      <w:r w:rsidRPr="00714110">
        <w:rPr>
          <w:rStyle w:val="CodeChar"/>
        </w:rPr>
        <w:t>typeof(T).GetFields(</w:t>
      </w:r>
      <w:proofErr w:type="spellStart"/>
      <w:r w:rsidRPr="00714110">
        <w:rPr>
          <w:rStyle w:val="CodeChar"/>
        </w:rPr>
        <w:t>BindingFlags</w:t>
      </w:r>
      <w:proofErr w:type="spellEnd"/>
      <w:r w:rsidRPr="00714110">
        <w:rPr>
          <w:rStyle w:val="CodeChar"/>
        </w:rPr>
        <w:t xml:space="preserve">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2EF40774" w:rsidR="00714110" w:rsidRPr="00EE1A91"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7905D4FA" w14:textId="57E3A4F6" w:rsidR="005C2734" w:rsidRDefault="00840180" w:rsidP="00840180">
      <w:pPr>
        <w:pStyle w:val="Heading3"/>
      </w:pPr>
      <w:r>
        <w:lastRenderedPageBreak/>
        <w:t>Block Classes</w:t>
      </w:r>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3">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4">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5">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16">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17">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18">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19">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0">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1">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2">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3">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4">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5">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DCD844" w:rsidR="00840180" w:rsidRDefault="00840180" w:rsidP="00840180">
      <w:pPr>
        <w:pStyle w:val="Heading4"/>
      </w:pPr>
      <w:r>
        <w:t>BaseBlock</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lastRenderedPageBreak/>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651ACBCB" w:rsidR="003D2FF7" w:rsidRDefault="00AA1056" w:rsidP="003D2FF7">
      <w:pPr>
        <w:pStyle w:val="Photo"/>
      </w:pPr>
      <w:r>
        <w:t>An early idea</w:t>
      </w:r>
      <w:r w:rsidR="003D2FF7">
        <w:t xml:space="preserve"> for </w:t>
      </w:r>
      <w:r w:rsidR="00FC597C">
        <w:t xml:space="preserve">connecting blocks together. An alternative was using a tree </w:t>
      </w:r>
      <w:proofErr w:type="gramStart"/>
      <w:r w:rsidR="00FC597C">
        <w:t>structure</w:t>
      </w:r>
      <w:proofErr w:type="gramEnd"/>
      <w:r>
        <w:t xml:space="preserve"> so each block held a reference to it’s child, instead of the Id, but this was quickly scrapped because of the potential of stack overflows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lastRenderedPageBreak/>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proofErr w:type="spellStart"/>
            <w:r>
              <w:t>OutlineRectangle</w:t>
            </w:r>
            <w:proofErr w:type="spellEnd"/>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 xml:space="preserve">Tells the </w:t>
            </w:r>
            <w:proofErr w:type="spellStart"/>
            <w:r>
              <w:t>DrawMe</w:t>
            </w:r>
            <w:proofErr w:type="spellEnd"/>
            <w:r>
              <w:t xml:space="preserv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 xml:space="preserve">Draw(object, </w:t>
            </w:r>
            <w:proofErr w:type="spellStart"/>
            <w:r>
              <w:t>PaintEventArgs</w:t>
            </w:r>
            <w:proofErr w:type="spellEnd"/>
            <w:r>
              <w:t>)</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 xml:space="preserve">OnResized(object, </w:t>
            </w:r>
            <w:proofErr w:type="spellStart"/>
            <w:r>
              <w:t>EventArgs</w:t>
            </w:r>
            <w:proofErr w:type="spellEnd"/>
            <w:r>
              <w:t>)</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proofErr w:type="spellStart"/>
            <w:r>
              <w:t>ConnectNext</w:t>
            </w:r>
            <w:proofErr w:type="spellEnd"/>
            <w:r>
              <w: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proofErr w:type="spellStart"/>
            <w:r>
              <w:t>DisconnectNext</w:t>
            </w:r>
            <w:proofErr w:type="spellEnd"/>
            <w:r>
              <w: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4C20B8C" w14:textId="688517B9" w:rsidR="00284C2A" w:rsidRDefault="0026197C" w:rsidP="0026197C">
      <w:pPr>
        <w:pStyle w:val="Heading5"/>
      </w:pPr>
      <w:r>
        <w:lastRenderedPageBreak/>
        <w:t>Algorithms – Draw</w:t>
      </w:r>
    </w:p>
    <w:p w14:paraId="54EC1442" w14:textId="59AB78B2" w:rsidR="00617809" w:rsidRDefault="009449CF" w:rsidP="009449CF">
      <w:pPr>
        <w:pStyle w:val="ContactInfo"/>
        <w:spacing w:before="120" w:after="200"/>
        <w:rPr>
          <w:noProof/>
        </w:rPr>
      </w:pPr>
      <w:r>
        <w:rPr>
          <w:noProof/>
        </w:rPr>
        <w:drawing>
          <wp:inline distT="0" distB="0" distL="0" distR="0" wp14:anchorId="16ADF0EA" wp14:editId="73C8BD03">
            <wp:extent cx="3301010" cy="7181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3785" cy="7187888"/>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t>This algorithm should run every time</w:t>
      </w:r>
      <w:r w:rsidR="003B0981">
        <w:t xml:space="preserve"> the block refreshes. It should draw </w:t>
      </w:r>
      <w:r w:rsidR="00A9277C">
        <w:t xml:space="preserve">the rectangles such that the connectors are above the outline rectangle, and the icon should be on top of </w:t>
      </w:r>
      <w:r w:rsidR="00A9277C">
        <w:lastRenderedPageBreak/>
        <w:t>the connectors. Because .NET components have a parent property, it is relatively easy to check if any of the parent’s child controls contain a reference to this block’s Id by iterating through the “</w:t>
      </w:r>
      <w:proofErr w:type="spellStart"/>
      <w:r w:rsidR="00A9277C" w:rsidRPr="00A9277C">
        <w:rPr>
          <w:rStyle w:val="CodeChar"/>
        </w:rPr>
        <w:t>this.Parent.Controls</w:t>
      </w:r>
      <w:proofErr w:type="spellEnd"/>
      <w:r w:rsidR="00A9277C">
        <w:t xml:space="preserve">” list and </w:t>
      </w:r>
      <w:r w:rsidR="00724E8F">
        <w:t>checking if the following statement is true:</w:t>
      </w:r>
    </w:p>
    <w:p w14:paraId="077C50B1" w14:textId="2030B325" w:rsidR="00724E8F" w:rsidRDefault="00724E8F" w:rsidP="00724E8F">
      <w:pPr>
        <w:pStyle w:val="Code"/>
      </w:pPr>
      <w:r>
        <w:t>if (ctrl is BaseBlock B &amp;&amp; B.NextBlockId = this.Id) { //true }</w:t>
      </w:r>
    </w:p>
    <w:p w14:paraId="0755579B" w14:textId="784D3A4D"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 This is one of the main reasons I have a single root class for the entire project, as it allows for this </w:t>
      </w:r>
      <w:r w:rsidR="004E537B">
        <w:t>technique to be used regularly.</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0"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0"/>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 xml:space="preserve">Algorithms – </w:t>
      </w:r>
      <w:proofErr w:type="spellStart"/>
      <w:r>
        <w:t>ConnectNext</w:t>
      </w:r>
      <w:proofErr w:type="spellEnd"/>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 xml:space="preserve">Algorithms – </w:t>
      </w:r>
      <w:proofErr w:type="spellStart"/>
      <w:r>
        <w:t>DisconnectNext</w:t>
      </w:r>
      <w:proofErr w:type="spellEnd"/>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77777777" w:rsidR="00631F41" w:rsidRPr="00631F41" w:rsidRDefault="00631F41" w:rsidP="00631F41"/>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w:lastRenderedPageBreak/>
        <mc:AlternateContent>
          <mc:Choice Requires="wpc">
            <w:drawing>
              <wp:inline distT="0" distB="0" distL="0" distR="0" wp14:anchorId="601617D4" wp14:editId="704C4189">
                <wp:extent cx="3017447" cy="6619240"/>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pic:nvPicPr>
                        <pic:blipFill>
                          <a:blip r:embed="rId128"/>
                          <a:stretch>
                            <a:fillRect/>
                          </a:stretch>
                        </pic:blipFill>
                        <pic:spPr>
                          <a:xfrm>
                            <a:off x="0" y="0"/>
                            <a:ext cx="2981448" cy="6486525"/>
                          </a:xfrm>
                          <a:prstGeom prst="rect">
                            <a:avLst/>
                          </a:prstGeom>
                        </pic:spPr>
                      </pic:pic>
                      <wps:wsp>
                        <wps:cNvPr id="140" name="&quot;Not Allowed&quot; Symbol 140"/>
                        <wps:cNvSpPr/>
                        <wps:spPr>
                          <a:xfrm>
                            <a:off x="161925" y="1666875"/>
                            <a:ext cx="1343025"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quot;Not Allowed&quot; Symbol 141"/>
                        <wps:cNvSpPr/>
                        <wps:spPr>
                          <a:xfrm>
                            <a:off x="180000" y="4170975"/>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quot;Not Allowed&quot; Symbol 142"/>
                        <wps:cNvSpPr/>
                        <wps:spPr>
                          <a:xfrm>
                            <a:off x="1522140" y="4675800"/>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B08F37" id="Canvas 138" o:spid="_x0000_s1026" editas="canvas" style="width:237.6pt;height:521.2pt;mso-position-horizontal-relative:char;mso-position-vertical-relative:line" coordsize="30168,6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168;height:66192;visibility:visible;mso-wrap-style:square">
                  <v:fill o:detectmouseclick="t"/>
                  <v:path o:connecttype="none"/>
                </v:shape>
                <v:shape id="Picture 139" o:spid="_x0000_s1028" type="#_x0000_t75" style="position:absolute;width:29814;height:6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">
                  <v:imagedata r:id="rId134"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40" o:spid="_x0000_s1029" type="#_x0000_t57" style="position:absolute;left:1619;top:16668;width:1343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" adj="1350" fillcolor="#00a0b8 [3204]" strokecolor="#004f5b [1604]" strokeweight="2pt"/>
                <v:shape id="&quot;Not Allowed&quot; Symbol 141" o:spid="_x0000_s1030" type="#_x0000_t57" style="position:absolute;left:1800;top:41709;width:13423;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" adj="1351" fillcolor="#00a0b8 [3204]" strokecolor="#004f5b [1604]" strokeweight="2pt"/>
                <v:shape id="&quot;Not Allowed&quot; Symbol 142" o:spid="_x0000_s1031" type="#_x0000_t57" style="position:absolute;left:15221;top:46758;width:1342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" adj="1351" fillcolor="#00a0b8 [3204]" strokecolor="#004f5b [1604]" strokeweight="2pt"/>
                <w10:anchorlock/>
              </v:group>
            </w:pict>
          </mc:Fallback>
        </mc:AlternateContent>
      </w:r>
    </w:p>
    <w:p w14:paraId="6638025C" w14:textId="0D417A7E" w:rsidR="00020BBE" w:rsidRDefault="00020BBE" w:rsidP="00020BBE">
      <w:pPr>
        <w:pStyle w:val="Photo"/>
      </w:pPr>
      <w:r>
        <w:t>Note how the core of the method remains the same, but the TopConnectorZone sections are removed? The same is true for the OnResized method</w:t>
      </w:r>
    </w:p>
    <w:p w14:paraId="3614AB18" w14:textId="6C54A1B9" w:rsidR="008754C8" w:rsidRDefault="008754C8" w:rsidP="008754C8">
      <w:pPr>
        <w:pStyle w:val="Heading5"/>
      </w:pPr>
      <w:r>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lastRenderedPageBreak/>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CA7E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CA7E55">
            <w:r>
              <w:t>Variable Name</w:t>
            </w:r>
          </w:p>
        </w:tc>
        <w:tc>
          <w:tcPr>
            <w:tcW w:w="1147" w:type="dxa"/>
          </w:tcPr>
          <w:p w14:paraId="71A724E2" w14:textId="77777777" w:rsidR="00952E61" w:rsidRDefault="00952E61" w:rsidP="00CA7E55">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CA7E55">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CA7E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CA7E55">
            <w:proofErr w:type="spellStart"/>
            <w:r>
              <w:t>ConnectVariable</w:t>
            </w:r>
            <w:proofErr w:type="spellEnd"/>
            <w:r>
              <w:t>(int)</w:t>
            </w:r>
          </w:p>
        </w:tc>
        <w:tc>
          <w:tcPr>
            <w:tcW w:w="1147" w:type="dxa"/>
          </w:tcPr>
          <w:p w14:paraId="752B3BE3" w14:textId="2FD76814" w:rsidR="00952E61" w:rsidRDefault="00952E61" w:rsidP="00CA7E55">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CA7E55">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CA7E55">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CA7E55">
            <w:proofErr w:type="spellStart"/>
            <w:r>
              <w:t>DisconnectVariable</w:t>
            </w:r>
            <w:proofErr w:type="spellEnd"/>
            <w:r>
              <w:t>()</w:t>
            </w:r>
          </w:p>
        </w:tc>
        <w:tc>
          <w:tcPr>
            <w:tcW w:w="1147" w:type="dxa"/>
          </w:tcPr>
          <w:p w14:paraId="3A76B9E3" w14:textId="684A274D" w:rsidR="00952E61" w:rsidRDefault="00952E61" w:rsidP="00CA7E55">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CA7E55">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2EE08AE0" w:rsidR="009970B1" w:rsidRDefault="009970B1" w:rsidP="009970B1">
            <w:pPr>
              <w:cnfStyle w:val="000000100000" w:firstRow="0" w:lastRow="0" w:firstColumn="0" w:lastColumn="0" w:oddVBand="0" w:evenVBand="0" w:oddHBand="1" w:evenHBand="0" w:firstRowFirstColumn="0" w:firstRowLastColumn="0" w:lastRowFirstColumn="0" w:lastRowLastColumn="0"/>
            </w:pPr>
            <w:r>
              <w:t>$“{</w:t>
            </w:r>
            <w:proofErr w:type="spellStart"/>
            <w:r>
              <w:t>Variable.Value</w:t>
            </w:r>
            <w:proofErr w:type="spellEnd"/>
            <w:r>
              <w:t xml:space="preserve">} = </w:t>
            </w:r>
            <w:proofErr w:type="spellStart"/>
            <w:r>
              <w:t>Console.ReadLine</w:t>
            </w:r>
            <w:proofErr w:type="spellEnd"/>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bookmarkStart w:id="41" w:name="_GoBack"/>
      <w:bookmarkEnd w:id="41"/>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21D0EAAB" w14:textId="7A8ACD60" w:rsidR="009970B1" w:rsidRDefault="009970B1" w:rsidP="009970B1">
      <w:pPr>
        <w:rPr>
          <w:noProof/>
        </w:rPr>
      </w:pPr>
      <w:r>
        <w:rPr>
          <w:noProof/>
        </w:rPr>
        <w:t>This block writes the contents of the variable connected to it to the standard output stream as a string</w:t>
      </w:r>
    </w:p>
    <w:p w14:paraId="1158C3F3" w14:textId="77777777" w:rsidR="00CE62F9" w:rsidRPr="00EE1A91" w:rsidRDefault="00CE62F9" w:rsidP="00CE62F9">
      <w:pPr>
        <w:pStyle w:val="Header"/>
        <w:spacing w:before="120" w:after="200" w:line="264" w:lineRule="auto"/>
      </w:pPr>
    </w:p>
    <w:p w14:paraId="48B4382A" w14:textId="27670429" w:rsidR="00840180" w:rsidRDefault="00840180" w:rsidP="00840180">
      <w:pPr>
        <w:pStyle w:val="Heading4"/>
      </w:pPr>
      <w:r>
        <w:lastRenderedPageBreak/>
        <w:t>BeepBlock</w:t>
      </w:r>
      <w:r w:rsidR="00EF6D92">
        <w:t xml:space="preserve"> : BaseBlock</w:t>
      </w:r>
    </w:p>
    <w:p w14:paraId="5DA369BD" w14:textId="0D66901B" w:rsidR="00EE1A91" w:rsidRDefault="00CE62F9" w:rsidP="00CE62F9">
      <w:pPr>
        <w:pStyle w:val="ContactInfo"/>
        <w:spacing w:before="120" w:after="200"/>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8900" cy="1638300"/>
                    </a:xfrm>
                    <a:prstGeom prst="rect">
                      <a:avLst/>
                    </a:prstGeom>
                  </pic:spPr>
                </pic:pic>
              </a:graphicData>
            </a:graphic>
          </wp:inline>
        </w:drawing>
      </w:r>
    </w:p>
    <w:p w14:paraId="32B30997" w14:textId="77777777" w:rsidR="00CE62F9" w:rsidRPr="00EE1A91" w:rsidRDefault="00CE62F9" w:rsidP="00CE62F9">
      <w:pPr>
        <w:pStyle w:val="Header"/>
        <w:spacing w:before="120" w:after="200" w:line="264" w:lineRule="auto"/>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7550" cy="1562100"/>
                    </a:xfrm>
                    <a:prstGeom prst="rect">
                      <a:avLst/>
                    </a:prstGeom>
                  </pic:spPr>
                </pic:pic>
              </a:graphicData>
            </a:graphic>
          </wp:inline>
        </w:drawing>
      </w:r>
    </w:p>
    <w:p w14:paraId="690A4A02" w14:textId="57F4C233" w:rsidR="00952E61" w:rsidRPr="00840180" w:rsidRDefault="00952E61" w:rsidP="00952E61">
      <w:pPr>
        <w:pStyle w:val="Photo"/>
      </w:pPr>
      <w:r>
        <w:t>This block is unusual in that it inherits the IUsesVariable class, but does not use the “VarBlockId” property</w:t>
      </w:r>
    </w:p>
    <w:p w14:paraId="1C649662" w14:textId="1BE8B18C" w:rsidR="00840180" w:rsidRDefault="00840180" w:rsidP="00840180">
      <w:pPr>
        <w:pStyle w:val="Heading4"/>
      </w:pPr>
      <w:r>
        <w:t>VarDeclareBlock</w:t>
      </w:r>
      <w:r w:rsidR="00B40AD9">
        <w:t xml:space="preserve"> : BaseBlock</w:t>
      </w:r>
    </w:p>
    <w:p w14:paraId="19BC8727" w14:textId="26ABD46E" w:rsidR="00EE1A91" w:rsidRDefault="00CE62F9" w:rsidP="00CE62F9">
      <w:pPr>
        <w:pStyle w:val="ContactInfo"/>
        <w:spacing w:before="120" w:after="200"/>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33675" cy="1743075"/>
                    </a:xfrm>
                    <a:prstGeom prst="rect">
                      <a:avLst/>
                    </a:prstGeom>
                  </pic:spPr>
                </pic:pic>
              </a:graphicData>
            </a:graphic>
          </wp:inline>
        </w:drawing>
      </w:r>
    </w:p>
    <w:p w14:paraId="29014E1D" w14:textId="77777777" w:rsidR="00CE62F9" w:rsidRPr="00EE1A91" w:rsidRDefault="00CE62F9" w:rsidP="00CE62F9">
      <w:pPr>
        <w:pStyle w:val="Header"/>
        <w:spacing w:before="120" w:after="200" w:line="264" w:lineRule="auto"/>
      </w:pPr>
    </w:p>
    <w:p w14:paraId="278C4058" w14:textId="7099A63A" w:rsidR="005C2734" w:rsidRDefault="00692B57" w:rsidP="00C810AA">
      <w:pPr>
        <w:pStyle w:val="Heading3"/>
      </w:pPr>
      <w:r>
        <w:t>Designer</w:t>
      </w:r>
      <w:r w:rsidR="00C810AA">
        <w:t xml:space="preserve"> Form</w:t>
      </w:r>
    </w:p>
    <w:p w14:paraId="518AEEB6" w14:textId="77777777" w:rsidR="00EE1A91" w:rsidRPr="00EE1A91" w:rsidRDefault="00EE1A91" w:rsidP="00EE1A91"/>
    <w:p w14:paraId="3565B306" w14:textId="59F4AED5" w:rsidR="005C2734" w:rsidRDefault="005C2734" w:rsidP="005C2734">
      <w:pPr>
        <w:pStyle w:val="Heading4"/>
      </w:pPr>
      <w:r>
        <w:lastRenderedPageBreak/>
        <w:t>Algorithm – On Start</w:t>
      </w:r>
    </w:p>
    <w:p w14:paraId="1AE3FEBE" w14:textId="77777777" w:rsidR="00EE1A91" w:rsidRPr="00EE1A91" w:rsidRDefault="00EE1A91" w:rsidP="00EE1A91"/>
    <w:p w14:paraId="07A6E6D7" w14:textId="47EA15A9" w:rsidR="005C2734" w:rsidRDefault="005C2734" w:rsidP="005C2734">
      <w:pPr>
        <w:pStyle w:val="Heading4"/>
      </w:pPr>
      <w:r>
        <w:t>Algorithm – Add Block</w:t>
      </w:r>
    </w:p>
    <w:p w14:paraId="7A4DCA69" w14:textId="77777777" w:rsidR="00EE1A91" w:rsidRPr="00EE1A91" w:rsidRDefault="00EE1A91" w:rsidP="00EE1A91"/>
    <w:p w14:paraId="384FCBB7" w14:textId="155B0C11" w:rsidR="005C2734" w:rsidRDefault="005C2734" w:rsidP="005C2734">
      <w:pPr>
        <w:pStyle w:val="Heading4"/>
      </w:pPr>
      <w:bookmarkStart w:id="42" w:name="_Ref1060677"/>
      <w:r>
        <w:t>Algorithm</w:t>
      </w:r>
      <w:r w:rsidR="00840180">
        <w:t>s</w:t>
      </w:r>
      <w:r>
        <w:t xml:space="preserve"> – Save</w:t>
      </w:r>
      <w:r w:rsidR="00840180">
        <w:t xml:space="preserve"> Data</w:t>
      </w:r>
      <w:bookmarkEnd w:id="42"/>
    </w:p>
    <w:p w14:paraId="60EAADA2" w14:textId="77777777" w:rsidR="00EE1A91" w:rsidRPr="00EE1A91" w:rsidRDefault="00EE1A91" w:rsidP="00EE1A91"/>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77777777" w:rsidR="00EE1A91" w:rsidRPr="00EE1A91" w:rsidRDefault="00EE1A91" w:rsidP="00EE1A91"/>
    <w:p w14:paraId="27B54590" w14:textId="6F5BC95C" w:rsidR="00840180" w:rsidRDefault="00840180" w:rsidP="00840180">
      <w:pPr>
        <w:pStyle w:val="Heading4"/>
      </w:pPr>
      <w:r>
        <w:t>Algorithms – Connect Blocks</w:t>
      </w:r>
    </w:p>
    <w:p w14:paraId="2F48D418" w14:textId="77777777" w:rsidR="00EE1A91" w:rsidRPr="00EE1A91" w:rsidRDefault="00EE1A91" w:rsidP="00EE1A91"/>
    <w:p w14:paraId="02E916F1" w14:textId="450AD063" w:rsidR="00840180" w:rsidRDefault="00840180" w:rsidP="00840180">
      <w:pPr>
        <w:pStyle w:val="Heading4"/>
      </w:pPr>
      <w:r>
        <w:t>Algorithms – Draw Connections</w:t>
      </w:r>
    </w:p>
    <w:p w14:paraId="4AE93324" w14:textId="77777777" w:rsidR="00EE1A91" w:rsidRPr="00EE1A91" w:rsidRDefault="00EE1A91" w:rsidP="00EE1A91"/>
    <w:p w14:paraId="79F91EAE" w14:textId="71BEF073" w:rsidR="00840180" w:rsidRDefault="00840180" w:rsidP="00840180">
      <w:pPr>
        <w:pStyle w:val="Heading4"/>
      </w:pPr>
      <w:r>
        <w:t>Algorithms – Delete / Copy / Paste Block</w:t>
      </w:r>
    </w:p>
    <w:p w14:paraId="451B57F9" w14:textId="77777777" w:rsidR="00EE1A91" w:rsidRPr="00EE1A91" w:rsidRDefault="00EE1A91" w:rsidP="00EE1A91"/>
    <w:p w14:paraId="5ADFBB0A" w14:textId="430F9D39" w:rsidR="00840180" w:rsidRDefault="00840180" w:rsidP="00840180">
      <w:pPr>
        <w:pStyle w:val="Heading4"/>
      </w:pPr>
      <w:r>
        <w:t>Algorithms – Command Palette</w:t>
      </w:r>
    </w:p>
    <w:p w14:paraId="490F79C2" w14:textId="77777777" w:rsidR="00EE1A91" w:rsidRPr="00EE1A91" w:rsidRDefault="00EE1A91" w:rsidP="00EE1A91"/>
    <w:p w14:paraId="07880A8B" w14:textId="37B07EF0" w:rsidR="00840180" w:rsidRDefault="00840180" w:rsidP="00840180">
      <w:pPr>
        <w:pStyle w:val="Heading4"/>
      </w:pPr>
      <w:r>
        <w:t>Algorithms – Build Program</w:t>
      </w:r>
    </w:p>
    <w:p w14:paraId="090294B5" w14:textId="77777777" w:rsidR="00EE1A91" w:rsidRPr="00EE1A91" w:rsidRDefault="00EE1A91" w:rsidP="00EE1A91"/>
    <w:p w14:paraId="4C6DC40A" w14:textId="1991C107" w:rsidR="00822973" w:rsidRPr="005C2734" w:rsidRDefault="00822973" w:rsidP="005C2734">
      <w:pPr>
        <w:rPr>
          <w:color w:val="007789" w:themeColor="accent1" w:themeShade="BF"/>
        </w:rPr>
      </w:pPr>
      <w:r>
        <w:br w:type="page"/>
      </w:r>
    </w:p>
    <w:p w14:paraId="5AFEC50B" w14:textId="2ECD4651" w:rsidR="00BA2E82" w:rsidRDefault="00822973" w:rsidP="00BA2E82">
      <w:pPr>
        <w:pStyle w:val="Heading1"/>
      </w:pPr>
      <w:bookmarkStart w:id="43" w:name="_Toc526491733"/>
      <w:r>
        <w:lastRenderedPageBreak/>
        <w:t>DEVELOPMENT</w:t>
      </w:r>
      <w:bookmarkEnd w:id="43"/>
    </w:p>
    <w:p w14:paraId="140F5AA2" w14:textId="2D525A47" w:rsidR="00EF6483" w:rsidRPr="00EF6483" w:rsidRDefault="00EF6483" w:rsidP="00EF6483">
      <w:pPr>
        <w:pStyle w:val="Heading2"/>
      </w:pPr>
      <w:bookmarkStart w:id="44" w:name="_Overview"/>
      <w:bookmarkStart w:id="45" w:name="_Toc526491734"/>
      <w:bookmarkEnd w:id="44"/>
      <w:r>
        <w:t>Over</w:t>
      </w:r>
      <w:r w:rsidR="004D521F">
        <w:t>v</w:t>
      </w:r>
      <w:r>
        <w:t>iew</w:t>
      </w:r>
      <w:bookmarkEnd w:id="45"/>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6" w:name="_Toc526491735"/>
      <w:r>
        <w:t>The UI</w:t>
      </w:r>
      <w:bookmarkEnd w:id="46"/>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7" w:name="_Toc526491736"/>
      <w:r>
        <w:t>The Debugger</w:t>
      </w:r>
      <w:bookmarkEnd w:id="47"/>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43" w:history="1">
        <w:r w:rsidRPr="00D12EB4">
          <w:rPr>
            <w:rStyle w:val="Hyperlink"/>
          </w:rPr>
          <w:t>https://stackoverflow.com/questions/355724/embedding-a-dos-console-in-a-windows-form</w:t>
        </w:r>
      </w:hyperlink>
      <w:r>
        <w:t xml:space="preserve">, I </w:t>
      </w:r>
      <w:r w:rsidR="000673E2">
        <w:t xml:space="preserve">found out about the </w:t>
      </w:r>
      <w:bookmarkStart w:id="48" w:name="_Hlk526154565"/>
      <w:r w:rsidR="004159CB">
        <w:rPr>
          <w:rStyle w:val="CodeChar"/>
        </w:rPr>
        <w:t>Redirect</w:t>
      </w:r>
      <w:bookmarkEnd w:id="48"/>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48"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bookmarkStart w:id="49" w:name="_Toc526491737"/>
    </w:p>
    <w:p w14:paraId="1E41EC46" w14:textId="77777777" w:rsidR="009E14D5" w:rsidRPr="009E14D5" w:rsidRDefault="009E14D5" w:rsidP="009E14D5"/>
    <w:p w14:paraId="6077D4F7" w14:textId="30B7AF2A" w:rsidR="008B57DD" w:rsidRDefault="008B57DD" w:rsidP="008B57DD">
      <w:pPr>
        <w:pStyle w:val="Heading3"/>
      </w:pPr>
      <w:r>
        <w:t>The Designer</w:t>
      </w:r>
      <w:bookmarkEnd w:id="49"/>
    </w:p>
    <w:p w14:paraId="0DD64663" w14:textId="3C983507" w:rsidR="00633825" w:rsidRDefault="00633825" w:rsidP="00DE3ACD"/>
    <w:p w14:paraId="0B9B06D3" w14:textId="704609F5" w:rsidR="000A749D" w:rsidRDefault="00655DA0" w:rsidP="00655DA0">
      <w:pPr>
        <w:pStyle w:val="Heading2"/>
      </w:pPr>
      <w:bookmarkStart w:id="50" w:name="_Toc526491738"/>
      <w:r>
        <w:lastRenderedPageBreak/>
        <w:t xml:space="preserve">The </w:t>
      </w:r>
      <w:r w:rsidR="00B45C52">
        <w:t>B</w:t>
      </w:r>
      <w:r>
        <w:t>locks</w:t>
      </w:r>
      <w:bookmarkEnd w:id="50"/>
    </w:p>
    <w:p w14:paraId="41D1CE49" w14:textId="1B15A29C" w:rsidR="001A0581" w:rsidRDefault="001A0581" w:rsidP="001A0581">
      <w:pPr>
        <w:pStyle w:val="Heading3"/>
      </w:pPr>
      <w:bookmarkStart w:id="51" w:name="_Toc526491739"/>
      <w:r>
        <w:t>BaseBlock</w:t>
      </w:r>
      <w:bookmarkEnd w:id="51"/>
    </w:p>
    <w:p w14:paraId="280BF079" w14:textId="7717EFF7" w:rsidR="001A0581" w:rsidRDefault="001A0581" w:rsidP="001A0581">
      <w:pPr>
        <w:pStyle w:val="Heading3"/>
      </w:pPr>
      <w:bookmarkStart w:id="52" w:name="_Toc526491740"/>
      <w:r>
        <w:t>Chains</w:t>
      </w:r>
      <w:bookmarkEnd w:id="52"/>
    </w:p>
    <w:p w14:paraId="6C5DD19C" w14:textId="5279744D" w:rsidR="001A0581" w:rsidRDefault="001A0581" w:rsidP="001A0581">
      <w:pPr>
        <w:pStyle w:val="Heading3"/>
      </w:pPr>
      <w:bookmarkStart w:id="53" w:name="_Toc526491741"/>
      <w:r>
        <w:t>Functionality</w:t>
      </w:r>
      <w:bookmarkEnd w:id="53"/>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4" w:name="_Toc526491742"/>
      <w:r>
        <w:t xml:space="preserve">Running </w:t>
      </w:r>
      <w:r w:rsidR="00B45C52">
        <w:t>A</w:t>
      </w:r>
      <w:r>
        <w:t xml:space="preserve"> </w:t>
      </w:r>
      <w:r w:rsidR="00B45C52">
        <w:t>P</w:t>
      </w:r>
      <w:r>
        <w:t>rogram</w:t>
      </w:r>
      <w:bookmarkEnd w:id="54"/>
    </w:p>
    <w:p w14:paraId="203A3722" w14:textId="7461E58C" w:rsidR="00D304EB" w:rsidRDefault="00D304EB" w:rsidP="00D304EB"/>
    <w:p w14:paraId="6AB00FA9" w14:textId="71EDBE08" w:rsidR="00D304EB" w:rsidRDefault="00D304EB" w:rsidP="00D304EB">
      <w:pPr>
        <w:pStyle w:val="Heading2"/>
      </w:pPr>
      <w:bookmarkStart w:id="55" w:name="_Toc526491743"/>
      <w:r>
        <w:t xml:space="preserve">Saving </w:t>
      </w:r>
      <w:r w:rsidR="00B45C52">
        <w:t>Y</w:t>
      </w:r>
      <w:r w:rsidR="00E9066D">
        <w:t>our</w:t>
      </w:r>
      <w:r>
        <w:t xml:space="preserve"> </w:t>
      </w:r>
      <w:r w:rsidR="00B45C52">
        <w:t>W</w:t>
      </w:r>
      <w:r>
        <w:t>ork</w:t>
      </w:r>
      <w:bookmarkEnd w:id="55"/>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6" w:name="_Toc526491744"/>
      <w:r>
        <w:lastRenderedPageBreak/>
        <w:t>REFERENCES</w:t>
      </w:r>
      <w:bookmarkEnd w:id="56"/>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EA7335" w:rsidP="00D56A2F">
            <w:pPr>
              <w:cnfStyle w:val="000000100000" w:firstRow="0" w:lastRow="0" w:firstColumn="0" w:lastColumn="0" w:oddVBand="0" w:evenVBand="0" w:oddHBand="1" w:evenHBand="0" w:firstRowFirstColumn="0" w:firstRowLastColumn="0" w:lastRowFirstColumn="0" w:lastRowLastColumn="0"/>
            </w:pPr>
            <w:hyperlink r:id="rId151"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EA7335" w:rsidP="00D56A2F">
            <w:pPr>
              <w:cnfStyle w:val="000000000000" w:firstRow="0" w:lastRow="0" w:firstColumn="0" w:lastColumn="0" w:oddVBand="0" w:evenVBand="0" w:oddHBand="0" w:evenHBand="0" w:firstRowFirstColumn="0" w:firstRowLastColumn="0" w:lastRowFirstColumn="0" w:lastRowLastColumn="0"/>
            </w:pPr>
            <w:hyperlink r:id="rId152"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EA7335" w:rsidP="00D56A2F">
            <w:pPr>
              <w:cnfStyle w:val="000000100000" w:firstRow="0" w:lastRow="0" w:firstColumn="0" w:lastColumn="0" w:oddVBand="0" w:evenVBand="0" w:oddHBand="1" w:evenHBand="0" w:firstRowFirstColumn="0" w:firstRowLastColumn="0" w:lastRowFirstColumn="0" w:lastRowLastColumn="0"/>
            </w:pPr>
            <w:hyperlink r:id="rId153"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EA7335" w:rsidP="00D56A2F">
            <w:pPr>
              <w:cnfStyle w:val="000000000000" w:firstRow="0" w:lastRow="0" w:firstColumn="0" w:lastColumn="0" w:oddVBand="0" w:evenVBand="0" w:oddHBand="0" w:evenHBand="0" w:firstRowFirstColumn="0" w:firstRowLastColumn="0" w:lastRowFirstColumn="0" w:lastRowLastColumn="0"/>
            </w:pPr>
            <w:hyperlink r:id="rId154"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EA7335" w:rsidP="00D56A2F">
            <w:pPr>
              <w:cnfStyle w:val="000000100000" w:firstRow="0" w:lastRow="0" w:firstColumn="0" w:lastColumn="0" w:oddVBand="0" w:evenVBand="0" w:oddHBand="1" w:evenHBand="0" w:firstRowFirstColumn="0" w:firstRowLastColumn="0" w:lastRowFirstColumn="0" w:lastRowLastColumn="0"/>
            </w:pPr>
            <w:hyperlink r:id="rId155"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EA7335" w:rsidP="00D56A2F">
            <w:pPr>
              <w:cnfStyle w:val="000000000000" w:firstRow="0" w:lastRow="0" w:firstColumn="0" w:lastColumn="0" w:oddVBand="0" w:evenVBand="0" w:oddHBand="0" w:evenHBand="0" w:firstRowFirstColumn="0" w:firstRowLastColumn="0" w:lastRowFirstColumn="0" w:lastRowLastColumn="0"/>
            </w:pPr>
            <w:hyperlink r:id="rId156"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EA7335" w:rsidP="00D56A2F">
            <w:pPr>
              <w:cnfStyle w:val="000000000000" w:firstRow="0" w:lastRow="0" w:firstColumn="0" w:lastColumn="0" w:oddVBand="0" w:evenVBand="0" w:oddHBand="0" w:evenHBand="0" w:firstRowFirstColumn="0" w:firstRowLastColumn="0" w:lastRowFirstColumn="0" w:lastRowLastColumn="0"/>
            </w:pPr>
            <w:hyperlink r:id="rId157"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EA7335"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158"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Content>
        <w:p w14:paraId="551A1BFA" w14:textId="01449546" w:rsidR="007D7536" w:rsidRDefault="007D7536">
          <w:pPr>
            <w:pStyle w:val="Heading1"/>
          </w:pPr>
          <w:r>
            <w:t>References</w:t>
          </w:r>
        </w:p>
        <w:sdt>
          <w:sdtPr>
            <w:id w:val="-573587230"/>
            <w:bibliography/>
          </w:sdtPr>
          <w:sdtContent>
            <w:p w14:paraId="106C261D" w14:textId="77777777" w:rsidR="001B7164" w:rsidRDefault="007D7536" w:rsidP="001B7164">
              <w:pPr>
                <w:pStyle w:val="Bibliography"/>
                <w:ind w:left="720" w:hanging="720"/>
                <w:rPr>
                  <w:noProof/>
                  <w:sz w:val="24"/>
                  <w:szCs w:val="24"/>
                </w:rPr>
              </w:pPr>
              <w:r>
                <w:fldChar w:fldCharType="begin"/>
              </w:r>
              <w:r>
                <w:instrText xml:space="preserve"> BIBLIOGRAPHY </w:instrText>
              </w:r>
              <w:r>
                <w:fldChar w:fldCharType="separate"/>
              </w:r>
              <w:r w:rsidR="001B7164">
                <w:rPr>
                  <w:i/>
                  <w:iCs/>
                  <w:noProof/>
                </w:rPr>
                <w:t>C# Language Specification.</w:t>
              </w:r>
              <w:r w:rsidR="001B7164">
                <w:rPr>
                  <w:noProof/>
                </w:rPr>
                <w:t xml:space="preserve"> (n.d.). Ecma International. Retrieved 2 14, 2019, from http://www.ecma-international.org/publications/files/ECMA-ST/Ecma-334.pdf</w:t>
              </w:r>
            </w:p>
            <w:p w14:paraId="1FFED79E" w14:textId="77777777" w:rsidR="001B7164" w:rsidRDefault="001B7164" w:rsidP="001B7164">
              <w:pPr>
                <w:pStyle w:val="Bibliography"/>
                <w:ind w:left="720" w:hanging="720"/>
                <w:rPr>
                  <w:noProof/>
                </w:rPr>
              </w:pPr>
              <w:r>
                <w:rPr>
                  <w:i/>
                  <w:iCs/>
                  <w:noProof/>
                </w:rPr>
                <w:t>CSV Files</w:t>
              </w:r>
              <w:r>
                <w:rPr>
                  <w:noProof/>
                </w:rPr>
                <w:t>. (n.d.). Retrieved 2 14, 2019, from http://www.csvreader.com/csv_format.php</w:t>
              </w:r>
            </w:p>
            <w:p w14:paraId="0EA27AE7" w14:textId="77777777" w:rsidR="001B7164" w:rsidRDefault="001B7164" w:rsidP="001B7164">
              <w:pPr>
                <w:pStyle w:val="Bibliography"/>
                <w:ind w:left="720" w:hanging="720"/>
                <w:rPr>
                  <w:noProof/>
                </w:rPr>
              </w:pPr>
              <w:r>
                <w:rPr>
                  <w:i/>
                  <w:iCs/>
                  <w:noProof/>
                </w:rPr>
                <w:t>Download Visual Studio Code</w:t>
              </w:r>
              <w:r>
                <w:rPr>
                  <w:noProof/>
                </w:rPr>
                <w:t>. (n.d.). Retrieved 2 14, 2019, from Microsoft: https://code.visualstudio.com/Download</w:t>
              </w:r>
            </w:p>
            <w:p w14:paraId="0A51B3BB" w14:textId="77777777" w:rsidR="001B7164" w:rsidRDefault="001B7164" w:rsidP="001B7164">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7B68CF2B" w14:textId="77777777" w:rsidR="001B7164" w:rsidRDefault="001B7164" w:rsidP="001B7164">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7EE09456" w14:textId="77777777" w:rsidR="001B7164" w:rsidRDefault="001B7164" w:rsidP="001B7164">
              <w:pPr>
                <w:pStyle w:val="Bibliography"/>
                <w:ind w:left="720" w:hanging="720"/>
                <w:rPr>
                  <w:noProof/>
                </w:rPr>
              </w:pPr>
              <w:r>
                <w:rPr>
                  <w:i/>
                  <w:iCs/>
                  <w:noProof/>
                </w:rPr>
                <w:t>JSON: The Fat-Free Alternative to XML</w:t>
              </w:r>
              <w:r>
                <w:rPr>
                  <w:noProof/>
                </w:rPr>
                <w:t>. (n.d.). Retrieved 2 14, 2019, from json.org: http://www.json.org/xml.html</w:t>
              </w:r>
            </w:p>
            <w:p w14:paraId="08A7A0DB" w14:textId="77777777" w:rsidR="001B7164" w:rsidRDefault="001B7164" w:rsidP="001B7164">
              <w:pPr>
                <w:pStyle w:val="Bibliography"/>
                <w:ind w:left="720" w:hanging="720"/>
                <w:rPr>
                  <w:noProof/>
                </w:rPr>
              </w:pPr>
              <w:r>
                <w:rPr>
                  <w:i/>
                  <w:iCs/>
                  <w:noProof/>
                </w:rPr>
                <w:t>PEP 466 -- Network Security Enhancements for Python 2.7.x</w:t>
              </w:r>
              <w:r>
                <w:rPr>
                  <w:noProof/>
                </w:rPr>
                <w:t>. (n.d.). Retrieved 2 14, 2019, from https://www.python.org/dev/peps/pep-0466/</w:t>
              </w:r>
            </w:p>
            <w:p w14:paraId="21D29D8B" w14:textId="77777777" w:rsidR="001B7164" w:rsidRDefault="001B7164" w:rsidP="001B7164">
              <w:pPr>
                <w:pStyle w:val="Bibliography"/>
                <w:ind w:left="720" w:hanging="720"/>
                <w:rPr>
                  <w:noProof/>
                </w:rPr>
              </w:pPr>
              <w:r>
                <w:rPr>
                  <w:i/>
                  <w:iCs/>
                  <w:noProof/>
                </w:rPr>
                <w:t>Scratch - Imagine, Program, Share</w:t>
              </w:r>
              <w:r>
                <w:rPr>
                  <w:noProof/>
                </w:rPr>
                <w:t>. (n.d.). Retrieved 2 14, 2019, from http://scratch.mit.edu/</w:t>
              </w:r>
            </w:p>
            <w:p w14:paraId="27F2A8E0" w14:textId="77777777" w:rsidR="001B7164" w:rsidRDefault="001B7164" w:rsidP="001B7164">
              <w:pPr>
                <w:pStyle w:val="Bibliography"/>
                <w:ind w:left="720" w:hanging="720"/>
                <w:rPr>
                  <w:noProof/>
                </w:rPr>
              </w:pPr>
              <w:r>
                <w:rPr>
                  <w:i/>
                  <w:iCs/>
                  <w:noProof/>
                </w:rPr>
                <w:t>Visual Studio Code - Code Editing. Redefined</w:t>
              </w:r>
              <w:r>
                <w:rPr>
                  <w:noProof/>
                </w:rPr>
                <w:t>. (n.d.). Retrieved 2 14, 2019, from https://code.visualstudio.com/</w:t>
              </w:r>
            </w:p>
            <w:p w14:paraId="65B01CBC" w14:textId="783F6946" w:rsidR="007D7536" w:rsidRDefault="007D7536" w:rsidP="001B7164">
              <w:r>
                <w:rPr>
                  <w:b/>
                  <w:bCs/>
                  <w:noProof/>
                </w:rPr>
                <w:fldChar w:fldCharType="end"/>
              </w:r>
            </w:p>
          </w:sdtContent>
        </w:sdt>
      </w:sdtContent>
    </w:sdt>
    <w:p w14:paraId="218EDCE5" w14:textId="180363D8" w:rsidR="007D7536" w:rsidRDefault="007D7536" w:rsidP="007D7536"/>
    <w:p w14:paraId="5D500150" w14:textId="2380C4A2" w:rsidR="007D7536" w:rsidRDefault="007D7536" w:rsidP="007D7536"/>
    <w:p w14:paraId="02D5F844" w14:textId="35EA1EA9" w:rsidR="002557AB" w:rsidRPr="00B21BA3" w:rsidRDefault="002557AB" w:rsidP="007D7536">
      <w:pPr>
        <w:pStyle w:val="Header"/>
        <w:spacing w:before="120" w:after="200" w:line="264" w:lineRule="auto"/>
      </w:pPr>
    </w:p>
    <w:sectPr w:rsidR="002557AB" w:rsidRPr="00B21BA3" w:rsidSect="003A413E">
      <w:headerReference w:type="default" r:id="rId159"/>
      <w:footerReference w:type="default" r:id="rId160"/>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4066F0" w14:textId="77777777" w:rsidR="005B12DC" w:rsidRDefault="005B12DC" w:rsidP="00C6554A">
      <w:pPr>
        <w:spacing w:before="0" w:after="0" w:line="240" w:lineRule="auto"/>
      </w:pPr>
      <w:r>
        <w:separator/>
      </w:r>
    </w:p>
  </w:endnote>
  <w:endnote w:type="continuationSeparator" w:id="0">
    <w:p w14:paraId="67127CB0" w14:textId="77777777" w:rsidR="005B12DC" w:rsidRDefault="005B12D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FC95020E-9D30-4F7A-A34A-D0A807667C2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B2B167B5-A96C-4E1D-80FC-12629F4926A2}"/>
    <w:embedBold r:id="rId3" w:fontKey="{FD8A3CAD-CF7B-4046-86A1-09CAB23FB4EE}"/>
    <w:embedItalic r:id="rId4" w:fontKey="{A74186AC-66C9-49BE-A7A3-695E4C8ADCBB}"/>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022255CE-313E-4D45-B007-32D24D667733}"/>
  </w:font>
  <w:font w:name="Consolas">
    <w:panose1 w:val="020B0609020204030204"/>
    <w:charset w:val="00"/>
    <w:family w:val="modern"/>
    <w:pitch w:val="fixed"/>
    <w:sig w:usb0="E00006FF" w:usb1="0000FCFF" w:usb2="00000001" w:usb3="00000000" w:csb0="0000019F" w:csb1="00000000"/>
    <w:embedRegular r:id="rId6" w:fontKey="{4A41D42C-1829-49A2-90F1-25CE57489093}"/>
  </w:font>
  <w:font w:name="IBM Plex Mono Text">
    <w:panose1 w:val="020B0509050203000203"/>
    <w:charset w:val="00"/>
    <w:family w:val="modern"/>
    <w:pitch w:val="fixed"/>
    <w:sig w:usb0="A000026F" w:usb1="5000207B" w:usb2="00000000" w:usb3="00000000" w:csb0="00000197" w:csb1="00000000"/>
    <w:embedRegular r:id="rId7" w:fontKey="{C957714A-72CB-4858-A721-F67081B0FF50}"/>
    <w:embedBold r:id="rId8" w:fontKey="{F5402AB4-6654-43A8-A1F0-EEA01AA129A9}"/>
  </w:font>
  <w:font w:name="Cambria Math">
    <w:panose1 w:val="02040503050406030204"/>
    <w:charset w:val="00"/>
    <w:family w:val="roman"/>
    <w:pitch w:val="variable"/>
    <w:sig w:usb0="E00006FF" w:usb1="420024FF" w:usb2="02000000" w:usb3="00000000" w:csb0="0000019F" w:csb1="00000000"/>
    <w:embedItalic r:id="rId9" w:fontKey="{7AC49A38-E323-4C7C-9959-F5AB0618318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EA7335" w:rsidRDefault="00EA7335"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EA7335" w:rsidRDefault="00EA733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EA7335" w:rsidRDefault="00EA7335">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25D90" w14:textId="77777777" w:rsidR="005B12DC" w:rsidRDefault="005B12DC" w:rsidP="00C6554A">
      <w:pPr>
        <w:spacing w:before="0" w:after="0" w:line="240" w:lineRule="auto"/>
      </w:pPr>
      <w:r>
        <w:separator/>
      </w:r>
    </w:p>
  </w:footnote>
  <w:footnote w:type="continuationSeparator" w:id="0">
    <w:p w14:paraId="3D83CF51" w14:textId="77777777" w:rsidR="005B12DC" w:rsidRDefault="005B12DC"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486A3D1A" w:rsidR="00EA7335" w:rsidRPr="0008690E" w:rsidRDefault="00EA7335"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15 February 2019</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1"/>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3"/>
  </w:num>
  <w:num w:numId="17">
    <w:abstractNumId w:val="15"/>
  </w:num>
  <w:num w:numId="18">
    <w:abstractNumId w:val="25"/>
  </w:num>
  <w:num w:numId="19">
    <w:abstractNumId w:val="30"/>
  </w:num>
  <w:num w:numId="20">
    <w:abstractNumId w:val="36"/>
  </w:num>
  <w:num w:numId="21">
    <w:abstractNumId w:val="19"/>
  </w:num>
  <w:num w:numId="22">
    <w:abstractNumId w:val="17"/>
  </w:num>
  <w:num w:numId="23">
    <w:abstractNumId w:val="29"/>
  </w:num>
  <w:num w:numId="24">
    <w:abstractNumId w:val="16"/>
  </w:num>
  <w:num w:numId="25">
    <w:abstractNumId w:val="34"/>
  </w:num>
  <w:num w:numId="26">
    <w:abstractNumId w:val="35"/>
  </w:num>
  <w:num w:numId="27">
    <w:abstractNumId w:val="27"/>
  </w:num>
  <w:num w:numId="28">
    <w:abstractNumId w:val="37"/>
  </w:num>
  <w:num w:numId="29">
    <w:abstractNumId w:val="18"/>
  </w:num>
  <w:num w:numId="30">
    <w:abstractNumId w:val="21"/>
  </w:num>
  <w:num w:numId="31">
    <w:abstractNumId w:val="23"/>
  </w:num>
  <w:num w:numId="32">
    <w:abstractNumId w:val="41"/>
  </w:num>
  <w:num w:numId="33">
    <w:abstractNumId w:val="39"/>
  </w:num>
  <w:num w:numId="34">
    <w:abstractNumId w:val="24"/>
  </w:num>
  <w:num w:numId="35">
    <w:abstractNumId w:val="26"/>
  </w:num>
  <w:num w:numId="36">
    <w:abstractNumId w:val="40"/>
  </w:num>
  <w:num w:numId="37">
    <w:abstractNumId w:val="28"/>
  </w:num>
  <w:num w:numId="38">
    <w:abstractNumId w:val="20"/>
  </w:num>
  <w:num w:numId="39">
    <w:abstractNumId w:val="38"/>
  </w:num>
  <w:num w:numId="40">
    <w:abstractNumId w:val="13"/>
  </w:num>
  <w:num w:numId="41">
    <w:abstractNumId w:val="22"/>
  </w:num>
  <w:num w:numId="42">
    <w:abstractNumId w:val="12"/>
  </w:num>
  <w:num w:numId="43">
    <w:abstractNumId w:val="11"/>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0BBE"/>
    <w:rsid w:val="0002194E"/>
    <w:rsid w:val="0002636D"/>
    <w:rsid w:val="00031012"/>
    <w:rsid w:val="00040909"/>
    <w:rsid w:val="00043680"/>
    <w:rsid w:val="0004531A"/>
    <w:rsid w:val="00045897"/>
    <w:rsid w:val="00061699"/>
    <w:rsid w:val="000673E2"/>
    <w:rsid w:val="00077334"/>
    <w:rsid w:val="000775FB"/>
    <w:rsid w:val="0008046D"/>
    <w:rsid w:val="0008690E"/>
    <w:rsid w:val="0009269B"/>
    <w:rsid w:val="0009439A"/>
    <w:rsid w:val="00096643"/>
    <w:rsid w:val="000A5AAF"/>
    <w:rsid w:val="000A749D"/>
    <w:rsid w:val="000A7D5B"/>
    <w:rsid w:val="000B7733"/>
    <w:rsid w:val="000B7EA0"/>
    <w:rsid w:val="000C0263"/>
    <w:rsid w:val="000C038F"/>
    <w:rsid w:val="000C3883"/>
    <w:rsid w:val="000C7A11"/>
    <w:rsid w:val="000D56B9"/>
    <w:rsid w:val="000D6059"/>
    <w:rsid w:val="000F0EC1"/>
    <w:rsid w:val="000F3BD9"/>
    <w:rsid w:val="000F679A"/>
    <w:rsid w:val="000F69DC"/>
    <w:rsid w:val="00105175"/>
    <w:rsid w:val="00107DD1"/>
    <w:rsid w:val="00113C7B"/>
    <w:rsid w:val="00122B26"/>
    <w:rsid w:val="00125024"/>
    <w:rsid w:val="001254E2"/>
    <w:rsid w:val="0012688F"/>
    <w:rsid w:val="00131B0B"/>
    <w:rsid w:val="00132284"/>
    <w:rsid w:val="001449E5"/>
    <w:rsid w:val="00145294"/>
    <w:rsid w:val="00154134"/>
    <w:rsid w:val="00157689"/>
    <w:rsid w:val="001634A1"/>
    <w:rsid w:val="00164B1A"/>
    <w:rsid w:val="00166D03"/>
    <w:rsid w:val="00171787"/>
    <w:rsid w:val="00173904"/>
    <w:rsid w:val="00181772"/>
    <w:rsid w:val="00181F55"/>
    <w:rsid w:val="0018238A"/>
    <w:rsid w:val="0018337E"/>
    <w:rsid w:val="00184F52"/>
    <w:rsid w:val="00185431"/>
    <w:rsid w:val="00194E85"/>
    <w:rsid w:val="001A0581"/>
    <w:rsid w:val="001A1EA9"/>
    <w:rsid w:val="001A561A"/>
    <w:rsid w:val="001A7A27"/>
    <w:rsid w:val="001B1EDA"/>
    <w:rsid w:val="001B4434"/>
    <w:rsid w:val="001B7164"/>
    <w:rsid w:val="001C0CF9"/>
    <w:rsid w:val="001C4CA6"/>
    <w:rsid w:val="001D1BDF"/>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897"/>
    <w:rsid w:val="00215950"/>
    <w:rsid w:val="00216D5C"/>
    <w:rsid w:val="00222937"/>
    <w:rsid w:val="00222D9E"/>
    <w:rsid w:val="0023077A"/>
    <w:rsid w:val="00230D33"/>
    <w:rsid w:val="00235AF5"/>
    <w:rsid w:val="0023709A"/>
    <w:rsid w:val="00241763"/>
    <w:rsid w:val="00253230"/>
    <w:rsid w:val="00253C43"/>
    <w:rsid w:val="002554CD"/>
    <w:rsid w:val="002557AB"/>
    <w:rsid w:val="0026197C"/>
    <w:rsid w:val="0026426B"/>
    <w:rsid w:val="00264BCC"/>
    <w:rsid w:val="00284C2A"/>
    <w:rsid w:val="00286E03"/>
    <w:rsid w:val="00293B83"/>
    <w:rsid w:val="002A03AA"/>
    <w:rsid w:val="002A13DE"/>
    <w:rsid w:val="002A4603"/>
    <w:rsid w:val="002A4BC8"/>
    <w:rsid w:val="002A68F7"/>
    <w:rsid w:val="002A7C03"/>
    <w:rsid w:val="002B4294"/>
    <w:rsid w:val="002C3902"/>
    <w:rsid w:val="002C4043"/>
    <w:rsid w:val="002C4EA4"/>
    <w:rsid w:val="002C559F"/>
    <w:rsid w:val="002D6BD4"/>
    <w:rsid w:val="002D7A4A"/>
    <w:rsid w:val="002E1D79"/>
    <w:rsid w:val="002E2AA3"/>
    <w:rsid w:val="002E33F1"/>
    <w:rsid w:val="002F196A"/>
    <w:rsid w:val="002F4B57"/>
    <w:rsid w:val="0030059E"/>
    <w:rsid w:val="00300AD0"/>
    <w:rsid w:val="00300AEA"/>
    <w:rsid w:val="00303C12"/>
    <w:rsid w:val="003066F8"/>
    <w:rsid w:val="0030776A"/>
    <w:rsid w:val="003158CA"/>
    <w:rsid w:val="00324386"/>
    <w:rsid w:val="00325196"/>
    <w:rsid w:val="00326785"/>
    <w:rsid w:val="00332614"/>
    <w:rsid w:val="00333C24"/>
    <w:rsid w:val="00333D0D"/>
    <w:rsid w:val="00346D24"/>
    <w:rsid w:val="0035130E"/>
    <w:rsid w:val="003579B7"/>
    <w:rsid w:val="00363A76"/>
    <w:rsid w:val="00375996"/>
    <w:rsid w:val="003804DB"/>
    <w:rsid w:val="00382174"/>
    <w:rsid w:val="003821AB"/>
    <w:rsid w:val="0038441F"/>
    <w:rsid w:val="003860C0"/>
    <w:rsid w:val="00393C00"/>
    <w:rsid w:val="00395264"/>
    <w:rsid w:val="003A395B"/>
    <w:rsid w:val="003A413E"/>
    <w:rsid w:val="003B0981"/>
    <w:rsid w:val="003B32C5"/>
    <w:rsid w:val="003B364F"/>
    <w:rsid w:val="003B5BC1"/>
    <w:rsid w:val="003B6608"/>
    <w:rsid w:val="003B7000"/>
    <w:rsid w:val="003C0406"/>
    <w:rsid w:val="003C5763"/>
    <w:rsid w:val="003D1138"/>
    <w:rsid w:val="003D2FF7"/>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39FB"/>
    <w:rsid w:val="00426DEE"/>
    <w:rsid w:val="004354A9"/>
    <w:rsid w:val="004378F2"/>
    <w:rsid w:val="00441A12"/>
    <w:rsid w:val="00443790"/>
    <w:rsid w:val="0045275B"/>
    <w:rsid w:val="00455F28"/>
    <w:rsid w:val="004607F7"/>
    <w:rsid w:val="00467C62"/>
    <w:rsid w:val="004713DF"/>
    <w:rsid w:val="0047315D"/>
    <w:rsid w:val="0049086B"/>
    <w:rsid w:val="004A3D4B"/>
    <w:rsid w:val="004A674D"/>
    <w:rsid w:val="004A67AE"/>
    <w:rsid w:val="004A7BA8"/>
    <w:rsid w:val="004B2BCD"/>
    <w:rsid w:val="004B35F4"/>
    <w:rsid w:val="004B7996"/>
    <w:rsid w:val="004C049F"/>
    <w:rsid w:val="004D0FEB"/>
    <w:rsid w:val="004D521F"/>
    <w:rsid w:val="004E03AF"/>
    <w:rsid w:val="004E430F"/>
    <w:rsid w:val="004E537B"/>
    <w:rsid w:val="004F08B1"/>
    <w:rsid w:val="004F16FC"/>
    <w:rsid w:val="004F1CF9"/>
    <w:rsid w:val="004F2EDA"/>
    <w:rsid w:val="004F2F60"/>
    <w:rsid w:val="005000E2"/>
    <w:rsid w:val="00502C2B"/>
    <w:rsid w:val="005065EC"/>
    <w:rsid w:val="005076BF"/>
    <w:rsid w:val="00513402"/>
    <w:rsid w:val="005156AB"/>
    <w:rsid w:val="00516C47"/>
    <w:rsid w:val="00516C8A"/>
    <w:rsid w:val="005210D3"/>
    <w:rsid w:val="005301A1"/>
    <w:rsid w:val="00533C10"/>
    <w:rsid w:val="00543D41"/>
    <w:rsid w:val="00544AB2"/>
    <w:rsid w:val="005452BE"/>
    <w:rsid w:val="00554B11"/>
    <w:rsid w:val="00554B2B"/>
    <w:rsid w:val="0056084C"/>
    <w:rsid w:val="005625C2"/>
    <w:rsid w:val="00566090"/>
    <w:rsid w:val="00572A19"/>
    <w:rsid w:val="00575D8B"/>
    <w:rsid w:val="005863BB"/>
    <w:rsid w:val="00586E12"/>
    <w:rsid w:val="00590DF7"/>
    <w:rsid w:val="005937E3"/>
    <w:rsid w:val="005A0307"/>
    <w:rsid w:val="005A0327"/>
    <w:rsid w:val="005A15B9"/>
    <w:rsid w:val="005A31DA"/>
    <w:rsid w:val="005A4C64"/>
    <w:rsid w:val="005A4CAC"/>
    <w:rsid w:val="005B12DC"/>
    <w:rsid w:val="005B298D"/>
    <w:rsid w:val="005B5A7A"/>
    <w:rsid w:val="005C2734"/>
    <w:rsid w:val="005C4D33"/>
    <w:rsid w:val="005D435E"/>
    <w:rsid w:val="005E506E"/>
    <w:rsid w:val="005E5D2B"/>
    <w:rsid w:val="005F2169"/>
    <w:rsid w:val="005F27E1"/>
    <w:rsid w:val="005F2C76"/>
    <w:rsid w:val="005F37E3"/>
    <w:rsid w:val="005F45A1"/>
    <w:rsid w:val="00601AF4"/>
    <w:rsid w:val="00607C59"/>
    <w:rsid w:val="00616FC9"/>
    <w:rsid w:val="00617809"/>
    <w:rsid w:val="0062296B"/>
    <w:rsid w:val="00624F6A"/>
    <w:rsid w:val="00625337"/>
    <w:rsid w:val="0062580C"/>
    <w:rsid w:val="00630E31"/>
    <w:rsid w:val="00631F41"/>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2B57"/>
    <w:rsid w:val="00694C50"/>
    <w:rsid w:val="0069746F"/>
    <w:rsid w:val="006A33CD"/>
    <w:rsid w:val="006A3CE7"/>
    <w:rsid w:val="006A7676"/>
    <w:rsid w:val="006B1D65"/>
    <w:rsid w:val="006B2BAE"/>
    <w:rsid w:val="006B3D4A"/>
    <w:rsid w:val="006C5F54"/>
    <w:rsid w:val="006D2602"/>
    <w:rsid w:val="006D4C6F"/>
    <w:rsid w:val="006D6F35"/>
    <w:rsid w:val="006E1114"/>
    <w:rsid w:val="006E4C55"/>
    <w:rsid w:val="006E5300"/>
    <w:rsid w:val="006E7BD0"/>
    <w:rsid w:val="006F10CB"/>
    <w:rsid w:val="006F3BE5"/>
    <w:rsid w:val="006F4238"/>
    <w:rsid w:val="006F4CFD"/>
    <w:rsid w:val="00705D20"/>
    <w:rsid w:val="0071201C"/>
    <w:rsid w:val="00714110"/>
    <w:rsid w:val="0071444E"/>
    <w:rsid w:val="00723A71"/>
    <w:rsid w:val="00724210"/>
    <w:rsid w:val="00724E86"/>
    <w:rsid w:val="00724E8F"/>
    <w:rsid w:val="007339D2"/>
    <w:rsid w:val="00733D7B"/>
    <w:rsid w:val="007343B4"/>
    <w:rsid w:val="00750969"/>
    <w:rsid w:val="00755AE1"/>
    <w:rsid w:val="00760724"/>
    <w:rsid w:val="007635A2"/>
    <w:rsid w:val="0078315E"/>
    <w:rsid w:val="00785F04"/>
    <w:rsid w:val="0079203E"/>
    <w:rsid w:val="00794768"/>
    <w:rsid w:val="00794CBB"/>
    <w:rsid w:val="007A19A3"/>
    <w:rsid w:val="007A31F6"/>
    <w:rsid w:val="007A491B"/>
    <w:rsid w:val="007A49A7"/>
    <w:rsid w:val="007A4E6C"/>
    <w:rsid w:val="007A5058"/>
    <w:rsid w:val="007A6010"/>
    <w:rsid w:val="007B121E"/>
    <w:rsid w:val="007B237B"/>
    <w:rsid w:val="007C4511"/>
    <w:rsid w:val="007C48FE"/>
    <w:rsid w:val="007D2167"/>
    <w:rsid w:val="007D2778"/>
    <w:rsid w:val="007D7536"/>
    <w:rsid w:val="007E25F6"/>
    <w:rsid w:val="007E63B5"/>
    <w:rsid w:val="007E6930"/>
    <w:rsid w:val="007E6F7D"/>
    <w:rsid w:val="007E7973"/>
    <w:rsid w:val="007F06E8"/>
    <w:rsid w:val="007F7A9C"/>
    <w:rsid w:val="008035C6"/>
    <w:rsid w:val="008145D8"/>
    <w:rsid w:val="00822973"/>
    <w:rsid w:val="00827C10"/>
    <w:rsid w:val="00830E40"/>
    <w:rsid w:val="0083382F"/>
    <w:rsid w:val="00840180"/>
    <w:rsid w:val="00841BF5"/>
    <w:rsid w:val="00844F38"/>
    <w:rsid w:val="00845AD7"/>
    <w:rsid w:val="0085180E"/>
    <w:rsid w:val="00852B48"/>
    <w:rsid w:val="0085324D"/>
    <w:rsid w:val="008539BD"/>
    <w:rsid w:val="00854CB7"/>
    <w:rsid w:val="00856E73"/>
    <w:rsid w:val="0086474C"/>
    <w:rsid w:val="00867F69"/>
    <w:rsid w:val="008722B7"/>
    <w:rsid w:val="008754C8"/>
    <w:rsid w:val="008777F2"/>
    <w:rsid w:val="008917CE"/>
    <w:rsid w:val="0089422F"/>
    <w:rsid w:val="00895DFE"/>
    <w:rsid w:val="008A26DC"/>
    <w:rsid w:val="008A29EB"/>
    <w:rsid w:val="008A2DB7"/>
    <w:rsid w:val="008B1B4F"/>
    <w:rsid w:val="008B57DD"/>
    <w:rsid w:val="008C6D9F"/>
    <w:rsid w:val="008F140B"/>
    <w:rsid w:val="008F341D"/>
    <w:rsid w:val="008F6046"/>
    <w:rsid w:val="008F719C"/>
    <w:rsid w:val="00907AFF"/>
    <w:rsid w:val="00927055"/>
    <w:rsid w:val="00936F21"/>
    <w:rsid w:val="00942314"/>
    <w:rsid w:val="009437DD"/>
    <w:rsid w:val="009449CF"/>
    <w:rsid w:val="009477B3"/>
    <w:rsid w:val="00947909"/>
    <w:rsid w:val="00951F78"/>
    <w:rsid w:val="00952D49"/>
    <w:rsid w:val="00952E61"/>
    <w:rsid w:val="0095592F"/>
    <w:rsid w:val="0096084C"/>
    <w:rsid w:val="0096676E"/>
    <w:rsid w:val="009707B4"/>
    <w:rsid w:val="00975CB5"/>
    <w:rsid w:val="00980B3C"/>
    <w:rsid w:val="00981204"/>
    <w:rsid w:val="00984413"/>
    <w:rsid w:val="0099257D"/>
    <w:rsid w:val="00993811"/>
    <w:rsid w:val="009970B1"/>
    <w:rsid w:val="009B06C1"/>
    <w:rsid w:val="009B322D"/>
    <w:rsid w:val="009B4376"/>
    <w:rsid w:val="009C0870"/>
    <w:rsid w:val="009C3755"/>
    <w:rsid w:val="009C751D"/>
    <w:rsid w:val="009D0801"/>
    <w:rsid w:val="009D1C2F"/>
    <w:rsid w:val="009D5A5F"/>
    <w:rsid w:val="009D6532"/>
    <w:rsid w:val="009D71CF"/>
    <w:rsid w:val="009E007A"/>
    <w:rsid w:val="009E14D5"/>
    <w:rsid w:val="009E1885"/>
    <w:rsid w:val="009E2837"/>
    <w:rsid w:val="009F3968"/>
    <w:rsid w:val="00A01618"/>
    <w:rsid w:val="00A035B4"/>
    <w:rsid w:val="00A04327"/>
    <w:rsid w:val="00A06843"/>
    <w:rsid w:val="00A07688"/>
    <w:rsid w:val="00A1125B"/>
    <w:rsid w:val="00A1638B"/>
    <w:rsid w:val="00A26E6F"/>
    <w:rsid w:val="00A26F95"/>
    <w:rsid w:val="00A32F48"/>
    <w:rsid w:val="00A379A5"/>
    <w:rsid w:val="00A416F0"/>
    <w:rsid w:val="00A42A0F"/>
    <w:rsid w:val="00A462CC"/>
    <w:rsid w:val="00A46C23"/>
    <w:rsid w:val="00A471A4"/>
    <w:rsid w:val="00A50106"/>
    <w:rsid w:val="00A52A69"/>
    <w:rsid w:val="00A5354D"/>
    <w:rsid w:val="00A568AA"/>
    <w:rsid w:val="00A64ED6"/>
    <w:rsid w:val="00A64F0A"/>
    <w:rsid w:val="00A650E0"/>
    <w:rsid w:val="00A70E6B"/>
    <w:rsid w:val="00A73319"/>
    <w:rsid w:val="00A765D8"/>
    <w:rsid w:val="00A772F4"/>
    <w:rsid w:val="00A77CE5"/>
    <w:rsid w:val="00A82D5F"/>
    <w:rsid w:val="00A84F2C"/>
    <w:rsid w:val="00A9277C"/>
    <w:rsid w:val="00A94F98"/>
    <w:rsid w:val="00A97071"/>
    <w:rsid w:val="00A9767C"/>
    <w:rsid w:val="00AA1056"/>
    <w:rsid w:val="00AA5EDD"/>
    <w:rsid w:val="00AB21A2"/>
    <w:rsid w:val="00AB4694"/>
    <w:rsid w:val="00AB5CE2"/>
    <w:rsid w:val="00AB6462"/>
    <w:rsid w:val="00AC19D4"/>
    <w:rsid w:val="00AC5DCD"/>
    <w:rsid w:val="00AE1752"/>
    <w:rsid w:val="00AF4532"/>
    <w:rsid w:val="00AF7BC0"/>
    <w:rsid w:val="00B02D0E"/>
    <w:rsid w:val="00B03AD2"/>
    <w:rsid w:val="00B03FFA"/>
    <w:rsid w:val="00B04E14"/>
    <w:rsid w:val="00B12006"/>
    <w:rsid w:val="00B15E35"/>
    <w:rsid w:val="00B21BA3"/>
    <w:rsid w:val="00B30648"/>
    <w:rsid w:val="00B40AD9"/>
    <w:rsid w:val="00B436FF"/>
    <w:rsid w:val="00B45C52"/>
    <w:rsid w:val="00B47CFE"/>
    <w:rsid w:val="00B536B0"/>
    <w:rsid w:val="00B55123"/>
    <w:rsid w:val="00B573C9"/>
    <w:rsid w:val="00B627BD"/>
    <w:rsid w:val="00B66DE0"/>
    <w:rsid w:val="00B6778C"/>
    <w:rsid w:val="00B74CE5"/>
    <w:rsid w:val="00B75BBD"/>
    <w:rsid w:val="00B77CA5"/>
    <w:rsid w:val="00B8319F"/>
    <w:rsid w:val="00B8556B"/>
    <w:rsid w:val="00B878A7"/>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0782"/>
    <w:rsid w:val="00BE6043"/>
    <w:rsid w:val="00BE7C50"/>
    <w:rsid w:val="00BF6762"/>
    <w:rsid w:val="00BF6B3B"/>
    <w:rsid w:val="00C00003"/>
    <w:rsid w:val="00C07C88"/>
    <w:rsid w:val="00C1030C"/>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30B8"/>
    <w:rsid w:val="00C6554A"/>
    <w:rsid w:val="00C67A99"/>
    <w:rsid w:val="00C73775"/>
    <w:rsid w:val="00C803A8"/>
    <w:rsid w:val="00C810AA"/>
    <w:rsid w:val="00C8189C"/>
    <w:rsid w:val="00C8387F"/>
    <w:rsid w:val="00C87AEF"/>
    <w:rsid w:val="00C929DF"/>
    <w:rsid w:val="00C949C2"/>
    <w:rsid w:val="00C9738F"/>
    <w:rsid w:val="00CB04BB"/>
    <w:rsid w:val="00CB2545"/>
    <w:rsid w:val="00CB2655"/>
    <w:rsid w:val="00CB4999"/>
    <w:rsid w:val="00CB6884"/>
    <w:rsid w:val="00CC38D1"/>
    <w:rsid w:val="00CD7A46"/>
    <w:rsid w:val="00CE373A"/>
    <w:rsid w:val="00CE62F9"/>
    <w:rsid w:val="00CF0AE6"/>
    <w:rsid w:val="00D06253"/>
    <w:rsid w:val="00D0743C"/>
    <w:rsid w:val="00D15D92"/>
    <w:rsid w:val="00D167DD"/>
    <w:rsid w:val="00D178EC"/>
    <w:rsid w:val="00D23460"/>
    <w:rsid w:val="00D24EAB"/>
    <w:rsid w:val="00D26C20"/>
    <w:rsid w:val="00D304EB"/>
    <w:rsid w:val="00D37130"/>
    <w:rsid w:val="00D40D5D"/>
    <w:rsid w:val="00D428C7"/>
    <w:rsid w:val="00D44872"/>
    <w:rsid w:val="00D52FCE"/>
    <w:rsid w:val="00D53FC1"/>
    <w:rsid w:val="00D56A2F"/>
    <w:rsid w:val="00D61910"/>
    <w:rsid w:val="00D637D4"/>
    <w:rsid w:val="00D64062"/>
    <w:rsid w:val="00D837D4"/>
    <w:rsid w:val="00D86C82"/>
    <w:rsid w:val="00D91A92"/>
    <w:rsid w:val="00D9273E"/>
    <w:rsid w:val="00DA136D"/>
    <w:rsid w:val="00DB32B8"/>
    <w:rsid w:val="00DB6ED3"/>
    <w:rsid w:val="00DC6420"/>
    <w:rsid w:val="00DD57BA"/>
    <w:rsid w:val="00DE05F6"/>
    <w:rsid w:val="00DE3ACD"/>
    <w:rsid w:val="00DF17F1"/>
    <w:rsid w:val="00DF1E91"/>
    <w:rsid w:val="00DF237A"/>
    <w:rsid w:val="00DF3F0C"/>
    <w:rsid w:val="00DF4CAA"/>
    <w:rsid w:val="00DF5913"/>
    <w:rsid w:val="00E106F8"/>
    <w:rsid w:val="00E14A2D"/>
    <w:rsid w:val="00E342DB"/>
    <w:rsid w:val="00E3554C"/>
    <w:rsid w:val="00E40BAA"/>
    <w:rsid w:val="00E41AC6"/>
    <w:rsid w:val="00E42361"/>
    <w:rsid w:val="00E43CE7"/>
    <w:rsid w:val="00E45ECC"/>
    <w:rsid w:val="00E542F7"/>
    <w:rsid w:val="00E55ABA"/>
    <w:rsid w:val="00E648EE"/>
    <w:rsid w:val="00E64E50"/>
    <w:rsid w:val="00E66DA2"/>
    <w:rsid w:val="00E73A14"/>
    <w:rsid w:val="00E74002"/>
    <w:rsid w:val="00E740DC"/>
    <w:rsid w:val="00E83845"/>
    <w:rsid w:val="00E83FC8"/>
    <w:rsid w:val="00E9066D"/>
    <w:rsid w:val="00E911DD"/>
    <w:rsid w:val="00E91388"/>
    <w:rsid w:val="00E91B76"/>
    <w:rsid w:val="00E91E35"/>
    <w:rsid w:val="00E95ECC"/>
    <w:rsid w:val="00EA2949"/>
    <w:rsid w:val="00EA323A"/>
    <w:rsid w:val="00EA36D1"/>
    <w:rsid w:val="00EA5EE6"/>
    <w:rsid w:val="00EA7335"/>
    <w:rsid w:val="00EB041B"/>
    <w:rsid w:val="00EB32AB"/>
    <w:rsid w:val="00EB7A64"/>
    <w:rsid w:val="00EC1EED"/>
    <w:rsid w:val="00EC28D4"/>
    <w:rsid w:val="00EC3C23"/>
    <w:rsid w:val="00EC522B"/>
    <w:rsid w:val="00EC74FF"/>
    <w:rsid w:val="00EC7ADF"/>
    <w:rsid w:val="00ED3D46"/>
    <w:rsid w:val="00ED4ED7"/>
    <w:rsid w:val="00ED6DC4"/>
    <w:rsid w:val="00ED7C44"/>
    <w:rsid w:val="00EE1A91"/>
    <w:rsid w:val="00EE1D5C"/>
    <w:rsid w:val="00EE4E8E"/>
    <w:rsid w:val="00EE6234"/>
    <w:rsid w:val="00EF6483"/>
    <w:rsid w:val="00EF6D92"/>
    <w:rsid w:val="00F02A94"/>
    <w:rsid w:val="00F031C1"/>
    <w:rsid w:val="00F03755"/>
    <w:rsid w:val="00F045BE"/>
    <w:rsid w:val="00F05536"/>
    <w:rsid w:val="00F064E4"/>
    <w:rsid w:val="00F11D92"/>
    <w:rsid w:val="00F17207"/>
    <w:rsid w:val="00F3126A"/>
    <w:rsid w:val="00F3175A"/>
    <w:rsid w:val="00F33F5F"/>
    <w:rsid w:val="00F440CC"/>
    <w:rsid w:val="00F46B85"/>
    <w:rsid w:val="00F46E7D"/>
    <w:rsid w:val="00F51575"/>
    <w:rsid w:val="00F523C7"/>
    <w:rsid w:val="00F657FF"/>
    <w:rsid w:val="00F73BC7"/>
    <w:rsid w:val="00F7681F"/>
    <w:rsid w:val="00F77B75"/>
    <w:rsid w:val="00F80A23"/>
    <w:rsid w:val="00F8173C"/>
    <w:rsid w:val="00F850E4"/>
    <w:rsid w:val="00F8674F"/>
    <w:rsid w:val="00F86D9F"/>
    <w:rsid w:val="00F8787A"/>
    <w:rsid w:val="00FA0E9B"/>
    <w:rsid w:val="00FA3A1D"/>
    <w:rsid w:val="00FA43AD"/>
    <w:rsid w:val="00FA6159"/>
    <w:rsid w:val="00FA6870"/>
    <w:rsid w:val="00FB29C1"/>
    <w:rsid w:val="00FB2E2D"/>
    <w:rsid w:val="00FB7807"/>
    <w:rsid w:val="00FC0207"/>
    <w:rsid w:val="00FC2012"/>
    <w:rsid w:val="00FC369C"/>
    <w:rsid w:val="00FC4F2B"/>
    <w:rsid w:val="00FC597C"/>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D92"/>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hyperlink" Target="http://www.microbit.org/" TargetMode="External"/><Relationship Id="rId159" Type="http://schemas.openxmlformats.org/officeDocument/2006/relationships/header" Target="header1.xml"/><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2.png"/><Relationship Id="rId149" Type="http://schemas.openxmlformats.org/officeDocument/2006/relationships/image" Target="media/image126.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hyperlink" Target="https://docs.microsoft.com/en-us/dotnet/" TargetMode="External"/><Relationship Id="rId12" Type="http://schemas.microsoft.com/office/2007/relationships/hdphoto" Target="media/hdphoto2.wdp"/><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5.png"/><Relationship Id="rId111" Type="http://schemas.openxmlformats.org/officeDocument/2006/relationships/image" Target="media/image90.png"/><Relationship Id="rId132" Type="http://schemas.openxmlformats.org/officeDocument/2006/relationships/image" Target="media/image111.png"/><Relationship Id="rId140" Type="http://schemas.openxmlformats.org/officeDocument/2006/relationships/image" Target="media/image119.png"/><Relationship Id="rId145" Type="http://schemas.openxmlformats.org/officeDocument/2006/relationships/image" Target="media/image123.png"/><Relationship Id="rId153" Type="http://schemas.openxmlformats.org/officeDocument/2006/relationships/hyperlink" Target="http://wwwsmallbasic.com/" TargetMode="Externa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jpeg"/><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hyperlink" Target="https://stackoverflow.com/questions/355724/embedding-a-dos-console-in-a-windows-form" TargetMode="External"/><Relationship Id="rId148" Type="http://schemas.openxmlformats.org/officeDocument/2006/relationships/hyperlink" Target="https://www.nuget.org/packages/Newtonsoft.Json/" TargetMode="External"/><Relationship Id="rId151" Type="http://schemas.openxmlformats.org/officeDocument/2006/relationships/hyperlink" Target="https://www.python.org/" TargetMode="External"/><Relationship Id="rId156" Type="http://schemas.openxmlformats.org/officeDocument/2006/relationships/hyperlink" Target="https://stackoverflow.com/questions/355724/embedding-a-dos-console-in-a-windows-for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code.visualstudio.microsoft.com/"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hyperlink" Target="https://scratch.mit.edu/" TargetMode="External"/><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5.png"/><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hyperlink" Target="https://www.newtonsoft.com/js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B472F-B9B3-454A-9981-8DB1B9C1C7C6}">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116</Pages>
  <Words>17001</Words>
  <Characters>96907</Characters>
  <Application>Microsoft Office Word</Application>
  <DocSecurity>0</DocSecurity>
  <Lines>807</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75</cp:revision>
  <dcterms:created xsi:type="dcterms:W3CDTF">2018-04-23T12:34:00Z</dcterms:created>
  <dcterms:modified xsi:type="dcterms:W3CDTF">2019-02-15T09:10:00Z</dcterms:modified>
</cp:coreProperties>
</file>