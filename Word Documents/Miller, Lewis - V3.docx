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CEA0721" w:rsidR="00C6554A" w:rsidRDefault="00C6554A"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p>
    <w:p w14:paraId="47A60372" w14:textId="6EC778A4" w:rsidR="003B6608" w:rsidRPr="008B5277" w:rsidRDefault="003B6608" w:rsidP="00AB21A2">
      <w:pPr>
        <w:pStyle w:val="Photo"/>
        <w:tabs>
          <w:tab w:val="left" w:pos="26508"/>
        </w:tabs>
        <w:ind w:right="-7"/>
      </w:pPr>
      <w:r>
        <w:rPr>
          <w:noProof/>
        </w:rPr>
        <w:drawing>
          <wp:inline distT="0" distB="0" distL="0" distR="0" wp14:anchorId="756C1DD7" wp14:editId="2F500708">
            <wp:extent cx="4688180" cy="5305425"/>
            <wp:effectExtent l="0" t="0" r="0" b="0"/>
            <wp:docPr id="99" name="Picture 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 Images - Drawing 12636461722050258259.png"/>
                    <pic:cNvPicPr/>
                  </pic:nvPicPr>
                  <pic:blipFill rotWithShape="1">
                    <a:blip r:embed="rId9">
                      <a:extLst>
                        <a:ext uri="{BEBA8EAE-BF5A-486C-A8C5-ECC9F3942E4B}">
                          <a14:imgProps xmlns:a14="http://schemas.microsoft.com/office/drawing/2010/main">
                            <a14:imgLayer r:embed="rId10">
                              <a14:imgEffect>
                                <a14:sharpenSoften amount="30000"/>
                              </a14:imgEffect>
                            </a14:imgLayer>
                          </a14:imgProps>
                        </a:ext>
                        <a:ext uri="{28A0092B-C50C-407E-A947-70E740481C1C}">
                          <a14:useLocalDpi xmlns:a14="http://schemas.microsoft.com/office/drawing/2010/main" val="0"/>
                        </a:ext>
                      </a:extLst>
                    </a:blip>
                    <a:srcRect l="31321" t="33519" r="24303" b="27676"/>
                    <a:stretch/>
                  </pic:blipFill>
                  <pic:spPr bwMode="auto">
                    <a:xfrm>
                      <a:off x="0" y="0"/>
                      <a:ext cx="4725929" cy="5348144"/>
                    </a:xfrm>
                    <a:prstGeom prst="rect">
                      <a:avLst/>
                    </a:prstGeom>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B8F06DD" w14:textId="00CC9F92" w:rsidR="0008690E" w:rsidRDefault="00822973" w:rsidP="0008690E">
      <w:pPr>
        <w:pStyle w:val="Heading1"/>
      </w:pPr>
      <w:bookmarkStart w:id="5" w:name="_Toc526491702"/>
      <w:r>
        <w:lastRenderedPageBreak/>
        <w:t>CONTENTS</w:t>
      </w:r>
      <w:bookmarkEnd w:id="5"/>
    </w:p>
    <w:p w14:paraId="1AD3AF83" w14:textId="22EAB2E7" w:rsidR="00E95ECC"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E95ECC">
        <w:rPr>
          <w:noProof/>
        </w:rPr>
        <w:t>CONTENTS</w:t>
      </w:r>
      <w:r w:rsidR="00E95ECC">
        <w:rPr>
          <w:noProof/>
        </w:rPr>
        <w:tab/>
      </w:r>
      <w:r w:rsidR="00E95ECC">
        <w:rPr>
          <w:noProof/>
        </w:rPr>
        <w:fldChar w:fldCharType="begin"/>
      </w:r>
      <w:r w:rsidR="00E95ECC">
        <w:rPr>
          <w:noProof/>
        </w:rPr>
        <w:instrText xml:space="preserve"> PAGEREF _Toc526491702 \h </w:instrText>
      </w:r>
      <w:r w:rsidR="00E95ECC">
        <w:rPr>
          <w:noProof/>
        </w:rPr>
      </w:r>
      <w:r w:rsidR="00E95ECC">
        <w:rPr>
          <w:noProof/>
        </w:rPr>
        <w:fldChar w:fldCharType="separate"/>
      </w:r>
      <w:r w:rsidR="00E95ECC">
        <w:rPr>
          <w:noProof/>
        </w:rPr>
        <w:t>1</w:t>
      </w:r>
      <w:r w:rsidR="00E95ECC">
        <w:rPr>
          <w:noProof/>
        </w:rPr>
        <w:fldChar w:fldCharType="end"/>
      </w:r>
    </w:p>
    <w:p w14:paraId="4600F4E1" w14:textId="504C4391" w:rsidR="00E95ECC" w:rsidRDefault="00E95ECC">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_Toc526491703 \h </w:instrText>
      </w:r>
      <w:r>
        <w:rPr>
          <w:noProof/>
        </w:rPr>
      </w:r>
      <w:r>
        <w:rPr>
          <w:noProof/>
        </w:rPr>
        <w:fldChar w:fldCharType="separate"/>
      </w:r>
      <w:r>
        <w:rPr>
          <w:noProof/>
        </w:rPr>
        <w:t>3</w:t>
      </w:r>
      <w:r>
        <w:rPr>
          <w:noProof/>
        </w:rPr>
        <w:fldChar w:fldCharType="end"/>
      </w:r>
    </w:p>
    <w:p w14:paraId="2DBF2FBC" w14:textId="361C7F56" w:rsidR="00E95ECC" w:rsidRDefault="00E95ECC">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_Toc526491704 \h </w:instrText>
      </w:r>
      <w:r>
        <w:rPr>
          <w:noProof/>
        </w:rPr>
      </w:r>
      <w:r>
        <w:rPr>
          <w:noProof/>
        </w:rPr>
        <w:fldChar w:fldCharType="separate"/>
      </w:r>
      <w:r>
        <w:rPr>
          <w:noProof/>
        </w:rPr>
        <w:t>3</w:t>
      </w:r>
      <w:r>
        <w:rPr>
          <w:noProof/>
        </w:rPr>
        <w:fldChar w:fldCharType="end"/>
      </w:r>
    </w:p>
    <w:p w14:paraId="1A970A87" w14:textId="377B2864" w:rsidR="00E95ECC" w:rsidRDefault="00E95ECC">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_Toc526491705 \h </w:instrText>
      </w:r>
      <w:r>
        <w:rPr>
          <w:noProof/>
        </w:rPr>
      </w:r>
      <w:r>
        <w:rPr>
          <w:noProof/>
        </w:rPr>
        <w:fldChar w:fldCharType="separate"/>
      </w:r>
      <w:r>
        <w:rPr>
          <w:noProof/>
        </w:rPr>
        <w:t>3</w:t>
      </w:r>
      <w:r>
        <w:rPr>
          <w:noProof/>
        </w:rPr>
        <w:fldChar w:fldCharType="end"/>
      </w:r>
    </w:p>
    <w:p w14:paraId="2F7B9E9B" w14:textId="7C41179C" w:rsidR="00E95ECC" w:rsidRDefault="00E95ECC">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_Toc526491706 \h </w:instrText>
      </w:r>
      <w:r>
        <w:rPr>
          <w:noProof/>
        </w:rPr>
      </w:r>
      <w:r>
        <w:rPr>
          <w:noProof/>
        </w:rPr>
        <w:fldChar w:fldCharType="separate"/>
      </w:r>
      <w:r>
        <w:rPr>
          <w:noProof/>
        </w:rPr>
        <w:t>4</w:t>
      </w:r>
      <w:r>
        <w:rPr>
          <w:noProof/>
        </w:rPr>
        <w:fldChar w:fldCharType="end"/>
      </w:r>
    </w:p>
    <w:p w14:paraId="348077AD" w14:textId="4EE20E7D" w:rsidR="00E95ECC" w:rsidRDefault="00E95ECC">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_Toc526491707 \h </w:instrText>
      </w:r>
      <w:r>
        <w:rPr>
          <w:noProof/>
        </w:rPr>
      </w:r>
      <w:r>
        <w:rPr>
          <w:noProof/>
        </w:rPr>
        <w:fldChar w:fldCharType="separate"/>
      </w:r>
      <w:r>
        <w:rPr>
          <w:noProof/>
        </w:rPr>
        <w:t>5</w:t>
      </w:r>
      <w:r>
        <w:rPr>
          <w:noProof/>
        </w:rPr>
        <w:fldChar w:fldCharType="end"/>
      </w:r>
    </w:p>
    <w:p w14:paraId="3F7BF9BF" w14:textId="75C6AF78" w:rsidR="00E95ECC" w:rsidRDefault="00E95ECC">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_Toc526491708 \h </w:instrText>
      </w:r>
      <w:r>
        <w:rPr>
          <w:noProof/>
        </w:rPr>
      </w:r>
      <w:r>
        <w:rPr>
          <w:noProof/>
        </w:rPr>
        <w:fldChar w:fldCharType="separate"/>
      </w:r>
      <w:r>
        <w:rPr>
          <w:noProof/>
        </w:rPr>
        <w:t>5</w:t>
      </w:r>
      <w:r>
        <w:rPr>
          <w:noProof/>
        </w:rPr>
        <w:fldChar w:fldCharType="end"/>
      </w:r>
    </w:p>
    <w:p w14:paraId="1228DC52" w14:textId="55F7CE7A" w:rsidR="00E95ECC" w:rsidRDefault="00E95ECC">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_Toc526491709 \h </w:instrText>
      </w:r>
      <w:r>
        <w:rPr>
          <w:noProof/>
        </w:rPr>
      </w:r>
      <w:r>
        <w:rPr>
          <w:noProof/>
        </w:rPr>
        <w:fldChar w:fldCharType="separate"/>
      </w:r>
      <w:r>
        <w:rPr>
          <w:noProof/>
        </w:rPr>
        <w:t>6</w:t>
      </w:r>
      <w:r>
        <w:rPr>
          <w:noProof/>
        </w:rPr>
        <w:fldChar w:fldCharType="end"/>
      </w:r>
    </w:p>
    <w:p w14:paraId="4498F7A7" w14:textId="2C6DDADC" w:rsidR="00E95ECC" w:rsidRDefault="00E95ECC">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_Toc526491710 \h </w:instrText>
      </w:r>
      <w:r>
        <w:rPr>
          <w:noProof/>
        </w:rPr>
      </w:r>
      <w:r>
        <w:rPr>
          <w:noProof/>
        </w:rPr>
        <w:fldChar w:fldCharType="separate"/>
      </w:r>
      <w:r>
        <w:rPr>
          <w:noProof/>
        </w:rPr>
        <w:t>7</w:t>
      </w:r>
      <w:r>
        <w:rPr>
          <w:noProof/>
        </w:rPr>
        <w:fldChar w:fldCharType="end"/>
      </w:r>
    </w:p>
    <w:p w14:paraId="3B618E8C" w14:textId="4A55F6D6" w:rsidR="00E95ECC" w:rsidRDefault="00E95ECC">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_Toc526491711 \h </w:instrText>
      </w:r>
      <w:r>
        <w:rPr>
          <w:noProof/>
        </w:rPr>
      </w:r>
      <w:r>
        <w:rPr>
          <w:noProof/>
        </w:rPr>
        <w:fldChar w:fldCharType="separate"/>
      </w:r>
      <w:r>
        <w:rPr>
          <w:noProof/>
        </w:rPr>
        <w:t>7</w:t>
      </w:r>
      <w:r>
        <w:rPr>
          <w:noProof/>
        </w:rPr>
        <w:fldChar w:fldCharType="end"/>
      </w:r>
    </w:p>
    <w:p w14:paraId="28A65246" w14:textId="33DB791D" w:rsidR="00E95ECC" w:rsidRDefault="00E95ECC">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_Toc526491712 \h </w:instrText>
      </w:r>
      <w:r>
        <w:rPr>
          <w:noProof/>
        </w:rPr>
      </w:r>
      <w:r>
        <w:rPr>
          <w:noProof/>
        </w:rPr>
        <w:fldChar w:fldCharType="separate"/>
      </w:r>
      <w:r>
        <w:rPr>
          <w:noProof/>
        </w:rPr>
        <w:t>23</w:t>
      </w:r>
      <w:r>
        <w:rPr>
          <w:noProof/>
        </w:rPr>
        <w:fldChar w:fldCharType="end"/>
      </w:r>
    </w:p>
    <w:p w14:paraId="0FAF10DD" w14:textId="4FC46CBC" w:rsidR="00E95ECC" w:rsidRDefault="00E95ECC">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_Toc526491713 \h </w:instrText>
      </w:r>
      <w:r>
        <w:rPr>
          <w:noProof/>
        </w:rPr>
      </w:r>
      <w:r>
        <w:rPr>
          <w:noProof/>
        </w:rPr>
        <w:fldChar w:fldCharType="separate"/>
      </w:r>
      <w:r>
        <w:rPr>
          <w:noProof/>
        </w:rPr>
        <w:t>39</w:t>
      </w:r>
      <w:r>
        <w:rPr>
          <w:noProof/>
        </w:rPr>
        <w:fldChar w:fldCharType="end"/>
      </w:r>
    </w:p>
    <w:p w14:paraId="4A26A20F" w14:textId="15A45D03" w:rsidR="00E95ECC" w:rsidRDefault="00E95ECC">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_Toc526491714 \h </w:instrText>
      </w:r>
      <w:r>
        <w:rPr>
          <w:noProof/>
        </w:rPr>
      </w:r>
      <w:r>
        <w:rPr>
          <w:noProof/>
        </w:rPr>
        <w:fldChar w:fldCharType="separate"/>
      </w:r>
      <w:r>
        <w:rPr>
          <w:noProof/>
        </w:rPr>
        <w:t>52</w:t>
      </w:r>
      <w:r>
        <w:rPr>
          <w:noProof/>
        </w:rPr>
        <w:fldChar w:fldCharType="end"/>
      </w:r>
    </w:p>
    <w:p w14:paraId="472406FF" w14:textId="639A97F4" w:rsidR="00E95ECC" w:rsidRDefault="00E95ECC">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_Toc526491715 \h </w:instrText>
      </w:r>
      <w:r>
        <w:rPr>
          <w:noProof/>
        </w:rPr>
      </w:r>
      <w:r>
        <w:rPr>
          <w:noProof/>
        </w:rPr>
        <w:fldChar w:fldCharType="separate"/>
      </w:r>
      <w:r>
        <w:rPr>
          <w:noProof/>
        </w:rPr>
        <w:t>52</w:t>
      </w:r>
      <w:r>
        <w:rPr>
          <w:noProof/>
        </w:rPr>
        <w:fldChar w:fldCharType="end"/>
      </w:r>
    </w:p>
    <w:p w14:paraId="4C2D2D8B" w14:textId="0CD20E97" w:rsidR="00E95ECC" w:rsidRDefault="00E95ECC">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_Toc526491716 \h </w:instrText>
      </w:r>
      <w:r>
        <w:rPr>
          <w:noProof/>
        </w:rPr>
      </w:r>
      <w:r>
        <w:rPr>
          <w:noProof/>
        </w:rPr>
        <w:fldChar w:fldCharType="separate"/>
      </w:r>
      <w:r>
        <w:rPr>
          <w:noProof/>
        </w:rPr>
        <w:t>54</w:t>
      </w:r>
      <w:r>
        <w:rPr>
          <w:noProof/>
        </w:rPr>
        <w:fldChar w:fldCharType="end"/>
      </w:r>
    </w:p>
    <w:p w14:paraId="7C38FD37" w14:textId="13470F47" w:rsidR="00E95ECC" w:rsidRDefault="00E95ECC">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_Toc526491717 \h </w:instrText>
      </w:r>
      <w:r>
        <w:rPr>
          <w:noProof/>
        </w:rPr>
      </w:r>
      <w:r>
        <w:rPr>
          <w:noProof/>
        </w:rPr>
        <w:fldChar w:fldCharType="separate"/>
      </w:r>
      <w:r>
        <w:rPr>
          <w:noProof/>
        </w:rPr>
        <w:t>57</w:t>
      </w:r>
      <w:r>
        <w:rPr>
          <w:noProof/>
        </w:rPr>
        <w:fldChar w:fldCharType="end"/>
      </w:r>
    </w:p>
    <w:p w14:paraId="31573160" w14:textId="1E696FBC" w:rsidR="00E95ECC" w:rsidRDefault="00E95ECC">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_Toc526491718 \h </w:instrText>
      </w:r>
      <w:r>
        <w:rPr>
          <w:noProof/>
        </w:rPr>
      </w:r>
      <w:r>
        <w:rPr>
          <w:noProof/>
        </w:rPr>
        <w:fldChar w:fldCharType="separate"/>
      </w:r>
      <w:r>
        <w:rPr>
          <w:noProof/>
        </w:rPr>
        <w:t>58</w:t>
      </w:r>
      <w:r>
        <w:rPr>
          <w:noProof/>
        </w:rPr>
        <w:fldChar w:fldCharType="end"/>
      </w:r>
    </w:p>
    <w:p w14:paraId="790DF63B" w14:textId="148A93A8" w:rsidR="00E95ECC" w:rsidRDefault="00E95ECC">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_Toc526491719 \h </w:instrText>
      </w:r>
      <w:r>
        <w:rPr>
          <w:noProof/>
        </w:rPr>
      </w:r>
      <w:r>
        <w:rPr>
          <w:noProof/>
        </w:rPr>
        <w:fldChar w:fldCharType="separate"/>
      </w:r>
      <w:r>
        <w:rPr>
          <w:noProof/>
        </w:rPr>
        <w:t>58</w:t>
      </w:r>
      <w:r>
        <w:rPr>
          <w:noProof/>
        </w:rPr>
        <w:fldChar w:fldCharType="end"/>
      </w:r>
    </w:p>
    <w:p w14:paraId="27AC24C7" w14:textId="00EEAF76" w:rsidR="00E95ECC" w:rsidRDefault="00E95ECC">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_Toc526491720 \h </w:instrText>
      </w:r>
      <w:r>
        <w:rPr>
          <w:noProof/>
        </w:rPr>
      </w:r>
      <w:r>
        <w:rPr>
          <w:noProof/>
        </w:rPr>
        <w:fldChar w:fldCharType="separate"/>
      </w:r>
      <w:r>
        <w:rPr>
          <w:noProof/>
        </w:rPr>
        <w:t>58</w:t>
      </w:r>
      <w:r>
        <w:rPr>
          <w:noProof/>
        </w:rPr>
        <w:fldChar w:fldCharType="end"/>
      </w:r>
    </w:p>
    <w:p w14:paraId="120BBD23" w14:textId="47DFEEF6" w:rsidR="00E95ECC" w:rsidRDefault="00E95ECC">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_Toc526491721 \h </w:instrText>
      </w:r>
      <w:r>
        <w:rPr>
          <w:noProof/>
        </w:rPr>
      </w:r>
      <w:r>
        <w:rPr>
          <w:noProof/>
        </w:rPr>
        <w:fldChar w:fldCharType="separate"/>
      </w:r>
      <w:r>
        <w:rPr>
          <w:noProof/>
        </w:rPr>
        <w:t>58</w:t>
      </w:r>
      <w:r>
        <w:rPr>
          <w:noProof/>
        </w:rPr>
        <w:fldChar w:fldCharType="end"/>
      </w:r>
    </w:p>
    <w:p w14:paraId="6763AF32" w14:textId="527843F1" w:rsidR="00E95ECC" w:rsidRDefault="00E95ECC">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_Toc526491722 \h </w:instrText>
      </w:r>
      <w:r>
        <w:rPr>
          <w:noProof/>
        </w:rPr>
      </w:r>
      <w:r>
        <w:rPr>
          <w:noProof/>
        </w:rPr>
        <w:fldChar w:fldCharType="separate"/>
      </w:r>
      <w:r>
        <w:rPr>
          <w:noProof/>
        </w:rPr>
        <w:t>59</w:t>
      </w:r>
      <w:r>
        <w:rPr>
          <w:noProof/>
        </w:rPr>
        <w:fldChar w:fldCharType="end"/>
      </w:r>
    </w:p>
    <w:p w14:paraId="7644F5F1" w14:textId="12DDC4A7" w:rsidR="00E95ECC" w:rsidRDefault="00E95ECC">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_Toc526491723 \h </w:instrText>
      </w:r>
      <w:r>
        <w:rPr>
          <w:noProof/>
        </w:rPr>
      </w:r>
      <w:r>
        <w:rPr>
          <w:noProof/>
        </w:rPr>
        <w:fldChar w:fldCharType="separate"/>
      </w:r>
      <w:r>
        <w:rPr>
          <w:noProof/>
        </w:rPr>
        <w:t>61</w:t>
      </w:r>
      <w:r>
        <w:rPr>
          <w:noProof/>
        </w:rPr>
        <w:fldChar w:fldCharType="end"/>
      </w:r>
    </w:p>
    <w:p w14:paraId="4E9C0427" w14:textId="05A00F93" w:rsidR="00E95ECC" w:rsidRDefault="00E95ECC">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_Toc526491724 \h </w:instrText>
      </w:r>
      <w:r>
        <w:rPr>
          <w:noProof/>
        </w:rPr>
      </w:r>
      <w:r>
        <w:rPr>
          <w:noProof/>
        </w:rPr>
        <w:fldChar w:fldCharType="separate"/>
      </w:r>
      <w:r>
        <w:rPr>
          <w:noProof/>
        </w:rPr>
        <w:t>61</w:t>
      </w:r>
      <w:r>
        <w:rPr>
          <w:noProof/>
        </w:rPr>
        <w:fldChar w:fldCharType="end"/>
      </w:r>
    </w:p>
    <w:p w14:paraId="525831B2" w14:textId="07BEDBB4" w:rsidR="00E95ECC" w:rsidRDefault="00E95ECC">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_Toc526491725 \h </w:instrText>
      </w:r>
      <w:r>
        <w:rPr>
          <w:noProof/>
        </w:rPr>
      </w:r>
      <w:r>
        <w:rPr>
          <w:noProof/>
        </w:rPr>
        <w:fldChar w:fldCharType="separate"/>
      </w:r>
      <w:r>
        <w:rPr>
          <w:noProof/>
        </w:rPr>
        <w:t>61</w:t>
      </w:r>
      <w:r>
        <w:rPr>
          <w:noProof/>
        </w:rPr>
        <w:fldChar w:fldCharType="end"/>
      </w:r>
    </w:p>
    <w:p w14:paraId="1C77583A" w14:textId="2E94A3E9" w:rsidR="00E95ECC" w:rsidRDefault="00E95ECC">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_Toc526491726 \h </w:instrText>
      </w:r>
      <w:r>
        <w:rPr>
          <w:noProof/>
        </w:rPr>
      </w:r>
      <w:r>
        <w:rPr>
          <w:noProof/>
        </w:rPr>
        <w:fldChar w:fldCharType="separate"/>
      </w:r>
      <w:r>
        <w:rPr>
          <w:noProof/>
        </w:rPr>
        <w:t>62</w:t>
      </w:r>
      <w:r>
        <w:rPr>
          <w:noProof/>
        </w:rPr>
        <w:fldChar w:fldCharType="end"/>
      </w:r>
    </w:p>
    <w:p w14:paraId="29806564" w14:textId="6FF426DA" w:rsidR="00E95ECC" w:rsidRDefault="00E95ECC">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_Toc526491727 \h </w:instrText>
      </w:r>
      <w:r>
        <w:rPr>
          <w:noProof/>
        </w:rPr>
      </w:r>
      <w:r>
        <w:rPr>
          <w:noProof/>
        </w:rPr>
        <w:fldChar w:fldCharType="separate"/>
      </w:r>
      <w:r>
        <w:rPr>
          <w:noProof/>
        </w:rPr>
        <w:t>62</w:t>
      </w:r>
      <w:r>
        <w:rPr>
          <w:noProof/>
        </w:rPr>
        <w:fldChar w:fldCharType="end"/>
      </w:r>
    </w:p>
    <w:p w14:paraId="3DBE6945" w14:textId="303E20CC" w:rsidR="00E95ECC" w:rsidRDefault="00E95ECC">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_Toc526491728 \h </w:instrText>
      </w:r>
      <w:r>
        <w:rPr>
          <w:noProof/>
        </w:rPr>
      </w:r>
      <w:r>
        <w:rPr>
          <w:noProof/>
        </w:rPr>
        <w:fldChar w:fldCharType="separate"/>
      </w:r>
      <w:r>
        <w:rPr>
          <w:noProof/>
        </w:rPr>
        <w:t>62</w:t>
      </w:r>
      <w:r>
        <w:rPr>
          <w:noProof/>
        </w:rPr>
        <w:fldChar w:fldCharType="end"/>
      </w:r>
    </w:p>
    <w:p w14:paraId="4CD961E5" w14:textId="576DA979" w:rsidR="00E95ECC" w:rsidRDefault="00E95ECC">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_Toc526491729 \h </w:instrText>
      </w:r>
      <w:r>
        <w:rPr>
          <w:noProof/>
        </w:rPr>
      </w:r>
      <w:r>
        <w:rPr>
          <w:noProof/>
        </w:rPr>
        <w:fldChar w:fldCharType="separate"/>
      </w:r>
      <w:r>
        <w:rPr>
          <w:noProof/>
        </w:rPr>
        <w:t>62</w:t>
      </w:r>
      <w:r>
        <w:rPr>
          <w:noProof/>
        </w:rPr>
        <w:fldChar w:fldCharType="end"/>
      </w:r>
    </w:p>
    <w:p w14:paraId="4A8D6243" w14:textId="3EEC3F13" w:rsidR="00E95ECC" w:rsidRDefault="00E95ECC">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_Toc526491730 \h </w:instrText>
      </w:r>
      <w:r>
        <w:rPr>
          <w:noProof/>
        </w:rPr>
      </w:r>
      <w:r>
        <w:rPr>
          <w:noProof/>
        </w:rPr>
        <w:fldChar w:fldCharType="separate"/>
      </w:r>
      <w:r>
        <w:rPr>
          <w:noProof/>
        </w:rPr>
        <w:t>62</w:t>
      </w:r>
      <w:r>
        <w:rPr>
          <w:noProof/>
        </w:rPr>
        <w:fldChar w:fldCharType="end"/>
      </w:r>
    </w:p>
    <w:p w14:paraId="2CFF768A" w14:textId="260E5E16" w:rsidR="00E95ECC" w:rsidRDefault="00E95ECC">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_Toc526491731 \h </w:instrText>
      </w:r>
      <w:r>
        <w:rPr>
          <w:noProof/>
        </w:rPr>
      </w:r>
      <w:r>
        <w:rPr>
          <w:noProof/>
        </w:rPr>
        <w:fldChar w:fldCharType="separate"/>
      </w:r>
      <w:r>
        <w:rPr>
          <w:noProof/>
        </w:rPr>
        <w:t>62</w:t>
      </w:r>
      <w:r>
        <w:rPr>
          <w:noProof/>
        </w:rPr>
        <w:fldChar w:fldCharType="end"/>
      </w:r>
    </w:p>
    <w:p w14:paraId="5F734993" w14:textId="7E2E1834" w:rsidR="00E95ECC" w:rsidRDefault="00E95ECC">
      <w:pPr>
        <w:pStyle w:val="TOC3"/>
        <w:tabs>
          <w:tab w:val="right" w:leader="dot" w:pos="8636"/>
        </w:tabs>
        <w:rPr>
          <w:rFonts w:eastAsiaTheme="minorEastAsia"/>
          <w:noProof/>
          <w:color w:val="auto"/>
          <w:lang w:eastAsia="en-GB"/>
        </w:rPr>
      </w:pPr>
      <w:r>
        <w:rPr>
          <w:noProof/>
        </w:rPr>
        <w:t>Something Else // TODO</w:t>
      </w:r>
      <w:r>
        <w:rPr>
          <w:noProof/>
        </w:rPr>
        <w:tab/>
      </w:r>
      <w:r>
        <w:rPr>
          <w:noProof/>
        </w:rPr>
        <w:fldChar w:fldCharType="begin"/>
      </w:r>
      <w:r>
        <w:rPr>
          <w:noProof/>
        </w:rPr>
        <w:instrText xml:space="preserve"> PAGEREF _Toc526491732 \h </w:instrText>
      </w:r>
      <w:r>
        <w:rPr>
          <w:noProof/>
        </w:rPr>
      </w:r>
      <w:r>
        <w:rPr>
          <w:noProof/>
        </w:rPr>
        <w:fldChar w:fldCharType="separate"/>
      </w:r>
      <w:r>
        <w:rPr>
          <w:noProof/>
        </w:rPr>
        <w:t>63</w:t>
      </w:r>
      <w:r>
        <w:rPr>
          <w:noProof/>
        </w:rPr>
        <w:fldChar w:fldCharType="end"/>
      </w:r>
    </w:p>
    <w:p w14:paraId="64DA6424" w14:textId="6ADCD616" w:rsidR="00E95ECC" w:rsidRDefault="00E95ECC">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_Toc526491733 \h </w:instrText>
      </w:r>
      <w:r>
        <w:rPr>
          <w:noProof/>
        </w:rPr>
      </w:r>
      <w:r>
        <w:rPr>
          <w:noProof/>
        </w:rPr>
        <w:fldChar w:fldCharType="separate"/>
      </w:r>
      <w:r>
        <w:rPr>
          <w:noProof/>
        </w:rPr>
        <w:t>64</w:t>
      </w:r>
      <w:r>
        <w:rPr>
          <w:noProof/>
        </w:rPr>
        <w:fldChar w:fldCharType="end"/>
      </w:r>
    </w:p>
    <w:p w14:paraId="2940ADD1" w14:textId="0EED4C76" w:rsidR="00E95ECC" w:rsidRDefault="00E95ECC">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_Toc526491734 \h </w:instrText>
      </w:r>
      <w:r>
        <w:rPr>
          <w:noProof/>
        </w:rPr>
      </w:r>
      <w:r>
        <w:rPr>
          <w:noProof/>
        </w:rPr>
        <w:fldChar w:fldCharType="separate"/>
      </w:r>
      <w:r>
        <w:rPr>
          <w:noProof/>
        </w:rPr>
        <w:t>64</w:t>
      </w:r>
      <w:r>
        <w:rPr>
          <w:noProof/>
        </w:rPr>
        <w:fldChar w:fldCharType="end"/>
      </w:r>
    </w:p>
    <w:p w14:paraId="3159049E" w14:textId="4DA84147" w:rsidR="00E95ECC" w:rsidRDefault="00E95ECC">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_Toc526491735 \h </w:instrText>
      </w:r>
      <w:r>
        <w:rPr>
          <w:noProof/>
        </w:rPr>
      </w:r>
      <w:r>
        <w:rPr>
          <w:noProof/>
        </w:rPr>
        <w:fldChar w:fldCharType="separate"/>
      </w:r>
      <w:r>
        <w:rPr>
          <w:noProof/>
        </w:rPr>
        <w:t>64</w:t>
      </w:r>
      <w:r>
        <w:rPr>
          <w:noProof/>
        </w:rPr>
        <w:fldChar w:fldCharType="end"/>
      </w:r>
    </w:p>
    <w:p w14:paraId="3F12E522" w14:textId="52A6E998" w:rsidR="00E95ECC" w:rsidRDefault="00E95ECC">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_Toc526491736 \h </w:instrText>
      </w:r>
      <w:r>
        <w:rPr>
          <w:noProof/>
        </w:rPr>
      </w:r>
      <w:r>
        <w:rPr>
          <w:noProof/>
        </w:rPr>
        <w:fldChar w:fldCharType="separate"/>
      </w:r>
      <w:r>
        <w:rPr>
          <w:noProof/>
        </w:rPr>
        <w:t>64</w:t>
      </w:r>
      <w:r>
        <w:rPr>
          <w:noProof/>
        </w:rPr>
        <w:fldChar w:fldCharType="end"/>
      </w:r>
    </w:p>
    <w:p w14:paraId="52ED2AFB" w14:textId="465C3432" w:rsidR="00E95ECC" w:rsidRDefault="00E95ECC">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_Toc526491737 \h </w:instrText>
      </w:r>
      <w:r>
        <w:rPr>
          <w:noProof/>
        </w:rPr>
      </w:r>
      <w:r>
        <w:rPr>
          <w:noProof/>
        </w:rPr>
        <w:fldChar w:fldCharType="separate"/>
      </w:r>
      <w:r>
        <w:rPr>
          <w:noProof/>
        </w:rPr>
        <w:t>71</w:t>
      </w:r>
      <w:r>
        <w:rPr>
          <w:noProof/>
        </w:rPr>
        <w:fldChar w:fldCharType="end"/>
      </w:r>
    </w:p>
    <w:p w14:paraId="6F96D305" w14:textId="35A9CE43" w:rsidR="00E95ECC" w:rsidRDefault="00E95ECC">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_Toc526491738 \h </w:instrText>
      </w:r>
      <w:r>
        <w:rPr>
          <w:noProof/>
        </w:rPr>
      </w:r>
      <w:r>
        <w:rPr>
          <w:noProof/>
        </w:rPr>
        <w:fldChar w:fldCharType="separate"/>
      </w:r>
      <w:r>
        <w:rPr>
          <w:noProof/>
        </w:rPr>
        <w:t>71</w:t>
      </w:r>
      <w:r>
        <w:rPr>
          <w:noProof/>
        </w:rPr>
        <w:fldChar w:fldCharType="end"/>
      </w:r>
    </w:p>
    <w:p w14:paraId="082A5FFB" w14:textId="367129FF" w:rsidR="00E95ECC" w:rsidRDefault="00E95ECC">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_Toc526491739 \h </w:instrText>
      </w:r>
      <w:r>
        <w:rPr>
          <w:noProof/>
        </w:rPr>
      </w:r>
      <w:r>
        <w:rPr>
          <w:noProof/>
        </w:rPr>
        <w:fldChar w:fldCharType="separate"/>
      </w:r>
      <w:r>
        <w:rPr>
          <w:noProof/>
        </w:rPr>
        <w:t>71</w:t>
      </w:r>
      <w:r>
        <w:rPr>
          <w:noProof/>
        </w:rPr>
        <w:fldChar w:fldCharType="end"/>
      </w:r>
    </w:p>
    <w:p w14:paraId="5CB0C8B8" w14:textId="5AE8D39A" w:rsidR="00E95ECC" w:rsidRDefault="00E95ECC">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_Toc526491740 \h </w:instrText>
      </w:r>
      <w:r>
        <w:rPr>
          <w:noProof/>
        </w:rPr>
      </w:r>
      <w:r>
        <w:rPr>
          <w:noProof/>
        </w:rPr>
        <w:fldChar w:fldCharType="separate"/>
      </w:r>
      <w:r>
        <w:rPr>
          <w:noProof/>
        </w:rPr>
        <w:t>71</w:t>
      </w:r>
      <w:r>
        <w:rPr>
          <w:noProof/>
        </w:rPr>
        <w:fldChar w:fldCharType="end"/>
      </w:r>
    </w:p>
    <w:p w14:paraId="05111EF4" w14:textId="01F4F233" w:rsidR="00E95ECC" w:rsidRDefault="00E95ECC">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_Toc526491741 \h </w:instrText>
      </w:r>
      <w:r>
        <w:rPr>
          <w:noProof/>
        </w:rPr>
      </w:r>
      <w:r>
        <w:rPr>
          <w:noProof/>
        </w:rPr>
        <w:fldChar w:fldCharType="separate"/>
      </w:r>
      <w:r>
        <w:rPr>
          <w:noProof/>
        </w:rPr>
        <w:t>71</w:t>
      </w:r>
      <w:r>
        <w:rPr>
          <w:noProof/>
        </w:rPr>
        <w:fldChar w:fldCharType="end"/>
      </w:r>
    </w:p>
    <w:p w14:paraId="7CDD1D86" w14:textId="6139A102" w:rsidR="00E95ECC" w:rsidRDefault="00E95ECC">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_Toc526491742 \h </w:instrText>
      </w:r>
      <w:r>
        <w:rPr>
          <w:noProof/>
        </w:rPr>
      </w:r>
      <w:r>
        <w:rPr>
          <w:noProof/>
        </w:rPr>
        <w:fldChar w:fldCharType="separate"/>
      </w:r>
      <w:r>
        <w:rPr>
          <w:noProof/>
        </w:rPr>
        <w:t>71</w:t>
      </w:r>
      <w:r>
        <w:rPr>
          <w:noProof/>
        </w:rPr>
        <w:fldChar w:fldCharType="end"/>
      </w:r>
    </w:p>
    <w:p w14:paraId="49C2A84C" w14:textId="3B16FFA5" w:rsidR="00E95ECC" w:rsidRDefault="00E95ECC">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_Toc526491743 \h </w:instrText>
      </w:r>
      <w:r>
        <w:rPr>
          <w:noProof/>
        </w:rPr>
      </w:r>
      <w:r>
        <w:rPr>
          <w:noProof/>
        </w:rPr>
        <w:fldChar w:fldCharType="separate"/>
      </w:r>
      <w:r>
        <w:rPr>
          <w:noProof/>
        </w:rPr>
        <w:t>71</w:t>
      </w:r>
      <w:r>
        <w:rPr>
          <w:noProof/>
        </w:rPr>
        <w:fldChar w:fldCharType="end"/>
      </w:r>
    </w:p>
    <w:p w14:paraId="4BBF46F2" w14:textId="7C3CD774" w:rsidR="00E95ECC" w:rsidRDefault="00E95ECC">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_Toc526491744 \h </w:instrText>
      </w:r>
      <w:r>
        <w:rPr>
          <w:noProof/>
        </w:rPr>
      </w:r>
      <w:r>
        <w:rPr>
          <w:noProof/>
        </w:rPr>
        <w:fldChar w:fldCharType="separate"/>
      </w:r>
      <w:r>
        <w:rPr>
          <w:noProof/>
        </w:rPr>
        <w:t>72</w:t>
      </w:r>
      <w:r>
        <w:rPr>
          <w:noProof/>
        </w:rPr>
        <w:fldChar w:fldCharType="end"/>
      </w:r>
    </w:p>
    <w:p w14:paraId="2F25C815" w14:textId="21E9A10A"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526491703"/>
      <w:r>
        <w:lastRenderedPageBreak/>
        <w:t>ANALYSIS</w:t>
      </w:r>
      <w:bookmarkEnd w:id="6"/>
    </w:p>
    <w:p w14:paraId="47A0B7B4" w14:textId="46535B80" w:rsidR="0008690E" w:rsidRDefault="0008690E" w:rsidP="0008690E">
      <w:pPr>
        <w:pStyle w:val="Heading2"/>
      </w:pPr>
      <w:bookmarkStart w:id="7" w:name="_Toc526491704"/>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607F8A6D" w:rsidR="001A561A" w:rsidRDefault="00BA2E82" w:rsidP="0008690E">
      <w:r>
        <w:t xml:space="preserve">In order to help students </w:t>
      </w:r>
      <w:r w:rsidR="00C630B8">
        <w:t xml:space="preserve">to </w:t>
      </w:r>
      <w:r>
        <w:t>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526491705"/>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526491706"/>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3860C0">
      <w:pPr>
        <w:pStyle w:val="ListParagraph"/>
        <w:numPr>
          <w:ilvl w:val="0"/>
          <w:numId w:val="17"/>
        </w:numPr>
      </w:pPr>
      <w:r>
        <w:t>Teachers</w:t>
      </w:r>
    </w:p>
    <w:p w14:paraId="1654768E" w14:textId="71CB2116" w:rsidR="003860C0" w:rsidRDefault="003860C0" w:rsidP="003860C0">
      <w:pPr>
        <w:pStyle w:val="ListParagraph"/>
        <w:numPr>
          <w:ilvl w:val="1"/>
          <w:numId w:val="17"/>
        </w:numPr>
      </w:pPr>
      <w:r>
        <w:t>Effective teaching aid</w:t>
      </w:r>
    </w:p>
    <w:p w14:paraId="18C12D79" w14:textId="0EC17179" w:rsidR="003860C0" w:rsidRDefault="003860C0" w:rsidP="003860C0">
      <w:pPr>
        <w:pStyle w:val="ListParagraph"/>
        <w:numPr>
          <w:ilvl w:val="1"/>
          <w:numId w:val="17"/>
        </w:numPr>
      </w:pPr>
      <w:r>
        <w:t xml:space="preserve">Easy to show a class </w:t>
      </w:r>
      <w:r w:rsidR="00827C10">
        <w:t xml:space="preserve">how </w:t>
      </w:r>
      <w:r>
        <w:t>to use</w:t>
      </w:r>
    </w:p>
    <w:p w14:paraId="2A9F47C3" w14:textId="36353AF0" w:rsidR="00827C10" w:rsidRDefault="00827C10" w:rsidP="00827C10">
      <w:pPr>
        <w:pStyle w:val="ListParagraph"/>
        <w:numPr>
          <w:ilvl w:val="1"/>
          <w:numId w:val="17"/>
        </w:numPr>
      </w:pPr>
      <w:r>
        <w:t>Engages students with a variety of features</w:t>
      </w:r>
    </w:p>
    <w:p w14:paraId="3A933AFE" w14:textId="36353AF0" w:rsidR="003860C0" w:rsidRDefault="003860C0" w:rsidP="003860C0">
      <w:pPr>
        <w:pStyle w:val="ListParagraph"/>
        <w:numPr>
          <w:ilvl w:val="0"/>
          <w:numId w:val="17"/>
        </w:numPr>
      </w:pPr>
      <w:r>
        <w:t>Students</w:t>
      </w:r>
    </w:p>
    <w:p w14:paraId="54B73C7D" w14:textId="7908C37E" w:rsidR="003860C0" w:rsidRDefault="003860C0" w:rsidP="003860C0">
      <w:pPr>
        <w:pStyle w:val="ListParagraph"/>
        <w:numPr>
          <w:ilvl w:val="1"/>
          <w:numId w:val="17"/>
        </w:numPr>
      </w:pPr>
      <w:r>
        <w:t>Easy to learn, understand and use</w:t>
      </w:r>
    </w:p>
    <w:p w14:paraId="5E352AE2" w14:textId="36E0D6B0" w:rsidR="003860C0" w:rsidRDefault="003860C0" w:rsidP="003860C0">
      <w:pPr>
        <w:pStyle w:val="ListParagraph"/>
        <w:numPr>
          <w:ilvl w:val="1"/>
          <w:numId w:val="17"/>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526491707"/>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39527BB6"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C630B8">
        <w:t>for</w:t>
      </w:r>
      <w:r>
        <w:t xml:space="preserve">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526491708"/>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1A2110F8"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w:t>
      </w:r>
      <w:r w:rsidR="00C630B8">
        <w:t>concepts and</w:t>
      </w:r>
      <w:r w:rsidR="00691C36">
        <w:t xml:space="preserve">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526491709"/>
      <w:r>
        <w:t>Overall Stakeholder Requirements</w:t>
      </w:r>
      <w:bookmarkEnd w:id="13"/>
    </w:p>
    <w:p w14:paraId="4B5FFE65" w14:textId="48E1B7AF" w:rsidR="00E83FC8" w:rsidRDefault="00214A87" w:rsidP="00214A87">
      <w:pPr>
        <w:pStyle w:val="ListParagraph"/>
        <w:numPr>
          <w:ilvl w:val="0"/>
          <w:numId w:val="42"/>
        </w:numPr>
      </w:pPr>
      <w:r>
        <w:t>Stable</w:t>
      </w:r>
    </w:p>
    <w:p w14:paraId="1650954F" w14:textId="6B14FFCA" w:rsidR="00214A87" w:rsidRDefault="00214A87" w:rsidP="00214A87">
      <w:pPr>
        <w:pStyle w:val="ListParagraph"/>
        <w:numPr>
          <w:ilvl w:val="0"/>
          <w:numId w:val="42"/>
        </w:numPr>
      </w:pPr>
      <w:r>
        <w:t>Simple to explain, understand and use</w:t>
      </w:r>
    </w:p>
    <w:p w14:paraId="1682662D" w14:textId="1A2FA874" w:rsidR="00214A87" w:rsidRDefault="00214A87" w:rsidP="00214A87">
      <w:pPr>
        <w:pStyle w:val="ListParagraph"/>
        <w:numPr>
          <w:ilvl w:val="0"/>
          <w:numId w:val="42"/>
        </w:numPr>
      </w:pPr>
      <w:r>
        <w:t>Provides understanding of computing practices</w:t>
      </w:r>
    </w:p>
    <w:p w14:paraId="315E31A0" w14:textId="4D8337A3" w:rsidR="00214A87" w:rsidRDefault="00214A87" w:rsidP="00214A87">
      <w:pPr>
        <w:pStyle w:val="ListParagraph"/>
        <w:numPr>
          <w:ilvl w:val="0"/>
          <w:numId w:val="42"/>
        </w:numPr>
      </w:pPr>
      <w:r>
        <w:t>Can show the code in a full language</w:t>
      </w:r>
    </w:p>
    <w:p w14:paraId="3DFA40DB" w14:textId="683F8560" w:rsidR="00214A87" w:rsidRDefault="00214A87" w:rsidP="00214A87">
      <w:pPr>
        <w:pStyle w:val="ListParagraph"/>
        <w:numPr>
          <w:ilvl w:val="0"/>
          <w:numId w:val="42"/>
        </w:numPr>
      </w:pPr>
      <w:r>
        <w:t>Engages the user</w:t>
      </w:r>
    </w:p>
    <w:p w14:paraId="67ECA457" w14:textId="447D362D" w:rsidR="00214A87" w:rsidRDefault="00214A87" w:rsidP="00214A87">
      <w:pPr>
        <w:pStyle w:val="ListParagraph"/>
        <w:numPr>
          <w:ilvl w:val="0"/>
          <w:numId w:val="42"/>
        </w:numPr>
      </w:pPr>
      <w:r>
        <w:t>A large variety of functionality</w:t>
      </w:r>
    </w:p>
    <w:p w14:paraId="12943298" w14:textId="72253F5A" w:rsidR="00214A87" w:rsidRDefault="00214A87" w:rsidP="00214A87">
      <w:pPr>
        <w:pStyle w:val="ListParagraph"/>
        <w:numPr>
          <w:ilvl w:val="0"/>
          <w:numId w:val="42"/>
        </w:numPr>
      </w:pPr>
      <w:r>
        <w:t>Can help with debugging</w:t>
      </w:r>
    </w:p>
    <w:p w14:paraId="19FC5FFA" w14:textId="55A2F14E" w:rsidR="00214A87" w:rsidRPr="00E83FC8" w:rsidRDefault="004E03AF" w:rsidP="00214A87">
      <w:pPr>
        <w:pStyle w:val="ListParagraph"/>
        <w:numPr>
          <w:ilvl w:val="0"/>
          <w:numId w:val="42"/>
        </w:numPr>
      </w:pPr>
      <w:r>
        <w:t>Can be installed both at school and at home</w:t>
      </w:r>
    </w:p>
    <w:p w14:paraId="1C4EE225" w14:textId="1C10156F" w:rsidR="003860C0" w:rsidRDefault="003860C0" w:rsidP="003860C0">
      <w:pPr>
        <w:pStyle w:val="Heading2"/>
      </w:pPr>
      <w:bookmarkStart w:id="14" w:name="_Toc526491710"/>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013569F5" w:rsidR="003E04EA" w:rsidRDefault="003E04EA" w:rsidP="003E04EA">
      <w:pPr>
        <w:pStyle w:val="Heading3"/>
      </w:pPr>
      <w:bookmarkStart w:id="15" w:name="_Toc526491711"/>
      <w:r>
        <w:t>MicroBit {and IDE}</w:t>
      </w:r>
      <w:bookmarkEnd w:id="15"/>
      <w:r w:rsidR="007D7536">
        <w:t xml:space="preserve"> </w:t>
      </w:r>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513402">
      <w:pPr>
        <w:pStyle w:val="ListParagraph"/>
        <w:numPr>
          <w:ilvl w:val="0"/>
          <w:numId w:val="40"/>
        </w:numPr>
      </w:pPr>
      <w:r>
        <w:t>Switch between the JavaScript {JS} editor and the Block editor,</w:t>
      </w:r>
    </w:p>
    <w:p w14:paraId="5BE3A50B" w14:textId="4431C299" w:rsidR="00513402" w:rsidRDefault="00513402" w:rsidP="00513402">
      <w:pPr>
        <w:pStyle w:val="ListParagraph"/>
        <w:numPr>
          <w:ilvl w:val="0"/>
          <w:numId w:val="40"/>
        </w:numPr>
      </w:pPr>
      <w:r>
        <w:t>Create, open and share projects</w:t>
      </w:r>
    </w:p>
    <w:p w14:paraId="0E8955AF" w14:textId="77777777" w:rsidR="00513402" w:rsidRDefault="00513402" w:rsidP="00513402">
      <w:pPr>
        <w:pStyle w:val="ListParagraph"/>
        <w:numPr>
          <w:ilvl w:val="0"/>
          <w:numId w:val="40"/>
        </w:numPr>
      </w:pPr>
      <w:r>
        <w:t>Access help documentation</w:t>
      </w:r>
    </w:p>
    <w:p w14:paraId="4DD58726" w14:textId="40FB2BC9" w:rsidR="00513402" w:rsidRDefault="00513402" w:rsidP="00513402">
      <w:pPr>
        <w:pStyle w:val="ListParagraph"/>
        <w:numPr>
          <w:ilvl w:val="0"/>
          <w:numId w:val="4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A568AA">
      <w:pPr>
        <w:pStyle w:val="ListParagraph"/>
        <w:numPr>
          <w:ilvl w:val="0"/>
          <w:numId w:val="40"/>
        </w:numPr>
      </w:pPr>
      <w:r>
        <w:t>Support</w:t>
      </w:r>
    </w:p>
    <w:p w14:paraId="63CE4AD0" w14:textId="3868115F" w:rsidR="00A568AA" w:rsidRDefault="00A568AA" w:rsidP="00A568AA">
      <w:pPr>
        <w:pStyle w:val="ListParagraph"/>
        <w:numPr>
          <w:ilvl w:val="1"/>
          <w:numId w:val="40"/>
        </w:numPr>
      </w:pPr>
      <w:r>
        <w:t xml:space="preserve">Provides a link to MicroBit’s own support </w:t>
      </w:r>
      <w:hyperlink r:id="rId31" w:history="1">
        <w:r w:rsidRPr="00A568AA">
          <w:rPr>
            <w:rStyle w:val="Hyperlink"/>
          </w:rPr>
          <w:t>website</w:t>
        </w:r>
      </w:hyperlink>
    </w:p>
    <w:p w14:paraId="09C8FE55" w14:textId="1DB80879" w:rsidR="00A568AA" w:rsidRDefault="00A568AA" w:rsidP="00A568AA">
      <w:pPr>
        <w:pStyle w:val="ListParagraph"/>
        <w:numPr>
          <w:ilvl w:val="0"/>
          <w:numId w:val="40"/>
        </w:numPr>
      </w:pPr>
      <w:r>
        <w:t>Getting Started</w:t>
      </w:r>
    </w:p>
    <w:p w14:paraId="5D68A5B3" w14:textId="12116F0A" w:rsidR="00A568AA" w:rsidRDefault="00A568AA" w:rsidP="00A568AA">
      <w:pPr>
        <w:pStyle w:val="ListParagraph"/>
        <w:numPr>
          <w:ilvl w:val="1"/>
          <w:numId w:val="40"/>
        </w:numPr>
      </w:pPr>
      <w:r>
        <w:t>Opens the side menu to the Getting Started page</w:t>
      </w:r>
    </w:p>
    <w:p w14:paraId="16C8AB84" w14:textId="07DF0C9A" w:rsidR="00A568AA" w:rsidRDefault="00A568AA" w:rsidP="00A568AA">
      <w:pPr>
        <w:pStyle w:val="ListParagraph"/>
        <w:numPr>
          <w:ilvl w:val="0"/>
          <w:numId w:val="40"/>
        </w:numPr>
      </w:pPr>
      <w:r>
        <w:t>Projects</w:t>
      </w:r>
    </w:p>
    <w:p w14:paraId="12F319FC" w14:textId="0E309F37" w:rsidR="00A568AA" w:rsidRDefault="00A568AA" w:rsidP="00A568AA">
      <w:pPr>
        <w:pStyle w:val="ListParagraph"/>
        <w:numPr>
          <w:ilvl w:val="1"/>
          <w:numId w:val="40"/>
        </w:numPr>
      </w:pPr>
      <w:r>
        <w:t>Opens the side menu and suggests some projects to look at</w:t>
      </w:r>
      <w:r w:rsidR="00830E40">
        <w:t xml:space="preserve"> for inexperienced users</w:t>
      </w:r>
    </w:p>
    <w:p w14:paraId="5D5A3960" w14:textId="7A58C65C" w:rsidR="00A568AA" w:rsidRDefault="00A568AA" w:rsidP="00A568AA">
      <w:pPr>
        <w:pStyle w:val="ListParagraph"/>
        <w:numPr>
          <w:ilvl w:val="0"/>
          <w:numId w:val="40"/>
        </w:numPr>
      </w:pPr>
      <w:r>
        <w:t>Reference</w:t>
      </w:r>
    </w:p>
    <w:p w14:paraId="3ABEBF44" w14:textId="421FAFC7" w:rsidR="00830E40" w:rsidRDefault="00830E40" w:rsidP="00830E40">
      <w:pPr>
        <w:pStyle w:val="ListParagraph"/>
        <w:numPr>
          <w:ilvl w:val="1"/>
          <w:numId w:val="40"/>
        </w:numPr>
      </w:pPr>
      <w:r>
        <w:t>Opens the side menu to a page that explains the purpose of the different types of commands available</w:t>
      </w:r>
    </w:p>
    <w:p w14:paraId="3B344F84" w14:textId="54A7468D" w:rsidR="00A568AA" w:rsidRDefault="00A568AA" w:rsidP="00A568AA">
      <w:pPr>
        <w:pStyle w:val="ListParagraph"/>
        <w:numPr>
          <w:ilvl w:val="0"/>
          <w:numId w:val="40"/>
        </w:numPr>
      </w:pPr>
      <w:r>
        <w:t>Blocks</w:t>
      </w:r>
    </w:p>
    <w:p w14:paraId="304A6039" w14:textId="6E3F9DAF" w:rsidR="00830E40" w:rsidRDefault="00830E40" w:rsidP="00830E40">
      <w:pPr>
        <w:pStyle w:val="ListParagraph"/>
        <w:numPr>
          <w:ilvl w:val="1"/>
          <w:numId w:val="40"/>
        </w:numPr>
      </w:pPr>
      <w:r>
        <w:t>Opens the side menu to explain how the blocks editor works {similar to Scratch}</w:t>
      </w:r>
    </w:p>
    <w:p w14:paraId="2F839D49" w14:textId="19912C3A" w:rsidR="00A568AA" w:rsidRDefault="00A568AA" w:rsidP="00A568AA">
      <w:pPr>
        <w:pStyle w:val="ListParagraph"/>
        <w:numPr>
          <w:ilvl w:val="0"/>
          <w:numId w:val="40"/>
        </w:numPr>
      </w:pPr>
      <w:r>
        <w:t>JavaScript</w:t>
      </w:r>
    </w:p>
    <w:p w14:paraId="715A650A" w14:textId="3B608FF2" w:rsidR="00830E40" w:rsidRDefault="00830E40" w:rsidP="00830E40">
      <w:pPr>
        <w:pStyle w:val="ListParagraph"/>
        <w:numPr>
          <w:ilvl w:val="1"/>
          <w:numId w:val="40"/>
        </w:numPr>
      </w:pPr>
      <w:r>
        <w:t>Opens the side menu to explain basic JS principles and ideas</w:t>
      </w:r>
    </w:p>
    <w:p w14:paraId="3111C7F6" w14:textId="640069A1" w:rsidR="00A568AA" w:rsidRDefault="00A568AA" w:rsidP="00A568AA">
      <w:pPr>
        <w:pStyle w:val="ListParagraph"/>
        <w:numPr>
          <w:ilvl w:val="0"/>
          <w:numId w:val="40"/>
        </w:numPr>
      </w:pPr>
      <w:r>
        <w:t>Hardware</w:t>
      </w:r>
    </w:p>
    <w:p w14:paraId="7EE120E6" w14:textId="3BB3AD4B" w:rsidR="00A568AA" w:rsidRDefault="00830E40" w:rsidP="00A568AA">
      <w:pPr>
        <w:pStyle w:val="ListParagraph"/>
        <w:numPr>
          <w:ilvl w:val="1"/>
          <w:numId w:val="40"/>
        </w:numPr>
      </w:pPr>
      <w:r>
        <w:t>Opens the side menu to explain the different parts of the MicroBit itself, and how they can be used</w:t>
      </w:r>
    </w:p>
    <w:p w14:paraId="62ED0AB9" w14:textId="770BF361" w:rsidR="00A568AA" w:rsidRDefault="00A568AA" w:rsidP="00A568AA">
      <w:pPr>
        <w:pStyle w:val="ListParagraph"/>
        <w:numPr>
          <w:ilvl w:val="0"/>
          <w:numId w:val="40"/>
        </w:numPr>
      </w:pPr>
      <w:r>
        <w:t>Buy</w:t>
      </w:r>
    </w:p>
    <w:p w14:paraId="2084C7FA" w14:textId="33BE0019" w:rsidR="00830E40" w:rsidRDefault="00830E40" w:rsidP="00830E40">
      <w:pPr>
        <w:pStyle w:val="ListParagraph"/>
        <w:numPr>
          <w:ilvl w:val="1"/>
          <w:numId w:val="4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A568AA">
      <w:pPr>
        <w:pStyle w:val="ListParagraph"/>
        <w:numPr>
          <w:ilvl w:val="1"/>
          <w:numId w:val="4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E91B76">
      <w:pPr>
        <w:pStyle w:val="ListParagraph"/>
        <w:numPr>
          <w:ilvl w:val="0"/>
          <w:numId w:val="40"/>
        </w:numPr>
      </w:pPr>
      <w:r>
        <w:t>Project settings</w:t>
      </w:r>
    </w:p>
    <w:p w14:paraId="00F3B5BF" w14:textId="1BAD62BE" w:rsidR="00E91B76" w:rsidRDefault="00E91B76" w:rsidP="00E91B76">
      <w:pPr>
        <w:pStyle w:val="ListParagraph"/>
        <w:numPr>
          <w:ilvl w:val="1"/>
          <w:numId w:val="40"/>
        </w:numPr>
      </w:pPr>
      <w:r>
        <w:t>Allows the user to view settings applicable to your project, such as the name.</w:t>
      </w:r>
    </w:p>
    <w:p w14:paraId="4C6D8555" w14:textId="4CCF4308" w:rsidR="00E91B76" w:rsidRDefault="00E91B76" w:rsidP="00E91B76">
      <w:pPr>
        <w:pStyle w:val="ListParagraph"/>
        <w:numPr>
          <w:ilvl w:val="2"/>
          <w:numId w:val="40"/>
        </w:numPr>
      </w:pPr>
      <w:r>
        <w:t>The editor does allow you to edit your own settings file, but this is not recommended</w:t>
      </w:r>
    </w:p>
    <w:p w14:paraId="464B5BE1" w14:textId="26099FE7" w:rsidR="00E91B76" w:rsidRDefault="00E91B76" w:rsidP="00E91B76">
      <w:pPr>
        <w:pStyle w:val="ListParagraph"/>
        <w:numPr>
          <w:ilvl w:val="0"/>
          <w:numId w:val="40"/>
        </w:numPr>
      </w:pPr>
      <w:r>
        <w:t>Add package</w:t>
      </w:r>
    </w:p>
    <w:p w14:paraId="5A4829F9" w14:textId="47159AF3" w:rsidR="00E91B76" w:rsidRDefault="00E91B76" w:rsidP="00E91B76">
      <w:pPr>
        <w:pStyle w:val="ListParagraph"/>
        <w:numPr>
          <w:ilvl w:val="1"/>
          <w:numId w:val="40"/>
        </w:numPr>
      </w:pPr>
      <w:r>
        <w:t>Allows the user to add packages to the project to augment its functionality, such as Bluetooth or Device compatibility</w:t>
      </w:r>
    </w:p>
    <w:p w14:paraId="67445F0F" w14:textId="19CA3D32" w:rsidR="00E91B76" w:rsidRDefault="00E91B76" w:rsidP="00E91B76">
      <w:pPr>
        <w:pStyle w:val="ListParagraph"/>
        <w:numPr>
          <w:ilvl w:val="0"/>
          <w:numId w:val="40"/>
        </w:numPr>
      </w:pPr>
      <w:r>
        <w:t>Delete project</w:t>
      </w:r>
    </w:p>
    <w:p w14:paraId="7E9A6161" w14:textId="11973A26" w:rsidR="00E91B76" w:rsidRDefault="00E91B76" w:rsidP="00E91B76">
      <w:pPr>
        <w:pStyle w:val="ListParagraph"/>
        <w:numPr>
          <w:ilvl w:val="1"/>
          <w:numId w:val="40"/>
        </w:numPr>
      </w:pPr>
      <w:r>
        <w:t>Allows the user to completely delete the project and related files</w:t>
      </w:r>
    </w:p>
    <w:p w14:paraId="11B80A9A" w14:textId="2143FEE1" w:rsidR="00E91B76" w:rsidRDefault="00E91B76" w:rsidP="00E91B76">
      <w:pPr>
        <w:pStyle w:val="ListParagraph"/>
        <w:numPr>
          <w:ilvl w:val="0"/>
          <w:numId w:val="40"/>
        </w:numPr>
      </w:pPr>
      <w:r>
        <w:t>Language</w:t>
      </w:r>
    </w:p>
    <w:p w14:paraId="7FDE336F" w14:textId="1C131279" w:rsidR="00E91B76" w:rsidRDefault="00E91B76" w:rsidP="00E91B76">
      <w:pPr>
        <w:pStyle w:val="ListParagraph"/>
        <w:numPr>
          <w:ilvl w:val="1"/>
          <w:numId w:val="40"/>
        </w:numPr>
      </w:pPr>
      <w:r>
        <w:t>Allows the user to change the display language (Defaults to the System language if available)</w:t>
      </w:r>
    </w:p>
    <w:p w14:paraId="52A12D02" w14:textId="77777777" w:rsidR="00E91B76" w:rsidRDefault="00E91B76" w:rsidP="00E91B76">
      <w:pPr>
        <w:pStyle w:val="ListParagraph"/>
        <w:numPr>
          <w:ilvl w:val="0"/>
          <w:numId w:val="40"/>
        </w:numPr>
      </w:pPr>
      <w:r>
        <w:t>High Contrast</w:t>
      </w:r>
    </w:p>
    <w:p w14:paraId="3F898EB1" w14:textId="42DFEAF7" w:rsidR="00E91B76" w:rsidRDefault="00E91B76" w:rsidP="00E91B76">
      <w:pPr>
        <w:pStyle w:val="ListParagraph"/>
        <w:numPr>
          <w:ilvl w:val="1"/>
          <w:numId w:val="40"/>
        </w:numPr>
      </w:pPr>
      <w:r>
        <w:t>Allows the user to switch between a light and a dark editor theme to help people with vision impairments</w:t>
      </w:r>
    </w:p>
    <w:p w14:paraId="6720AB8E" w14:textId="77777777" w:rsidR="00E91B76" w:rsidRDefault="00E91B76" w:rsidP="00E91B76">
      <w:pPr>
        <w:pStyle w:val="ListParagraph"/>
        <w:numPr>
          <w:ilvl w:val="0"/>
          <w:numId w:val="40"/>
        </w:numPr>
      </w:pPr>
      <w:r>
        <w:t>Reset</w:t>
      </w:r>
    </w:p>
    <w:p w14:paraId="5ABBF657" w14:textId="77777777" w:rsidR="00E91B76" w:rsidRDefault="00E91B76" w:rsidP="00E91B76">
      <w:pPr>
        <w:pStyle w:val="ListParagraph"/>
        <w:numPr>
          <w:ilvl w:val="1"/>
          <w:numId w:val="40"/>
        </w:numPr>
      </w:pPr>
      <w:r>
        <w:t>Restores any changed settings to their default values</w:t>
      </w:r>
    </w:p>
    <w:p w14:paraId="69057559" w14:textId="77777777" w:rsidR="00E91B76" w:rsidRDefault="00E91B76" w:rsidP="00E91B76">
      <w:pPr>
        <w:pStyle w:val="ListParagraph"/>
        <w:numPr>
          <w:ilvl w:val="0"/>
          <w:numId w:val="40"/>
        </w:numPr>
      </w:pPr>
      <w:r>
        <w:t>Privacy and cookies / Terms of use / About</w:t>
      </w:r>
    </w:p>
    <w:p w14:paraId="07B1DE6F" w14:textId="77777777" w:rsidR="00E91B76" w:rsidRDefault="00E91B76" w:rsidP="00E91B76">
      <w:pPr>
        <w:pStyle w:val="ListParagraph"/>
        <w:numPr>
          <w:ilvl w:val="1"/>
          <w:numId w:val="40"/>
        </w:numPr>
      </w:pPr>
      <w:r>
        <w:t>Provide access to legal information about the program</w:t>
      </w:r>
    </w:p>
    <w:p w14:paraId="72927EB6" w14:textId="77777777" w:rsidR="00E91B76" w:rsidRDefault="00E91B76" w:rsidP="00E91B76">
      <w:pPr>
        <w:pStyle w:val="ListParagraph"/>
        <w:numPr>
          <w:ilvl w:val="0"/>
          <w:numId w:val="40"/>
        </w:numPr>
      </w:pPr>
      <w:r>
        <w:t>Give feedback</w:t>
      </w:r>
    </w:p>
    <w:p w14:paraId="4895BC01" w14:textId="2BE58C90" w:rsidR="00E91B76" w:rsidRPr="00830E40" w:rsidRDefault="00E91B76" w:rsidP="00E91B76">
      <w:pPr>
        <w:pStyle w:val="ListParagraph"/>
        <w:numPr>
          <w:ilvl w:val="1"/>
          <w:numId w:val="4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844F38">
      <w:pPr>
        <w:pStyle w:val="Photo"/>
        <w:numPr>
          <w:ilvl w:val="0"/>
          <w:numId w:val="41"/>
        </w:numPr>
      </w:pPr>
      <w:r>
        <w:t>A real-time MicroBit example with buttons to allow the following functions:</w:t>
      </w:r>
    </w:p>
    <w:p w14:paraId="7B8C8199" w14:textId="01A031EF" w:rsidR="00844F38" w:rsidRDefault="00844F38" w:rsidP="00844F38">
      <w:pPr>
        <w:pStyle w:val="Photo"/>
        <w:numPr>
          <w:ilvl w:val="1"/>
          <w:numId w:val="41"/>
        </w:numPr>
      </w:pPr>
      <w:r>
        <w:t>Start / Stop execution</w:t>
      </w:r>
    </w:p>
    <w:p w14:paraId="05D70CC9" w14:textId="4F1D6536" w:rsidR="00844F38" w:rsidRDefault="00844F38" w:rsidP="00844F38">
      <w:pPr>
        <w:pStyle w:val="Photo"/>
        <w:numPr>
          <w:ilvl w:val="1"/>
          <w:numId w:val="41"/>
        </w:numPr>
      </w:pPr>
      <w:r>
        <w:t>Reload code</w:t>
      </w:r>
    </w:p>
    <w:p w14:paraId="35C0ACB9" w14:textId="10A77A45" w:rsidR="00844F38" w:rsidRDefault="00844F38" w:rsidP="00844F38">
      <w:pPr>
        <w:pStyle w:val="Photo"/>
        <w:numPr>
          <w:ilvl w:val="1"/>
          <w:numId w:val="41"/>
        </w:numPr>
      </w:pPr>
      <w:r>
        <w:t>Slow down execution</w:t>
      </w:r>
    </w:p>
    <w:p w14:paraId="040A6829" w14:textId="3550D6B8" w:rsidR="00844F38" w:rsidRDefault="00844F38" w:rsidP="00844F38">
      <w:pPr>
        <w:pStyle w:val="Photo"/>
        <w:numPr>
          <w:ilvl w:val="1"/>
          <w:numId w:val="41"/>
        </w:numPr>
      </w:pPr>
      <w:r>
        <w:t>Mute audio</w:t>
      </w:r>
    </w:p>
    <w:p w14:paraId="59CE59D6" w14:textId="75BADFBA" w:rsidR="00844F38" w:rsidRDefault="00844F38" w:rsidP="00844F38">
      <w:pPr>
        <w:pStyle w:val="Photo"/>
        <w:numPr>
          <w:ilvl w:val="1"/>
          <w:numId w:val="41"/>
        </w:numPr>
      </w:pPr>
      <w:r>
        <w:t>Fill screen with display</w:t>
      </w:r>
    </w:p>
    <w:p w14:paraId="1D25CACC" w14:textId="35309F93" w:rsidR="00844F38" w:rsidRDefault="00844F38" w:rsidP="00844F38">
      <w:pPr>
        <w:pStyle w:val="Photo"/>
        <w:numPr>
          <w:ilvl w:val="0"/>
          <w:numId w:val="41"/>
        </w:numPr>
      </w:pPr>
      <w:r>
        <w:t>Toolbox with code block categorised by function</w:t>
      </w:r>
    </w:p>
    <w:p w14:paraId="25668F7D" w14:textId="7944D6AF" w:rsidR="00844F38" w:rsidRDefault="00844F38" w:rsidP="00844F38">
      <w:pPr>
        <w:pStyle w:val="Photo"/>
        <w:numPr>
          <w:ilvl w:val="0"/>
          <w:numId w:val="41"/>
        </w:numPr>
      </w:pPr>
      <w:r>
        <w:t>The main text editor space with text highlighting and error detection</w:t>
      </w:r>
    </w:p>
    <w:p w14:paraId="60ECF41A" w14:textId="58E0A0A5" w:rsidR="00844F38" w:rsidRDefault="00844F38" w:rsidP="00844F38">
      <w:pPr>
        <w:pStyle w:val="Photo"/>
        <w:numPr>
          <w:ilvl w:val="0"/>
          <w:numId w:val="41"/>
        </w:numPr>
      </w:pPr>
      <w:r>
        <w:t>Hierarchy explorer allowing you to browse the different parts of the project</w:t>
      </w:r>
    </w:p>
    <w:p w14:paraId="3C7FC1B8" w14:textId="17F96CC8" w:rsidR="00844F38" w:rsidRDefault="00844F38" w:rsidP="00844F38">
      <w:pPr>
        <w:pStyle w:val="Photo"/>
        <w:numPr>
          <w:ilvl w:val="0"/>
          <w:numId w:val="41"/>
        </w:numPr>
      </w:pPr>
      <w:r>
        <w:t>Bottom toolbar with buttons that allow the user to</w:t>
      </w:r>
    </w:p>
    <w:p w14:paraId="56CEF684" w14:textId="2EB4A5C8" w:rsidR="00844F38" w:rsidRDefault="00844F38" w:rsidP="00844F38">
      <w:pPr>
        <w:pStyle w:val="Photo"/>
        <w:numPr>
          <w:ilvl w:val="1"/>
          <w:numId w:val="41"/>
        </w:numPr>
      </w:pPr>
      <w:r>
        <w:t>Show / Hide the example display</w:t>
      </w:r>
    </w:p>
    <w:p w14:paraId="6348B03D" w14:textId="1958E34B" w:rsidR="00844F38" w:rsidRDefault="00844F38" w:rsidP="00844F38">
      <w:pPr>
        <w:pStyle w:val="Photo"/>
        <w:numPr>
          <w:ilvl w:val="1"/>
          <w:numId w:val="41"/>
        </w:numPr>
      </w:pPr>
      <w:r>
        <w:t>Download / Save and Name your work</w:t>
      </w:r>
    </w:p>
    <w:p w14:paraId="6FD750BD" w14:textId="77777777" w:rsidR="00222937" w:rsidRDefault="00844F38" w:rsidP="00222937">
      <w:pPr>
        <w:pStyle w:val="Photo"/>
        <w:numPr>
          <w:ilvl w:val="1"/>
          <w:numId w:val="4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4348E3E1"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w:t>
      </w:r>
      <w:r w:rsidR="00C630B8">
        <w:t>editor and</w:t>
      </w:r>
      <w:r>
        <w:t xml:space="preserve">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0B74BBF2" w:rsidR="00830E40" w:rsidRDefault="008F140B"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BD9A796" w14:textId="7D5B4EA7" w:rsidR="00830E40" w:rsidRDefault="008F140B" w:rsidP="00513402">
            <w:pPr>
              <w:cnfStyle w:val="000000100000" w:firstRow="0" w:lastRow="0" w:firstColumn="0" w:lastColumn="0" w:oddVBand="0" w:evenVBand="0" w:oddHBand="1" w:evenHBand="0" w:firstRowFirstColumn="0" w:firstRowLastColumn="0" w:lastRowFirstColumn="0" w:lastRowLastColumn="0"/>
            </w:pPr>
            <w:r>
              <w:t>While good for individuals with visual impairments, producing a scalable object that can be resized and moved is likely to result in bloating of the program’s function</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526491712"/>
      <w:r>
        <w:lastRenderedPageBreak/>
        <w:t>Microsoft Visual Studio</w:t>
      </w:r>
      <w:r w:rsidR="00C9738F">
        <w:t xml:space="preserve"> </w:t>
      </w:r>
      <w:r w:rsidR="009C3755">
        <w:t>Code</w:t>
      </w:r>
      <w:bookmarkEnd w:id="18"/>
    </w:p>
    <w:p w14:paraId="0D662CE5" w14:textId="2A5939C2" w:rsidR="003E04EA" w:rsidRDefault="003E04EA" w:rsidP="007339D2">
      <w:r>
        <w:t>Visual Studio</w:t>
      </w:r>
      <w:r w:rsidR="009C3755">
        <w:t xml:space="preserve"> Code </w:t>
      </w:r>
      <w:r>
        <w:t>{</w:t>
      </w:r>
      <w:r w:rsidR="009C3755">
        <w:t>VSC</w:t>
      </w:r>
      <w:r>
        <w:t>}</w:t>
      </w:r>
      <w:r w:rsidR="009E007A">
        <w:t xml:space="preserve"> </w:t>
      </w:r>
      <w:sdt>
        <w:sdtPr>
          <w:id w:val="-1401292713"/>
          <w:citation/>
        </w:sdtPr>
        <w:sdtContent>
          <w:r w:rsidR="009E007A">
            <w:fldChar w:fldCharType="begin"/>
          </w:r>
          <w:r w:rsidR="009E007A">
            <w:instrText xml:space="preserve"> CITATION Vis19 \l 2057 </w:instrText>
          </w:r>
          <w:r w:rsidR="009E007A">
            <w:fldChar w:fldCharType="separate"/>
          </w:r>
          <w:r w:rsidR="001B7164">
            <w:rPr>
              <w:noProof/>
            </w:rPr>
            <w:t>(Visual Studio Code - Code Editing. Redefined, n.d.)</w:t>
          </w:r>
          <w:r w:rsidR="009E007A">
            <w:fldChar w:fldCharType="end"/>
          </w:r>
        </w:sdtContent>
      </w:sdt>
      <w:r>
        <w:t xml:space="preserve"> is a professional level IDE by </w:t>
      </w:r>
      <w:r w:rsidR="00947909">
        <w:t>Microsoft and</w:t>
      </w:r>
      <w:r>
        <w:t xml:space="preserve"> is the IDE I use to develop most of my </w:t>
      </w:r>
      <w:r w:rsidR="009C3755">
        <w:t>non</w:t>
      </w:r>
      <w:r w:rsidR="00947909">
        <w:t>- “</w:t>
      </w:r>
      <w:r w:rsidR="009C3755">
        <w:t xml:space="preserve">.NET” </w:t>
      </w:r>
      <w:proofErr w:type="gramStart"/>
      <w:r>
        <w:t>applications.</w:t>
      </w:r>
      <w:proofErr w:type="gramEnd"/>
      <w:r>
        <w:t xml:space="preserve">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EA7335"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C803A8">
      <w:pPr>
        <w:pStyle w:val="ListParagraph"/>
        <w:numPr>
          <w:ilvl w:val="0"/>
          <w:numId w:val="38"/>
        </w:numPr>
      </w:pPr>
      <w:r>
        <w:t>Create a new file</w:t>
      </w:r>
    </w:p>
    <w:p w14:paraId="23407A6F" w14:textId="5830D70F" w:rsidR="00C803A8" w:rsidRDefault="00C803A8" w:rsidP="00C803A8">
      <w:pPr>
        <w:pStyle w:val="ListParagraph"/>
        <w:numPr>
          <w:ilvl w:val="0"/>
          <w:numId w:val="38"/>
        </w:numPr>
      </w:pPr>
      <w:r>
        <w:t>Open VSC to a folder</w:t>
      </w:r>
    </w:p>
    <w:p w14:paraId="64B72FDE" w14:textId="5856923B" w:rsidR="00C803A8" w:rsidRDefault="00C803A8" w:rsidP="00C803A8">
      <w:pPr>
        <w:pStyle w:val="ListParagraph"/>
        <w:numPr>
          <w:ilvl w:val="0"/>
          <w:numId w:val="3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2A4BC8">
      <w:pPr>
        <w:pStyle w:val="ListParagraph"/>
        <w:numPr>
          <w:ilvl w:val="0"/>
          <w:numId w:val="39"/>
        </w:numPr>
      </w:pPr>
      <w:r>
        <w:t>Explorer</w:t>
      </w:r>
    </w:p>
    <w:p w14:paraId="476C9309" w14:textId="6C729A29" w:rsidR="002A4BC8" w:rsidRDefault="002A4BC8" w:rsidP="002A4BC8">
      <w:pPr>
        <w:pStyle w:val="ListParagraph"/>
        <w:numPr>
          <w:ilvl w:val="1"/>
          <w:numId w:val="39"/>
        </w:numPr>
      </w:pPr>
      <w:r>
        <w:t>Shows the currently open editors</w:t>
      </w:r>
    </w:p>
    <w:p w14:paraId="0391075E" w14:textId="2656BA53" w:rsidR="00CB6884" w:rsidRDefault="00CB6884" w:rsidP="002A4BC8">
      <w:pPr>
        <w:pStyle w:val="ListParagraph"/>
        <w:numPr>
          <w:ilvl w:val="1"/>
          <w:numId w:val="39"/>
        </w:numPr>
      </w:pPr>
      <w:r>
        <w:lastRenderedPageBreak/>
        <w:t>Shows the directory hierarchy</w:t>
      </w:r>
    </w:p>
    <w:p w14:paraId="6836D279" w14:textId="5591AC64" w:rsidR="00CB6884" w:rsidRDefault="00CB6884" w:rsidP="002A4BC8">
      <w:pPr>
        <w:pStyle w:val="ListParagraph"/>
        <w:numPr>
          <w:ilvl w:val="1"/>
          <w:numId w:val="39"/>
        </w:numPr>
      </w:pPr>
      <w:r>
        <w:t>Shows all the objects (in object orientated code) in the file</w:t>
      </w:r>
    </w:p>
    <w:p w14:paraId="508F5F81" w14:textId="59736C3F" w:rsidR="00CB6884" w:rsidRDefault="00CB6884" w:rsidP="00CB6884">
      <w:pPr>
        <w:pStyle w:val="ListParagraph"/>
        <w:numPr>
          <w:ilvl w:val="0"/>
          <w:numId w:val="39"/>
        </w:numPr>
      </w:pPr>
      <w:r>
        <w:t>Search</w:t>
      </w:r>
    </w:p>
    <w:p w14:paraId="3C0C817B" w14:textId="7B566E8E" w:rsidR="00CB6884" w:rsidRDefault="00CB6884" w:rsidP="00CB6884">
      <w:pPr>
        <w:pStyle w:val="ListParagraph"/>
        <w:numPr>
          <w:ilvl w:val="1"/>
          <w:numId w:val="39"/>
        </w:numPr>
      </w:pPr>
      <w:r>
        <w:t xml:space="preserve">Allows for Find and Replace functionality. Results are listed in alphabetical order and can be jumped to </w:t>
      </w:r>
      <w:r w:rsidR="002C559F">
        <w:t>by clicking on them</w:t>
      </w:r>
    </w:p>
    <w:p w14:paraId="3DDC2849" w14:textId="5CB37534" w:rsidR="002C559F" w:rsidRDefault="002C559F" w:rsidP="00CB6884">
      <w:pPr>
        <w:pStyle w:val="ListParagraph"/>
        <w:numPr>
          <w:ilvl w:val="1"/>
          <w:numId w:val="39"/>
        </w:numPr>
      </w:pPr>
      <w:r>
        <w:t>The search function can find any instances of an item in all the files in a directory and replace them immediately</w:t>
      </w:r>
    </w:p>
    <w:p w14:paraId="6BA42D98" w14:textId="308379A6" w:rsidR="002C559F" w:rsidRDefault="002C559F" w:rsidP="002C559F">
      <w:pPr>
        <w:pStyle w:val="ListParagraph"/>
        <w:numPr>
          <w:ilvl w:val="0"/>
          <w:numId w:val="39"/>
        </w:numPr>
      </w:pPr>
      <w:r>
        <w:t>Source control</w:t>
      </w:r>
    </w:p>
    <w:p w14:paraId="1CF08E58" w14:textId="6077B0CC" w:rsidR="00D167DD" w:rsidRDefault="002C559F" w:rsidP="002C559F">
      <w:pPr>
        <w:pStyle w:val="ListParagraph"/>
        <w:numPr>
          <w:ilvl w:val="1"/>
          <w:numId w:val="39"/>
        </w:numPr>
      </w:pPr>
      <w:r>
        <w:t>Allows records to be kept of who changed what and when</w:t>
      </w:r>
    </w:p>
    <w:p w14:paraId="6AC65A99" w14:textId="15A1B95C" w:rsidR="002C559F" w:rsidRDefault="002C559F" w:rsidP="002C559F">
      <w:pPr>
        <w:pStyle w:val="ListParagraph"/>
        <w:numPr>
          <w:ilvl w:val="1"/>
          <w:numId w:val="39"/>
        </w:numPr>
      </w:pPr>
      <w:r>
        <w:t>VSC’s source control integrations mean that it is very easy to use Git and Microsoft Teams, improving collaborative productivity</w:t>
      </w:r>
    </w:p>
    <w:p w14:paraId="7850AA8D" w14:textId="57818192" w:rsidR="002C559F" w:rsidRDefault="002C559F" w:rsidP="002C559F">
      <w:pPr>
        <w:pStyle w:val="ListParagraph"/>
        <w:numPr>
          <w:ilvl w:val="0"/>
          <w:numId w:val="39"/>
        </w:numPr>
      </w:pPr>
      <w:r>
        <w:t>Debugging</w:t>
      </w:r>
    </w:p>
    <w:p w14:paraId="1E549A81" w14:textId="38984263" w:rsidR="002C559F" w:rsidRDefault="002C559F" w:rsidP="002C559F">
      <w:pPr>
        <w:pStyle w:val="ListParagraph"/>
        <w:numPr>
          <w:ilvl w:val="1"/>
          <w:numId w:val="39"/>
        </w:numPr>
      </w:pPr>
      <w:r>
        <w:t>VSC allows you to configure different ways of debugging a program</w:t>
      </w:r>
    </w:p>
    <w:p w14:paraId="443791C1" w14:textId="437670F3" w:rsidR="002C559F" w:rsidRDefault="002C559F" w:rsidP="002C559F">
      <w:pPr>
        <w:pStyle w:val="ListParagraph"/>
        <w:numPr>
          <w:ilvl w:val="2"/>
          <w:numId w:val="39"/>
        </w:numPr>
      </w:pPr>
      <w:r>
        <w:t>These often take the form of running different parts of the program separately for unit testing</w:t>
      </w:r>
    </w:p>
    <w:p w14:paraId="789269A3" w14:textId="6BE9B7D6" w:rsidR="007A491B" w:rsidRDefault="007A491B" w:rsidP="007A491B">
      <w:pPr>
        <w:pStyle w:val="ListParagraph"/>
        <w:numPr>
          <w:ilvl w:val="1"/>
          <w:numId w:val="3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7A491B">
      <w:pPr>
        <w:pStyle w:val="ListParagraph"/>
        <w:numPr>
          <w:ilvl w:val="2"/>
          <w:numId w:val="39"/>
        </w:numPr>
      </w:pPr>
      <w:r>
        <w:t>Memory usage</w:t>
      </w:r>
    </w:p>
    <w:p w14:paraId="77F4CAD4" w14:textId="77777777" w:rsidR="007A491B" w:rsidRDefault="007A491B" w:rsidP="007A491B">
      <w:pPr>
        <w:pStyle w:val="ListParagraph"/>
        <w:numPr>
          <w:ilvl w:val="2"/>
          <w:numId w:val="39"/>
        </w:numPr>
      </w:pPr>
      <w:r>
        <w:t>Call Stack</w:t>
      </w:r>
    </w:p>
    <w:p w14:paraId="31D7E342" w14:textId="5090D7A9" w:rsidR="007A491B" w:rsidRDefault="007A491B" w:rsidP="007A491B">
      <w:pPr>
        <w:pStyle w:val="ListParagraph"/>
        <w:numPr>
          <w:ilvl w:val="2"/>
          <w:numId w:val="39"/>
        </w:numPr>
      </w:pPr>
      <w:r>
        <w:t xml:space="preserve">Variable Contents </w:t>
      </w:r>
    </w:p>
    <w:p w14:paraId="5FAE581E" w14:textId="4D8CDB4D" w:rsidR="007A491B" w:rsidRDefault="007A491B" w:rsidP="007A491B">
      <w:pPr>
        <w:pStyle w:val="ListParagraph"/>
        <w:numPr>
          <w:ilvl w:val="0"/>
          <w:numId w:val="39"/>
        </w:numPr>
      </w:pPr>
      <w:r>
        <w:t>Extensions</w:t>
      </w:r>
    </w:p>
    <w:p w14:paraId="2FC5FB5B" w14:textId="50960082" w:rsidR="007A491B" w:rsidRDefault="007A491B" w:rsidP="007A491B">
      <w:pPr>
        <w:pStyle w:val="ListParagraph"/>
        <w:numPr>
          <w:ilvl w:val="1"/>
          <w:numId w:val="39"/>
        </w:numPr>
      </w:pPr>
      <w:r>
        <w:t>From here, VSC allows you to use NuGet to obtain extensions to the editor</w:t>
      </w:r>
    </w:p>
    <w:p w14:paraId="5431CF73" w14:textId="6627187E" w:rsidR="007A491B" w:rsidRDefault="007A491B" w:rsidP="007A491B">
      <w:pPr>
        <w:pStyle w:val="ListParagraph"/>
        <w:numPr>
          <w:ilvl w:val="1"/>
          <w:numId w:val="3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2C4043">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2C4043">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56A56E1D" w:rsidR="003B364F" w:rsidRDefault="008F140B" w:rsidP="002A03AA">
            <w:pPr>
              <w:cnfStyle w:val="000000100000" w:firstRow="0" w:lastRow="0" w:firstColumn="0" w:lastColumn="0" w:oddVBand="0" w:evenVBand="0" w:oddHBand="1" w:evenHBand="0" w:firstRowFirstColumn="0" w:firstRowLastColumn="0" w:lastRowFirstColumn="0" w:lastRowLastColumn="0"/>
            </w:pPr>
            <w:r>
              <w:t>No {mostly}</w:t>
            </w:r>
          </w:p>
        </w:tc>
        <w:tc>
          <w:tcPr>
            <w:tcW w:w="4954" w:type="dxa"/>
          </w:tcPr>
          <w:p w14:paraId="653D24E6" w14:textId="0FBE6AC0" w:rsidR="003B364F" w:rsidRDefault="00665E3F" w:rsidP="002A03AA">
            <w:pPr>
              <w:cnfStyle w:val="000000100000" w:firstRow="0" w:lastRow="0" w:firstColumn="0" w:lastColumn="0" w:oddVBand="0" w:evenVBand="0" w:oddHBand="1" w:evenHBand="0" w:firstRowFirstColumn="0" w:firstRowLastColumn="0" w:lastRowFirstColumn="0" w:lastRowLastColumn="0"/>
            </w:pPr>
            <w:r>
              <w:t xml:space="preserve">Having an integrated terminal </w:t>
            </w:r>
            <w:r w:rsidR="008F140B">
              <w:t>running the Windows Command Prompt or PowerShell software would likely be too much for younger users. However, a debugging view with a terminal for interacting with the app would be good.</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lastRenderedPageBreak/>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make the 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526491713"/>
      <w:r>
        <w:lastRenderedPageBreak/>
        <w:t>Scratch</w:t>
      </w:r>
      <w:r w:rsidR="00D56A2F">
        <w:t xml:space="preserve"> </w:t>
      </w:r>
      <w:r w:rsidR="00984413">
        <w:t>{</w:t>
      </w:r>
      <w:r w:rsidR="00C9738F">
        <w:t xml:space="preserve">and </w:t>
      </w:r>
      <w:r w:rsidR="00D56A2F">
        <w:t>IDE</w:t>
      </w:r>
      <w:r w:rsidR="00984413">
        <w:t>}</w:t>
      </w:r>
      <w:bookmarkEnd w:id="21"/>
    </w:p>
    <w:p w14:paraId="7F8E9D74" w14:textId="5DF6F9CE" w:rsidR="003860C0" w:rsidRDefault="00222D9E" w:rsidP="00222D9E">
      <w:r>
        <w:t>Scratch</w:t>
      </w:r>
      <w:r w:rsidR="009E007A">
        <w:t xml:space="preserve"> </w:t>
      </w:r>
      <w:sdt>
        <w:sdtPr>
          <w:rPr>
            <w:rStyle w:val="Hyperlink"/>
          </w:rPr>
          <w:id w:val="456000581"/>
          <w:citation/>
        </w:sdtPr>
        <w:sdtContent>
          <w:r w:rsidR="009E007A">
            <w:rPr>
              <w:rStyle w:val="Hyperlink"/>
            </w:rPr>
            <w:fldChar w:fldCharType="begin"/>
          </w:r>
          <w:r w:rsidR="009E007A">
            <w:rPr>
              <w:rStyle w:val="Hyperlink"/>
            </w:rPr>
            <w:instrText xml:space="preserve"> CITATION Scr19 \l 2057 </w:instrText>
          </w:r>
          <w:r w:rsidR="009E007A">
            <w:rPr>
              <w:rStyle w:val="Hyperlink"/>
            </w:rPr>
            <w:fldChar w:fldCharType="separate"/>
          </w:r>
          <w:r w:rsidR="001B7164" w:rsidRPr="001B7164">
            <w:rPr>
              <w:noProof/>
              <w:color w:val="835D00" w:themeColor="accent3" w:themeShade="80"/>
            </w:rPr>
            <w:t>(Scratch - Imagine, Program, Share, n.d.)</w:t>
          </w:r>
          <w:r w:rsidR="009E007A">
            <w:rPr>
              <w:rStyle w:val="Hyperlink"/>
            </w:rPr>
            <w:fldChar w:fldCharType="end"/>
          </w:r>
        </w:sdtContent>
      </w:sdt>
      <w:r>
        <w:t xml:space="preserve"> is a visually orientated programming format</w:t>
      </w:r>
      <w:r w:rsidR="00EC28D4">
        <w:t xml:space="preserve"> produced by the </w:t>
      </w:r>
      <w:r w:rsidR="00B47CFE">
        <w:t>Massachusetts</w:t>
      </w:r>
      <w:r w:rsidR="00EC28D4">
        <w:t xml:space="preserve"> Institute of Technology</w:t>
      </w:r>
      <w:r>
        <w:t>. It provides a blank canvas and a “sprite” when first opened, along with a large number of “blocks” which each have their own individual functionality. As simple as Scratch is on the surface, the variety of tools available for use allow for an incredible range of design possibilities</w:t>
      </w:r>
      <w:r w:rsidR="00D637D4">
        <w:t xml:space="preserve">. Because </w:t>
      </w:r>
      <w:r>
        <w:t xml:space="preserve">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43F0BD16" w:rsidR="00C87AEF" w:rsidRDefault="00C87AEF" w:rsidP="00C87AEF">
      <w:r>
        <w:t>Each sprite also has an “Info” view available, which can be viewed by clicking the “</w:t>
      </w:r>
      <w:r w:rsidR="00C630B8">
        <w:rPr>
          <w:rStyle w:val="CodeChar"/>
        </w:rPr>
        <w:t>I</w:t>
      </w:r>
      <w:r>
        <w:t xml:space="preserve">”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69B72557" w:rsidR="00B90C13" w:rsidRDefault="00B90C13" w:rsidP="00B90C13">
      <w:pPr>
        <w:pStyle w:val="Photo"/>
      </w:pPr>
      <w:r>
        <w:t>The “</w:t>
      </w:r>
      <w:r w:rsidR="00C630B8">
        <w:rPr>
          <w:rStyle w:val="CodeChar"/>
        </w:rPr>
        <w:t>I</w:t>
      </w:r>
      <w:r>
        <w:t>”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4B9911B1" w14:textId="3922FC35" w:rsidR="006D2602" w:rsidRPr="006D2602" w:rsidRDefault="00EC522B" w:rsidP="001D1BDF">
      <w:pPr>
        <w:pStyle w:val="Photo"/>
      </w:pPr>
      <w:r>
        <w:t>The variables can be shown onscreen using the checkboxes, as shown</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lastRenderedPageBreak/>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0E324351" w:rsidR="003F1753" w:rsidRDefault="003F1753" w:rsidP="003F1753">
      <w:r>
        <w:lastRenderedPageBreak/>
        <w:t xml:space="preserve">These blocks make up some </w:t>
      </w:r>
      <w:r w:rsidR="000C7A11">
        <w:t xml:space="preserve">of the </w:t>
      </w:r>
      <w:r w:rsidR="004F2F60">
        <w:t>most used blocks, along with the next category, as they are used to control the processes the program takes when given an input.</w:t>
      </w:r>
    </w:p>
    <w:p w14:paraId="1EC4BCC7" w14:textId="7C8AD61C" w:rsidR="0095592F" w:rsidRPr="0095592F" w:rsidRDefault="001D1BDF" w:rsidP="0095592F">
      <w:pPr>
        <w:pStyle w:val="Heading4"/>
      </w:pPr>
      <w:r>
        <w:t xml:space="preserve">How Scratch Runs the Code </w:t>
      </w:r>
      <w:r w:rsidR="0095592F">
        <w:t>UPDATED</w:t>
      </w:r>
    </w:p>
    <w:p w14:paraId="69B1BBA8" w14:textId="7EF07CBB" w:rsidR="001D1BDF" w:rsidRDefault="0095592F" w:rsidP="001D1BDF">
      <w:r>
        <w:t xml:space="preserve">Scratch is an interpreted language. It runs each code block sequentially, and only parses them when needed. This type of </w:t>
      </w:r>
      <w:r w:rsidR="0023077A">
        <w:t>language allows code to be changed and re-run almost immediately, as there is no phase before code runs.</w:t>
      </w:r>
    </w:p>
    <w:p w14:paraId="6AEE185A" w14:textId="29CB95A6" w:rsidR="00EB7A64" w:rsidRDefault="00EB7A64" w:rsidP="001D1BDF">
      <w:r>
        <w:t>There are several upsides to this kind of execution:</w:t>
      </w:r>
    </w:p>
    <w:p w14:paraId="2706CEE4" w14:textId="56735C4C" w:rsidR="00EB7A64" w:rsidRDefault="00EB7A64" w:rsidP="00EB7A64">
      <w:pPr>
        <w:numPr>
          <w:ilvl w:val="0"/>
          <w:numId w:val="38"/>
        </w:numPr>
      </w:pPr>
      <w:r>
        <w:t>Error containing blocks of code are easily identified, as the interpreter simply stops when an error is detected</w:t>
      </w:r>
    </w:p>
    <w:p w14:paraId="22A8B2AB" w14:textId="407F0AE1" w:rsidR="00EB7A64" w:rsidRDefault="00EB7A64" w:rsidP="00EB7A64">
      <w:pPr>
        <w:numPr>
          <w:ilvl w:val="0"/>
          <w:numId w:val="38"/>
        </w:numPr>
      </w:pPr>
      <w:r>
        <w:t>Changes to code can be made quickly and easily, without any time taken to recompile the code</w:t>
      </w:r>
    </w:p>
    <w:p w14:paraId="64D1385F" w14:textId="4CC6EB79" w:rsidR="00EB7A64" w:rsidRDefault="00DD57BA" w:rsidP="00EB7A64">
      <w:pPr>
        <w:numPr>
          <w:ilvl w:val="0"/>
          <w:numId w:val="38"/>
        </w:numPr>
      </w:pPr>
      <w:r>
        <w:t>No extra storage space is needed to run the code, just the memory for the interpreter</w:t>
      </w:r>
    </w:p>
    <w:p w14:paraId="064470E7" w14:textId="61589B87" w:rsidR="00DD57BA" w:rsidRDefault="00DD57BA" w:rsidP="00DD57BA">
      <w:r>
        <w:t>There are disadvantages, however:</w:t>
      </w:r>
    </w:p>
    <w:p w14:paraId="1F53806F" w14:textId="419E865A" w:rsidR="00DD57BA" w:rsidRDefault="00DD57BA" w:rsidP="00DD57BA">
      <w:pPr>
        <w:numPr>
          <w:ilvl w:val="0"/>
          <w:numId w:val="38"/>
        </w:numPr>
      </w:pPr>
      <w:r>
        <w:t>Interpreting code can be slower than compiling it. This difference is normally negligible but for larger applications it becomes much more noticeable</w:t>
      </w:r>
    </w:p>
    <w:p w14:paraId="2F839C88" w14:textId="5BAF4664" w:rsidR="00DD57BA" w:rsidRDefault="00DD57BA" w:rsidP="00DD57BA">
      <w:pPr>
        <w:numPr>
          <w:ilvl w:val="0"/>
          <w:numId w:val="38"/>
        </w:numPr>
      </w:pPr>
      <w:r>
        <w:t>The interpreter must be installed on any system that needs to run the program. This takes up storage space</w:t>
      </w:r>
    </w:p>
    <w:p w14:paraId="799503B5" w14:textId="6E2C5732" w:rsidR="00DD57BA" w:rsidRPr="001D1BDF" w:rsidRDefault="00DD57BA" w:rsidP="00DD57BA">
      <w:pPr>
        <w:numPr>
          <w:ilvl w:val="0"/>
          <w:numId w:val="38"/>
        </w:numPr>
      </w:pPr>
      <w:r>
        <w:t>The interpreter needs to be run when the application is run, thus using up memory that could be delegated to other tasks</w:t>
      </w:r>
      <w:r w:rsidR="008F140B">
        <w:t>, or to the program being interpreted</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79BBD764" w:rsidR="00FC2012" w:rsidRDefault="0095592F"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387CBDDE" w14:textId="22D25799"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r w:rsidR="0095592F">
              <w:t>, however ultimately it adds nothing to the primary program</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lastRenderedPageBreak/>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92" w:history="1">
              <w:r w:rsidRPr="00AC5DCD">
                <w:rPr>
                  <w:rStyle w:val="Hyperlink"/>
                </w:rPr>
                <w:t>[source]</w:t>
              </w:r>
            </w:hyperlink>
            <w:r>
              <w:t>, however my program is unlikely to reach such a broad audience</w:t>
            </w:r>
          </w:p>
        </w:tc>
      </w:tr>
      <w:tr w:rsidR="00CB2545" w14:paraId="23AADE16"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6A92FAC2" w14:textId="512F6571" w:rsidR="00CB2545" w:rsidRDefault="00DB6ED3" w:rsidP="00E91E35">
            <w:pPr>
              <w:cnfStyle w:val="000000100000" w:firstRow="0" w:lastRow="0" w:firstColumn="0" w:lastColumn="0" w:oddVBand="0" w:evenVBand="0" w:oddHBand="1"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5D1E57" w14:textId="48DBAE7A" w:rsidR="00DB6ED3" w:rsidRDefault="00DB6ED3" w:rsidP="00E91E35">
            <w:pPr>
              <w:cnfStyle w:val="000000000000" w:firstRow="0" w:lastRow="0" w:firstColumn="0" w:lastColumn="0" w:oddVBand="0" w:evenVBand="0" w:oddHBand="0"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1D34952" w14:textId="4EF5D71C" w:rsidR="00CB2545" w:rsidRDefault="00DB6ED3" w:rsidP="00E91E35">
            <w:pPr>
              <w:cnfStyle w:val="000000100000" w:firstRow="0" w:lastRow="0" w:firstColumn="0" w:lastColumn="0" w:oddVBand="0" w:evenVBand="0" w:oddHBand="1"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r w:rsidR="0023077A" w14:paraId="3DD81529"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5B1A775" w14:textId="711B3F77" w:rsidR="0023077A" w:rsidRDefault="0023077A" w:rsidP="00E91E35">
            <w:r>
              <w:t>Interpreted Language</w:t>
            </w:r>
          </w:p>
        </w:tc>
        <w:tc>
          <w:tcPr>
            <w:tcW w:w="1843" w:type="dxa"/>
          </w:tcPr>
          <w:p w14:paraId="2B71F48B" w14:textId="7429FF6A" w:rsidR="0023077A" w:rsidRDefault="0023077A"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4DBF4572" w14:textId="30381E7B" w:rsidR="0023077A" w:rsidRDefault="0023077A" w:rsidP="00E91E35">
            <w:pPr>
              <w:cnfStyle w:val="000000000000" w:firstRow="0" w:lastRow="0" w:firstColumn="0" w:lastColumn="0" w:oddVBand="0" w:evenVBand="0" w:oddHBand="0" w:evenHBand="0" w:firstRowFirstColumn="0" w:firstRowLastColumn="0" w:lastRowFirstColumn="0" w:lastRowLastColumn="0"/>
            </w:pPr>
            <w:r>
              <w:t>While interpreters improve short term performance by not requiring the code to take the time to be compiled, they take longer overall for files that are run repeatedly and require that the interpreter be installed on any device that uses the program. An executable file, while taking longer to compile, can be run on most windows platforms and is portable.</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lastRenderedPageBreak/>
        <w:br w:type="page"/>
      </w:r>
    </w:p>
    <w:p w14:paraId="39850268" w14:textId="34892474" w:rsidR="0009439A" w:rsidRDefault="003E038B" w:rsidP="0009439A">
      <w:pPr>
        <w:pStyle w:val="Heading2"/>
      </w:pPr>
      <w:bookmarkStart w:id="22" w:name="_Toc526491714"/>
      <w:r>
        <w:lastRenderedPageBreak/>
        <w:t>Requirements Specification</w:t>
      </w:r>
      <w:bookmarkEnd w:id="22"/>
    </w:p>
    <w:p w14:paraId="0752DF5D" w14:textId="1DEA878F" w:rsidR="00B77CA5" w:rsidRDefault="001F26D8" w:rsidP="00B77CA5">
      <w:pPr>
        <w:pStyle w:val="Heading3"/>
      </w:pPr>
      <w:bookmarkStart w:id="23" w:name="_Toc526491715"/>
      <w:r>
        <w:t>Essential Features</w:t>
      </w:r>
      <w:bookmarkEnd w:id="23"/>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2B1DB1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If they cannot save the</w:t>
            </w:r>
            <w:r w:rsidR="00C630B8">
              <w:rPr>
                <w:color w:val="auto"/>
              </w:rPr>
              <w:t>ir</w:t>
            </w:r>
            <w:r>
              <w:rPr>
                <w:color w:val="auto"/>
              </w:rPr>
              <w:t xml:space="preserve"> </w:t>
            </w:r>
            <w:r w:rsidR="00D637D4" w:rsidRPr="00417240">
              <w:rPr>
                <w:color w:val="auto"/>
              </w:rPr>
              <w:t>work,</w:t>
            </w:r>
            <w:r w:rsidRPr="00417240">
              <w:rPr>
                <w:color w:val="auto"/>
              </w:rPr>
              <w:t xml:space="preserve">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4CB75C3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w:t>
            </w:r>
            <w:r w:rsidR="00C630B8">
              <w:rPr>
                <w:color w:val="auto"/>
              </w:rPr>
              <w:t>s</w:t>
            </w:r>
            <w:r w:rsidR="00C630B8">
              <w:rPr>
                <w:color w:val="auto"/>
                <w:vertAlign w:val="superscript"/>
              </w:rPr>
              <w:t xml:space="preserve"> [</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w:t>
            </w:r>
            <w:r>
              <w:rPr>
                <w:color w:val="auto"/>
              </w:rPr>
              <w:lastRenderedPageBreak/>
              <w:t>changing settings such as text size, 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w:t>
            </w:r>
            <w:r>
              <w:rPr>
                <w:color w:val="auto"/>
              </w:rPr>
              <w:lastRenderedPageBreak/>
              <w:t>is easily implemented in .NET as 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641489" w14:paraId="7653343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When a user program is running, the main application should be able to monitor and display feedback as to the state of the </w:t>
            </w:r>
            <w:r>
              <w:rPr>
                <w:color w:val="auto"/>
              </w:rPr>
              <w:lastRenderedPageBreak/>
              <w:t>application, reporting errors where necessary</w:t>
            </w:r>
          </w:p>
        </w:tc>
        <w:tc>
          <w:tcPr>
            <w:tcW w:w="3519" w:type="dxa"/>
          </w:tcPr>
          <w:p w14:paraId="723F340A" w14:textId="68110BE9"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lastRenderedPageBreak/>
              <w:t xml:space="preserve">This view would allow users to see when and where their programs crashed or exited, as well as send inputs to them. This allows all debugging to be handled within </w:t>
            </w:r>
            <w:r>
              <w:rPr>
                <w:color w:val="auto"/>
              </w:rPr>
              <w:lastRenderedPageBreak/>
              <w:t>the main application, so the user doesn’t have to switch contexts</w:t>
            </w:r>
          </w:p>
        </w:tc>
      </w:tr>
      <w:tr w:rsidR="00641489" w14:paraId="056651B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93" w:history="1">
        <w:r w:rsidRPr="00235AF5">
          <w:rPr>
            <w:rStyle w:val="Hyperlink"/>
          </w:rPr>
          <w:t>Web Designer Depot</w:t>
        </w:r>
      </w:hyperlink>
      <w:r>
        <w:t xml:space="preserve">, [2] – </w:t>
      </w:r>
      <w:hyperlink r:id="rId94" w:history="1">
        <w:r w:rsidRPr="00235AF5">
          <w:rPr>
            <w:rStyle w:val="Hyperlink"/>
          </w:rPr>
          <w:t>Wikipedia</w:t>
        </w:r>
      </w:hyperlink>
      <w:r>
        <w:t xml:space="preserve">, [3] – </w:t>
      </w:r>
      <w:hyperlink r:id="rId95"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502BD798" w:rsidR="004E430F" w:rsidRDefault="000A749D" w:rsidP="004E430F">
      <w:pPr>
        <w:pStyle w:val="Heading3"/>
      </w:pPr>
      <w:bookmarkStart w:id="24" w:name="_Toc526491716"/>
      <w:r>
        <w:t>Requirements</w:t>
      </w:r>
      <w:r w:rsidR="00F11D92">
        <w:t xml:space="preserve"> Specification</w:t>
      </w:r>
      <w:r w:rsidR="00FA6159">
        <w:t xml:space="preserve"> </w:t>
      </w:r>
      <w:r w:rsidR="00C630B8">
        <w:t>for</w:t>
      </w:r>
      <w:r w:rsidR="00FA6159">
        <w:t xml:space="preserve"> The Program</w:t>
      </w:r>
      <w:bookmarkEnd w:id="24"/>
    </w:p>
    <w:p w14:paraId="436D62D3" w14:textId="5F91D5D9" w:rsidR="004E430F" w:rsidRDefault="004E430F" w:rsidP="004E430F">
      <w:pPr>
        <w:pStyle w:val="Heading4"/>
      </w:pPr>
      <w:r>
        <w:t>Program Requirements</w:t>
      </w:r>
    </w:p>
    <w:p w14:paraId="0AA560D2" w14:textId="30A8EE5B" w:rsidR="004E430F" w:rsidRDefault="004E430F" w:rsidP="004E430F">
      <w:pPr>
        <w:pStyle w:val="ListParagraph"/>
        <w:numPr>
          <w:ilvl w:val="0"/>
          <w:numId w:val="38"/>
        </w:numPr>
      </w:pPr>
      <w:r>
        <w:t xml:space="preserve">Separate Design </w:t>
      </w:r>
      <w:r w:rsidR="0085324D">
        <w:t>and</w:t>
      </w:r>
      <w:r>
        <w:t xml:space="preserve"> Debugging Views</w:t>
      </w:r>
    </w:p>
    <w:p w14:paraId="232C6AC7" w14:textId="23AD665E" w:rsidR="004E430F" w:rsidRDefault="004E430F" w:rsidP="004E430F">
      <w:pPr>
        <w:pStyle w:val="ListParagraph"/>
        <w:numPr>
          <w:ilvl w:val="1"/>
          <w:numId w:val="3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6C5F54">
      <w:pPr>
        <w:pStyle w:val="ListParagraph"/>
        <w:numPr>
          <w:ilvl w:val="0"/>
          <w:numId w:val="38"/>
        </w:numPr>
      </w:pPr>
      <w:r>
        <w:t>Can be distributed across a network without sharing user data to other users</w:t>
      </w:r>
    </w:p>
    <w:p w14:paraId="61C23EF1" w14:textId="24A80DD3" w:rsidR="006C5F54" w:rsidRDefault="006C5F54" w:rsidP="006C5F54">
      <w:pPr>
        <w:pStyle w:val="ListParagraph"/>
        <w:numPr>
          <w:ilvl w:val="1"/>
          <w:numId w:val="3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E430F">
      <w:pPr>
        <w:pStyle w:val="ListParagraph"/>
        <w:numPr>
          <w:ilvl w:val="0"/>
          <w:numId w:val="3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E430F">
      <w:pPr>
        <w:pStyle w:val="ListParagraph"/>
        <w:numPr>
          <w:ilvl w:val="1"/>
          <w:numId w:val="38"/>
        </w:numPr>
      </w:pPr>
      <w:r w:rsidRPr="004E430F">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5A0307">
      <w:pPr>
        <w:pStyle w:val="ListParagraph"/>
        <w:numPr>
          <w:ilvl w:val="0"/>
          <w:numId w:val="38"/>
        </w:numPr>
      </w:pPr>
      <w:r>
        <w:t>Blocks</w:t>
      </w:r>
    </w:p>
    <w:p w14:paraId="31F128F8" w14:textId="621B4E72" w:rsidR="0030059E" w:rsidRDefault="0030059E" w:rsidP="0030059E">
      <w:pPr>
        <w:pStyle w:val="ListParagraph"/>
        <w:numPr>
          <w:ilvl w:val="1"/>
          <w:numId w:val="38"/>
        </w:numPr>
      </w:pPr>
      <w:r>
        <w:t>All Blocks</w:t>
      </w:r>
    </w:p>
    <w:p w14:paraId="726BC9FE" w14:textId="4EC5A244" w:rsidR="005A0307" w:rsidRDefault="005A0307" w:rsidP="005A0307">
      <w:pPr>
        <w:pStyle w:val="ListParagraph"/>
        <w:numPr>
          <w:ilvl w:val="1"/>
          <w:numId w:val="38"/>
        </w:numPr>
      </w:pPr>
      <w:r>
        <w:t>Process</w:t>
      </w:r>
      <w:r w:rsidR="00BA4651">
        <w:t xml:space="preserve"> blo</w:t>
      </w:r>
      <w:r w:rsidR="0030059E">
        <w:t>cks</w:t>
      </w:r>
    </w:p>
    <w:p w14:paraId="0EEED8DB" w14:textId="2DCB344F" w:rsidR="0030059E" w:rsidRPr="0030059E" w:rsidRDefault="0030059E" w:rsidP="0030059E">
      <w:pPr>
        <w:pStyle w:val="ListParagraph"/>
        <w:numPr>
          <w:ilvl w:val="2"/>
          <w:numId w:val="3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30059E">
      <w:pPr>
        <w:pStyle w:val="ListParagraph"/>
        <w:numPr>
          <w:ilvl w:val="2"/>
          <w:numId w:val="38"/>
        </w:numPr>
      </w:pPr>
      <w:r>
        <w:lastRenderedPageBreak/>
        <w:t>These blocks can have data block inputs, but cannot be defined by the user</w:t>
      </w:r>
    </w:p>
    <w:p w14:paraId="62D4FAAB" w14:textId="1A8E3EE5" w:rsidR="005A0307" w:rsidRDefault="0030059E" w:rsidP="005A0307">
      <w:pPr>
        <w:pStyle w:val="ListParagraph"/>
        <w:numPr>
          <w:ilvl w:val="1"/>
          <w:numId w:val="38"/>
        </w:numPr>
      </w:pPr>
      <w:r>
        <w:t>Data Blocks</w:t>
      </w:r>
    </w:p>
    <w:p w14:paraId="5E0F844C" w14:textId="3B223BAA" w:rsidR="0030059E" w:rsidRDefault="0030059E" w:rsidP="0030059E">
      <w:pPr>
        <w:pStyle w:val="ListParagraph"/>
        <w:numPr>
          <w:ilvl w:val="2"/>
          <w:numId w:val="38"/>
        </w:numPr>
      </w:pPr>
      <w:r>
        <w:t>Data blocks are equivalent to data literals</w:t>
      </w:r>
    </w:p>
    <w:p w14:paraId="2B57B03E" w14:textId="06DB6BCA" w:rsidR="0030059E" w:rsidRDefault="0030059E" w:rsidP="0030059E">
      <w:pPr>
        <w:pStyle w:val="ListParagraph"/>
        <w:numPr>
          <w:ilvl w:val="3"/>
          <w:numId w:val="38"/>
        </w:numPr>
      </w:pPr>
      <w:r>
        <w:t>Types include</w:t>
      </w:r>
    </w:p>
    <w:p w14:paraId="2AC2EAE4" w14:textId="20165900" w:rsidR="0030059E" w:rsidRDefault="0030059E" w:rsidP="0030059E">
      <w:pPr>
        <w:pStyle w:val="ListParagraph"/>
        <w:numPr>
          <w:ilvl w:val="4"/>
          <w:numId w:val="38"/>
        </w:numPr>
      </w:pPr>
      <w:r>
        <w:t>String</w:t>
      </w:r>
    </w:p>
    <w:p w14:paraId="1461064E" w14:textId="4452A7ED" w:rsidR="0030059E" w:rsidRDefault="0030059E" w:rsidP="0030059E">
      <w:pPr>
        <w:pStyle w:val="ListParagraph"/>
        <w:numPr>
          <w:ilvl w:val="4"/>
          <w:numId w:val="38"/>
        </w:numPr>
      </w:pPr>
      <w:r>
        <w:t>Decimal</w:t>
      </w:r>
    </w:p>
    <w:p w14:paraId="3200FB4D" w14:textId="50A3092A" w:rsidR="000D6059" w:rsidRDefault="000D6059" w:rsidP="0030059E">
      <w:pPr>
        <w:pStyle w:val="ListParagraph"/>
        <w:numPr>
          <w:ilvl w:val="4"/>
          <w:numId w:val="38"/>
        </w:numPr>
      </w:pPr>
      <w:r>
        <w:t>Integer</w:t>
      </w:r>
    </w:p>
    <w:p w14:paraId="3DBCEEA5" w14:textId="53CB9652" w:rsidR="0030059E" w:rsidRDefault="0030059E" w:rsidP="000D6059">
      <w:pPr>
        <w:pStyle w:val="ListParagraph"/>
        <w:numPr>
          <w:ilvl w:val="4"/>
          <w:numId w:val="38"/>
        </w:numPr>
      </w:pPr>
      <w:r>
        <w:t>Boolean</w:t>
      </w:r>
    </w:p>
    <w:p w14:paraId="3C7ABE3D" w14:textId="57019FF9" w:rsidR="0030059E" w:rsidRDefault="0030059E" w:rsidP="0030059E">
      <w:pPr>
        <w:pStyle w:val="ListParagraph"/>
        <w:numPr>
          <w:ilvl w:val="2"/>
          <w:numId w:val="38"/>
        </w:numPr>
      </w:pPr>
      <w:r>
        <w:t>They cannot be used by themselves, but act as an input to a process or function block</w:t>
      </w:r>
    </w:p>
    <w:p w14:paraId="7462E80C" w14:textId="407329E4" w:rsidR="0030059E" w:rsidRDefault="0030059E" w:rsidP="0030059E">
      <w:pPr>
        <w:pStyle w:val="ListParagraph"/>
        <w:numPr>
          <w:ilvl w:val="2"/>
          <w:numId w:val="38"/>
        </w:numPr>
      </w:pPr>
      <w:r>
        <w:t>Variable blocks</w:t>
      </w:r>
    </w:p>
    <w:p w14:paraId="1D1AF7AE" w14:textId="4F4BB947" w:rsidR="0030059E" w:rsidRDefault="0030059E" w:rsidP="0030059E">
      <w:pPr>
        <w:pStyle w:val="ListParagraph"/>
        <w:numPr>
          <w:ilvl w:val="3"/>
          <w:numId w:val="38"/>
        </w:numPr>
      </w:pPr>
      <w:r>
        <w:t>These are like normal data blocks but can be defined by the user</w:t>
      </w:r>
    </w:p>
    <w:p w14:paraId="0DFF8526" w14:textId="02FA34E3" w:rsidR="0030059E" w:rsidRDefault="0030059E" w:rsidP="000D6059">
      <w:pPr>
        <w:pStyle w:val="ListParagraph"/>
        <w:numPr>
          <w:ilvl w:val="3"/>
          <w:numId w:val="38"/>
        </w:numPr>
      </w:pPr>
      <w:r>
        <w:t>Variable block contents should be able to be displayed in the debugging mode</w:t>
      </w:r>
    </w:p>
    <w:p w14:paraId="7CE63E21" w14:textId="03274214" w:rsidR="004E430F" w:rsidRDefault="004E430F" w:rsidP="004E430F">
      <w:pPr>
        <w:pStyle w:val="ListParagraph"/>
        <w:numPr>
          <w:ilvl w:val="0"/>
          <w:numId w:val="3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E430F">
      <w:pPr>
        <w:pStyle w:val="ListParagraph"/>
        <w:numPr>
          <w:ilvl w:val="1"/>
          <w:numId w:val="3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E430F">
      <w:pPr>
        <w:pStyle w:val="ListParagraph"/>
        <w:numPr>
          <w:ilvl w:val="1"/>
          <w:numId w:val="38"/>
        </w:numPr>
      </w:pPr>
      <w:r>
        <w:t>Each category should be separated</w:t>
      </w:r>
    </w:p>
    <w:p w14:paraId="454BAC9C" w14:textId="5179AEB7" w:rsidR="004E430F" w:rsidRDefault="005A0307" w:rsidP="004E430F">
      <w:pPr>
        <w:pStyle w:val="ListParagraph"/>
        <w:numPr>
          <w:ilvl w:val="0"/>
          <w:numId w:val="38"/>
        </w:numPr>
      </w:pPr>
      <w:r>
        <w:t xml:space="preserve">Data </w:t>
      </w:r>
      <w:r w:rsidR="004E430F">
        <w:t>Types</w:t>
      </w:r>
    </w:p>
    <w:p w14:paraId="45DD9F98" w14:textId="2412D331" w:rsidR="004E430F" w:rsidRDefault="004E430F" w:rsidP="004E430F">
      <w:pPr>
        <w:pStyle w:val="ListParagraph"/>
        <w:numPr>
          <w:ilvl w:val="1"/>
          <w:numId w:val="38"/>
        </w:numPr>
      </w:pPr>
      <w:r w:rsidRPr="004E430F">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625337">
      <w:pPr>
        <w:pStyle w:val="ListParagraph"/>
        <w:numPr>
          <w:ilvl w:val="0"/>
          <w:numId w:val="38"/>
        </w:numPr>
      </w:pPr>
      <w:r>
        <w:t>Menu toolbar at the top of the screen</w:t>
      </w:r>
    </w:p>
    <w:p w14:paraId="369289D1" w14:textId="74BCE9D1" w:rsidR="00625337" w:rsidRDefault="00E911DD" w:rsidP="00625337">
      <w:pPr>
        <w:pStyle w:val="ListParagraph"/>
        <w:numPr>
          <w:ilvl w:val="1"/>
          <w:numId w:val="38"/>
        </w:numPr>
      </w:pPr>
      <w:r>
        <w:t>This toolbar would contain commands such as:</w:t>
      </w:r>
    </w:p>
    <w:p w14:paraId="503786BD" w14:textId="59B5622C" w:rsidR="00E911DD" w:rsidRDefault="00E911DD" w:rsidP="00E911DD">
      <w:pPr>
        <w:pStyle w:val="ListParagraph"/>
        <w:numPr>
          <w:ilvl w:val="2"/>
          <w:numId w:val="38"/>
        </w:numPr>
      </w:pPr>
      <w:r>
        <w:t>File</w:t>
      </w:r>
    </w:p>
    <w:p w14:paraId="1E841245" w14:textId="050E554D" w:rsidR="00E911DD" w:rsidRDefault="00E911DD" w:rsidP="00E911DD">
      <w:pPr>
        <w:pStyle w:val="ListParagraph"/>
        <w:numPr>
          <w:ilvl w:val="3"/>
          <w:numId w:val="38"/>
        </w:numPr>
      </w:pPr>
      <w:r>
        <w:t>Open</w:t>
      </w:r>
    </w:p>
    <w:p w14:paraId="11EB2D23" w14:textId="3D8D53E8" w:rsidR="00E911DD" w:rsidRDefault="00E911DD" w:rsidP="00E911DD">
      <w:pPr>
        <w:pStyle w:val="ListParagraph"/>
        <w:numPr>
          <w:ilvl w:val="3"/>
          <w:numId w:val="38"/>
        </w:numPr>
      </w:pPr>
      <w:r>
        <w:t>New</w:t>
      </w:r>
    </w:p>
    <w:p w14:paraId="71D8D321" w14:textId="03CEF3A6" w:rsidR="00E911DD" w:rsidRDefault="00E911DD" w:rsidP="00E911DD">
      <w:pPr>
        <w:pStyle w:val="ListParagraph"/>
        <w:numPr>
          <w:ilvl w:val="3"/>
          <w:numId w:val="38"/>
        </w:numPr>
      </w:pPr>
      <w:r>
        <w:t>Save</w:t>
      </w:r>
    </w:p>
    <w:p w14:paraId="3565D7C9" w14:textId="36F94D6B" w:rsidR="00E911DD" w:rsidRDefault="00E911DD" w:rsidP="00E911DD">
      <w:pPr>
        <w:pStyle w:val="ListParagraph"/>
        <w:numPr>
          <w:ilvl w:val="3"/>
          <w:numId w:val="38"/>
        </w:numPr>
      </w:pPr>
      <w:r>
        <w:t>Options</w:t>
      </w:r>
    </w:p>
    <w:p w14:paraId="151BD5A5" w14:textId="3CA8EF37" w:rsidR="005A0307" w:rsidRDefault="005A0307" w:rsidP="00E911DD">
      <w:pPr>
        <w:pStyle w:val="ListParagraph"/>
        <w:numPr>
          <w:ilvl w:val="3"/>
          <w:numId w:val="38"/>
        </w:numPr>
      </w:pPr>
      <w:r>
        <w:t>Show in C#</w:t>
      </w:r>
    </w:p>
    <w:p w14:paraId="1368BACD" w14:textId="61203DFE" w:rsidR="00E911DD" w:rsidRDefault="00E911DD" w:rsidP="00E911DD">
      <w:pPr>
        <w:pStyle w:val="ListParagraph"/>
        <w:numPr>
          <w:ilvl w:val="2"/>
          <w:numId w:val="38"/>
        </w:numPr>
      </w:pPr>
      <w:r>
        <w:t>Edit</w:t>
      </w:r>
    </w:p>
    <w:p w14:paraId="2CF72A44" w14:textId="55F311D2" w:rsidR="00E911DD" w:rsidRDefault="00E911DD" w:rsidP="00E911DD">
      <w:pPr>
        <w:pStyle w:val="ListParagraph"/>
        <w:numPr>
          <w:ilvl w:val="3"/>
          <w:numId w:val="38"/>
        </w:numPr>
      </w:pPr>
      <w:r>
        <w:t>Cut</w:t>
      </w:r>
    </w:p>
    <w:p w14:paraId="3FEF7BA6" w14:textId="7E60D48C" w:rsidR="00E911DD" w:rsidRDefault="00E911DD" w:rsidP="00E911DD">
      <w:pPr>
        <w:pStyle w:val="ListParagraph"/>
        <w:numPr>
          <w:ilvl w:val="3"/>
          <w:numId w:val="38"/>
        </w:numPr>
      </w:pPr>
      <w:r>
        <w:t>Copy</w:t>
      </w:r>
    </w:p>
    <w:p w14:paraId="63C6EA88" w14:textId="19984B36" w:rsidR="00E911DD" w:rsidRDefault="00E911DD" w:rsidP="00E911DD">
      <w:pPr>
        <w:pStyle w:val="ListParagraph"/>
        <w:numPr>
          <w:ilvl w:val="3"/>
          <w:numId w:val="38"/>
        </w:numPr>
      </w:pPr>
      <w:r>
        <w:t>Paste</w:t>
      </w:r>
    </w:p>
    <w:p w14:paraId="028A1DCE" w14:textId="3F37767A" w:rsidR="00E911DD" w:rsidRDefault="00E911DD" w:rsidP="00E911DD">
      <w:pPr>
        <w:pStyle w:val="ListParagraph"/>
        <w:numPr>
          <w:ilvl w:val="3"/>
          <w:numId w:val="38"/>
        </w:numPr>
      </w:pPr>
      <w:r>
        <w:t>Command Palette</w:t>
      </w:r>
    </w:p>
    <w:p w14:paraId="3A245961" w14:textId="353AD54F" w:rsidR="00E911DD" w:rsidRDefault="00E911DD" w:rsidP="00E911DD">
      <w:pPr>
        <w:pStyle w:val="ListParagraph"/>
        <w:numPr>
          <w:ilvl w:val="2"/>
          <w:numId w:val="38"/>
        </w:numPr>
      </w:pPr>
      <w:r>
        <w:t>Run</w:t>
      </w:r>
    </w:p>
    <w:p w14:paraId="2D160733" w14:textId="4171D9F2" w:rsidR="00E911DD" w:rsidRDefault="00E911DD" w:rsidP="00E911DD">
      <w:pPr>
        <w:pStyle w:val="ListParagraph"/>
        <w:numPr>
          <w:ilvl w:val="3"/>
          <w:numId w:val="38"/>
        </w:numPr>
      </w:pPr>
      <w:r>
        <w:t>Debugging View</w:t>
      </w:r>
    </w:p>
    <w:p w14:paraId="47C2F441" w14:textId="507A15B1" w:rsidR="00E911DD" w:rsidRDefault="00E911DD" w:rsidP="00E911DD">
      <w:pPr>
        <w:pStyle w:val="ListParagraph"/>
        <w:numPr>
          <w:ilvl w:val="3"/>
          <w:numId w:val="38"/>
        </w:numPr>
      </w:pPr>
      <w:r>
        <w:t>Full App</w:t>
      </w:r>
    </w:p>
    <w:p w14:paraId="769F0F3A" w14:textId="7F262C39" w:rsidR="00E911DD" w:rsidRDefault="00E911DD" w:rsidP="00E911DD">
      <w:pPr>
        <w:pStyle w:val="ListParagraph"/>
        <w:numPr>
          <w:ilvl w:val="2"/>
          <w:numId w:val="38"/>
        </w:numPr>
      </w:pPr>
      <w:r>
        <w:t>Help</w:t>
      </w:r>
    </w:p>
    <w:p w14:paraId="767B9571" w14:textId="660CCD91" w:rsidR="00E911DD" w:rsidRDefault="00E911DD" w:rsidP="00E911DD">
      <w:pPr>
        <w:pStyle w:val="ListParagraph"/>
        <w:numPr>
          <w:ilvl w:val="3"/>
          <w:numId w:val="38"/>
        </w:numPr>
      </w:pPr>
      <w:r>
        <w:lastRenderedPageBreak/>
        <w:t>About Blocks</w:t>
      </w:r>
    </w:p>
    <w:p w14:paraId="143733BB" w14:textId="754EF515" w:rsidR="00E911DD" w:rsidRDefault="00E911DD" w:rsidP="00E911DD">
      <w:pPr>
        <w:pStyle w:val="ListParagraph"/>
        <w:numPr>
          <w:ilvl w:val="3"/>
          <w:numId w:val="38"/>
        </w:numPr>
      </w:pPr>
      <w:r>
        <w:t xml:space="preserve">About </w:t>
      </w:r>
      <w:r w:rsidR="0085324D">
        <w:t>the</w:t>
      </w:r>
      <w:r>
        <w:t xml:space="preserve"> Workspace</w:t>
      </w:r>
    </w:p>
    <w:p w14:paraId="5365994D" w14:textId="6ED66B5D" w:rsidR="00E911DD" w:rsidRDefault="00E911DD" w:rsidP="00E911DD">
      <w:pPr>
        <w:pStyle w:val="ListParagraph"/>
        <w:numPr>
          <w:ilvl w:val="3"/>
          <w:numId w:val="38"/>
        </w:numPr>
      </w:pPr>
      <w:r>
        <w:t>About Debugging</w:t>
      </w:r>
    </w:p>
    <w:p w14:paraId="32E1C03A" w14:textId="43DACB77" w:rsidR="00E911DD" w:rsidRDefault="00E911DD" w:rsidP="00E911DD">
      <w:pPr>
        <w:pStyle w:val="ListParagraph"/>
        <w:numPr>
          <w:ilvl w:val="0"/>
          <w:numId w:val="3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3E038B">
      <w:pPr>
        <w:pStyle w:val="ListParagraph"/>
        <w:numPr>
          <w:ilvl w:val="1"/>
          <w:numId w:val="3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E430F">
      <w:pPr>
        <w:pStyle w:val="ListParagraph"/>
        <w:numPr>
          <w:ilvl w:val="0"/>
          <w:numId w:val="38"/>
        </w:numPr>
      </w:pPr>
      <w:r>
        <w:t>A fully functioning Command-Line Interface program as an output</w:t>
      </w:r>
    </w:p>
    <w:p w14:paraId="48AAA58D" w14:textId="2FEECDDE" w:rsidR="004E430F" w:rsidRDefault="00F05536" w:rsidP="004E430F">
      <w:pPr>
        <w:pStyle w:val="ListParagraph"/>
        <w:numPr>
          <w:ilvl w:val="1"/>
          <w:numId w:val="38"/>
        </w:numPr>
      </w:pPr>
      <w:r>
        <w:t>This would be the “*.exe” file produced by compiled code</w:t>
      </w:r>
    </w:p>
    <w:p w14:paraId="3F1370BD" w14:textId="7058B0FB" w:rsidR="004E430F" w:rsidRDefault="00625337" w:rsidP="004E430F">
      <w:pPr>
        <w:pStyle w:val="ListParagraph"/>
        <w:numPr>
          <w:ilvl w:val="0"/>
          <w:numId w:val="38"/>
        </w:numPr>
      </w:pPr>
      <w:r>
        <w:t>Textboxes to display variable output to the side of the CLI window</w:t>
      </w:r>
    </w:p>
    <w:p w14:paraId="615F00B4" w14:textId="1DAC26A3" w:rsidR="004E430F" w:rsidRDefault="00216D5C" w:rsidP="004E430F">
      <w:pPr>
        <w:pStyle w:val="ListParagraph"/>
        <w:numPr>
          <w:ilvl w:val="1"/>
          <w:numId w:val="38"/>
        </w:numPr>
      </w:pPr>
      <w:r>
        <w:t>This allows the user to view the contents of variables in the program as they update</w:t>
      </w:r>
    </w:p>
    <w:p w14:paraId="74898F54" w14:textId="24D3159E" w:rsidR="00625337" w:rsidRDefault="00A765D8" w:rsidP="00625337">
      <w:pPr>
        <w:pStyle w:val="ListParagraph"/>
        <w:numPr>
          <w:ilvl w:val="3"/>
          <w:numId w:val="3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E430F">
      <w:pPr>
        <w:pStyle w:val="ListParagraph"/>
        <w:numPr>
          <w:ilvl w:val="0"/>
          <w:numId w:val="3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5A0307">
      <w:pPr>
        <w:pStyle w:val="ListParagraph"/>
        <w:numPr>
          <w:ilvl w:val="1"/>
          <w:numId w:val="38"/>
        </w:numPr>
      </w:pPr>
      <w:r>
        <w:t xml:space="preserve">This allows users to get back to editing their program easily without having </w:t>
      </w:r>
      <w:r w:rsidR="00214A87">
        <w:t>to close and reload the program</w:t>
      </w:r>
    </w:p>
    <w:p w14:paraId="5BBABC01" w14:textId="48945AED" w:rsidR="005A0307" w:rsidRDefault="00BA4651" w:rsidP="005A0307">
      <w:pPr>
        <w:pStyle w:val="ListParagraph"/>
        <w:numPr>
          <w:ilvl w:val="0"/>
          <w:numId w:val="38"/>
        </w:numPr>
      </w:pPr>
      <w:r>
        <w:t>If an error occurs, a dialog box should appear informing the user of the error, but the main program should not crash</w:t>
      </w:r>
    </w:p>
    <w:p w14:paraId="23C9DC5C" w14:textId="0C86C0BD" w:rsidR="00BA4651" w:rsidRDefault="00214A87" w:rsidP="003E038B">
      <w:pPr>
        <w:pStyle w:val="ListParagraph"/>
        <w:numPr>
          <w:ilvl w:val="1"/>
          <w:numId w:val="38"/>
        </w:numPr>
      </w:pPr>
      <w:r>
        <w:t>This allows errors that are found to be dealt with quickly without having to reload the program. It also prevents loss of data from a crash</w:t>
      </w:r>
    </w:p>
    <w:p w14:paraId="504BEC57" w14:textId="78D40B37" w:rsidR="000A749D" w:rsidRDefault="00BB75FF" w:rsidP="000A749D">
      <w:pPr>
        <w:pStyle w:val="Heading3"/>
      </w:pPr>
      <w:bookmarkStart w:id="25" w:name="_Toc526491717"/>
      <w:r>
        <w:t xml:space="preserve">System Software </w:t>
      </w:r>
      <w:r w:rsidR="00C630B8">
        <w:t>and</w:t>
      </w:r>
      <w:r>
        <w:t xml:space="preserve"> Hardware</w:t>
      </w:r>
      <w:r w:rsidR="000A749D">
        <w:t xml:space="preserve"> </w:t>
      </w:r>
      <w:r w:rsidR="0085324D">
        <w:t>Requirements</w:t>
      </w:r>
      <w:bookmarkEnd w:id="25"/>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 xml:space="preserve">The user or program must have MSBuild.exe installed, and must </w:t>
            </w:r>
            <w:r>
              <w:lastRenderedPageBreak/>
              <w:t>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lastRenderedPageBreak/>
              <w:t xml:space="preserve">To build and run programs using the solution specified later, my program must </w:t>
            </w:r>
            <w:r w:rsidRPr="00BB75FF">
              <w:lastRenderedPageBreak/>
              <w:t>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lastRenderedPageBreak/>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6" w:name="_Toc526491718"/>
      <w:r>
        <w:t>Limitations Of The Program</w:t>
      </w:r>
      <w:bookmarkEnd w:id="26"/>
    </w:p>
    <w:p w14:paraId="4C91BF55" w14:textId="27D1E050" w:rsidR="005B298D" w:rsidRPr="00A32F48" w:rsidRDefault="005B298D" w:rsidP="005B298D">
      <w:pPr>
        <w:pStyle w:val="Heading3"/>
      </w:pPr>
      <w:bookmarkStart w:id="27" w:name="_Toc526491719"/>
      <w:r>
        <w:t>GUI</w:t>
      </w:r>
      <w:r w:rsidR="00856E73">
        <w:t xml:space="preserve"> based app development</w:t>
      </w:r>
      <w:bookmarkEnd w:id="27"/>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8" w:name="_Toc526491720"/>
      <w:r>
        <w:t>Dedicated ability to s</w:t>
      </w:r>
      <w:r w:rsidR="005B298D">
        <w:t>har</w:t>
      </w:r>
      <w:r>
        <w:t>e</w:t>
      </w:r>
      <w:r w:rsidR="005B298D">
        <w:t xml:space="preserve"> programs online</w:t>
      </w:r>
      <w:bookmarkEnd w:id="28"/>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29" w:name="_Toc526491721"/>
      <w:r>
        <w:t>Support for multiple languages</w:t>
      </w:r>
      <w:bookmarkEnd w:id="29"/>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w:t>
      </w:r>
      <w:r>
        <w:lastRenderedPageBreak/>
        <w:t>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0" w:name="_Toc526491722"/>
      <w:r>
        <w:lastRenderedPageBreak/>
        <w:t xml:space="preserve">Measureable Success </w:t>
      </w:r>
      <w:r w:rsidR="00A64F0A">
        <w:t>Criteria</w:t>
      </w:r>
      <w:bookmarkEnd w:id="30"/>
    </w:p>
    <w:p w14:paraId="44DCC847" w14:textId="3C32EACE" w:rsidR="00822973" w:rsidRDefault="00822973" w:rsidP="00822973">
      <w:pPr>
        <w:pStyle w:val="ListParagraph"/>
        <w:numPr>
          <w:ilvl w:val="0"/>
          <w:numId w:val="32"/>
        </w:numPr>
      </w:pPr>
      <w:r>
        <w:t>Can a teacher use it to help assist students learning?</w:t>
      </w:r>
    </w:p>
    <w:p w14:paraId="0866A3D3" w14:textId="667459CE" w:rsidR="00822973" w:rsidRDefault="00822973" w:rsidP="00822973">
      <w:pPr>
        <w:pStyle w:val="ListParagraph"/>
        <w:numPr>
          <w:ilvl w:val="1"/>
          <w:numId w:val="32"/>
        </w:numPr>
      </w:pPr>
      <w:r>
        <w:t>Do the students feel that it is an effective learning aid?</w:t>
      </w:r>
    </w:p>
    <w:p w14:paraId="18A61791" w14:textId="56DE7CBB" w:rsidR="007343B4" w:rsidRDefault="007343B4" w:rsidP="007343B4">
      <w:pPr>
        <w:pStyle w:val="ListParagraph"/>
        <w:numPr>
          <w:ilvl w:val="2"/>
          <w:numId w:val="32"/>
        </w:numPr>
      </w:pPr>
      <w:r>
        <w:t>If students don’t want to use a program, then they are less likely to engage with it</w:t>
      </w:r>
    </w:p>
    <w:p w14:paraId="3B86267B" w14:textId="36AD0B3D" w:rsidR="00822973" w:rsidRDefault="00822973" w:rsidP="00822973">
      <w:pPr>
        <w:pStyle w:val="ListParagraph"/>
        <w:numPr>
          <w:ilvl w:val="1"/>
          <w:numId w:val="32"/>
        </w:numPr>
      </w:pPr>
      <w:r>
        <w:t>Does the teacher find it easy to teach with?</w:t>
      </w:r>
    </w:p>
    <w:p w14:paraId="2794EDB7" w14:textId="6340F01A" w:rsidR="007343B4" w:rsidRDefault="007343B4" w:rsidP="007343B4">
      <w:pPr>
        <w:pStyle w:val="ListParagraph"/>
        <w:numPr>
          <w:ilvl w:val="2"/>
          <w:numId w:val="32"/>
        </w:numPr>
      </w:pPr>
      <w:r>
        <w:t xml:space="preserve">If a program </w:t>
      </w:r>
      <w:r w:rsidR="0085324D">
        <w:t>hinders</w:t>
      </w:r>
      <w:r>
        <w:t xml:space="preserve"> teaching, then it is ineffective as a teaching aid</w:t>
      </w:r>
    </w:p>
    <w:p w14:paraId="15A200A4" w14:textId="69CB647B" w:rsidR="001C0CF9" w:rsidRDefault="00A9767C" w:rsidP="001C0CF9">
      <w:pPr>
        <w:pStyle w:val="ListParagraph"/>
        <w:numPr>
          <w:ilvl w:val="0"/>
          <w:numId w:val="32"/>
        </w:numPr>
      </w:pPr>
      <w:r>
        <w:t>Can students use the program to produce a functioning program?</w:t>
      </w:r>
    </w:p>
    <w:p w14:paraId="35811B66" w14:textId="7C78CB93" w:rsidR="00907AFF" w:rsidRDefault="00A9767C" w:rsidP="00907AFF">
      <w:pPr>
        <w:pStyle w:val="ListParagraph"/>
        <w:numPr>
          <w:ilvl w:val="1"/>
          <w:numId w:val="32"/>
        </w:numPr>
      </w:pPr>
      <w:r>
        <w:t>Can the resultant program take inputs</w:t>
      </w:r>
      <w:r w:rsidR="00907AFF">
        <w:t xml:space="preserve"> from the user</w:t>
      </w:r>
      <w:r>
        <w:t>?</w:t>
      </w:r>
    </w:p>
    <w:p w14:paraId="3CA94712" w14:textId="598EA3C1" w:rsidR="00A9767C" w:rsidRDefault="00A9767C" w:rsidP="00A9767C">
      <w:pPr>
        <w:pStyle w:val="ListParagraph"/>
        <w:numPr>
          <w:ilvl w:val="1"/>
          <w:numId w:val="32"/>
        </w:numPr>
      </w:pPr>
      <w:r>
        <w:t>Can the resultant program take actions based on those inputs?</w:t>
      </w:r>
    </w:p>
    <w:p w14:paraId="7964AEC3" w14:textId="24F4D944" w:rsidR="00A9767C" w:rsidRDefault="00A9767C" w:rsidP="00A9767C">
      <w:pPr>
        <w:pStyle w:val="ListParagraph"/>
        <w:numPr>
          <w:ilvl w:val="1"/>
          <w:numId w:val="32"/>
        </w:numPr>
      </w:pPr>
      <w:r>
        <w:t xml:space="preserve">Can the resultant program output data as </w:t>
      </w:r>
      <w:r w:rsidR="00662A90">
        <w:t>the user has instructed</w:t>
      </w:r>
      <w:r>
        <w:t>?</w:t>
      </w:r>
    </w:p>
    <w:p w14:paraId="4FA1CE60" w14:textId="207D2598" w:rsidR="00907AFF" w:rsidRDefault="0085324D" w:rsidP="00907AFF">
      <w:pPr>
        <w:pStyle w:val="ListParagraph"/>
        <w:numPr>
          <w:ilvl w:val="2"/>
          <w:numId w:val="32"/>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A9767C">
      <w:pPr>
        <w:pStyle w:val="ListParagraph"/>
        <w:numPr>
          <w:ilvl w:val="0"/>
          <w:numId w:val="32"/>
        </w:numPr>
      </w:pPr>
      <w:r>
        <w:t>If unexpected data is inputted, will the error be handled correctly?</w:t>
      </w:r>
    </w:p>
    <w:p w14:paraId="54950905" w14:textId="148CD3A5" w:rsidR="00BB5534" w:rsidRDefault="00A9767C" w:rsidP="003C0406">
      <w:pPr>
        <w:pStyle w:val="ListParagraph"/>
        <w:numPr>
          <w:ilvl w:val="1"/>
          <w:numId w:val="32"/>
        </w:numPr>
      </w:pPr>
      <w:r>
        <w:t>Will the resultant program’s execution be halted?</w:t>
      </w:r>
      <w:r w:rsidR="00BB5534">
        <w:t xml:space="preserve"> </w:t>
      </w:r>
    </w:p>
    <w:p w14:paraId="2A38A331" w14:textId="79A02D84" w:rsidR="00A9767C" w:rsidRDefault="00A9767C" w:rsidP="00A9767C">
      <w:pPr>
        <w:pStyle w:val="ListParagraph"/>
        <w:numPr>
          <w:ilvl w:val="1"/>
          <w:numId w:val="32"/>
        </w:numPr>
      </w:pPr>
      <w:r>
        <w:t>Will the main program continue to execute, reporting the error to the user without crashing?</w:t>
      </w:r>
    </w:p>
    <w:p w14:paraId="10FF1339" w14:textId="63592807" w:rsidR="00BB5534" w:rsidRDefault="00BB5534" w:rsidP="00BB5534">
      <w:pPr>
        <w:pStyle w:val="ListParagraph"/>
        <w:numPr>
          <w:ilvl w:val="2"/>
          <w:numId w:val="32"/>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BB5534">
      <w:pPr>
        <w:pStyle w:val="ListParagraph"/>
        <w:numPr>
          <w:ilvl w:val="2"/>
          <w:numId w:val="32"/>
        </w:numPr>
      </w:pPr>
      <w:r>
        <w:t>If the main program encounters an error, it should inform the user and attempt to save their work before closing itself</w:t>
      </w:r>
    </w:p>
    <w:p w14:paraId="655F54B7" w14:textId="1F5A1B0C" w:rsidR="00A9767C" w:rsidRDefault="00A9767C" w:rsidP="00A9767C">
      <w:pPr>
        <w:pStyle w:val="ListParagraph"/>
        <w:numPr>
          <w:ilvl w:val="0"/>
          <w:numId w:val="32"/>
        </w:numPr>
      </w:pPr>
      <w:r>
        <w:t>Can students continue working after finishing a session</w:t>
      </w:r>
    </w:p>
    <w:p w14:paraId="5ECC6B9B" w14:textId="790BDE0D" w:rsidR="00A9767C" w:rsidRDefault="00A9767C" w:rsidP="00A9767C">
      <w:pPr>
        <w:pStyle w:val="ListParagraph"/>
        <w:numPr>
          <w:ilvl w:val="1"/>
          <w:numId w:val="32"/>
        </w:numPr>
      </w:pPr>
      <w:r>
        <w:t>Can they save their work</w:t>
      </w:r>
      <w:r w:rsidR="00724210">
        <w:t xml:space="preserve"> to a file?</w:t>
      </w:r>
    </w:p>
    <w:p w14:paraId="4754F826" w14:textId="0FABF14B" w:rsidR="005A4CAC" w:rsidRDefault="00724210" w:rsidP="005A4CAC">
      <w:pPr>
        <w:pStyle w:val="ListParagraph"/>
        <w:numPr>
          <w:ilvl w:val="1"/>
          <w:numId w:val="32"/>
        </w:numPr>
      </w:pPr>
      <w:r>
        <w:t>Can they open their work from a file?</w:t>
      </w:r>
    </w:p>
    <w:p w14:paraId="525472B5" w14:textId="7AB1A0CE" w:rsidR="00F46B85" w:rsidRDefault="00F46B85" w:rsidP="00F46B85">
      <w:pPr>
        <w:pStyle w:val="ListParagraph"/>
        <w:numPr>
          <w:ilvl w:val="2"/>
          <w:numId w:val="32"/>
        </w:numPr>
      </w:pPr>
      <w:r>
        <w:t>These allow students to continue working after periods of time without risking a loss of work</w:t>
      </w:r>
    </w:p>
    <w:p w14:paraId="0A22D69C" w14:textId="5D1E6892" w:rsidR="00A9767C" w:rsidRDefault="005A4CAC" w:rsidP="005A4CAC">
      <w:pPr>
        <w:pStyle w:val="ListParagraph"/>
        <w:numPr>
          <w:ilvl w:val="0"/>
          <w:numId w:val="32"/>
        </w:numPr>
      </w:pPr>
      <w:r>
        <w:t>Do students feel that the program is useful?</w:t>
      </w:r>
    </w:p>
    <w:p w14:paraId="4B825025" w14:textId="77777777" w:rsidR="003C5763" w:rsidRDefault="005A4CAC" w:rsidP="003C5763">
      <w:pPr>
        <w:pStyle w:val="ListParagraph"/>
        <w:numPr>
          <w:ilvl w:val="1"/>
          <w:numId w:val="32"/>
        </w:numPr>
      </w:pPr>
      <w:r>
        <w:t>Can they demonstrate an understanding of programming co</w:t>
      </w:r>
      <w:r w:rsidR="00D44872">
        <w:t>n</w:t>
      </w:r>
      <w:r>
        <w:t>cepts?</w:t>
      </w:r>
    </w:p>
    <w:p w14:paraId="7C36F447" w14:textId="77777777" w:rsidR="003C5763" w:rsidRDefault="00BB75FF" w:rsidP="003C5763">
      <w:pPr>
        <w:pStyle w:val="ListParagraph"/>
        <w:numPr>
          <w:ilvl w:val="1"/>
          <w:numId w:val="32"/>
        </w:numPr>
      </w:pPr>
      <w:r>
        <w:t>When tested, can students produce a program that uses basic concepts of programming</w:t>
      </w:r>
      <w:r w:rsidR="003C5763">
        <w:t xml:space="preserve"> correctly?</w:t>
      </w:r>
    </w:p>
    <w:p w14:paraId="2E525214" w14:textId="6346515C" w:rsidR="003C5763" w:rsidRDefault="003C5763" w:rsidP="003C5763">
      <w:pPr>
        <w:pStyle w:val="ListParagraph"/>
        <w:numPr>
          <w:ilvl w:val="1"/>
          <w:numId w:val="32"/>
        </w:numPr>
      </w:pPr>
      <w:r>
        <w:t>Does this understanding carry over to other languages?</w:t>
      </w:r>
    </w:p>
    <w:p w14:paraId="1BAC2325" w14:textId="19A0394E" w:rsidR="003C5763" w:rsidRDefault="003C5763" w:rsidP="003C5763">
      <w:pPr>
        <w:pStyle w:val="ListParagraph"/>
        <w:numPr>
          <w:ilvl w:val="2"/>
          <w:numId w:val="32"/>
        </w:numPr>
      </w:pPr>
      <w:r>
        <w:t>If these criteria are not met, then the program has not fulfilled its purpose of explaining these concepts</w:t>
      </w:r>
    </w:p>
    <w:p w14:paraId="28831B3B" w14:textId="2596399D" w:rsidR="00D44872" w:rsidRDefault="00D44872" w:rsidP="00D44872">
      <w:pPr>
        <w:pStyle w:val="ListParagraph"/>
        <w:numPr>
          <w:ilvl w:val="0"/>
          <w:numId w:val="32"/>
        </w:numPr>
      </w:pPr>
      <w:r>
        <w:t xml:space="preserve">Does the program conform to modern standards of data security in </w:t>
      </w:r>
      <w:r w:rsidR="00662A90">
        <w:t>schools?</w:t>
      </w:r>
    </w:p>
    <w:p w14:paraId="0F2D09E4" w14:textId="6F1FE8F2" w:rsidR="006C5F54" w:rsidRDefault="006C5F54" w:rsidP="006C5F54">
      <w:pPr>
        <w:pStyle w:val="ListParagraph"/>
        <w:numPr>
          <w:ilvl w:val="1"/>
          <w:numId w:val="32"/>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3C5763">
      <w:pPr>
        <w:pStyle w:val="ListParagraph"/>
        <w:numPr>
          <w:ilvl w:val="2"/>
          <w:numId w:val="32"/>
        </w:numPr>
      </w:pPr>
      <w:r>
        <w:t>The school could be fined between £2,000 and £100,000 per breach of personal data</w:t>
      </w:r>
    </w:p>
    <w:p w14:paraId="185CCF81" w14:textId="6DF01486" w:rsidR="006C5F54" w:rsidRDefault="006C5F54" w:rsidP="00D44872">
      <w:pPr>
        <w:pStyle w:val="ListParagraph"/>
        <w:numPr>
          <w:ilvl w:val="0"/>
          <w:numId w:val="32"/>
        </w:numPr>
      </w:pPr>
      <w:r>
        <w:t xml:space="preserve">Can students </w:t>
      </w:r>
      <w:r w:rsidR="005D435E">
        <w:t>design and edit their own program?</w:t>
      </w:r>
    </w:p>
    <w:p w14:paraId="1DD03388" w14:textId="63876D12" w:rsidR="005D435E" w:rsidRDefault="005D435E" w:rsidP="005D435E">
      <w:pPr>
        <w:pStyle w:val="ListParagraph"/>
        <w:numPr>
          <w:ilvl w:val="1"/>
          <w:numId w:val="32"/>
        </w:numPr>
      </w:pPr>
      <w:r>
        <w:t>Can they click and drag an item into a workspace?</w:t>
      </w:r>
    </w:p>
    <w:p w14:paraId="5D703317" w14:textId="69962CCC" w:rsidR="003158CA" w:rsidRDefault="003158CA" w:rsidP="003158CA">
      <w:pPr>
        <w:pStyle w:val="ListParagraph"/>
        <w:numPr>
          <w:ilvl w:val="2"/>
          <w:numId w:val="32"/>
        </w:numPr>
      </w:pPr>
      <w:r>
        <w:t xml:space="preserve">If they cannot place items into the </w:t>
      </w:r>
      <w:r w:rsidR="00C630B8">
        <w:t>workspace,</w:t>
      </w:r>
      <w:r>
        <w:t xml:space="preserve"> they’re not going to be able to build up a program in the first place</w:t>
      </w:r>
    </w:p>
    <w:p w14:paraId="665A8E76" w14:textId="22F82575" w:rsidR="005D435E" w:rsidRDefault="005D435E" w:rsidP="005D435E">
      <w:pPr>
        <w:pStyle w:val="ListParagraph"/>
        <w:numPr>
          <w:ilvl w:val="1"/>
          <w:numId w:val="32"/>
        </w:numPr>
      </w:pPr>
      <w:r>
        <w:lastRenderedPageBreak/>
        <w:t>If two compatible items are adjacent, will they “snap” together?</w:t>
      </w:r>
    </w:p>
    <w:p w14:paraId="24C1B945" w14:textId="1E5B627E" w:rsidR="005D435E" w:rsidRDefault="005D435E" w:rsidP="005D435E">
      <w:pPr>
        <w:pStyle w:val="ListParagraph"/>
        <w:numPr>
          <w:ilvl w:val="1"/>
          <w:numId w:val="32"/>
        </w:numPr>
      </w:pPr>
      <w:r>
        <w:t>Will “snapped” items run their code sequentially?</w:t>
      </w:r>
    </w:p>
    <w:p w14:paraId="32DE3612" w14:textId="4700EA52" w:rsidR="003158CA" w:rsidRDefault="003158CA" w:rsidP="003158CA">
      <w:pPr>
        <w:pStyle w:val="ListParagraph"/>
        <w:numPr>
          <w:ilvl w:val="2"/>
          <w:numId w:val="32"/>
        </w:numPr>
      </w:pPr>
      <w:r>
        <w:t>These criteria make it easier for the user to build the program</w:t>
      </w:r>
    </w:p>
    <w:p w14:paraId="1473B214" w14:textId="119DA64B" w:rsidR="005D435E" w:rsidRDefault="005D435E" w:rsidP="005D435E">
      <w:pPr>
        <w:pStyle w:val="ListParagraph"/>
        <w:numPr>
          <w:ilvl w:val="0"/>
          <w:numId w:val="32"/>
        </w:numPr>
      </w:pPr>
      <w:r>
        <w:t>Does the program have a debugging view?</w:t>
      </w:r>
    </w:p>
    <w:p w14:paraId="0D07590E" w14:textId="092A1B11" w:rsidR="005D435E" w:rsidRDefault="005D435E" w:rsidP="005D435E">
      <w:pPr>
        <w:pStyle w:val="ListParagraph"/>
        <w:numPr>
          <w:ilvl w:val="1"/>
          <w:numId w:val="32"/>
        </w:numPr>
      </w:pPr>
      <w:r>
        <w:t>Can the user view variable contents when required?</w:t>
      </w:r>
    </w:p>
    <w:p w14:paraId="2F5D1565" w14:textId="079A7724" w:rsidR="003158CA" w:rsidRDefault="003158CA" w:rsidP="003158CA">
      <w:pPr>
        <w:pStyle w:val="ListParagraph"/>
        <w:numPr>
          <w:ilvl w:val="2"/>
          <w:numId w:val="32"/>
        </w:numPr>
      </w:pPr>
      <w:r>
        <w:t>This makes it easier to debug programs</w:t>
      </w:r>
      <w:r w:rsidR="001E3D6F">
        <w:t xml:space="preserve"> by viewing how and when variables change</w:t>
      </w:r>
    </w:p>
    <w:p w14:paraId="06263BC3" w14:textId="4BD963AA" w:rsidR="005D435E" w:rsidRDefault="005D435E" w:rsidP="005D435E">
      <w:pPr>
        <w:pStyle w:val="ListParagraph"/>
        <w:numPr>
          <w:ilvl w:val="1"/>
          <w:numId w:val="32"/>
        </w:numPr>
      </w:pPr>
      <w:r>
        <w:t>Can users end debugging at any point?</w:t>
      </w:r>
    </w:p>
    <w:p w14:paraId="6DD14473" w14:textId="34709DAE" w:rsidR="001E3D6F" w:rsidRDefault="001E3D6F" w:rsidP="001E3D6F">
      <w:pPr>
        <w:pStyle w:val="ListParagraph"/>
        <w:numPr>
          <w:ilvl w:val="2"/>
          <w:numId w:val="32"/>
        </w:numPr>
      </w:pPr>
      <w:r>
        <w:t>If the program falls into an infinite loop and doesn’t cause a stack overflow error, the user should be able to exit the program anyway</w:t>
      </w:r>
    </w:p>
    <w:p w14:paraId="19CEA427" w14:textId="6AC15204" w:rsidR="005D435E" w:rsidRDefault="005D435E" w:rsidP="005D435E">
      <w:pPr>
        <w:pStyle w:val="ListParagraph"/>
        <w:numPr>
          <w:ilvl w:val="0"/>
          <w:numId w:val="32"/>
        </w:numPr>
      </w:pPr>
      <w:r>
        <w:t>Is help available if needed?</w:t>
      </w:r>
    </w:p>
    <w:p w14:paraId="1574411E" w14:textId="292ACE49" w:rsidR="005D435E" w:rsidRDefault="005D435E" w:rsidP="005D435E">
      <w:pPr>
        <w:pStyle w:val="ListParagraph"/>
        <w:numPr>
          <w:ilvl w:val="1"/>
          <w:numId w:val="32"/>
        </w:numPr>
      </w:pPr>
      <w:r>
        <w:t>Can users view a description of each block?</w:t>
      </w:r>
    </w:p>
    <w:p w14:paraId="6A3881C9" w14:textId="241CB7B3" w:rsidR="001E3D6F" w:rsidRDefault="001E3D6F" w:rsidP="001E3D6F">
      <w:pPr>
        <w:pStyle w:val="ListParagraph"/>
        <w:numPr>
          <w:ilvl w:val="2"/>
          <w:numId w:val="32"/>
        </w:numPr>
      </w:pPr>
      <w:r>
        <w:t>Being able to know what each block does when needed can assist a user greatly when building a program</w:t>
      </w:r>
    </w:p>
    <w:p w14:paraId="2E809C68" w14:textId="1FE95C24" w:rsidR="005D435E" w:rsidRDefault="005D435E" w:rsidP="005D435E">
      <w:pPr>
        <w:pStyle w:val="ListParagraph"/>
        <w:numPr>
          <w:ilvl w:val="1"/>
          <w:numId w:val="32"/>
        </w:numPr>
      </w:pPr>
      <w:r>
        <w:t xml:space="preserve">Can users </w:t>
      </w:r>
      <w:r w:rsidR="00D637D4">
        <w:t>explain</w:t>
      </w:r>
      <w:r>
        <w:t xml:space="preserve"> how the software works?</w:t>
      </w:r>
    </w:p>
    <w:p w14:paraId="713C7309" w14:textId="03C50B5E" w:rsidR="001E3D6F" w:rsidRDefault="001E3D6F" w:rsidP="001E3D6F">
      <w:pPr>
        <w:pStyle w:val="ListParagraph"/>
        <w:numPr>
          <w:ilvl w:val="2"/>
          <w:numId w:val="32"/>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5D435E">
      <w:pPr>
        <w:pStyle w:val="ListParagraph"/>
        <w:numPr>
          <w:ilvl w:val="0"/>
          <w:numId w:val="32"/>
        </w:numPr>
      </w:pPr>
      <w:r>
        <w:t>When the program is first opened, does a welcome page appear?</w:t>
      </w:r>
    </w:p>
    <w:p w14:paraId="0ADD6B99" w14:textId="3951D7FC" w:rsidR="005D435E" w:rsidRDefault="005D435E" w:rsidP="005D435E">
      <w:pPr>
        <w:pStyle w:val="ListParagraph"/>
        <w:numPr>
          <w:ilvl w:val="1"/>
          <w:numId w:val="32"/>
        </w:numPr>
      </w:pPr>
      <w:r>
        <w:t>Does this page display recently opened files?</w:t>
      </w:r>
    </w:p>
    <w:p w14:paraId="13D7B94A" w14:textId="49222A76" w:rsidR="00122B26" w:rsidRDefault="00122B26" w:rsidP="00122B26">
      <w:pPr>
        <w:pStyle w:val="ListParagraph"/>
        <w:numPr>
          <w:ilvl w:val="2"/>
          <w:numId w:val="32"/>
        </w:numPr>
      </w:pPr>
      <w:r>
        <w:t>Being able to quickly access previous files makes it easy for users to continue working where they left off</w:t>
      </w:r>
    </w:p>
    <w:p w14:paraId="773A6431" w14:textId="3EC3BE6B" w:rsidR="005D435E" w:rsidRDefault="005D435E" w:rsidP="005D435E">
      <w:pPr>
        <w:pStyle w:val="ListParagraph"/>
        <w:numPr>
          <w:ilvl w:val="1"/>
          <w:numId w:val="32"/>
        </w:numPr>
      </w:pPr>
      <w:r>
        <w:t>Can the user create a new file from here?</w:t>
      </w:r>
    </w:p>
    <w:p w14:paraId="766CE8A2" w14:textId="3D415B3C" w:rsidR="00122B26" w:rsidRDefault="00122B26" w:rsidP="00122B26">
      <w:pPr>
        <w:pStyle w:val="ListParagraph"/>
        <w:numPr>
          <w:ilvl w:val="2"/>
          <w:numId w:val="32"/>
        </w:numPr>
      </w:pPr>
      <w:r>
        <w:t>If the user hasn’t yet made a file or wants to start a new one, then making it easy to do would help them get started</w:t>
      </w:r>
    </w:p>
    <w:p w14:paraId="4DC2A214" w14:textId="14D7EFDD" w:rsidR="001E3D6F" w:rsidRDefault="001E3D6F">
      <w:r>
        <w:br w:type="page"/>
      </w:r>
    </w:p>
    <w:p w14:paraId="3561B82C" w14:textId="5891EBF8" w:rsidR="00822973" w:rsidRDefault="00822973" w:rsidP="00822973">
      <w:pPr>
        <w:pStyle w:val="Heading1"/>
      </w:pPr>
      <w:bookmarkStart w:id="31" w:name="_Toc526491723"/>
      <w:r>
        <w:lastRenderedPageBreak/>
        <w:t>DESIGN</w:t>
      </w:r>
      <w:bookmarkEnd w:id="31"/>
      <w:r w:rsidR="005A4C64">
        <w:t xml:space="preserve"> !UPDATED</w:t>
      </w:r>
    </w:p>
    <w:p w14:paraId="18EFEEBB" w14:textId="50CE3A47" w:rsidR="005A4C64" w:rsidRPr="005A4C64" w:rsidRDefault="00132284" w:rsidP="005A4C64">
      <w:pPr>
        <w:pStyle w:val="Heading2"/>
      </w:pPr>
      <w:bookmarkStart w:id="32" w:name="_Toc526491724"/>
      <w:r>
        <w:t xml:space="preserve">The </w:t>
      </w:r>
      <w:r w:rsidR="00DF5913">
        <w:t>C</w:t>
      </w:r>
      <w:r>
        <w:t xml:space="preserve">omponents </w:t>
      </w:r>
      <w:r w:rsidR="00DF5913">
        <w:t>O</w:t>
      </w:r>
      <w:r>
        <w:t xml:space="preserve">f </w:t>
      </w:r>
      <w:r w:rsidR="00DF5913">
        <w:t>T</w:t>
      </w:r>
      <w:r>
        <w:t xml:space="preserve">he </w:t>
      </w:r>
      <w:r w:rsidR="00DF5913">
        <w:t>P</w:t>
      </w:r>
      <w:r>
        <w:t>roblem</w:t>
      </w:r>
      <w:bookmarkEnd w:id="32"/>
    </w:p>
    <w:p w14:paraId="485DD07C" w14:textId="3426EEBE" w:rsidR="00132284" w:rsidRDefault="00132284" w:rsidP="00132284">
      <w:r>
        <w:t>The problem can be split into several sections:</w:t>
      </w:r>
    </w:p>
    <w:p w14:paraId="54A1C6C3" w14:textId="42BF9BC8" w:rsidR="00132284" w:rsidRDefault="00132284" w:rsidP="00132284">
      <w:pPr>
        <w:pStyle w:val="ListParagraph"/>
        <w:numPr>
          <w:ilvl w:val="0"/>
          <w:numId w:val="33"/>
        </w:numPr>
      </w:pPr>
      <w:r>
        <w:t>Assists students in the development of programming techniques</w:t>
      </w:r>
    </w:p>
    <w:p w14:paraId="4BC80F36" w14:textId="26D8AF4E" w:rsidR="00132284" w:rsidRDefault="003579B7" w:rsidP="00132284">
      <w:pPr>
        <w:pStyle w:val="ListParagraph"/>
        <w:numPr>
          <w:ilvl w:val="0"/>
          <w:numId w:val="33"/>
        </w:numPr>
      </w:pPr>
      <w:r>
        <w:t>Allows for saving and restoring of files</w:t>
      </w:r>
    </w:p>
    <w:p w14:paraId="61C9FA68" w14:textId="0CFD941A" w:rsidR="00FD1F81" w:rsidRDefault="00FD1F81" w:rsidP="00132284">
      <w:pPr>
        <w:pStyle w:val="ListParagraph"/>
        <w:numPr>
          <w:ilvl w:val="0"/>
          <w:numId w:val="33"/>
        </w:numPr>
      </w:pPr>
      <w:r>
        <w:t>Has a UI to allow users to design their own programs</w:t>
      </w:r>
    </w:p>
    <w:p w14:paraId="5FBD33B3" w14:textId="2B317BA2" w:rsidR="00132284" w:rsidRDefault="00132284" w:rsidP="00132284">
      <w:pPr>
        <w:pStyle w:val="ListParagraph"/>
        <w:numPr>
          <w:ilvl w:val="0"/>
          <w:numId w:val="33"/>
        </w:numPr>
      </w:pPr>
      <w:r>
        <w:t>Has a clear output</w:t>
      </w:r>
    </w:p>
    <w:p w14:paraId="2460CD4B" w14:textId="4B3D6225" w:rsidR="00132284" w:rsidRDefault="00132284" w:rsidP="00132284">
      <w:pPr>
        <w:pStyle w:val="ListParagraph"/>
        <w:numPr>
          <w:ilvl w:val="0"/>
          <w:numId w:val="33"/>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157FB5C4" w:rsidR="00132284" w:rsidRDefault="00132284" w:rsidP="00132284">
      <w:pPr>
        <w:pStyle w:val="Heading3"/>
      </w:pPr>
      <w:bookmarkStart w:id="33" w:name="_Toc526491725"/>
      <w:r>
        <w:t>Programming Techniques</w:t>
      </w:r>
      <w:bookmarkEnd w:id="33"/>
      <w:r w:rsidR="009E007A">
        <w:t xml:space="preserve"> !UPDATED</w:t>
      </w:r>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EB32AB">
      <w:pPr>
        <w:pStyle w:val="ListParagraph"/>
        <w:numPr>
          <w:ilvl w:val="0"/>
          <w:numId w:val="34"/>
        </w:numPr>
      </w:pPr>
      <w:r>
        <w:t>Inputs and outputs</w:t>
      </w:r>
    </w:p>
    <w:p w14:paraId="60D2F566" w14:textId="77777777" w:rsidR="00212A84" w:rsidRPr="00132284" w:rsidRDefault="00212A84" w:rsidP="00212A84">
      <w:pPr>
        <w:pStyle w:val="ListParagraph"/>
        <w:numPr>
          <w:ilvl w:val="0"/>
          <w:numId w:val="34"/>
        </w:numPr>
      </w:pPr>
      <w:r>
        <w:t>Logic and logical operations</w:t>
      </w:r>
    </w:p>
    <w:p w14:paraId="27FEBE45" w14:textId="36306FDF" w:rsidR="00212A84" w:rsidRDefault="001B7164" w:rsidP="00212A84">
      <w:pPr>
        <w:pStyle w:val="ListParagraph"/>
        <w:numPr>
          <w:ilvl w:val="0"/>
          <w:numId w:val="34"/>
        </w:numPr>
      </w:pPr>
      <w:r>
        <w:t>Variables and their use</w:t>
      </w:r>
    </w:p>
    <w:p w14:paraId="4B1D7F46" w14:textId="34CD299C" w:rsidR="00132284" w:rsidRDefault="00212A84" w:rsidP="00132284">
      <w:pPr>
        <w:pStyle w:val="ListParagraph"/>
        <w:numPr>
          <w:ilvl w:val="0"/>
          <w:numId w:val="34"/>
        </w:numPr>
      </w:pPr>
      <w:r>
        <w:t>Data types and structures</w:t>
      </w:r>
    </w:p>
    <w:p w14:paraId="3DC221C2" w14:textId="7AF1A13A" w:rsidR="00EB32AB" w:rsidRDefault="00EB32AB" w:rsidP="00132284">
      <w:pPr>
        <w:pStyle w:val="ListParagraph"/>
        <w:numPr>
          <w:ilvl w:val="0"/>
          <w:numId w:val="34"/>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616C8995" w:rsidR="00EB32AB" w:rsidRDefault="00212A84" w:rsidP="00C511A6">
      <w:r>
        <w:t>By providing a clear way of inputting data and outputting results, students are given the ability to begin to understand how programming works, as simple command-line programs can be developed and built on easily.</w:t>
      </w:r>
      <w:r w:rsidR="005A4C64">
        <w:t xml:space="preserve"> This could be done by creating a block that allows users to store what was typed in a variable.</w:t>
      </w:r>
    </w:p>
    <w:p w14:paraId="1BE7045B" w14:textId="32423F86" w:rsidR="005A4C64" w:rsidRDefault="005A4C64" w:rsidP="005A4C64">
      <w:pPr>
        <w:pStyle w:val="ContactInfo"/>
        <w:spacing w:before="120" w:after="200"/>
        <w:rPr>
          <w:noProof/>
        </w:rPr>
      </w:pPr>
      <w:r>
        <w:rPr>
          <w:noProof/>
        </w:rPr>
        <w:lastRenderedPageBreak/>
        <w:drawing>
          <wp:inline distT="0" distB="0" distL="0" distR="0" wp14:anchorId="483FE76C" wp14:editId="06525357">
            <wp:extent cx="3476625" cy="2657475"/>
            <wp:effectExtent l="38100" t="38100" r="104775"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82" t="4591" r="2806" b="3934"/>
                    <a:stretch/>
                  </pic:blipFill>
                  <pic:spPr bwMode="auto">
                    <a:xfrm>
                      <a:off x="0" y="0"/>
                      <a:ext cx="3476625" cy="26574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BB63F" w14:textId="3C1E8ED0" w:rsidR="00C1030C" w:rsidRDefault="00C1030C" w:rsidP="00C1030C">
      <w:pPr>
        <w:pStyle w:val="ContactInfo"/>
        <w:spacing w:before="120" w:after="200"/>
        <w:jc w:val="left"/>
        <w:rPr>
          <w:noProof/>
        </w:rPr>
      </w:pPr>
      <w:r>
        <w:rPr>
          <w:noProof/>
        </w:rPr>
        <w:t>The user should also be able to output data as well</w:t>
      </w:r>
    </w:p>
    <w:p w14:paraId="6A58233E" w14:textId="3C879405" w:rsidR="00EB32AB" w:rsidRDefault="00EB32AB" w:rsidP="00EB32AB">
      <w:pPr>
        <w:pStyle w:val="Heading4"/>
      </w:pPr>
      <w:r>
        <w:t xml:space="preserve">Logic </w:t>
      </w:r>
      <w:r w:rsidR="0085324D">
        <w:t>and</w:t>
      </w:r>
      <w:r>
        <w:t xml:space="preserve"> Logical Operations</w:t>
      </w:r>
    </w:p>
    <w:p w14:paraId="04406538" w14:textId="63B02B51"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r w:rsidR="005A4C64">
        <w:t xml:space="preserve"> This could be implemented by including If statements within the project</w:t>
      </w:r>
      <w:r w:rsidR="00E91388">
        <w:t xml:space="preserve">, as well as boolean variables to allow switching to occur. </w:t>
      </w:r>
    </w:p>
    <w:p w14:paraId="7D0B8995" w14:textId="21F67754" w:rsidR="00E91388" w:rsidRDefault="00E91388" w:rsidP="00E91388">
      <w:pPr>
        <w:pStyle w:val="ContactInfo"/>
        <w:spacing w:before="120" w:after="200"/>
        <w:rPr>
          <w:noProof/>
        </w:rPr>
      </w:pPr>
      <w:r>
        <w:rPr>
          <w:noProof/>
        </w:rPr>
        <w:lastRenderedPageBreak/>
        <w:drawing>
          <wp:inline distT="0" distB="0" distL="0" distR="0" wp14:anchorId="66F018E1" wp14:editId="6A00DCAA">
            <wp:extent cx="3371850" cy="4648200"/>
            <wp:effectExtent l="38100" t="38100" r="95250"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981" t="5380" r="8920" b="4081"/>
                    <a:stretch/>
                  </pic:blipFill>
                  <pic:spPr bwMode="auto">
                    <a:xfrm>
                      <a:off x="0" y="0"/>
                      <a:ext cx="3371850" cy="4648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4C9089" w14:textId="77777777" w:rsidR="00E91388" w:rsidRDefault="00E91388" w:rsidP="00E91388">
      <w:pPr>
        <w:pStyle w:val="Header"/>
        <w:spacing w:before="120" w:after="200" w:line="264" w:lineRule="auto"/>
      </w:pPr>
    </w:p>
    <w:p w14:paraId="6CB930DD" w14:textId="7CB07153" w:rsidR="00C511A6" w:rsidRDefault="005A4C64" w:rsidP="00C511A6">
      <w:pPr>
        <w:pStyle w:val="Heading4"/>
      </w:pPr>
      <w:r>
        <w:t>Variables</w:t>
      </w:r>
    </w:p>
    <w:p w14:paraId="37192AD1" w14:textId="161FFAEF" w:rsidR="00C511A6" w:rsidRDefault="00E91388" w:rsidP="00C511A6">
      <w:r>
        <w:t xml:space="preserve">Variables allow data to be stored and reused later in the program. </w:t>
      </w:r>
      <w:r w:rsidR="001B7164">
        <w:t>By having these available for use, the program that users can create can become much more complex as items can be stored and acted upon.</w:t>
      </w:r>
    </w:p>
    <w:p w14:paraId="63EA656F" w14:textId="1209E504" w:rsidR="00C1030C" w:rsidRDefault="00C1030C" w:rsidP="00C1030C">
      <w:pPr>
        <w:pStyle w:val="ContactInfo"/>
        <w:spacing w:before="120" w:after="200"/>
        <w:rPr>
          <w:noProof/>
        </w:rPr>
      </w:pPr>
      <w:r>
        <w:rPr>
          <w:noProof/>
        </w:rPr>
        <w:lastRenderedPageBreak/>
        <w:drawing>
          <wp:inline distT="0" distB="0" distL="0" distR="0" wp14:anchorId="20A38BB8" wp14:editId="22E60B27">
            <wp:extent cx="5490210" cy="4542790"/>
            <wp:effectExtent l="38100" t="38100" r="91440" b="863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0210" cy="4542790"/>
                    </a:xfrm>
                    <a:prstGeom prst="rect">
                      <a:avLst/>
                    </a:prstGeom>
                    <a:effectLst>
                      <a:outerShdw blurRad="50800" dist="38100" dir="2700000" algn="tl" rotWithShape="0">
                        <a:prstClr val="black">
                          <a:alpha val="40000"/>
                        </a:prstClr>
                      </a:outerShdw>
                    </a:effectLst>
                  </pic:spPr>
                </pic:pic>
              </a:graphicData>
            </a:graphic>
          </wp:inline>
        </w:drawing>
      </w:r>
    </w:p>
    <w:p w14:paraId="79A57FC2" w14:textId="007E8953" w:rsidR="00C511A6" w:rsidRDefault="00C511A6" w:rsidP="001B7164">
      <w:pPr>
        <w:pStyle w:val="Heading4"/>
      </w:pPr>
      <w:r>
        <w:t xml:space="preserve">Data Types </w:t>
      </w:r>
      <w:r w:rsidR="0085324D">
        <w:t>and</w:t>
      </w:r>
      <w:r>
        <w:t xml:space="preserve"> Structures</w:t>
      </w:r>
    </w:p>
    <w:p w14:paraId="63461ED2" w14:textId="33F9A716"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0B8BCC7D" w14:textId="7888B27E" w:rsidR="009E007A" w:rsidRDefault="009E007A" w:rsidP="00C511A6">
      <w:r>
        <w:t xml:space="preserve">C# has several built-in data types, including (but not limited to): </w:t>
      </w:r>
      <w:sdt>
        <w:sdtPr>
          <w:id w:val="-144976855"/>
          <w:citation/>
        </w:sdtPr>
        <w:sdtContent>
          <w:r>
            <w:fldChar w:fldCharType="begin"/>
          </w:r>
          <w:r>
            <w:instrText xml:space="preserve"> CITATION CLa19 \l 2057 </w:instrText>
          </w:r>
          <w:r>
            <w:fldChar w:fldCharType="separate"/>
          </w:r>
          <w:r w:rsidR="001B7164">
            <w:rPr>
              <w:noProof/>
            </w:rPr>
            <w:t>(C# Language Specification)</w:t>
          </w:r>
          <w:r>
            <w:fldChar w:fldCharType="end"/>
          </w:r>
        </w:sdtContent>
      </w:sdt>
    </w:p>
    <w:p w14:paraId="4169016C" w14:textId="790B5DF9" w:rsidR="009E007A" w:rsidRDefault="009E007A" w:rsidP="009E007A">
      <w:pPr>
        <w:numPr>
          <w:ilvl w:val="0"/>
          <w:numId w:val="39"/>
        </w:numPr>
      </w:pPr>
      <w:r>
        <w:t>Boolean</w:t>
      </w:r>
    </w:p>
    <w:p w14:paraId="4421116B" w14:textId="476AE1E2" w:rsidR="009E007A" w:rsidRDefault="009E007A" w:rsidP="009E007A">
      <w:pPr>
        <w:numPr>
          <w:ilvl w:val="0"/>
          <w:numId w:val="39"/>
        </w:numPr>
      </w:pPr>
      <w:r>
        <w:t>String</w:t>
      </w:r>
    </w:p>
    <w:p w14:paraId="6A686EDE" w14:textId="5A6408B2" w:rsidR="009E007A" w:rsidRDefault="009E007A" w:rsidP="009E007A">
      <w:pPr>
        <w:numPr>
          <w:ilvl w:val="0"/>
          <w:numId w:val="39"/>
        </w:numPr>
      </w:pPr>
      <w:r>
        <w:t>Char</w:t>
      </w:r>
    </w:p>
    <w:p w14:paraId="4AAE7745" w14:textId="40185D7D" w:rsidR="009E007A" w:rsidRDefault="009E007A" w:rsidP="009E007A">
      <w:pPr>
        <w:numPr>
          <w:ilvl w:val="0"/>
          <w:numId w:val="39"/>
        </w:numPr>
      </w:pPr>
      <w:r>
        <w:t>Integer (Signed / Unsigned 16/32/64bit)</w:t>
      </w:r>
    </w:p>
    <w:p w14:paraId="01C74EF8" w14:textId="4898E1C6" w:rsidR="009E007A" w:rsidRDefault="009E007A" w:rsidP="009E007A">
      <w:pPr>
        <w:numPr>
          <w:ilvl w:val="0"/>
          <w:numId w:val="39"/>
        </w:numPr>
      </w:pPr>
      <w:r>
        <w:t>Byte</w:t>
      </w:r>
    </w:p>
    <w:p w14:paraId="2C1A4B50" w14:textId="6EC83F25" w:rsidR="009E007A" w:rsidRDefault="009E007A" w:rsidP="009E007A">
      <w:pPr>
        <w:numPr>
          <w:ilvl w:val="0"/>
          <w:numId w:val="39"/>
        </w:numPr>
      </w:pPr>
      <w:r>
        <w:lastRenderedPageBreak/>
        <w:t>Double</w:t>
      </w:r>
    </w:p>
    <w:p w14:paraId="132B5A7E" w14:textId="10BB30B9" w:rsidR="009E007A" w:rsidRDefault="009E007A" w:rsidP="009E007A">
      <w:pPr>
        <w:numPr>
          <w:ilvl w:val="0"/>
          <w:numId w:val="39"/>
        </w:numPr>
      </w:pPr>
      <w:r>
        <w:t>Single</w:t>
      </w:r>
    </w:p>
    <w:p w14:paraId="7848E5F9" w14:textId="2388E011" w:rsidR="009E007A" w:rsidRDefault="009E007A" w:rsidP="009E007A">
      <w:pPr>
        <w:numPr>
          <w:ilvl w:val="0"/>
          <w:numId w:val="39"/>
        </w:numPr>
      </w:pPr>
      <w:r>
        <w:t>Float</w:t>
      </w:r>
    </w:p>
    <w:p w14:paraId="5508AB1D" w14:textId="61068869" w:rsidR="009E007A" w:rsidRDefault="009E007A" w:rsidP="009E007A">
      <w:r>
        <w:t>However, most young programmers are more likely to focus on the Boolean, String, Integer and Double data types, so these should be prioritised over other types.</w:t>
      </w:r>
    </w:p>
    <w:p w14:paraId="52AC1B81" w14:textId="74CA0A28" w:rsidR="001B7164" w:rsidRDefault="001B7164" w:rsidP="009E007A">
      <w:r>
        <w:t>While including custom data structures would allow further expansion, they are much more advanced than some young programmers may be able to use. They would also require a significant amount of work to implement, which the time constraints of this project may prevent.</w:t>
      </w:r>
    </w:p>
    <w:p w14:paraId="60EA2C13" w14:textId="627AED3D" w:rsidR="006623AD" w:rsidRDefault="006623AD" w:rsidP="006623AD">
      <w:pPr>
        <w:pStyle w:val="Heading4"/>
      </w:pPr>
      <w:r>
        <w:t>Development Techniques</w:t>
      </w:r>
    </w:p>
    <w:p w14:paraId="4E402B4B" w14:textId="13915F22" w:rsidR="006623AD" w:rsidRPr="007D7536" w:rsidRDefault="003579B7" w:rsidP="006623AD">
      <w:pPr>
        <w:rPr>
          <w:vertAlign w:val="superscript"/>
        </w:rPr>
      </w:pPr>
      <w:r>
        <w:t xml:space="preserve">There are </w:t>
      </w:r>
      <w:r w:rsidR="00662A90">
        <w:t>many</w:t>
      </w:r>
      <w:r>
        <w:t xml:space="preserve"> development techniques available, and every programmer has a different preference as to how they like to develop. </w:t>
      </w:r>
      <w:r w:rsidR="00B74CE5">
        <w:t>The most basic of these, however, is procedural programming. Languages such as JavaScript, Python and even COBOL</w:t>
      </w:r>
      <w:r w:rsidR="007D7536">
        <w:t xml:space="preserve"> </w:t>
      </w:r>
      <w:sdt>
        <w:sdtPr>
          <w:id w:val="284630553"/>
          <w:citation/>
        </w:sdtPr>
        <w:sdtContent>
          <w:r w:rsidR="007D7536">
            <w:fldChar w:fldCharType="begin"/>
          </w:r>
          <w:r w:rsidR="007D7536">
            <w:instrText xml:space="preserve"> CITATION Fie99 \l 2057 </w:instrText>
          </w:r>
          <w:r w:rsidR="007D7536">
            <w:fldChar w:fldCharType="separate"/>
          </w:r>
          <w:r w:rsidR="001B7164">
            <w:rPr>
              <w:noProof/>
            </w:rPr>
            <w:t>(Field &amp; Ramalingam, 1999)</w:t>
          </w:r>
          <w:r w:rsidR="007D7536">
            <w:fldChar w:fldCharType="end"/>
          </w:r>
        </w:sdtContent>
      </w:sdt>
      <w:r w:rsidR="007D7536">
        <w:t xml:space="preserve"> are procedural. </w:t>
      </w:r>
      <w:r w:rsidR="00E91388">
        <w:t>While techniques such as Object Orientation and Declarative Programming allow for more efficient code, they are harder for first-time coders to use and understand</w:t>
      </w:r>
    </w:p>
    <w:p w14:paraId="08ED0776" w14:textId="6710F5CC" w:rsidR="00FD1F81" w:rsidRDefault="00FD1F81" w:rsidP="00FD1F81">
      <w:pPr>
        <w:pStyle w:val="Heading3"/>
      </w:pPr>
      <w:bookmarkStart w:id="34" w:name="_Toc526491726"/>
      <w:r>
        <w:t xml:space="preserve">Saving </w:t>
      </w:r>
      <w:r w:rsidR="0085324D">
        <w:t>and</w:t>
      </w:r>
      <w:r>
        <w:t xml:space="preserve"> Opening Files</w:t>
      </w:r>
      <w:bookmarkEnd w:id="34"/>
    </w:p>
    <w:p w14:paraId="10B27DCF" w14:textId="0491D884" w:rsidR="001B7164" w:rsidRPr="001B7164" w:rsidRDefault="00EA7335" w:rsidP="001B7164">
      <w:sdt>
        <w:sdtPr>
          <w:id w:val="1246068260"/>
          <w:citation/>
        </w:sdtPr>
        <w:sdtContent>
          <w:r w:rsidR="001B7164">
            <w:fldChar w:fldCharType="begin"/>
          </w:r>
          <w:r w:rsidR="001B7164">
            <w:instrText xml:space="preserve"> CITATION JSO19 \l 2057 </w:instrText>
          </w:r>
          <w:r w:rsidR="001B7164">
            <w:fldChar w:fldCharType="separate"/>
          </w:r>
          <w:r w:rsidR="001B7164">
            <w:rPr>
              <w:noProof/>
            </w:rPr>
            <w:t>(JSON: The Fat-Free Alternative to XML, n.d.)</w:t>
          </w:r>
          <w:r w:rsidR="001B7164">
            <w:fldChar w:fldCharType="end"/>
          </w:r>
        </w:sdtContent>
      </w:sdt>
      <w:r w:rsidR="001B7164">
        <w:t xml:space="preserve"> </w:t>
      </w:r>
      <w:sdt>
        <w:sdtPr>
          <w:id w:val="2140527953"/>
          <w:citation/>
        </w:sdtPr>
        <w:sdtContent>
          <w:r w:rsidR="001B7164">
            <w:fldChar w:fldCharType="begin"/>
          </w:r>
          <w:r w:rsidR="001B7164">
            <w:instrText xml:space="preserve"> CITATION CSV19 \l 2057 </w:instrText>
          </w:r>
          <w:r w:rsidR="001B7164">
            <w:fldChar w:fldCharType="separate"/>
          </w:r>
          <w:r w:rsidR="001B7164">
            <w:rPr>
              <w:noProof/>
            </w:rPr>
            <w:t>(CSV Files, n.d.)</w:t>
          </w:r>
          <w:r w:rsidR="001B7164">
            <w:fldChar w:fldCharType="end"/>
          </w:r>
        </w:sdtContent>
      </w:sdt>
      <w:r w:rsidR="001B7164">
        <w:t xml:space="preserve"> </w:t>
      </w:r>
      <w:sdt>
        <w:sdtPr>
          <w:id w:val="977345794"/>
          <w:citation/>
        </w:sdtPr>
        <w:sdtContent>
          <w:r w:rsidR="001B7164">
            <w:fldChar w:fldCharType="begin"/>
          </w:r>
          <w:r w:rsidR="001B7164">
            <w:instrText xml:space="preserve"> CITATION Ext08 \l 2057 </w:instrText>
          </w:r>
          <w:r w:rsidR="001B7164">
            <w:fldChar w:fldCharType="separate"/>
          </w:r>
          <w:r w:rsidR="001B7164">
            <w:rPr>
              <w:noProof/>
            </w:rPr>
            <w:t>(Extensible Markup Language (XML) 1.0 (Fifth Edition), 2008)</w:t>
          </w:r>
          <w:r w:rsidR="001B7164">
            <w:fldChar w:fldCharType="end"/>
          </w:r>
        </w:sdtContent>
      </w:sdt>
    </w:p>
    <w:p w14:paraId="77699075" w14:textId="5137F069" w:rsidR="001B7164" w:rsidRDefault="001B7164" w:rsidP="001B7164">
      <w:r>
        <w:t xml:space="preserve">There are several ways to approach this part of the problem. As C#.NET </w:t>
      </w:r>
      <w:r w:rsidR="00C1030C">
        <w:t xml:space="preserve">with WinForms </w:t>
      </w:r>
      <w:r>
        <w:t>is a graphic</w:t>
      </w:r>
      <w:r w:rsidR="00C1030C">
        <w:t xml:space="preserve">s-based framework, every Form, Panel and Textbox has a large number of properties, many of which are unlikely to be </w:t>
      </w:r>
      <w:r w:rsidR="002A4603">
        <w:t>changed from the defaults. As such it should be possible for only specific data to be saved, however the required data may be different dependent on what needs to be saved</w:t>
      </w:r>
    </w:p>
    <w:p w14:paraId="6A0EC395" w14:textId="7174E14F" w:rsidR="007A49A7" w:rsidRDefault="007A49A7" w:rsidP="007A49A7">
      <w:pPr>
        <w:pStyle w:val="ContactInfo"/>
        <w:spacing w:before="120" w:after="200"/>
        <w:rPr>
          <w:noProof/>
        </w:rPr>
      </w:pPr>
      <w:r>
        <w:rPr>
          <w:noProof/>
        </w:rPr>
        <w:lastRenderedPageBreak/>
        <w:drawing>
          <wp:inline distT="0" distB="0" distL="0" distR="0" wp14:anchorId="5C3D1182" wp14:editId="7EFAAABC">
            <wp:extent cx="3143250" cy="3705225"/>
            <wp:effectExtent l="38100" t="38100" r="95250"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3250" cy="3705225"/>
                    </a:xfrm>
                    <a:prstGeom prst="rect">
                      <a:avLst/>
                    </a:prstGeom>
                    <a:effectLst>
                      <a:outerShdw blurRad="50800" dist="38100" dir="2700000" algn="tl" rotWithShape="0">
                        <a:prstClr val="black">
                          <a:alpha val="40000"/>
                        </a:prstClr>
                      </a:outerShdw>
                    </a:effectLst>
                  </pic:spPr>
                </pic:pic>
              </a:graphicData>
            </a:graphic>
          </wp:inline>
        </w:drawing>
      </w:r>
    </w:p>
    <w:p w14:paraId="2BF48D02" w14:textId="57C02846" w:rsidR="007A49A7" w:rsidRPr="001B7164" w:rsidRDefault="007A49A7" w:rsidP="007A49A7">
      <w:r>
        <w:t>Saving and loading data should be relatively fast to minimise disruption between sessions.</w:t>
      </w:r>
    </w:p>
    <w:p w14:paraId="29DA030E" w14:textId="20EC26A9" w:rsidR="00FD1F81" w:rsidRDefault="00FD1F81" w:rsidP="00FD1F81">
      <w:pPr>
        <w:pStyle w:val="Heading3"/>
      </w:pPr>
      <w:bookmarkStart w:id="35" w:name="_Toc526491727"/>
      <w:r>
        <w:t xml:space="preserve">Design </w:t>
      </w:r>
      <w:r w:rsidR="0085324D">
        <w:t>and</w:t>
      </w:r>
      <w:r>
        <w:t xml:space="preserve"> Development </w:t>
      </w:r>
      <w:r w:rsidR="0085324D">
        <w:t>of</w:t>
      </w:r>
      <w:r>
        <w:t xml:space="preserve"> The User’s Own Program</w:t>
      </w:r>
      <w:bookmarkEnd w:id="35"/>
    </w:p>
    <w:p w14:paraId="1E93F1A5" w14:textId="469F6541" w:rsidR="00043680" w:rsidRPr="00043680" w:rsidRDefault="00043680" w:rsidP="00043680">
      <w:r>
        <w:t>I have decided that Scratch presents the most user-friendly IDE for development. As such the program should attempt to mimic it in terms of layout and simplicity. This is to help familiarisation with the program, as well as to maintain a clean and uncluttered interface.</w:t>
      </w:r>
    </w:p>
    <w:p w14:paraId="7A0E102A" w14:textId="382F9DFF" w:rsidR="002A4603" w:rsidRDefault="002A4603" w:rsidP="002A4603">
      <w:r>
        <w:t>The user should be able to click and drag block into their workspace, and then connect them together to create a procedural program. They should be able to declare, assign and use variables within their program. They should also be able to save their project and load it later from their saved data</w:t>
      </w:r>
      <w:r w:rsidR="007A49A7">
        <w:t xml:space="preserve"> (as specified above)</w:t>
      </w:r>
      <w:r>
        <w:t>.</w:t>
      </w:r>
      <w:r w:rsidR="00043680">
        <w:t xml:space="preserve"> These attributes provide consistency with many other editors, which the user may end up using later in life.</w:t>
      </w:r>
    </w:p>
    <w:p w14:paraId="569C6E42" w14:textId="26A4B12D" w:rsidR="008F6046" w:rsidRDefault="008F6046" w:rsidP="002A4603">
      <w:r>
        <w:t>Variables should be declared separately before use in the program and should be able to have their name and default value changed. Validation should include whether the name is suitable for C# as well as if another variable already has that name. This means that the name should not contain whitespace or special characters (IE $ / @ / ! etc)</w:t>
      </w:r>
      <w:r w:rsidR="00DB32B8">
        <w:t>.</w:t>
      </w:r>
      <w:r w:rsidR="00043680">
        <w:t xml:space="preserve"> While different from how C# variables can be declared, this allows variables to be clearly read and changed. </w:t>
      </w:r>
    </w:p>
    <w:p w14:paraId="4968F672" w14:textId="3CE67FE9" w:rsidR="00DB32B8" w:rsidRDefault="00DB32B8" w:rsidP="002A4603">
      <w:r>
        <w:lastRenderedPageBreak/>
        <w:t xml:space="preserve">Users should be able to delete blocks and should not be able to connect multiple to form a loop unless a loop block is </w:t>
      </w:r>
      <w:r w:rsidR="00043680">
        <w:t>present. This is to prevent users from forming an infinite loop at compile time.</w:t>
      </w:r>
    </w:p>
    <w:p w14:paraId="4E101C1E" w14:textId="29590974" w:rsidR="007A49A7" w:rsidRDefault="008F6046" w:rsidP="008F6046">
      <w:pPr>
        <w:pStyle w:val="ContactInfo"/>
        <w:spacing w:before="120" w:after="200"/>
        <w:rPr>
          <w:noProof/>
        </w:rPr>
      </w:pPr>
      <w:r>
        <w:rPr>
          <w:noProof/>
        </w:rPr>
        <w:drawing>
          <wp:inline distT="0" distB="0" distL="0" distR="0" wp14:anchorId="5558C3E5" wp14:editId="3CC69543">
            <wp:extent cx="5490210" cy="2794635"/>
            <wp:effectExtent l="38100" t="38100" r="91440" b="1009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0210" cy="2794635"/>
                    </a:xfrm>
                    <a:prstGeom prst="rect">
                      <a:avLst/>
                    </a:prstGeom>
                    <a:effectLst>
                      <a:outerShdw blurRad="50800" dist="38100" dir="2700000" algn="tl" rotWithShape="0">
                        <a:prstClr val="black">
                          <a:alpha val="40000"/>
                        </a:prstClr>
                      </a:outerShdw>
                    </a:effectLst>
                  </pic:spPr>
                </pic:pic>
              </a:graphicData>
            </a:graphic>
          </wp:inline>
        </w:drawing>
      </w:r>
    </w:p>
    <w:p w14:paraId="57CC6003" w14:textId="77777777" w:rsidR="008F6046" w:rsidRPr="002A4603" w:rsidRDefault="008F6046" w:rsidP="008F6046">
      <w:pPr>
        <w:pStyle w:val="Header"/>
        <w:spacing w:before="120" w:after="200" w:line="264" w:lineRule="auto"/>
      </w:pPr>
    </w:p>
    <w:p w14:paraId="53357982" w14:textId="6720FE40" w:rsidR="00FD1F81" w:rsidRDefault="00FD1F81" w:rsidP="00FD1F81">
      <w:pPr>
        <w:pStyle w:val="Heading3"/>
      </w:pPr>
      <w:bookmarkStart w:id="36" w:name="_Toc526491728"/>
      <w:r>
        <w:t xml:space="preserve">Output </w:t>
      </w:r>
      <w:r w:rsidR="0085324D">
        <w:t>of</w:t>
      </w:r>
      <w:r>
        <w:t xml:space="preserve"> The Program</w:t>
      </w:r>
      <w:bookmarkEnd w:id="36"/>
    </w:p>
    <w:p w14:paraId="77C6CA1E" w14:textId="76A09D9E" w:rsidR="002A4603" w:rsidRDefault="002A4603" w:rsidP="002A4603">
      <w:r>
        <w:t>My program should output a functional EXE file that the user can run. This file should have the option to be run in a “Debug” mode, where it outputs variable data to keep the main program up to date on the current variable contents.</w:t>
      </w:r>
      <w:r w:rsidR="00043680">
        <w:t xml:space="preserve"> This will allow users to see what changes their code has on the variables contained within, as well as to observe any anomalous changes in data.</w:t>
      </w:r>
    </w:p>
    <w:p w14:paraId="1A6A6555" w14:textId="70C4BD8B" w:rsidR="00DB32B8" w:rsidRDefault="00DB32B8" w:rsidP="00DB32B8">
      <w:pPr>
        <w:jc w:val="center"/>
      </w:pPr>
      <w:r>
        <w:rPr>
          <w:noProof/>
        </w:rPr>
        <w:lastRenderedPageBreak/>
        <w:drawing>
          <wp:inline distT="0" distB="0" distL="0" distR="0" wp14:anchorId="46A8693E" wp14:editId="519C4DBB">
            <wp:extent cx="2714625" cy="5476875"/>
            <wp:effectExtent l="38100" t="38100" r="104775"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4625" cy="5476875"/>
                    </a:xfrm>
                    <a:prstGeom prst="rect">
                      <a:avLst/>
                    </a:prstGeom>
                    <a:effectLst>
                      <a:outerShdw blurRad="50800" dist="38100" dir="2700000" algn="tl" rotWithShape="0">
                        <a:prstClr val="black">
                          <a:alpha val="40000"/>
                        </a:prstClr>
                      </a:outerShdw>
                    </a:effectLst>
                  </pic:spPr>
                </pic:pic>
              </a:graphicData>
            </a:graphic>
          </wp:inline>
        </w:drawing>
      </w:r>
    </w:p>
    <w:p w14:paraId="13CFC977" w14:textId="19094A45" w:rsidR="002A4603" w:rsidRPr="002A4603" w:rsidRDefault="002A4603" w:rsidP="002A4603">
      <w:r>
        <w:t xml:space="preserve">This EXE file should be stable and will also need to </w:t>
      </w:r>
      <w:r w:rsidR="00DB32B8">
        <w:t>function as expected.</w:t>
      </w:r>
    </w:p>
    <w:p w14:paraId="6E4FD085" w14:textId="745EE68E" w:rsidR="00FD1F81" w:rsidRDefault="00FD1F81" w:rsidP="00FD1F81">
      <w:pPr>
        <w:pStyle w:val="Heading3"/>
      </w:pPr>
      <w:bookmarkStart w:id="37" w:name="_Toc526491729"/>
      <w:r>
        <w:t>Debugging</w:t>
      </w:r>
      <w:bookmarkEnd w:id="37"/>
    </w:p>
    <w:p w14:paraId="77BFDDCD" w14:textId="1789F9C1" w:rsidR="00DB32B8" w:rsidRDefault="00DB32B8" w:rsidP="00DB32B8">
      <w:r>
        <w:t>The debugger should serve 4 purposes:</w:t>
      </w:r>
    </w:p>
    <w:p w14:paraId="233F168A" w14:textId="56A22867" w:rsidR="00DB32B8" w:rsidRDefault="00DB32B8" w:rsidP="00DB32B8">
      <w:pPr>
        <w:numPr>
          <w:ilvl w:val="0"/>
          <w:numId w:val="43"/>
        </w:numPr>
      </w:pPr>
      <w:r>
        <w:t>Display user program output</w:t>
      </w:r>
    </w:p>
    <w:p w14:paraId="6B4871C6" w14:textId="0FD3B4A8" w:rsidR="00DB32B8" w:rsidRDefault="00DB32B8" w:rsidP="00DB32B8">
      <w:pPr>
        <w:numPr>
          <w:ilvl w:val="0"/>
          <w:numId w:val="43"/>
        </w:numPr>
      </w:pPr>
      <w:r>
        <w:t>Allow user input to user program</w:t>
      </w:r>
    </w:p>
    <w:p w14:paraId="47C64CD3" w14:textId="27826BC1" w:rsidR="00DB32B8" w:rsidRDefault="00692B57" w:rsidP="00DB32B8">
      <w:pPr>
        <w:numPr>
          <w:ilvl w:val="0"/>
          <w:numId w:val="43"/>
        </w:numPr>
      </w:pPr>
      <w:r>
        <w:t>Show variable contents</w:t>
      </w:r>
    </w:p>
    <w:p w14:paraId="516C8EEC" w14:textId="6FD9647F" w:rsidR="00692B57" w:rsidRDefault="00692B57" w:rsidP="00DB32B8">
      <w:pPr>
        <w:numPr>
          <w:ilvl w:val="0"/>
          <w:numId w:val="43"/>
        </w:numPr>
      </w:pPr>
      <w:r>
        <w:t>Show any errors that occur during operation</w:t>
      </w:r>
    </w:p>
    <w:p w14:paraId="01F14976" w14:textId="4F5D2CEC" w:rsidR="00692B57" w:rsidRPr="00DB32B8" w:rsidRDefault="00692B57" w:rsidP="00692B57">
      <w:r>
        <w:lastRenderedPageBreak/>
        <w:t>The debugger should also hide the console window from the user to give a more professional appearance. The user should also be able to stop execution at any time during debugging</w:t>
      </w:r>
    </w:p>
    <w:p w14:paraId="077481C5" w14:textId="7E9497CA" w:rsidR="00C511A6" w:rsidRDefault="00132284" w:rsidP="00C511A6">
      <w:pPr>
        <w:pStyle w:val="Heading2"/>
      </w:pPr>
      <w:bookmarkStart w:id="38" w:name="_Toc526491730"/>
      <w:r>
        <w:t>Designing a solution</w:t>
      </w:r>
      <w:bookmarkEnd w:id="38"/>
    </w:p>
    <w:p w14:paraId="259021B6" w14:textId="05EDAF4E" w:rsidR="00C511A6" w:rsidRDefault="00375996" w:rsidP="00375996">
      <w:pPr>
        <w:pStyle w:val="Heading3"/>
      </w:pPr>
      <w:bookmarkStart w:id="39" w:name="_Toc526491731"/>
      <w:r>
        <w:t>Language</w:t>
      </w:r>
      <w:bookmarkEnd w:id="39"/>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DF133D9" w:rsidR="00417240" w:rsidRDefault="00417240" w:rsidP="00375996">
      <w:r>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692B57">
        <w:t>,</w:t>
      </w:r>
      <w:r w:rsidR="0035130E">
        <w:t xml:space="preserve"> I will not be </w:t>
      </w:r>
      <w:r w:rsidR="007A19A3">
        <w:t xml:space="preserve">for </w:t>
      </w:r>
      <w:r w:rsidR="006E5300">
        <w:t>them</w:t>
      </w:r>
      <w:r w:rsidR="0035130E">
        <w:t>.</w:t>
      </w:r>
    </w:p>
    <w:p w14:paraId="595EF302" w14:textId="57F80BF1" w:rsidR="00020BBE" w:rsidRDefault="00020BBE" w:rsidP="00020BBE">
      <w:pPr>
        <w:pStyle w:val="Heading3"/>
      </w:pPr>
      <w:r>
        <w:t>Tooltips and Help</w:t>
      </w:r>
    </w:p>
    <w:p w14:paraId="61EF0500" w14:textId="6F2AEE62" w:rsidR="00020BBE" w:rsidRDefault="00020BBE" w:rsidP="00020BBE">
      <w:r>
        <w:t xml:space="preserve">As part of this project is accessibility to users, providing a class that contains all of the Tooltip and Help text is likely to come in useful, as it provides a central location to control all tooltips and help text. The class should be </w:t>
      </w:r>
      <w:r w:rsidR="00F523C7">
        <w:t xml:space="preserve">declared </w:t>
      </w:r>
      <w:r>
        <w:t xml:space="preserve">static as it is </w:t>
      </w:r>
      <w:r w:rsidR="00F523C7">
        <w:t>only going to be used as a reference, and the contents are constant.</w:t>
      </w:r>
    </w:p>
    <w:p w14:paraId="5D081EE9" w14:textId="20426531" w:rsidR="00F523C7" w:rsidRDefault="00F523C7" w:rsidP="00020BBE">
      <w:r>
        <w:t>The class should contain 3 types of text:</w:t>
      </w:r>
    </w:p>
    <w:p w14:paraId="2E30CAD0" w14:textId="1320D305" w:rsidR="00F523C7" w:rsidRDefault="00F523C7" w:rsidP="00F523C7">
      <w:pPr>
        <w:numPr>
          <w:ilvl w:val="0"/>
          <w:numId w:val="44"/>
        </w:numPr>
      </w:pPr>
      <w:r>
        <w:lastRenderedPageBreak/>
        <w:t>Block tooltips – Tooltips that appear when you hover over a block</w:t>
      </w:r>
    </w:p>
    <w:p w14:paraId="6D4C3244" w14:textId="5BC3E967" w:rsidR="00F523C7" w:rsidRDefault="00F523C7" w:rsidP="00F523C7">
      <w:pPr>
        <w:numPr>
          <w:ilvl w:val="0"/>
          <w:numId w:val="44"/>
        </w:numPr>
      </w:pPr>
      <w:r>
        <w:t>Menu / Button Tooltips – Tooltips that appear when you hover over any other part of the interface</w:t>
      </w:r>
    </w:p>
    <w:p w14:paraId="05DE033E" w14:textId="1646EEC2" w:rsidR="00F523C7" w:rsidRDefault="0018238A" w:rsidP="00F523C7">
      <w:pPr>
        <w:numPr>
          <w:ilvl w:val="0"/>
          <w:numId w:val="44"/>
        </w:numPr>
      </w:pPr>
      <w:r>
        <w:t>Main Help texts – Text that is displayed when the user clicks on the “get help” buttons</w:t>
      </w:r>
    </w:p>
    <w:p w14:paraId="3A4254E7" w14:textId="0CDC3D25" w:rsidR="0018238A" w:rsidRDefault="0018238A" w:rsidP="0018238A">
      <w:r>
        <w:t>All texts should follow the format</w:t>
      </w:r>
    </w:p>
    <w:p w14:paraId="782279F9" w14:textId="7AFD583C" w:rsidR="0018238A" w:rsidRDefault="0018238A" w:rsidP="0018238A">
      <w:pPr>
        <w:pStyle w:val="Code"/>
      </w:pPr>
      <w:r>
        <w:t>/// &lt;summary&gt;</w:t>
      </w:r>
    </w:p>
    <w:p w14:paraId="642EF6AC" w14:textId="0B07EEAD" w:rsidR="0018238A" w:rsidRDefault="0018238A" w:rsidP="0018238A">
      <w:pPr>
        <w:pStyle w:val="Code"/>
      </w:pPr>
      <w:r>
        <w:t>/// Details of usage</w:t>
      </w:r>
    </w:p>
    <w:p w14:paraId="4A5C283B" w14:textId="0BFB7B4E" w:rsidR="0018238A" w:rsidRDefault="0018238A" w:rsidP="0018238A">
      <w:pPr>
        <w:pStyle w:val="Code"/>
      </w:pPr>
      <w:r>
        <w:t>/// &lt;/summary&gt;</w:t>
      </w:r>
    </w:p>
    <w:p w14:paraId="49B6228C" w14:textId="53285647" w:rsidR="0018238A" w:rsidRDefault="0018238A" w:rsidP="0018238A">
      <w:pPr>
        <w:pStyle w:val="Code"/>
      </w:pPr>
      <w:r>
        <w:t>public static string Class</w:t>
      </w:r>
      <w:r w:rsidR="002C4EA4">
        <w:t>ItemText</w:t>
      </w:r>
      <w:r>
        <w:t xml:space="preserve"> = $“”;</w:t>
      </w:r>
    </w:p>
    <w:p w14:paraId="4D82C90B" w14:textId="2D679060" w:rsidR="002C4EA4" w:rsidRDefault="002C4EA4" w:rsidP="0018238A">
      <w:pPr>
        <w:pStyle w:val="Code"/>
      </w:pPr>
    </w:p>
    <w:p w14:paraId="791A837F" w14:textId="06FDC09C" w:rsidR="002C4EA4" w:rsidRDefault="002C4EA4" w:rsidP="0018238A">
      <w:pPr>
        <w:pStyle w:val="Code"/>
      </w:pPr>
      <w:r>
        <w:t>IE:</w:t>
      </w:r>
    </w:p>
    <w:p w14:paraId="6B248638" w14:textId="77777777" w:rsidR="002C4EA4" w:rsidRPr="002C4EA4" w:rsidRDefault="002C4EA4" w:rsidP="002C4EA4">
      <w:pPr>
        <w:pStyle w:val="Code"/>
      </w:pPr>
      <w:r>
        <w:t>/// &lt;summary</w:t>
      </w:r>
      <w:r w:rsidRPr="002C4EA4">
        <w:t>&gt;</w:t>
      </w:r>
    </w:p>
    <w:p w14:paraId="733E0F3F" w14:textId="71A7EB3F" w:rsidR="002C4EA4" w:rsidRPr="002C4EA4" w:rsidRDefault="002C4EA4" w:rsidP="002C4EA4">
      <w:pPr>
        <w:pStyle w:val="Code"/>
      </w:pPr>
      <w:r w:rsidRPr="002C4EA4">
        <w:t xml:space="preserve">/// </w:t>
      </w:r>
      <w:r>
        <w:t>Open old project tooltip</w:t>
      </w:r>
    </w:p>
    <w:p w14:paraId="2EDBDC4C" w14:textId="77777777" w:rsidR="002C4EA4" w:rsidRPr="002C4EA4" w:rsidRDefault="002C4EA4" w:rsidP="002C4EA4">
      <w:pPr>
        <w:pStyle w:val="Code"/>
      </w:pPr>
      <w:r w:rsidRPr="002C4EA4">
        <w:t>/// &lt;/summary&gt;</w:t>
      </w:r>
    </w:p>
    <w:p w14:paraId="4FD2C935" w14:textId="05049080" w:rsidR="002C4EA4" w:rsidRDefault="002C4EA4" w:rsidP="0018238A">
      <w:pPr>
        <w:pStyle w:val="Code"/>
      </w:pPr>
      <w:r w:rsidRPr="002C4EA4">
        <w:t>public static string</w:t>
      </w:r>
      <w:r>
        <w:t xml:space="preserve"> FrmWelcomeOpenButtonText</w:t>
      </w:r>
      <w:r w:rsidRPr="002C4EA4">
        <w:t xml:space="preserve"> = $“</w:t>
      </w:r>
      <w:r>
        <w:t>Click to open an old project</w:t>
      </w:r>
      <w:r w:rsidRPr="002C4EA4">
        <w:t>”;</w:t>
      </w:r>
    </w:p>
    <w:p w14:paraId="6D3307F9" w14:textId="6C62C212" w:rsidR="0018238A" w:rsidRDefault="0018238A" w:rsidP="0018238A">
      <w:r>
        <w:t xml:space="preserve">This ensures they are accessible to every other </w:t>
      </w:r>
      <w:proofErr w:type="gramStart"/>
      <w:r>
        <w:t>class, and</w:t>
      </w:r>
      <w:proofErr w:type="gramEnd"/>
      <w:r w:rsidR="002C4EA4">
        <w:t xml:space="preserve"> can be changed easily without breaking their overall purpose.</w:t>
      </w:r>
    </w:p>
    <w:p w14:paraId="23BC0ED9" w14:textId="118948C1" w:rsidR="002C4EA4" w:rsidRDefault="002C4EA4" w:rsidP="002C4EA4">
      <w:pPr>
        <w:pStyle w:val="Heading3"/>
      </w:pPr>
      <w:r>
        <w:t>Main Program</w:t>
      </w:r>
    </w:p>
    <w:p w14:paraId="5AB8D886" w14:textId="1ED9859B" w:rsidR="002C4EA4" w:rsidRDefault="00A07688" w:rsidP="00A07688">
      <w:pPr>
        <w:pStyle w:val="Photo"/>
      </w:pPr>
      <w:r>
        <w:rPr>
          <w:noProof/>
        </w:rPr>
        <w:drawing>
          <wp:inline distT="0" distB="0" distL="0" distR="0" wp14:anchorId="7E339FA0" wp14:editId="47262EAD">
            <wp:extent cx="5490210" cy="31667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0210" cy="3166745"/>
                    </a:xfrm>
                    <a:prstGeom prst="rect">
                      <a:avLst/>
                    </a:prstGeom>
                  </pic:spPr>
                </pic:pic>
              </a:graphicData>
            </a:graphic>
          </wp:inline>
        </w:drawing>
      </w:r>
    </w:p>
    <w:p w14:paraId="19E74E39" w14:textId="7C956B55" w:rsidR="00A07688" w:rsidRDefault="00A07688" w:rsidP="00A07688">
      <w:pPr>
        <w:pStyle w:val="Photo"/>
      </w:pPr>
      <w:r>
        <w:t>The code that runs before everything else</w:t>
      </w:r>
    </w:p>
    <w:p w14:paraId="0B438AED" w14:textId="6760D982" w:rsidR="00A07688" w:rsidRDefault="00A07688" w:rsidP="00A07688">
      <w:r>
        <w:lastRenderedPageBreak/>
        <w:t>The main program is the entry point for the application. WinForms adds the following code, which simply shows the main form.</w:t>
      </w:r>
    </w:p>
    <w:p w14:paraId="1140AA80" w14:textId="77777777" w:rsidR="00A07688" w:rsidRDefault="00A07688" w:rsidP="00A07688">
      <w:pPr>
        <w:pStyle w:val="Code"/>
      </w:pPr>
      <w:r>
        <w:t>Application.EnableVisualStyles();</w:t>
      </w:r>
    </w:p>
    <w:p w14:paraId="78D9BA00" w14:textId="63F41A48" w:rsidR="00A07688" w:rsidRDefault="00A07688" w:rsidP="00A07688">
      <w:pPr>
        <w:pStyle w:val="Code"/>
      </w:pPr>
      <w:r>
        <w:t>Application.SetCompatibleTextRenderingDefault(false);</w:t>
      </w:r>
    </w:p>
    <w:p w14:paraId="19D3638F" w14:textId="53DFBD36" w:rsidR="00A07688" w:rsidRDefault="00A07688" w:rsidP="00A07688">
      <w:pPr>
        <w:pStyle w:val="Code"/>
      </w:pPr>
      <w:r>
        <w:t>Application.Run(new FrmWelcome());</w:t>
      </w:r>
    </w:p>
    <w:p w14:paraId="7DB76E52" w14:textId="426E7ADC" w:rsidR="00A07688" w:rsidRDefault="00A07688" w:rsidP="00A07688">
      <w:r>
        <w:t>Because forms run in separate threads so as to be non-blocking, you have to set up your own error handlers otherwise they don’t fall through correctly. This can be done by adding a handler to the “</w:t>
      </w:r>
      <w:proofErr w:type="spellStart"/>
      <w:r w:rsidRPr="00A07688">
        <w:rPr>
          <w:rStyle w:val="CodeChar"/>
        </w:rPr>
        <w:t>CurDom.UnhandledException</w:t>
      </w:r>
      <w:proofErr w:type="spellEnd"/>
      <w:r>
        <w:t>” and “</w:t>
      </w:r>
      <w:proofErr w:type="spellStart"/>
      <w:r w:rsidRPr="00A07688">
        <w:rPr>
          <w:rStyle w:val="CodeChar"/>
        </w:rPr>
        <w:t>Application.ThreadException</w:t>
      </w:r>
      <w:proofErr w:type="spellEnd"/>
      <w:r>
        <w:t>” events</w:t>
      </w:r>
      <w:r w:rsidR="009E2837">
        <w:t xml:space="preserve">. From there we can display a </w:t>
      </w:r>
      <w:proofErr w:type="spellStart"/>
      <w:r w:rsidR="009E2837">
        <w:t>MessageBox</w:t>
      </w:r>
      <w:proofErr w:type="spellEnd"/>
      <w:r w:rsidR="009E2837">
        <w:t xml:space="preserve"> showing details of the error. Because the error has not been handled anywhere else, execution should probably stop, so instead of attempting to continue, the application will exit. While this may seem to contradict the Success Criteria of being a stable program, should the program continue in an unsafe manner it may cause damage to the user’s PC.</w:t>
      </w:r>
      <w:r w:rsidR="009E2837" w:rsidRPr="009E2837">
        <w:t xml:space="preserve"> </w:t>
      </w:r>
    </w:p>
    <w:p w14:paraId="236C13E1" w14:textId="377EA9B8" w:rsidR="009E2837" w:rsidRDefault="009E2837" w:rsidP="009E2837">
      <w:pPr>
        <w:pStyle w:val="Heading4"/>
      </w:pPr>
      <w:r>
        <w:t>Test Data</w:t>
      </w:r>
    </w:p>
    <w:tbl>
      <w:tblPr>
        <w:tblStyle w:val="ListTable6Colorful"/>
        <w:tblW w:w="0" w:type="auto"/>
        <w:tblLook w:val="04A0" w:firstRow="1" w:lastRow="0" w:firstColumn="1" w:lastColumn="0" w:noHBand="0" w:noVBand="1"/>
      </w:tblPr>
      <w:tblGrid>
        <w:gridCol w:w="4323"/>
        <w:gridCol w:w="4323"/>
      </w:tblGrid>
      <w:tr w:rsidR="009E2837" w14:paraId="2CC64619" w14:textId="77777777" w:rsidTr="009E28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958FBAB" w14:textId="3322B3C0" w:rsidR="009E2837" w:rsidRDefault="009E2837" w:rsidP="009E2837">
            <w:r>
              <w:t>Test Data</w:t>
            </w:r>
          </w:p>
        </w:tc>
        <w:tc>
          <w:tcPr>
            <w:tcW w:w="4323" w:type="dxa"/>
          </w:tcPr>
          <w:p w14:paraId="25BBB2C7" w14:textId="792AE206" w:rsidR="009E2837" w:rsidRDefault="009E2837" w:rsidP="009E2837">
            <w:pPr>
              <w:cnfStyle w:val="100000000000" w:firstRow="1" w:lastRow="0" w:firstColumn="0" w:lastColumn="0" w:oddVBand="0" w:evenVBand="0" w:oddHBand="0" w:evenHBand="0" w:firstRowFirstColumn="0" w:firstRowLastColumn="0" w:lastRowFirstColumn="0" w:lastRowLastColumn="0"/>
            </w:pPr>
            <w:r>
              <w:t>Expected Result</w:t>
            </w:r>
          </w:p>
        </w:tc>
      </w:tr>
      <w:tr w:rsidR="009E2837" w14:paraId="7D926EDE" w14:textId="77777777" w:rsidTr="009E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D7C03B3" w14:textId="7E4A6B72" w:rsidR="009E2837" w:rsidRDefault="009E2837" w:rsidP="009E2837">
            <w:r>
              <w:t>Unknown Exception thrown</w:t>
            </w:r>
          </w:p>
        </w:tc>
        <w:tc>
          <w:tcPr>
            <w:tcW w:w="4323" w:type="dxa"/>
          </w:tcPr>
          <w:p w14:paraId="29A6C2F8" w14:textId="5B203329" w:rsidR="009E2837" w:rsidRDefault="009E2837" w:rsidP="009E2837">
            <w:pPr>
              <w:cnfStyle w:val="000000100000" w:firstRow="0" w:lastRow="0" w:firstColumn="0" w:lastColumn="0" w:oddVBand="0" w:evenVBand="0" w:oddHBand="1" w:evenHBand="0" w:firstRowFirstColumn="0" w:firstRowLastColumn="0" w:lastRowFirstColumn="0" w:lastRowLastColumn="0"/>
            </w:pPr>
            <w:proofErr w:type="spellStart"/>
            <w:r>
              <w:t>MessageBox</w:t>
            </w:r>
            <w:proofErr w:type="spellEnd"/>
            <w:r>
              <w:t xml:space="preserve"> shown with error message displayed. Application then closes.</w:t>
            </w:r>
          </w:p>
        </w:tc>
      </w:tr>
      <w:tr w:rsidR="009E2837" w14:paraId="25815076" w14:textId="77777777" w:rsidTr="009E2837">
        <w:tc>
          <w:tcPr>
            <w:cnfStyle w:val="001000000000" w:firstRow="0" w:lastRow="0" w:firstColumn="1" w:lastColumn="0" w:oddVBand="0" w:evenVBand="0" w:oddHBand="0" w:evenHBand="0" w:firstRowFirstColumn="0" w:firstRowLastColumn="0" w:lastRowFirstColumn="0" w:lastRowLastColumn="0"/>
            <w:tcW w:w="4323" w:type="dxa"/>
          </w:tcPr>
          <w:p w14:paraId="75B4457D" w14:textId="1FB39D7C" w:rsidR="009E2837" w:rsidRDefault="009E2837" w:rsidP="009E2837">
            <w:r>
              <w:t>Known Exception thrown</w:t>
            </w:r>
          </w:p>
        </w:tc>
        <w:tc>
          <w:tcPr>
            <w:tcW w:w="4323" w:type="dxa"/>
          </w:tcPr>
          <w:p w14:paraId="1FDABC95" w14:textId="783FDC5E" w:rsidR="009E2837" w:rsidRDefault="009E2837" w:rsidP="009E2837">
            <w:pPr>
              <w:cnfStyle w:val="000000000000" w:firstRow="0" w:lastRow="0" w:firstColumn="0" w:lastColumn="0" w:oddVBand="0" w:evenVBand="0" w:oddHBand="0" w:evenHBand="0" w:firstRowFirstColumn="0" w:firstRowLastColumn="0" w:lastRowFirstColumn="0" w:lastRowLastColumn="0"/>
            </w:pPr>
            <w:r>
              <w:t>Application handles Exception safely and continues. User may be alerted</w:t>
            </w:r>
            <w:r w:rsidR="00E40BAA">
              <w:t xml:space="preserve"> if the Exception could pose a risk to their work</w:t>
            </w:r>
          </w:p>
        </w:tc>
      </w:tr>
    </w:tbl>
    <w:p w14:paraId="1141C7A5" w14:textId="77777777" w:rsidR="009E2837" w:rsidRPr="009E2837" w:rsidRDefault="009E2837" w:rsidP="009E2837"/>
    <w:p w14:paraId="47DF71CB" w14:textId="328D257E" w:rsidR="00C810AA" w:rsidRDefault="00C810AA" w:rsidP="006D16BC">
      <w:pPr>
        <w:pStyle w:val="Heading3"/>
        <w:tabs>
          <w:tab w:val="left" w:pos="2552"/>
        </w:tabs>
      </w:pPr>
      <w:r>
        <w:t>Welcome Form</w:t>
      </w:r>
      <w:r w:rsidR="006D16BC">
        <w:t xml:space="preserve"> : Form</w:t>
      </w:r>
    </w:p>
    <w:p w14:paraId="7A2CDF80" w14:textId="09744808" w:rsidR="00C810AA" w:rsidRDefault="00C810AA" w:rsidP="00C810AA">
      <w:r>
        <w:t xml:space="preserve">The welcome form should be the first thing that the user sees when they start the program. It should contain links to previously opened projects, as well as </w:t>
      </w:r>
      <w:r w:rsidR="005C2734">
        <w:t xml:space="preserve">the option to open a project not on the list. This could be done by </w:t>
      </w:r>
      <w:r w:rsidR="00EE1A91">
        <w:t xml:space="preserve">using a simple .NET control called the </w:t>
      </w:r>
      <w:proofErr w:type="spellStart"/>
      <w:r w:rsidR="00EE1A91">
        <w:t>ListView</w:t>
      </w:r>
      <w:proofErr w:type="spellEnd"/>
      <w:r w:rsidR="00AB5CE2">
        <w:t xml:space="preserve">. Using this control would minimise time spent </w:t>
      </w:r>
      <w:r w:rsidR="00105175">
        <w:t>programming the previous item functionality.</w:t>
      </w:r>
      <w:r w:rsidR="00FB2E2D">
        <w:t xml:space="preserve"> This will be an instance of the Form class from .NET framework, along with </w:t>
      </w:r>
    </w:p>
    <w:p w14:paraId="5E346903" w14:textId="517201DC" w:rsidR="00EE1A91" w:rsidRDefault="00EE1A91" w:rsidP="00EE1A91">
      <w:pPr>
        <w:pStyle w:val="ContactInfo"/>
        <w:spacing w:before="120" w:after="200"/>
        <w:rPr>
          <w:noProof/>
        </w:rPr>
      </w:pPr>
      <w:r>
        <w:rPr>
          <w:noProof/>
        </w:rPr>
        <w:lastRenderedPageBreak/>
        <w:drawing>
          <wp:inline distT="0" distB="0" distL="0" distR="0" wp14:anchorId="5186B635" wp14:editId="7DEEE91D">
            <wp:extent cx="5490210" cy="2773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0210" cy="2773680"/>
                    </a:xfrm>
                    <a:prstGeom prst="rect">
                      <a:avLst/>
                    </a:prstGeom>
                  </pic:spPr>
                </pic:pic>
              </a:graphicData>
            </a:graphic>
          </wp:inline>
        </w:drawing>
      </w:r>
    </w:p>
    <w:p w14:paraId="65830940" w14:textId="07B6A1B4" w:rsidR="00502C2B" w:rsidRDefault="008F719C" w:rsidP="00C810AA">
      <w:r>
        <w:t xml:space="preserve">This is a simple and easy to understand design, </w:t>
      </w:r>
      <w:r w:rsidR="00105175">
        <w:t>with just 3 items on screen. The list should contain at most 5 items to keep the display uncluttered. The buttons should both be clickable</w:t>
      </w:r>
      <w:r w:rsidR="00C8189C">
        <w:t>, with one opening a new instance of the Designer, and the other allowing you to search for a previous file</w:t>
      </w:r>
      <w:r w:rsidR="00FB29C1">
        <w:t>.</w:t>
      </w:r>
    </w:p>
    <w:p w14:paraId="50755328" w14:textId="499008F5" w:rsidR="00105175" w:rsidRDefault="00105175" w:rsidP="00105175">
      <w:pPr>
        <w:pStyle w:val="Heading4"/>
      </w:pPr>
      <w:r>
        <w:t>Algorithm – Get project path</w:t>
      </w:r>
    </w:p>
    <w:p w14:paraId="35B4765F" w14:textId="47DC8237" w:rsidR="00105175" w:rsidRDefault="00105175" w:rsidP="00105175">
      <w:r>
        <w:t xml:space="preserve">This algorithm should simply find and return the path of the save file, or null if the file path is invalid. An OpenFileDialog </w:t>
      </w:r>
      <w:r w:rsidR="00A772F4">
        <w:t>could be used here as it is built into the .NET framework, meaning that it is likely to be much more stable and accurate than any dialog box I could create.</w:t>
      </w:r>
    </w:p>
    <w:p w14:paraId="23BED65C" w14:textId="2BF04DB3" w:rsidR="00105175" w:rsidRDefault="00105175" w:rsidP="00105175">
      <w:pPr>
        <w:pStyle w:val="ContactInfo"/>
        <w:spacing w:before="120" w:after="200"/>
        <w:rPr>
          <w:noProof/>
        </w:rPr>
      </w:pPr>
      <w:r>
        <w:rPr>
          <w:noProof/>
        </w:rPr>
        <w:lastRenderedPageBreak/>
        <w:drawing>
          <wp:inline distT="0" distB="0" distL="0" distR="0" wp14:anchorId="548BF5D6" wp14:editId="1862F799">
            <wp:extent cx="4505325" cy="72771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5325" cy="7277100"/>
                    </a:xfrm>
                    <a:prstGeom prst="rect">
                      <a:avLst/>
                    </a:prstGeom>
                  </pic:spPr>
                </pic:pic>
              </a:graphicData>
            </a:graphic>
          </wp:inline>
        </w:drawing>
      </w:r>
    </w:p>
    <w:p w14:paraId="3CE198D4" w14:textId="6F8903E5" w:rsidR="00EA5EE6" w:rsidRDefault="00EA5EE6" w:rsidP="00EA5EE6">
      <w:pPr>
        <w:pStyle w:val="Heading5"/>
        <w:rPr>
          <w:noProof/>
        </w:rPr>
      </w:pPr>
      <w:r>
        <w:rPr>
          <w:noProof/>
        </w:rPr>
        <w:t>Test data</w:t>
      </w:r>
    </w:p>
    <w:tbl>
      <w:tblPr>
        <w:tblStyle w:val="ListTable6Colorful"/>
        <w:tblW w:w="0" w:type="auto"/>
        <w:tblLook w:val="04A0" w:firstRow="1" w:lastRow="0" w:firstColumn="1" w:lastColumn="0" w:noHBand="0" w:noVBand="1"/>
      </w:tblPr>
      <w:tblGrid>
        <w:gridCol w:w="4323"/>
        <w:gridCol w:w="4323"/>
      </w:tblGrid>
      <w:tr w:rsidR="00502C2B" w14:paraId="7B33189F"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75AD9B2" w14:textId="77777777" w:rsidR="00502C2B" w:rsidRDefault="00502C2B" w:rsidP="00F3175A">
            <w:r>
              <w:t>Test data</w:t>
            </w:r>
          </w:p>
        </w:tc>
        <w:tc>
          <w:tcPr>
            <w:tcW w:w="4323" w:type="dxa"/>
          </w:tcPr>
          <w:p w14:paraId="235E7ECC" w14:textId="77777777" w:rsidR="00502C2B" w:rsidRDefault="00502C2B" w:rsidP="00F3175A">
            <w:pPr>
              <w:cnfStyle w:val="100000000000" w:firstRow="1" w:lastRow="0" w:firstColumn="0" w:lastColumn="0" w:oddVBand="0" w:evenVBand="0" w:oddHBand="0" w:evenHBand="0" w:firstRowFirstColumn="0" w:firstRowLastColumn="0" w:lastRowFirstColumn="0" w:lastRowLastColumn="0"/>
            </w:pPr>
            <w:r>
              <w:t>Expected outcome</w:t>
            </w:r>
          </w:p>
        </w:tc>
      </w:tr>
      <w:tr w:rsidR="00502C2B" w14:paraId="71BA28E2"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24474A9" w14:textId="7CEC3F47" w:rsidR="00502C2B" w:rsidRDefault="00502C2B" w:rsidP="00F3175A">
            <w:r>
              <w:lastRenderedPageBreak/>
              <w:t>Standard “*.bs” file selected</w:t>
            </w:r>
          </w:p>
        </w:tc>
        <w:tc>
          <w:tcPr>
            <w:tcW w:w="4323" w:type="dxa"/>
          </w:tcPr>
          <w:p w14:paraId="473C5C9F" w14:textId="29175EF9" w:rsidR="00502C2B" w:rsidRDefault="00502C2B" w:rsidP="00F3175A">
            <w:pPr>
              <w:cnfStyle w:val="000000100000" w:firstRow="0" w:lastRow="0" w:firstColumn="0" w:lastColumn="0" w:oddVBand="0" w:evenVBand="0" w:oddHBand="1" w:evenHBand="0" w:firstRowFirstColumn="0" w:firstRowLastColumn="0" w:lastRowFirstColumn="0" w:lastRowLastColumn="0"/>
            </w:pPr>
            <w:r>
              <w:t>Path of file returned</w:t>
            </w:r>
          </w:p>
        </w:tc>
      </w:tr>
      <w:tr w:rsidR="00502C2B" w14:paraId="6593B4B6"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0DBF603D" w14:textId="6EDCF9A0" w:rsidR="00502C2B" w:rsidRDefault="00502C2B" w:rsidP="00F3175A">
            <w:r>
              <w:t>Erroneous “*.bs” file selected</w:t>
            </w:r>
          </w:p>
        </w:tc>
        <w:tc>
          <w:tcPr>
            <w:tcW w:w="4323" w:type="dxa"/>
          </w:tcPr>
          <w:p w14:paraId="01DBBAA3" w14:textId="30820DE1" w:rsidR="00502C2B" w:rsidRDefault="00502C2B" w:rsidP="00F3175A">
            <w:pPr>
              <w:cnfStyle w:val="000000000000" w:firstRow="0" w:lastRow="0" w:firstColumn="0" w:lastColumn="0" w:oddVBand="0" w:evenVBand="0" w:oddHBand="0" w:evenHBand="0" w:firstRowFirstColumn="0" w:firstRowLastColumn="0" w:lastRowFirstColumn="0" w:lastRowLastColumn="0"/>
            </w:pPr>
            <w:r>
              <w:t>Path of file returned</w:t>
            </w:r>
          </w:p>
        </w:tc>
      </w:tr>
      <w:tr w:rsidR="00502C2B" w14:paraId="260BEEE8"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E889E7B" w14:textId="4E4CADA8" w:rsidR="00502C2B" w:rsidRDefault="00502C2B" w:rsidP="00F3175A">
            <w:r>
              <w:t>Non-“*.bs” file selected</w:t>
            </w:r>
          </w:p>
        </w:tc>
        <w:tc>
          <w:tcPr>
            <w:tcW w:w="4323" w:type="dxa"/>
          </w:tcPr>
          <w:p w14:paraId="0A34C8E7" w14:textId="4A45DA10"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r w:rsidR="00502C2B" w14:paraId="6BC3262F"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32D8FB78" w14:textId="4029C7E7" w:rsidR="00502C2B" w:rsidRDefault="00502C2B" w:rsidP="00F3175A">
            <w:r>
              <w:t>Non-existent file selected</w:t>
            </w:r>
          </w:p>
        </w:tc>
        <w:tc>
          <w:tcPr>
            <w:tcW w:w="4323" w:type="dxa"/>
          </w:tcPr>
          <w:p w14:paraId="4934057B" w14:textId="6CA15646" w:rsidR="00502C2B" w:rsidRDefault="00502C2B" w:rsidP="00F3175A">
            <w:pPr>
              <w:cnfStyle w:val="000000000000" w:firstRow="0" w:lastRow="0" w:firstColumn="0" w:lastColumn="0" w:oddVBand="0" w:evenVBand="0" w:oddHBand="0" w:evenHBand="0" w:firstRowFirstColumn="0" w:firstRowLastColumn="0" w:lastRowFirstColumn="0" w:lastRowLastColumn="0"/>
            </w:pPr>
            <w:r>
              <w:t>Null returned</w:t>
            </w:r>
          </w:p>
        </w:tc>
      </w:tr>
      <w:tr w:rsidR="00502C2B" w14:paraId="7EDD8D3E"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513C666" w14:textId="114906BE" w:rsidR="00502C2B" w:rsidRDefault="00502C2B" w:rsidP="00F3175A">
            <w:r>
              <w:t>Escape or Cancel pressed</w:t>
            </w:r>
          </w:p>
        </w:tc>
        <w:tc>
          <w:tcPr>
            <w:tcW w:w="4323" w:type="dxa"/>
          </w:tcPr>
          <w:p w14:paraId="32AF019C" w14:textId="12A62389"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bl>
    <w:p w14:paraId="5BB0F331" w14:textId="3B57A20B" w:rsidR="00502C2B" w:rsidRPr="00105175" w:rsidRDefault="00502C2B" w:rsidP="00502C2B">
      <w:pPr>
        <w:pStyle w:val="ContactInfo"/>
        <w:spacing w:before="120" w:after="200"/>
        <w:jc w:val="left"/>
        <w:rPr>
          <w:noProof/>
        </w:rPr>
      </w:pPr>
      <w:r>
        <w:rPr>
          <w:noProof/>
        </w:rPr>
        <w:t xml:space="preserve">Note: While the test data says “erroneous “*.bs” file selected”, what is actually meant is a corrupted or invalid “*.bs” file. These could be </w:t>
      </w:r>
      <w:r w:rsidR="00EA5EE6">
        <w:rPr>
          <w:noProof/>
        </w:rPr>
        <w:t>files that were not saved as “*.bs” files, or simply a renamed “*.txt” file. It would be an error for null to be returned as the algorithm does not check the file contents</w:t>
      </w:r>
    </w:p>
    <w:p w14:paraId="733D6C27" w14:textId="37826598" w:rsidR="00EE1A91" w:rsidRDefault="005C2734" w:rsidP="008F719C">
      <w:pPr>
        <w:pStyle w:val="Heading4"/>
      </w:pPr>
      <w:r>
        <w:t>Algorithm – Load Data</w:t>
      </w:r>
    </w:p>
    <w:p w14:paraId="208046AC" w14:textId="5ECBF9C7" w:rsidR="008F719C" w:rsidRDefault="008F719C" w:rsidP="008F719C">
      <w:r>
        <w:t xml:space="preserve">This </w:t>
      </w:r>
      <w:r w:rsidR="00105175">
        <w:t>algorithm heavily depends on the “</w:t>
      </w:r>
      <w:r w:rsidR="00105175">
        <w:fldChar w:fldCharType="begin"/>
      </w:r>
      <w:r w:rsidR="00105175">
        <w:instrText xml:space="preserve"> REF _Ref1060677 \h </w:instrText>
      </w:r>
      <w:r w:rsidR="00105175">
        <w:fldChar w:fldCharType="separate"/>
      </w:r>
      <w:r w:rsidR="00105175">
        <w:t>Algorithms – Save Data</w:t>
      </w:r>
      <w:r w:rsidR="00105175">
        <w:fldChar w:fldCharType="end"/>
      </w:r>
      <w:r w:rsidR="00105175">
        <w:t>” section, however its behaviour can be inferred before anything is defined</w:t>
      </w:r>
      <w:r w:rsidR="00A772F4">
        <w:t>. The algorithm should load the form in the file and then instantiate a new Designer with the saved version’s properties.</w:t>
      </w:r>
      <w:r w:rsidR="0056084C">
        <w:t xml:space="preserve"> For example, t</w:t>
      </w:r>
      <w:r w:rsidR="00A772F4">
        <w:t xml:space="preserve">he Newtonsoft library has the </w:t>
      </w:r>
      <w:r w:rsidR="00A772F4" w:rsidRPr="00A772F4">
        <w:rPr>
          <w:rStyle w:val="CodeChar"/>
        </w:rPr>
        <w:t>JsonConvert.DeserializeObject&lt;T&gt;(string ToDeconvert)</w:t>
      </w:r>
      <w:r w:rsidR="00A772F4">
        <w:t xml:space="preserve"> method built into it, so as long as the changed properties are present then it should be able to fully recreate the form.</w:t>
      </w:r>
    </w:p>
    <w:p w14:paraId="6C6D2307" w14:textId="68493500" w:rsidR="00A772F4" w:rsidRDefault="0056084C" w:rsidP="0056084C">
      <w:pPr>
        <w:pStyle w:val="ContactInfo"/>
        <w:spacing w:before="120" w:after="200"/>
        <w:rPr>
          <w:noProof/>
        </w:rPr>
      </w:pPr>
      <w:r>
        <w:rPr>
          <w:noProof/>
        </w:rPr>
        <w:lastRenderedPageBreak/>
        <w:drawing>
          <wp:inline distT="0" distB="0" distL="0" distR="0" wp14:anchorId="6BDA4FAF" wp14:editId="312FE01D">
            <wp:extent cx="2238375" cy="50577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8375" cy="5057775"/>
                    </a:xfrm>
                    <a:prstGeom prst="rect">
                      <a:avLst/>
                    </a:prstGeom>
                  </pic:spPr>
                </pic:pic>
              </a:graphicData>
            </a:graphic>
          </wp:inline>
        </w:drawing>
      </w:r>
    </w:p>
    <w:p w14:paraId="5B832135" w14:textId="766769F7" w:rsidR="0056084C" w:rsidRDefault="0056084C" w:rsidP="0056084C">
      <w:r>
        <w:t>This algorithm uses the file path passed to it, either from the List of Recent Items or from the OpenFileDialog and then reconstructs the original designer from it.</w:t>
      </w:r>
    </w:p>
    <w:p w14:paraId="785919A5" w14:textId="77721723" w:rsidR="00EA5EE6" w:rsidRDefault="00EA5EE6" w:rsidP="00EA5EE6">
      <w:pPr>
        <w:pStyle w:val="Heading5"/>
      </w:pPr>
      <w:r>
        <w:t>Test data</w:t>
      </w:r>
    </w:p>
    <w:tbl>
      <w:tblPr>
        <w:tblStyle w:val="ListTable6Colorful"/>
        <w:tblW w:w="0" w:type="auto"/>
        <w:tblLook w:val="04A0" w:firstRow="1" w:lastRow="0" w:firstColumn="1" w:lastColumn="0" w:noHBand="0" w:noVBand="1"/>
      </w:tblPr>
      <w:tblGrid>
        <w:gridCol w:w="4323"/>
        <w:gridCol w:w="4323"/>
      </w:tblGrid>
      <w:tr w:rsidR="00EA5EE6" w14:paraId="05E0FEBA" w14:textId="77777777" w:rsidTr="00EA5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EDD3D4" w14:textId="5C46451E" w:rsidR="00EA5EE6" w:rsidRDefault="00EA5EE6" w:rsidP="00EA5EE6">
            <w:r>
              <w:t>Test data</w:t>
            </w:r>
          </w:p>
        </w:tc>
        <w:tc>
          <w:tcPr>
            <w:tcW w:w="4323" w:type="dxa"/>
          </w:tcPr>
          <w:p w14:paraId="6CE41AB2" w14:textId="1B8243A7" w:rsidR="00EA5EE6" w:rsidRDefault="00EA5EE6" w:rsidP="00EA5EE6">
            <w:pPr>
              <w:cnfStyle w:val="100000000000" w:firstRow="1" w:lastRow="0" w:firstColumn="0" w:lastColumn="0" w:oddVBand="0" w:evenVBand="0" w:oddHBand="0" w:evenHBand="0" w:firstRowFirstColumn="0" w:firstRowLastColumn="0" w:lastRowFirstColumn="0" w:lastRowLastColumn="0"/>
            </w:pPr>
            <w:r>
              <w:t>Expected result</w:t>
            </w:r>
          </w:p>
        </w:tc>
      </w:tr>
      <w:tr w:rsidR="00EA5EE6" w14:paraId="0254B2BC" w14:textId="77777777" w:rsidTr="00EA5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398D3F4" w14:textId="55E30C47" w:rsidR="00EA5EE6" w:rsidRDefault="00EA5EE6" w:rsidP="00EA5EE6">
            <w:r>
              <w:t>Normal “*.bs” file</w:t>
            </w:r>
          </w:p>
        </w:tc>
        <w:tc>
          <w:tcPr>
            <w:tcW w:w="4323" w:type="dxa"/>
          </w:tcPr>
          <w:p w14:paraId="3907FBD3" w14:textId="43C7C929" w:rsidR="00EA5EE6" w:rsidRDefault="00EA5EE6" w:rsidP="00EA5EE6">
            <w:pPr>
              <w:cnfStyle w:val="000000100000" w:firstRow="0" w:lastRow="0" w:firstColumn="0" w:lastColumn="0" w:oddVBand="0" w:evenVBand="0" w:oddHBand="1" w:evenHBand="0" w:firstRowFirstColumn="0" w:firstRowLastColumn="0" w:lastRowFirstColumn="0" w:lastRowLastColumn="0"/>
            </w:pPr>
            <w:r>
              <w:t>Reconstructed designer with all original blocks in place</w:t>
            </w:r>
          </w:p>
        </w:tc>
      </w:tr>
      <w:tr w:rsidR="00EA5EE6" w14:paraId="68400678" w14:textId="77777777" w:rsidTr="00EA5EE6">
        <w:tc>
          <w:tcPr>
            <w:cnfStyle w:val="001000000000" w:firstRow="0" w:lastRow="0" w:firstColumn="1" w:lastColumn="0" w:oddVBand="0" w:evenVBand="0" w:oddHBand="0" w:evenHBand="0" w:firstRowFirstColumn="0" w:firstRowLastColumn="0" w:lastRowFirstColumn="0" w:lastRowLastColumn="0"/>
            <w:tcW w:w="4323" w:type="dxa"/>
          </w:tcPr>
          <w:p w14:paraId="06598B0D" w14:textId="7E2214B5" w:rsidR="00EA5EE6" w:rsidRDefault="00EA5EE6" w:rsidP="00EA5EE6">
            <w:r>
              <w:t>Erroneous “*.bs” file</w:t>
            </w:r>
          </w:p>
        </w:tc>
        <w:tc>
          <w:tcPr>
            <w:tcW w:w="4323" w:type="dxa"/>
          </w:tcPr>
          <w:p w14:paraId="34382068" w14:textId="01059547" w:rsidR="00EA5EE6" w:rsidRDefault="00EA5EE6" w:rsidP="00EA5EE6">
            <w:pPr>
              <w:cnfStyle w:val="000000000000" w:firstRow="0" w:lastRow="0" w:firstColumn="0" w:lastColumn="0" w:oddVBand="0" w:evenVBand="0" w:oddHBand="0" w:evenHBand="0" w:firstRowFirstColumn="0" w:firstRowLastColumn="0" w:lastRowFirstColumn="0" w:lastRowLastColumn="0"/>
            </w:pPr>
            <w:r>
              <w:t>An error</w:t>
            </w:r>
            <w:r w:rsidR="00A416F0">
              <w:t xml:space="preserve"> is thrown</w:t>
            </w:r>
          </w:p>
        </w:tc>
      </w:tr>
    </w:tbl>
    <w:p w14:paraId="6EEE8755" w14:textId="21A06B74" w:rsidR="00EA5EE6" w:rsidRPr="00EA5EE6" w:rsidRDefault="00A416F0" w:rsidP="00EA5EE6">
      <w:r>
        <w:t xml:space="preserve">While throwing an error may seem like a bad idea, the concept of Failing Fast is one that I feel helps to create a more robust program. This prevents erroneous data being passed to the new instantiation, preventing a bigger and unexpected crash. </w:t>
      </w:r>
    </w:p>
    <w:p w14:paraId="008150C9" w14:textId="21E09432" w:rsidR="005C2734" w:rsidRDefault="005C2734" w:rsidP="005C2734">
      <w:pPr>
        <w:pStyle w:val="Heading4"/>
      </w:pPr>
      <w:r>
        <w:lastRenderedPageBreak/>
        <w:t>Algorithm – Update Recent Items / Save recent items</w:t>
      </w:r>
    </w:p>
    <w:p w14:paraId="3FA20D8B" w14:textId="58413B38" w:rsidR="00241763" w:rsidRPr="00241763" w:rsidRDefault="00241763" w:rsidP="00241763">
      <w:r>
        <w:t xml:space="preserve">This algorithm should take the path to a save file and then store it in the list. It should then save the list to the user stings (another feature of .NET) to allow the list to persist between sessions. </w:t>
      </w:r>
    </w:p>
    <w:p w14:paraId="3A8CEE87" w14:textId="2246F55E" w:rsidR="00EE1A91" w:rsidRDefault="00241763" w:rsidP="00241763">
      <w:pPr>
        <w:pStyle w:val="ContactInfo"/>
        <w:spacing w:before="120" w:after="200"/>
        <w:rPr>
          <w:noProof/>
        </w:rPr>
      </w:pPr>
      <w:r>
        <w:rPr>
          <w:noProof/>
        </w:rPr>
        <w:lastRenderedPageBreak/>
        <w:drawing>
          <wp:inline distT="0" distB="0" distL="0" distR="0" wp14:anchorId="3FD83519" wp14:editId="6479E1C9">
            <wp:extent cx="2771775" cy="74199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1775" cy="7419975"/>
                    </a:xfrm>
                    <a:prstGeom prst="rect">
                      <a:avLst/>
                    </a:prstGeom>
                  </pic:spPr>
                </pic:pic>
              </a:graphicData>
            </a:graphic>
          </wp:inline>
        </w:drawing>
      </w:r>
    </w:p>
    <w:p w14:paraId="11B9D9AE" w14:textId="62D9AB31" w:rsidR="00241763" w:rsidRDefault="00FB29C1" w:rsidP="00FB29C1">
      <w:pPr>
        <w:pStyle w:val="Heading5"/>
      </w:pPr>
      <w:r>
        <w:t>Test Data</w:t>
      </w:r>
    </w:p>
    <w:tbl>
      <w:tblPr>
        <w:tblStyle w:val="ListTable6Colorful1"/>
        <w:tblW w:w="0" w:type="auto"/>
        <w:tblLook w:val="04A0" w:firstRow="1" w:lastRow="0" w:firstColumn="1" w:lastColumn="0" w:noHBand="0" w:noVBand="1"/>
      </w:tblPr>
      <w:tblGrid>
        <w:gridCol w:w="4323"/>
        <w:gridCol w:w="4323"/>
      </w:tblGrid>
      <w:tr w:rsidR="00F3175A" w:rsidRPr="00F3175A" w14:paraId="27DB119A"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D007B1A" w14:textId="77777777" w:rsidR="00F3175A" w:rsidRPr="00F3175A" w:rsidRDefault="00F3175A" w:rsidP="00F3175A">
            <w:r w:rsidRPr="00F3175A">
              <w:t>Test data</w:t>
            </w:r>
          </w:p>
        </w:tc>
        <w:tc>
          <w:tcPr>
            <w:tcW w:w="4323" w:type="dxa"/>
          </w:tcPr>
          <w:p w14:paraId="467F9745" w14:textId="77777777" w:rsidR="00F3175A" w:rsidRPr="00F3175A" w:rsidRDefault="00F3175A" w:rsidP="00F3175A">
            <w:pPr>
              <w:cnfStyle w:val="100000000000" w:firstRow="1" w:lastRow="0" w:firstColumn="0" w:lastColumn="0" w:oddVBand="0" w:evenVBand="0" w:oddHBand="0" w:evenHBand="0" w:firstRowFirstColumn="0" w:firstRowLastColumn="0" w:lastRowFirstColumn="0" w:lastRowLastColumn="0"/>
            </w:pPr>
            <w:r w:rsidRPr="00F3175A">
              <w:t>Expected result</w:t>
            </w:r>
          </w:p>
        </w:tc>
      </w:tr>
      <w:tr w:rsidR="00F3175A" w:rsidRPr="00F3175A" w14:paraId="69A1868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3F0B21" w14:textId="17D6C753" w:rsidR="00F3175A" w:rsidRPr="00F3175A" w:rsidRDefault="00F3175A" w:rsidP="00F3175A">
            <w:r w:rsidRPr="00F3175A">
              <w:lastRenderedPageBreak/>
              <w:t>Normal “*.bs”</w:t>
            </w:r>
            <w:r>
              <w:t xml:space="preserve"> file path</w:t>
            </w:r>
          </w:p>
        </w:tc>
        <w:tc>
          <w:tcPr>
            <w:tcW w:w="4323" w:type="dxa"/>
          </w:tcPr>
          <w:p w14:paraId="7F9A9DB8" w14:textId="3CA26FF5" w:rsidR="00F3175A" w:rsidRPr="00F3175A" w:rsidRDefault="00F3175A"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3175A" w:rsidRPr="00F3175A" w14:paraId="2394BDCB"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74B34F25" w14:textId="4A014005" w:rsidR="00F3175A" w:rsidRPr="00F3175A" w:rsidRDefault="00F3175A" w:rsidP="00F3175A">
            <w:r w:rsidRPr="00F3175A">
              <w:t>Erroneous “*.bs” file</w:t>
            </w:r>
            <w:r>
              <w:t xml:space="preserve"> path</w:t>
            </w:r>
          </w:p>
        </w:tc>
        <w:tc>
          <w:tcPr>
            <w:tcW w:w="4323" w:type="dxa"/>
          </w:tcPr>
          <w:p w14:paraId="1DF037AE" w14:textId="11D0C996" w:rsidR="00F3175A" w:rsidRPr="00F3175A" w:rsidRDefault="00F3175A" w:rsidP="00F3175A">
            <w:pPr>
              <w:cnfStyle w:val="000000000000" w:firstRow="0" w:lastRow="0" w:firstColumn="0" w:lastColumn="0" w:oddVBand="0" w:evenVBand="0" w:oddHBand="0" w:evenHBand="0" w:firstRowFirstColumn="0" w:firstRowLastColumn="0" w:lastRowFirstColumn="0" w:lastRowLastColumn="0"/>
            </w:pPr>
            <w:r>
              <w:t>Item added to list</w:t>
            </w:r>
          </w:p>
        </w:tc>
      </w:tr>
      <w:tr w:rsidR="00B878A7" w:rsidRPr="00F3175A" w14:paraId="2ED579D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678A1A" w14:textId="02D98E71" w:rsidR="00B878A7" w:rsidRPr="00F3175A" w:rsidRDefault="00B878A7" w:rsidP="00F3175A">
            <w:r>
              <w:t>Non-“*.bs” file path</w:t>
            </w:r>
          </w:p>
        </w:tc>
        <w:tc>
          <w:tcPr>
            <w:tcW w:w="4323" w:type="dxa"/>
          </w:tcPr>
          <w:p w14:paraId="5929ACC2" w14:textId="6D48BB5E" w:rsidR="00B878A7" w:rsidRDefault="00B878A7" w:rsidP="00F3175A">
            <w:pPr>
              <w:cnfStyle w:val="000000100000" w:firstRow="0" w:lastRow="0" w:firstColumn="0" w:lastColumn="0" w:oddVBand="0" w:evenVBand="0" w:oddHBand="1" w:evenHBand="0" w:firstRowFirstColumn="0" w:firstRowLastColumn="0" w:lastRowFirstColumn="0" w:lastRowLastColumn="0"/>
            </w:pPr>
            <w:r>
              <w:t>Item added to list</w:t>
            </w:r>
          </w:p>
        </w:tc>
      </w:tr>
    </w:tbl>
    <w:p w14:paraId="4DED502B" w14:textId="2EB059FE" w:rsidR="00F3175A" w:rsidRPr="00EE1A91" w:rsidRDefault="00F3175A" w:rsidP="00241763">
      <w:pPr>
        <w:pStyle w:val="Header"/>
        <w:spacing w:before="120" w:after="200" w:line="264" w:lineRule="auto"/>
      </w:pPr>
      <w:r>
        <w:t>This test is unusual in that th</w:t>
      </w:r>
      <w:r w:rsidR="00B878A7">
        <w:t>e erroneous data returns a positive result. This is because the other algorithms that call this one should all verify that the file is not erroneous before adding it to the list.</w:t>
      </w:r>
    </w:p>
    <w:p w14:paraId="2312E6A5" w14:textId="46136003" w:rsidR="005C2734" w:rsidRPr="005C2734" w:rsidRDefault="00692B57" w:rsidP="005C2734">
      <w:pPr>
        <w:pStyle w:val="Heading3"/>
      </w:pPr>
      <w:r>
        <w:t>Debugger</w:t>
      </w:r>
      <w:r w:rsidR="00C810AA">
        <w:t xml:space="preserve"> Form</w:t>
      </w:r>
      <w:r w:rsidR="006D16BC">
        <w:t xml:space="preserve"> : Form</w:t>
      </w:r>
    </w:p>
    <w:p w14:paraId="529A9841" w14:textId="327C982B" w:rsidR="00C810AA" w:rsidRDefault="00C810AA" w:rsidP="00C810AA">
      <w:r>
        <w:t>The Debugger</w:t>
      </w:r>
      <w:r w:rsidR="002F4B57">
        <w:t xml:space="preserve"> should have at least 4 textboxes, one for Input and 3 for the different outputs: Standard, Variable and Error. It should also have buttons that allow the user to </w:t>
      </w:r>
      <w:r w:rsidR="00F850E4">
        <w:t>s</w:t>
      </w:r>
      <w:r w:rsidR="002F4B57">
        <w:t>ubmit their input, end debugging and exit the debugger.</w:t>
      </w:r>
      <w:r w:rsidR="00FB2E2D">
        <w:t xml:space="preserve"> </w:t>
      </w:r>
    </w:p>
    <w:p w14:paraId="25F78D8D" w14:textId="7E280193" w:rsidR="002F4B57" w:rsidRDefault="00EE1A91" w:rsidP="00AB6462">
      <w:pPr>
        <w:pStyle w:val="ContactInfo"/>
        <w:spacing w:before="120" w:after="200"/>
        <w:rPr>
          <w:noProof/>
        </w:rPr>
      </w:pPr>
      <w:r>
        <w:rPr>
          <w:noProof/>
        </w:rPr>
        <w:drawing>
          <wp:inline distT="0" distB="0" distL="0" distR="0" wp14:anchorId="5FD16C9F" wp14:editId="6EBF96AB">
            <wp:extent cx="5490210" cy="4372610"/>
            <wp:effectExtent l="38100" t="38100" r="91440" b="1041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0210" cy="4372610"/>
                    </a:xfrm>
                    <a:prstGeom prst="rect">
                      <a:avLst/>
                    </a:prstGeom>
                    <a:effectLst>
                      <a:outerShdw blurRad="50800" dist="38100" dir="2700000" algn="tl" rotWithShape="0">
                        <a:prstClr val="black">
                          <a:alpha val="40000"/>
                        </a:prstClr>
                      </a:outerShdw>
                    </a:effectLst>
                  </pic:spPr>
                </pic:pic>
              </a:graphicData>
            </a:graphic>
          </wp:inline>
        </w:drawing>
      </w:r>
    </w:p>
    <w:p w14:paraId="2479318A" w14:textId="5989BBDE" w:rsidR="00AB6462" w:rsidRDefault="00393C00" w:rsidP="00393C00">
      <w:pPr>
        <w:pStyle w:val="Heading4"/>
      </w:pPr>
      <w:r>
        <w:t>Algorithm – Start Debugging</w:t>
      </w:r>
    </w:p>
    <w:p w14:paraId="13F91C67" w14:textId="34EB687E" w:rsidR="00241763" w:rsidRDefault="00F02A94" w:rsidP="00241763">
      <w:r>
        <w:t xml:space="preserve">This algorithm should set up the asynchronous listeners for the standard output and standard error outputs. It should also add a standard input stream to the program. It should then run the program without showing the console window. Once execution </w:t>
      </w:r>
      <w:r>
        <w:lastRenderedPageBreak/>
        <w:t>finishes or the program crashes, the listeners should be disabled and the only action available should be the “Exit” button</w:t>
      </w:r>
      <w:r w:rsidR="00794768">
        <w:t>. This prevents input being sent when it can’t be, preventing a crash.</w:t>
      </w:r>
    </w:p>
    <w:p w14:paraId="2199374E" w14:textId="5389676B" w:rsidR="00794768" w:rsidRDefault="00F02A94" w:rsidP="00794768">
      <w:pPr>
        <w:pStyle w:val="ContactInfo"/>
        <w:spacing w:before="120" w:after="200"/>
        <w:rPr>
          <w:noProof/>
        </w:rPr>
      </w:pPr>
      <w:r>
        <w:rPr>
          <w:noProof/>
        </w:rPr>
        <w:drawing>
          <wp:inline distT="0" distB="0" distL="0" distR="0" wp14:anchorId="33AEC611" wp14:editId="56788FFE">
            <wp:extent cx="5490210" cy="38919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3891915"/>
                    </a:xfrm>
                    <a:prstGeom prst="rect">
                      <a:avLst/>
                    </a:prstGeom>
                  </pic:spPr>
                </pic:pic>
              </a:graphicData>
            </a:graphic>
          </wp:inline>
        </w:drawing>
      </w:r>
    </w:p>
    <w:p w14:paraId="59514DEF" w14:textId="25270C2D" w:rsidR="00FB29C1" w:rsidRDefault="00FB29C1" w:rsidP="00FB29C1">
      <w:pPr>
        <w:pStyle w:val="Heading5"/>
        <w:rPr>
          <w:noProof/>
        </w:rPr>
      </w:pPr>
      <w:r>
        <w:rPr>
          <w:noProof/>
        </w:rPr>
        <w:t>Test Data</w:t>
      </w:r>
    </w:p>
    <w:tbl>
      <w:tblPr>
        <w:tblStyle w:val="ListTable6Colorful2"/>
        <w:tblW w:w="0" w:type="auto"/>
        <w:tblInd w:w="0" w:type="dxa"/>
        <w:tblLook w:val="04A0" w:firstRow="1" w:lastRow="0" w:firstColumn="1" w:lastColumn="0" w:noHBand="0" w:noVBand="1"/>
      </w:tblPr>
      <w:tblGrid>
        <w:gridCol w:w="4323"/>
        <w:gridCol w:w="4323"/>
      </w:tblGrid>
      <w:tr w:rsidR="004239FB" w:rsidRPr="004239FB" w14:paraId="0239C63F" w14:textId="77777777" w:rsidTr="00423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000000" w:themeColor="text1"/>
              <w:left w:val="nil"/>
              <w:right w:val="nil"/>
            </w:tcBorders>
            <w:hideMark/>
          </w:tcPr>
          <w:p w14:paraId="3A7EDD35" w14:textId="77777777" w:rsidR="004239FB" w:rsidRPr="004239FB" w:rsidRDefault="004239FB" w:rsidP="004239FB">
            <w:pPr>
              <w:rPr>
                <w:lang w:val="en-US"/>
              </w:rPr>
            </w:pPr>
            <w:r w:rsidRPr="004239FB">
              <w:rPr>
                <w:lang w:val="en-US"/>
              </w:rPr>
              <w:t>Test data</w:t>
            </w:r>
          </w:p>
        </w:tc>
        <w:tc>
          <w:tcPr>
            <w:tcW w:w="4323" w:type="dxa"/>
            <w:tcBorders>
              <w:top w:val="single" w:sz="4" w:space="0" w:color="000000" w:themeColor="text1"/>
              <w:left w:val="nil"/>
              <w:right w:val="nil"/>
            </w:tcBorders>
            <w:hideMark/>
          </w:tcPr>
          <w:p w14:paraId="2FF918D1" w14:textId="77777777" w:rsidR="004239FB" w:rsidRPr="004239FB" w:rsidRDefault="004239FB" w:rsidP="004239FB">
            <w:pPr>
              <w:cnfStyle w:val="100000000000" w:firstRow="1" w:lastRow="0" w:firstColumn="0" w:lastColumn="0" w:oddVBand="0" w:evenVBand="0" w:oddHBand="0" w:evenHBand="0" w:firstRowFirstColumn="0" w:firstRowLastColumn="0" w:lastRowFirstColumn="0" w:lastRowLastColumn="0"/>
              <w:rPr>
                <w:lang w:val="en-US"/>
              </w:rPr>
            </w:pPr>
            <w:r w:rsidRPr="004239FB">
              <w:rPr>
                <w:lang w:val="en-US"/>
              </w:rPr>
              <w:t>Expected result</w:t>
            </w:r>
          </w:p>
        </w:tc>
      </w:tr>
      <w:tr w:rsidR="004239FB" w:rsidRPr="004239FB" w14:paraId="7258758A"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7D771AD3" w14:textId="5DDFED9E" w:rsidR="004239FB" w:rsidRPr="004239FB" w:rsidRDefault="004239FB" w:rsidP="004239FB">
            <w:pPr>
              <w:rPr>
                <w:lang w:val="en-US"/>
              </w:rPr>
            </w:pPr>
            <w:r w:rsidRPr="004239FB">
              <w:rPr>
                <w:lang w:val="en-US"/>
              </w:rPr>
              <w:t>Normal “</w:t>
            </w:r>
            <w:r>
              <w:rPr>
                <w:lang w:val="en-US"/>
              </w:rPr>
              <w:t>*.exe”</w:t>
            </w:r>
          </w:p>
        </w:tc>
        <w:tc>
          <w:tcPr>
            <w:tcW w:w="4323" w:type="dxa"/>
            <w:tcBorders>
              <w:top w:val="nil"/>
              <w:left w:val="nil"/>
              <w:bottom w:val="nil"/>
              <w:right w:val="nil"/>
            </w:tcBorders>
            <w:hideMark/>
          </w:tcPr>
          <w:p w14:paraId="5D4D1CD8" w14:textId="52257B38"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no variable data shown</w:t>
            </w:r>
          </w:p>
        </w:tc>
      </w:tr>
      <w:tr w:rsidR="004239FB" w:rsidRPr="004239FB" w14:paraId="77F1F7C7"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46A21EA0" w14:textId="4E5F8AC1" w:rsidR="004239FB" w:rsidRPr="004239FB" w:rsidRDefault="004239FB" w:rsidP="004239FB">
            <w:pPr>
              <w:rPr>
                <w:lang w:val="en-US"/>
              </w:rPr>
            </w:pPr>
            <w:r w:rsidRPr="004239FB">
              <w:rPr>
                <w:lang w:val="en-US"/>
              </w:rPr>
              <w:t>Erroneous “*.</w:t>
            </w:r>
            <w:r>
              <w:rPr>
                <w:lang w:val="en-US"/>
              </w:rPr>
              <w:t>exe</w:t>
            </w:r>
            <w:r w:rsidRPr="004239FB">
              <w:rPr>
                <w:lang w:val="en-US"/>
              </w:rPr>
              <w:t>” file</w:t>
            </w:r>
          </w:p>
        </w:tc>
        <w:tc>
          <w:tcPr>
            <w:tcW w:w="4323" w:type="dxa"/>
            <w:tcBorders>
              <w:top w:val="nil"/>
              <w:left w:val="nil"/>
              <w:bottom w:val="nil"/>
              <w:right w:val="nil"/>
            </w:tcBorders>
            <w:hideMark/>
          </w:tcPr>
          <w:p w14:paraId="547DC4C1" w14:textId="49702EA3"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sidRPr="004239FB">
              <w:rPr>
                <w:lang w:val="en-US"/>
              </w:rPr>
              <w:t>An error is thrown</w:t>
            </w:r>
            <w:r>
              <w:rPr>
                <w:lang w:val="en-US"/>
              </w:rPr>
              <w:t xml:space="preserve"> within the exe, but the main program continues to run</w:t>
            </w:r>
          </w:p>
        </w:tc>
      </w:tr>
      <w:tr w:rsidR="004239FB" w:rsidRPr="004239FB" w14:paraId="659161D2"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tcPr>
          <w:p w14:paraId="150BCA06" w14:textId="70AE9D6D" w:rsidR="004239FB" w:rsidRPr="004239FB" w:rsidRDefault="004239FB" w:rsidP="004239FB">
            <w:pPr>
              <w:rPr>
                <w:bCs w:val="0"/>
                <w:lang w:val="en-US"/>
              </w:rPr>
            </w:pPr>
            <w:r w:rsidRPr="004239FB">
              <w:rPr>
                <w:bCs w:val="0"/>
                <w:lang w:val="en-US"/>
              </w:rPr>
              <w:t>B# generated EXE</w:t>
            </w:r>
          </w:p>
        </w:tc>
        <w:tc>
          <w:tcPr>
            <w:tcW w:w="4323" w:type="dxa"/>
            <w:tcBorders>
              <w:top w:val="nil"/>
              <w:left w:val="nil"/>
              <w:bottom w:val="nil"/>
              <w:right w:val="nil"/>
            </w:tcBorders>
          </w:tcPr>
          <w:p w14:paraId="005204DE" w14:textId="6C8E3C5F"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variable data shown</w:t>
            </w:r>
          </w:p>
        </w:tc>
      </w:tr>
      <w:tr w:rsidR="004239FB" w:rsidRPr="004239FB" w14:paraId="54747C1F"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single" w:sz="4" w:space="0" w:color="000000" w:themeColor="text1"/>
              <w:right w:val="nil"/>
            </w:tcBorders>
          </w:tcPr>
          <w:p w14:paraId="4FC3D310" w14:textId="574D72F6" w:rsidR="004239FB" w:rsidRPr="004239FB" w:rsidRDefault="004239FB" w:rsidP="004239FB">
            <w:pPr>
              <w:rPr>
                <w:bCs w:val="0"/>
                <w:lang w:val="en-US"/>
              </w:rPr>
            </w:pPr>
            <w:r>
              <w:rPr>
                <w:bCs w:val="0"/>
                <w:lang w:val="en-US"/>
              </w:rPr>
              <w:t>Non</w:t>
            </w:r>
            <w:proofErr w:type="gramStart"/>
            <w:r>
              <w:rPr>
                <w:bCs w:val="0"/>
                <w:lang w:val="en-US"/>
              </w:rPr>
              <w:t>-“</w:t>
            </w:r>
            <w:proofErr w:type="gramEnd"/>
            <w:r>
              <w:rPr>
                <w:bCs w:val="0"/>
                <w:lang w:val="en-US"/>
              </w:rPr>
              <w:t>*.exe” file</w:t>
            </w:r>
          </w:p>
        </w:tc>
        <w:tc>
          <w:tcPr>
            <w:tcW w:w="4323" w:type="dxa"/>
            <w:tcBorders>
              <w:top w:val="nil"/>
              <w:left w:val="nil"/>
              <w:bottom w:val="single" w:sz="4" w:space="0" w:color="000000" w:themeColor="text1"/>
              <w:right w:val="nil"/>
            </w:tcBorders>
          </w:tcPr>
          <w:p w14:paraId="2684EC93" w14:textId="2676FAD9"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Pr>
                <w:lang w:val="en-US"/>
              </w:rPr>
              <w:t>Error thrown</w:t>
            </w:r>
          </w:p>
        </w:tc>
      </w:tr>
    </w:tbl>
    <w:p w14:paraId="478186AE" w14:textId="6D8E0BE9" w:rsidR="00794768" w:rsidRPr="00794768" w:rsidRDefault="004239FB" w:rsidP="00794768">
      <w:pPr>
        <w:pStyle w:val="ContactInfo"/>
        <w:spacing w:before="120" w:after="200"/>
        <w:jc w:val="left"/>
        <w:rPr>
          <w:noProof/>
        </w:rPr>
      </w:pPr>
      <w:r>
        <w:rPr>
          <w:noProof/>
        </w:rPr>
        <w:t>Again, failing fast is seen in action here</w:t>
      </w:r>
    </w:p>
    <w:p w14:paraId="46E8E8D1" w14:textId="5AB5CFBA" w:rsidR="00393C00" w:rsidRDefault="00393C00" w:rsidP="00393C00">
      <w:pPr>
        <w:pStyle w:val="Heading4"/>
      </w:pPr>
      <w:r>
        <w:t>Algorithm – Submit text</w:t>
      </w:r>
    </w:p>
    <w:p w14:paraId="0BEEEBBD" w14:textId="5313E4E1" w:rsidR="00794768" w:rsidRDefault="00794768" w:rsidP="00794768">
      <w:r>
        <w:t xml:space="preserve">This algorithm should write to the standard input when the user presses enter or clicks the “Submit” button when there’s text in the input textbox. </w:t>
      </w:r>
    </w:p>
    <w:p w14:paraId="3D407876" w14:textId="58B28D1D" w:rsidR="00794768" w:rsidRDefault="00794768" w:rsidP="00794768">
      <w:pPr>
        <w:pStyle w:val="ContactInfo"/>
        <w:spacing w:before="120" w:after="200"/>
        <w:rPr>
          <w:noProof/>
        </w:rPr>
      </w:pPr>
      <w:r>
        <w:rPr>
          <w:noProof/>
        </w:rPr>
        <w:lastRenderedPageBreak/>
        <w:drawing>
          <wp:inline distT="0" distB="0" distL="0" distR="0" wp14:anchorId="37D2685A" wp14:editId="66D01B41">
            <wp:extent cx="5490210" cy="3088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3088005"/>
                    </a:xfrm>
                    <a:prstGeom prst="rect">
                      <a:avLst/>
                    </a:prstGeom>
                  </pic:spPr>
                </pic:pic>
              </a:graphicData>
            </a:graphic>
          </wp:inline>
        </w:drawing>
      </w:r>
    </w:p>
    <w:p w14:paraId="54DC7F14" w14:textId="660ACF05" w:rsidR="00794768" w:rsidRDefault="00F51575" w:rsidP="00794768">
      <w:r>
        <w:t>This algorithm requires that the events “</w:t>
      </w:r>
      <w:proofErr w:type="spellStart"/>
      <w:r>
        <w:t>OnKeyPress</w:t>
      </w:r>
      <w:proofErr w:type="spellEnd"/>
      <w:r>
        <w:t>” and “</w:t>
      </w:r>
      <w:proofErr w:type="spellStart"/>
      <w:r>
        <w:t>OnSubmitButtonPressed</w:t>
      </w:r>
      <w:proofErr w:type="spellEnd"/>
      <w:r>
        <w:t>” are subscribed to so that the controls can work properly</w:t>
      </w:r>
    </w:p>
    <w:p w14:paraId="47B4E741" w14:textId="50A117C9" w:rsidR="00FB29C1" w:rsidRDefault="00FB29C1" w:rsidP="00FB29C1">
      <w:pPr>
        <w:pStyle w:val="Heading5"/>
      </w:pPr>
      <w:r>
        <w:t>Test Data</w:t>
      </w:r>
    </w:p>
    <w:tbl>
      <w:tblPr>
        <w:tblStyle w:val="ListTable6Colorful"/>
        <w:tblW w:w="0" w:type="auto"/>
        <w:tblLook w:val="04A0" w:firstRow="1" w:lastRow="0" w:firstColumn="1" w:lastColumn="0" w:noHBand="0" w:noVBand="1"/>
      </w:tblPr>
      <w:tblGrid>
        <w:gridCol w:w="4323"/>
        <w:gridCol w:w="4323"/>
      </w:tblGrid>
      <w:tr w:rsidR="00FB29C1" w14:paraId="297B829B" w14:textId="77777777" w:rsidTr="00FB2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48D1E23" w14:textId="3D0CA61E" w:rsidR="00FB29C1" w:rsidRDefault="00FB29C1" w:rsidP="00FB29C1">
            <w:r>
              <w:t>Test Data</w:t>
            </w:r>
          </w:p>
        </w:tc>
        <w:tc>
          <w:tcPr>
            <w:tcW w:w="4323" w:type="dxa"/>
          </w:tcPr>
          <w:p w14:paraId="14CA21B3" w14:textId="6F4B821A" w:rsidR="00FB29C1" w:rsidRDefault="00FB29C1" w:rsidP="00FB29C1">
            <w:pPr>
              <w:cnfStyle w:val="100000000000" w:firstRow="1" w:lastRow="0" w:firstColumn="0" w:lastColumn="0" w:oddVBand="0" w:evenVBand="0" w:oddHBand="0" w:evenHBand="0" w:firstRowFirstColumn="0" w:firstRowLastColumn="0" w:lastRowFirstColumn="0" w:lastRowLastColumn="0"/>
            </w:pPr>
            <w:r>
              <w:t>Expected Result</w:t>
            </w:r>
          </w:p>
        </w:tc>
      </w:tr>
      <w:tr w:rsidR="00FB29C1" w14:paraId="6C12D2B0"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4E3F17" w14:textId="0AD20BB4" w:rsidR="00FB29C1" w:rsidRDefault="00FB29C1" w:rsidP="00FB29C1">
            <w:r>
              <w:t>Empty Input box, Enter pressed</w:t>
            </w:r>
          </w:p>
        </w:tc>
        <w:tc>
          <w:tcPr>
            <w:tcW w:w="4323" w:type="dxa"/>
          </w:tcPr>
          <w:p w14:paraId="0ED71379" w14:textId="5E051743" w:rsidR="00FB29C1" w:rsidRDefault="00FB29C1" w:rsidP="00FB29C1">
            <w:pPr>
              <w:cnfStyle w:val="000000100000" w:firstRow="0" w:lastRow="0" w:firstColumn="0" w:lastColumn="0" w:oddVBand="0" w:evenVBand="0" w:oddHBand="1" w:evenHBand="0" w:firstRowFirstColumn="0" w:firstRowLastColumn="0" w:lastRowFirstColumn="0" w:lastRowLastColumn="0"/>
            </w:pPr>
            <w:r>
              <w:t>No change</w:t>
            </w:r>
          </w:p>
        </w:tc>
      </w:tr>
      <w:tr w:rsidR="00FB29C1" w14:paraId="2B3E6A2B"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29299097" w14:textId="3718905F" w:rsidR="00FB29C1" w:rsidRDefault="00FB29C1" w:rsidP="00FB29C1">
            <w:r>
              <w:t>Empty Input box, Su</w:t>
            </w:r>
            <w:r w:rsidR="00346D24">
              <w:t>bmit pressed</w:t>
            </w:r>
          </w:p>
        </w:tc>
        <w:tc>
          <w:tcPr>
            <w:tcW w:w="4323" w:type="dxa"/>
          </w:tcPr>
          <w:p w14:paraId="3A9CC500" w14:textId="50A739DB" w:rsidR="00FB29C1" w:rsidRDefault="00346D24" w:rsidP="00FB29C1">
            <w:pPr>
              <w:cnfStyle w:val="000000000000" w:firstRow="0" w:lastRow="0" w:firstColumn="0" w:lastColumn="0" w:oddVBand="0" w:evenVBand="0" w:oddHBand="0" w:evenHBand="0" w:firstRowFirstColumn="0" w:firstRowLastColumn="0" w:lastRowFirstColumn="0" w:lastRowLastColumn="0"/>
            </w:pPr>
            <w:r>
              <w:t>No change</w:t>
            </w:r>
          </w:p>
        </w:tc>
      </w:tr>
      <w:tr w:rsidR="00346D24" w14:paraId="41B01B27"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5D86E8" w14:textId="1C973E15" w:rsidR="00346D24" w:rsidRDefault="00346D24" w:rsidP="00346D24">
            <w:r>
              <w:t>Input box contains text, Enter pressed</w:t>
            </w:r>
          </w:p>
        </w:tc>
        <w:tc>
          <w:tcPr>
            <w:tcW w:w="4323" w:type="dxa"/>
          </w:tcPr>
          <w:p w14:paraId="1C0D34D2" w14:textId="7CAB8CA4" w:rsidR="00346D24" w:rsidRDefault="00346D24" w:rsidP="00346D24">
            <w:pPr>
              <w:cnfStyle w:val="000000100000" w:firstRow="0" w:lastRow="0" w:firstColumn="0" w:lastColumn="0" w:oddVBand="0" w:evenVBand="0" w:oddHBand="1" w:evenHBand="0" w:firstRowFirstColumn="0" w:firstRowLastColumn="0" w:lastRowFirstColumn="0" w:lastRowLastColumn="0"/>
            </w:pPr>
            <w:r>
              <w:t>Text written to input stream</w:t>
            </w:r>
          </w:p>
        </w:tc>
      </w:tr>
      <w:tr w:rsidR="00346D24" w14:paraId="31588210"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1C727E00" w14:textId="2AF87BD1" w:rsidR="00346D24" w:rsidRDefault="00346D24" w:rsidP="00346D24">
            <w:r>
              <w:t>Input box contains text, Submit pressed</w:t>
            </w:r>
          </w:p>
        </w:tc>
        <w:tc>
          <w:tcPr>
            <w:tcW w:w="4323" w:type="dxa"/>
          </w:tcPr>
          <w:p w14:paraId="6F5880F7" w14:textId="2E5B9CB1" w:rsidR="00346D24" w:rsidRDefault="00346D24" w:rsidP="00346D24">
            <w:pPr>
              <w:cnfStyle w:val="000000000000" w:firstRow="0" w:lastRow="0" w:firstColumn="0" w:lastColumn="0" w:oddVBand="0" w:evenVBand="0" w:oddHBand="0" w:evenHBand="0" w:firstRowFirstColumn="0" w:firstRowLastColumn="0" w:lastRowFirstColumn="0" w:lastRowLastColumn="0"/>
            </w:pPr>
            <w:r>
              <w:t>Text written to input stream</w:t>
            </w:r>
          </w:p>
        </w:tc>
      </w:tr>
    </w:tbl>
    <w:p w14:paraId="4F1A63D1" w14:textId="77777777" w:rsidR="00FB29C1" w:rsidRPr="00FB29C1" w:rsidRDefault="00FB29C1" w:rsidP="00FB29C1"/>
    <w:p w14:paraId="0149C8B0" w14:textId="33061730" w:rsidR="00393C00" w:rsidRDefault="00393C00" w:rsidP="00393C00">
      <w:pPr>
        <w:pStyle w:val="Heading4"/>
      </w:pPr>
      <w:r>
        <w:t xml:space="preserve">Algorithm – Stop </w:t>
      </w:r>
      <w:r w:rsidR="00F850E4">
        <w:t>Debugging</w:t>
      </w:r>
    </w:p>
    <w:p w14:paraId="0BB44829" w14:textId="3EEE22E5" w:rsidR="00F51575" w:rsidRDefault="00F51575" w:rsidP="00F51575">
      <w:r>
        <w:t>This subroutine should close the input and output streams and then close the program. This is to be done in this order to prevent a read / write operation occurring after the program has closed, which would cause an error.</w:t>
      </w:r>
    </w:p>
    <w:p w14:paraId="50BD8987" w14:textId="6419BDE1" w:rsidR="00F51575" w:rsidRDefault="00F51575" w:rsidP="00F51575">
      <w:pPr>
        <w:pStyle w:val="ContactInfo"/>
        <w:spacing w:before="120" w:after="200"/>
        <w:rPr>
          <w:noProof/>
        </w:rPr>
      </w:pPr>
      <w:r>
        <w:rPr>
          <w:noProof/>
        </w:rPr>
        <w:lastRenderedPageBreak/>
        <w:drawing>
          <wp:inline distT="0" distB="0" distL="0" distR="0" wp14:anchorId="4E80F61B" wp14:editId="446E4F7D">
            <wp:extent cx="1543050" cy="2447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43050" cy="2447925"/>
                    </a:xfrm>
                    <a:prstGeom prst="rect">
                      <a:avLst/>
                    </a:prstGeom>
                  </pic:spPr>
                </pic:pic>
              </a:graphicData>
            </a:graphic>
          </wp:inline>
        </w:drawing>
      </w:r>
    </w:p>
    <w:p w14:paraId="4A963F86" w14:textId="0B970E04" w:rsidR="00F51575" w:rsidRDefault="00F51575" w:rsidP="00F51575">
      <w:r>
        <w:t>While small, this subroutine is very important as it ensures that the program does not crash due to invalid operations</w:t>
      </w:r>
    </w:p>
    <w:p w14:paraId="3D016F84" w14:textId="211C05FC" w:rsidR="00346D24" w:rsidRDefault="00346D24" w:rsidP="00346D24">
      <w:pPr>
        <w:pStyle w:val="Heading5"/>
      </w:pPr>
      <w:r>
        <w:t>Test Data</w:t>
      </w:r>
    </w:p>
    <w:tbl>
      <w:tblPr>
        <w:tblStyle w:val="ListTable6Colorful"/>
        <w:tblW w:w="0" w:type="auto"/>
        <w:tblLook w:val="04A0" w:firstRow="1" w:lastRow="0" w:firstColumn="1" w:lastColumn="0" w:noHBand="0" w:noVBand="1"/>
      </w:tblPr>
      <w:tblGrid>
        <w:gridCol w:w="4323"/>
        <w:gridCol w:w="4323"/>
      </w:tblGrid>
      <w:tr w:rsidR="00346D24" w14:paraId="46E451D8" w14:textId="77777777" w:rsidTr="0034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8FA1F3" w14:textId="575A5AAE" w:rsidR="00346D24" w:rsidRDefault="00346D24" w:rsidP="00346D24">
            <w:r>
              <w:t>Test Data</w:t>
            </w:r>
          </w:p>
        </w:tc>
        <w:tc>
          <w:tcPr>
            <w:tcW w:w="4323" w:type="dxa"/>
          </w:tcPr>
          <w:p w14:paraId="2D44E3CF" w14:textId="51E52FD4" w:rsidR="00346D24" w:rsidRDefault="00346D24" w:rsidP="00346D24">
            <w:pPr>
              <w:cnfStyle w:val="100000000000" w:firstRow="1" w:lastRow="0" w:firstColumn="0" w:lastColumn="0" w:oddVBand="0" w:evenVBand="0" w:oddHBand="0" w:evenHBand="0" w:firstRowFirstColumn="0" w:firstRowLastColumn="0" w:lastRowFirstColumn="0" w:lastRowLastColumn="0"/>
            </w:pPr>
            <w:r>
              <w:t>Expected Result</w:t>
            </w:r>
          </w:p>
        </w:tc>
      </w:tr>
      <w:tr w:rsidR="00346D24" w14:paraId="45672E71" w14:textId="77777777" w:rsidTr="0034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24968C" w14:textId="057F017F" w:rsidR="00346D24" w:rsidRDefault="00346D24" w:rsidP="00346D24">
            <w:r>
              <w:t>Button Pressed</w:t>
            </w:r>
          </w:p>
        </w:tc>
        <w:tc>
          <w:tcPr>
            <w:tcW w:w="4323" w:type="dxa"/>
          </w:tcPr>
          <w:p w14:paraId="56B052D9" w14:textId="52BC20AF" w:rsidR="00346D24" w:rsidRDefault="00346D24" w:rsidP="00346D24">
            <w:pPr>
              <w:cnfStyle w:val="000000100000" w:firstRow="0" w:lastRow="0" w:firstColumn="0" w:lastColumn="0" w:oddVBand="0" w:evenVBand="0" w:oddHBand="1" w:evenHBand="0" w:firstRowFirstColumn="0" w:firstRowLastColumn="0" w:lastRowFirstColumn="0" w:lastRowLastColumn="0"/>
            </w:pPr>
            <w:r>
              <w:t>Listeners stopped. Writer stopped. Program subsequently killed</w:t>
            </w:r>
          </w:p>
        </w:tc>
      </w:tr>
    </w:tbl>
    <w:p w14:paraId="4B1E4720" w14:textId="5F5502CA" w:rsidR="00346D24" w:rsidRDefault="008754C8" w:rsidP="008754C8">
      <w:pPr>
        <w:pStyle w:val="Heading4"/>
      </w:pPr>
      <w:r>
        <w:lastRenderedPageBreak/>
        <w:t>Algorithm – Deserialize data</w:t>
      </w:r>
    </w:p>
    <w:p w14:paraId="0907F5FF" w14:textId="0FFE9777" w:rsidR="008754C8" w:rsidRDefault="008754C8" w:rsidP="008754C8">
      <w:pPr>
        <w:pStyle w:val="Photo"/>
      </w:pPr>
      <w:r>
        <w:rPr>
          <w:noProof/>
        </w:rPr>
        <w:drawing>
          <wp:inline distT="0" distB="0" distL="0" distR="0" wp14:anchorId="4E8B9966" wp14:editId="5C88C262">
            <wp:extent cx="3219450" cy="5314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19450" cy="5314950"/>
                    </a:xfrm>
                    <a:prstGeom prst="rect">
                      <a:avLst/>
                    </a:prstGeom>
                  </pic:spPr>
                </pic:pic>
              </a:graphicData>
            </a:graphic>
          </wp:inline>
        </w:drawing>
      </w:r>
    </w:p>
    <w:p w14:paraId="35055B51" w14:textId="480CC51B" w:rsidR="008754C8" w:rsidRDefault="009D71CF" w:rsidP="008754C8">
      <w:pPr>
        <w:pStyle w:val="Photo"/>
      </w:pPr>
      <w:r>
        <w:t>This algorithm should be relatively simple to code</w:t>
      </w:r>
    </w:p>
    <w:p w14:paraId="2CF28470" w14:textId="5B890CEA" w:rsidR="009D71CF" w:rsidRDefault="009D71CF" w:rsidP="009D71CF">
      <w:r>
        <w:t>If a string begins in “DAT|”, the significance of which is explained below, then it is passed to this algorithm. The algorithm then trims the leading “DAT|” and deserializes the variable data into an array. We then iterate through the array, building up the output string until the array is exhausted. The string is then displayed in the Variable Output Textbox</w:t>
      </w:r>
    </w:p>
    <w:p w14:paraId="5689F988" w14:textId="6503FDC5" w:rsidR="009D71CF" w:rsidRDefault="009D71CF" w:rsidP="009D71CF">
      <w:pPr>
        <w:pStyle w:val="Heading5"/>
      </w:pPr>
      <w:r>
        <w:t>Test Data</w:t>
      </w:r>
    </w:p>
    <w:tbl>
      <w:tblPr>
        <w:tblStyle w:val="ListTable6Colorful"/>
        <w:tblW w:w="0" w:type="auto"/>
        <w:tblLayout w:type="fixed"/>
        <w:tblLook w:val="04A0" w:firstRow="1" w:lastRow="0" w:firstColumn="1" w:lastColumn="0" w:noHBand="0" w:noVBand="1"/>
      </w:tblPr>
      <w:tblGrid>
        <w:gridCol w:w="6663"/>
        <w:gridCol w:w="1983"/>
      </w:tblGrid>
      <w:tr w:rsidR="009D71CF" w14:paraId="2EF24AC0" w14:textId="77777777" w:rsidTr="00380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4CD9C7BD" w14:textId="59155558" w:rsidR="009D71CF" w:rsidRDefault="009D71CF" w:rsidP="009D71CF">
            <w:r>
              <w:t>Test Data</w:t>
            </w:r>
          </w:p>
        </w:tc>
        <w:tc>
          <w:tcPr>
            <w:tcW w:w="1983" w:type="dxa"/>
          </w:tcPr>
          <w:p w14:paraId="59D08104" w14:textId="25266756" w:rsidR="009D71CF" w:rsidRDefault="009D71CF" w:rsidP="009D71CF">
            <w:pPr>
              <w:cnfStyle w:val="100000000000" w:firstRow="1" w:lastRow="0" w:firstColumn="0" w:lastColumn="0" w:oddVBand="0" w:evenVBand="0" w:oddHBand="0" w:evenHBand="0" w:firstRowFirstColumn="0" w:firstRowLastColumn="0" w:lastRowFirstColumn="0" w:lastRowLastColumn="0"/>
            </w:pPr>
            <w:r>
              <w:t>Expected Outcome</w:t>
            </w:r>
          </w:p>
        </w:tc>
      </w:tr>
      <w:tr w:rsidR="009D71CF" w14:paraId="4D65360F"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02A687E" w14:textId="31979A17" w:rsidR="009D71CF" w:rsidRDefault="009D71CF" w:rsidP="009D71CF">
            <w:r>
              <w:t>JSON: DAT|{{“var1”, “T1”, “Val1”}, {“var2”, “T2”, “Val2”}}</w:t>
            </w:r>
          </w:p>
        </w:tc>
        <w:tc>
          <w:tcPr>
            <w:tcW w:w="1983" w:type="dxa"/>
          </w:tcPr>
          <w:p w14:paraId="2970B7B4" w14:textId="77777777" w:rsidR="009D71CF" w:rsidRDefault="003804DB" w:rsidP="009D71CF">
            <w:pPr>
              <w:cnfStyle w:val="000000100000" w:firstRow="0" w:lastRow="0" w:firstColumn="0" w:lastColumn="0" w:oddVBand="0" w:evenVBand="0" w:oddHBand="1" w:evenHBand="0" w:firstRowFirstColumn="0" w:firstRowLastColumn="0" w:lastRowFirstColumn="0" w:lastRowLastColumn="0"/>
            </w:pPr>
            <w:r>
              <w:t>var1 &lt;T1&gt; = Val1</w:t>
            </w:r>
          </w:p>
          <w:p w14:paraId="15F75ADB" w14:textId="7F4CCB88" w:rsidR="003804DB" w:rsidRDefault="003804DB" w:rsidP="009D71CF">
            <w:pPr>
              <w:cnfStyle w:val="000000100000" w:firstRow="0" w:lastRow="0" w:firstColumn="0" w:lastColumn="0" w:oddVBand="0" w:evenVBand="0" w:oddHBand="1" w:evenHBand="0" w:firstRowFirstColumn="0" w:firstRowLastColumn="0" w:lastRowFirstColumn="0" w:lastRowLastColumn="0"/>
            </w:pPr>
            <w:r>
              <w:lastRenderedPageBreak/>
              <w:t>var2 &lt;T2&gt; = Val2</w:t>
            </w:r>
          </w:p>
        </w:tc>
      </w:tr>
      <w:tr w:rsidR="009D71CF" w14:paraId="09B14425"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C01D27B" w14:textId="77777777" w:rsidR="003804DB" w:rsidRDefault="009D71CF" w:rsidP="009D71CF">
            <w:pPr>
              <w:rPr>
                <w:b w:val="0"/>
                <w:bCs w:val="0"/>
              </w:rPr>
            </w:pPr>
            <w:r>
              <w:lastRenderedPageBreak/>
              <w:t>XML: DAT|</w:t>
            </w:r>
            <w:r w:rsidR="003804DB">
              <w:t>&lt;var&gt;</w:t>
            </w:r>
          </w:p>
          <w:p w14:paraId="08FA41F4" w14:textId="77777777" w:rsidR="003804DB" w:rsidRDefault="003804DB" w:rsidP="009D71CF">
            <w:pPr>
              <w:rPr>
                <w:b w:val="0"/>
                <w:bCs w:val="0"/>
              </w:rPr>
            </w:pPr>
            <w:r>
              <w:t xml:space="preserve">    &lt;name&gt;var1&lt;/name&gt;</w:t>
            </w:r>
          </w:p>
          <w:p w14:paraId="58EFEC02" w14:textId="77777777" w:rsidR="003804DB" w:rsidRDefault="003804DB" w:rsidP="009D71CF">
            <w:pPr>
              <w:rPr>
                <w:b w:val="0"/>
                <w:bCs w:val="0"/>
              </w:rPr>
            </w:pPr>
            <w:r>
              <w:t xml:space="preserve">    &lt;value&gt;Val1&lt;/value&gt;</w:t>
            </w:r>
          </w:p>
          <w:p w14:paraId="500728D9" w14:textId="77777777" w:rsidR="003804DB" w:rsidRDefault="003804DB" w:rsidP="009D71CF">
            <w:pPr>
              <w:rPr>
                <w:b w:val="0"/>
                <w:bCs w:val="0"/>
              </w:rPr>
            </w:pPr>
            <w:r>
              <w:t xml:space="preserve">    &lt;type&gt;T1&lt;/type&gt;</w:t>
            </w:r>
          </w:p>
          <w:p w14:paraId="7662044F" w14:textId="77777777" w:rsidR="009D71CF" w:rsidRDefault="003804DB" w:rsidP="009D71CF">
            <w:pPr>
              <w:rPr>
                <w:b w:val="0"/>
                <w:bCs w:val="0"/>
              </w:rPr>
            </w:pPr>
            <w:r>
              <w:t>&lt;/var&gt;</w:t>
            </w:r>
          </w:p>
          <w:p w14:paraId="44D99986" w14:textId="77777777" w:rsidR="003804DB" w:rsidRPr="003804DB" w:rsidRDefault="003804DB" w:rsidP="003804DB">
            <w:r w:rsidRPr="003804DB">
              <w:t>&lt;var&gt;</w:t>
            </w:r>
          </w:p>
          <w:p w14:paraId="6AE390C7" w14:textId="3E875B6E" w:rsidR="003804DB" w:rsidRPr="003804DB" w:rsidRDefault="003804DB" w:rsidP="003804DB">
            <w:r w:rsidRPr="003804DB">
              <w:t xml:space="preserve">    &lt;name&gt;var</w:t>
            </w:r>
            <w:r>
              <w:t>2</w:t>
            </w:r>
            <w:r w:rsidRPr="003804DB">
              <w:t>&lt;/name&gt;</w:t>
            </w:r>
          </w:p>
          <w:p w14:paraId="37362019" w14:textId="3BE99281" w:rsidR="003804DB" w:rsidRPr="003804DB" w:rsidRDefault="003804DB" w:rsidP="003804DB">
            <w:r w:rsidRPr="003804DB">
              <w:t xml:space="preserve">    &lt;value&gt;Val</w:t>
            </w:r>
            <w:r>
              <w:t>2</w:t>
            </w:r>
            <w:r w:rsidRPr="003804DB">
              <w:t>&lt;/value&gt;</w:t>
            </w:r>
          </w:p>
          <w:p w14:paraId="327A3806" w14:textId="27B18DDB" w:rsidR="003804DB" w:rsidRPr="003804DB" w:rsidRDefault="003804DB" w:rsidP="003804DB">
            <w:r w:rsidRPr="003804DB">
              <w:t xml:space="preserve">    &lt;type&gt;T</w:t>
            </w:r>
            <w:r>
              <w:t>2</w:t>
            </w:r>
            <w:r w:rsidRPr="003804DB">
              <w:t>&lt;/type&gt;</w:t>
            </w:r>
          </w:p>
          <w:p w14:paraId="3ED7C79F" w14:textId="15C408F6" w:rsidR="003804DB" w:rsidRDefault="003804DB" w:rsidP="003804DB">
            <w:r w:rsidRPr="003804DB">
              <w:t>&lt;/var&gt;</w:t>
            </w:r>
          </w:p>
        </w:tc>
        <w:tc>
          <w:tcPr>
            <w:tcW w:w="1983" w:type="dxa"/>
          </w:tcPr>
          <w:p w14:paraId="72C4CE98" w14:textId="77777777" w:rsidR="003804DB" w:rsidRPr="003804DB" w:rsidRDefault="003804DB" w:rsidP="003804DB">
            <w:pPr>
              <w:cnfStyle w:val="000000000000" w:firstRow="0" w:lastRow="0" w:firstColumn="0" w:lastColumn="0" w:oddVBand="0" w:evenVBand="0" w:oddHBand="0" w:evenHBand="0" w:firstRowFirstColumn="0" w:firstRowLastColumn="0" w:lastRowFirstColumn="0" w:lastRowLastColumn="0"/>
            </w:pPr>
            <w:r w:rsidRPr="003804DB">
              <w:t>var1 &lt;T1&gt; = Val1</w:t>
            </w:r>
          </w:p>
          <w:p w14:paraId="7712075C" w14:textId="03368466" w:rsidR="009D71CF" w:rsidRDefault="003804DB" w:rsidP="003804DB">
            <w:pPr>
              <w:cnfStyle w:val="000000000000" w:firstRow="0" w:lastRow="0" w:firstColumn="0" w:lastColumn="0" w:oddVBand="0" w:evenVBand="0" w:oddHBand="0" w:evenHBand="0" w:firstRowFirstColumn="0" w:firstRowLastColumn="0" w:lastRowFirstColumn="0" w:lastRowLastColumn="0"/>
            </w:pPr>
            <w:r w:rsidRPr="003804DB">
              <w:t>var2 &lt;T2&gt; = Val2</w:t>
            </w:r>
          </w:p>
        </w:tc>
      </w:tr>
      <w:tr w:rsidR="009D71CF" w14:paraId="69526028"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737D341D" w14:textId="77777777" w:rsidR="009D71CF" w:rsidRDefault="003804DB" w:rsidP="009D71CF">
            <w:pPr>
              <w:rPr>
                <w:b w:val="0"/>
                <w:bCs w:val="0"/>
              </w:rPr>
            </w:pPr>
            <w:r>
              <w:t>CSV: DAT|“var1”, “val1”, “T1”</w:t>
            </w:r>
          </w:p>
          <w:p w14:paraId="708FEC52" w14:textId="455D2056" w:rsidR="003804DB" w:rsidRDefault="003804DB" w:rsidP="009D71CF">
            <w:r>
              <w:t>“var2”, “val2”, “T2”</w:t>
            </w:r>
          </w:p>
        </w:tc>
        <w:tc>
          <w:tcPr>
            <w:tcW w:w="1983" w:type="dxa"/>
          </w:tcPr>
          <w:p w14:paraId="24B8F7BE" w14:textId="77777777" w:rsidR="003804DB" w:rsidRPr="003804DB" w:rsidRDefault="003804DB" w:rsidP="003804DB">
            <w:pPr>
              <w:cnfStyle w:val="000000100000" w:firstRow="0" w:lastRow="0" w:firstColumn="0" w:lastColumn="0" w:oddVBand="0" w:evenVBand="0" w:oddHBand="1" w:evenHBand="0" w:firstRowFirstColumn="0" w:firstRowLastColumn="0" w:lastRowFirstColumn="0" w:lastRowLastColumn="0"/>
            </w:pPr>
            <w:r w:rsidRPr="003804DB">
              <w:t>var1 &lt;T1&gt; = Val1</w:t>
            </w:r>
          </w:p>
          <w:p w14:paraId="5C69FE6C" w14:textId="6704EF71" w:rsidR="009D71CF" w:rsidRDefault="003804DB" w:rsidP="003804DB">
            <w:pPr>
              <w:cnfStyle w:val="000000100000" w:firstRow="0" w:lastRow="0" w:firstColumn="0" w:lastColumn="0" w:oddVBand="0" w:evenVBand="0" w:oddHBand="1" w:evenHBand="0" w:firstRowFirstColumn="0" w:firstRowLastColumn="0" w:lastRowFirstColumn="0" w:lastRowLastColumn="0"/>
            </w:pPr>
            <w:r w:rsidRPr="003804DB">
              <w:t>var2 &lt;T2&gt; = Val2</w:t>
            </w:r>
          </w:p>
        </w:tc>
      </w:tr>
    </w:tbl>
    <w:p w14:paraId="652B59C9" w14:textId="2C8838A8" w:rsidR="009D71CF" w:rsidRPr="009D71CF" w:rsidRDefault="003804DB" w:rsidP="009D71CF">
      <w:r>
        <w:t>Note the difference in size for each data type, as well as legibility. XML is much larger than JSON and CSV</w:t>
      </w:r>
      <w:r w:rsidR="006F4238">
        <w:t xml:space="preserve"> but is much more readable. However, the idea is that the user never sees the XML / JSON / CSV data, so this point is essentially invalidated.</w:t>
      </w:r>
    </w:p>
    <w:p w14:paraId="6BEF6AB3" w14:textId="47040898" w:rsidR="00692B57" w:rsidRDefault="00692B57" w:rsidP="00692B57">
      <w:pPr>
        <w:pStyle w:val="Heading4"/>
      </w:pPr>
      <w:r>
        <w:t>Wrappe</w:t>
      </w:r>
      <w:r w:rsidR="00C810AA">
        <w:t>r Classes</w:t>
      </w:r>
    </w:p>
    <w:p w14:paraId="00CA8D68" w14:textId="78E47565" w:rsidR="00EE1A91" w:rsidRDefault="00346D24" w:rsidP="00EE1A91">
      <w:r>
        <w:t xml:space="preserve">There will need to be 2 wrapper classes, one that contains the user’s code, and one that outputs variable data. The reason </w:t>
      </w:r>
      <w:r w:rsidR="0096084C">
        <w:t>for splitting the two classes is that it means that the user can take their compiled C# file and view it without being confused by any more advanced functions. This split shall be facilitated by having two classes, “Main_Program” and “Program”. Both programs will contain a Main method, but only the Main_Program will contain a reference to the other program</w:t>
      </w:r>
    </w:p>
    <w:p w14:paraId="6F7893EE" w14:textId="5393E894" w:rsidR="00ED3D46" w:rsidRDefault="00ED3D46" w:rsidP="00ED3D46">
      <w:pPr>
        <w:pStyle w:val="ContactInfo"/>
        <w:spacing w:before="120" w:after="200"/>
        <w:rPr>
          <w:noProof/>
        </w:rPr>
      </w:pPr>
      <w:r>
        <w:rPr>
          <w:noProof/>
        </w:rPr>
        <w:lastRenderedPageBreak/>
        <w:drawing>
          <wp:inline distT="0" distB="0" distL="0" distR="0" wp14:anchorId="089717B4" wp14:editId="135233A4">
            <wp:extent cx="5490210" cy="38804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0210" cy="3880485"/>
                    </a:xfrm>
                    <a:prstGeom prst="rect">
                      <a:avLst/>
                    </a:prstGeom>
                  </pic:spPr>
                </pic:pic>
              </a:graphicData>
            </a:graphic>
          </wp:inline>
        </w:drawing>
      </w:r>
    </w:p>
    <w:p w14:paraId="6C4E52F9" w14:textId="77777777" w:rsidR="00ED3D46" w:rsidRPr="00EE1A91" w:rsidRDefault="00ED3D46" w:rsidP="00ED3D46">
      <w:pPr>
        <w:pStyle w:val="Header"/>
        <w:spacing w:before="120" w:after="200" w:line="264" w:lineRule="auto"/>
      </w:pPr>
    </w:p>
    <w:p w14:paraId="4735A4F7" w14:textId="759F8E9E" w:rsidR="005C2734" w:rsidRDefault="005C2734" w:rsidP="005C2734">
      <w:pPr>
        <w:pStyle w:val="Heading5"/>
      </w:pPr>
      <w:r>
        <w:t>Algorithm – Output variables</w:t>
      </w:r>
    </w:p>
    <w:p w14:paraId="3D90447B" w14:textId="6BA4F71C" w:rsidR="00ED3D46" w:rsidRDefault="00393C00" w:rsidP="00EE1A91">
      <w:r>
        <w:t>I could have used JSON, CSV or XML for this, similar to saving from “</w:t>
      </w:r>
      <w:r>
        <w:fldChar w:fldCharType="begin"/>
      </w:r>
      <w:r>
        <w:instrText xml:space="preserve"> REF _Ref1060677 \h </w:instrText>
      </w:r>
      <w:r>
        <w:fldChar w:fldCharType="separate"/>
      </w:r>
      <w:r>
        <w:t>Algorithms – Save Data</w:t>
      </w:r>
      <w:r>
        <w:fldChar w:fldCharType="end"/>
      </w:r>
      <w:r>
        <w:t>”.</w:t>
      </w:r>
      <w:r w:rsidR="00E55ABA">
        <w:t xml:space="preserve"> Instead of importing another library, I should use the same data format to minimise the size of </w:t>
      </w:r>
      <w:r w:rsidR="00ED3D46">
        <w:t xml:space="preserve">my main program </w:t>
      </w:r>
      <w:r w:rsidR="00E55ABA">
        <w:t>EXE. As such, I will use JSON as I am used to the Newtonsoft.JSON library</w:t>
      </w:r>
    </w:p>
    <w:p w14:paraId="32A8CF7B" w14:textId="6DB7C06E" w:rsidR="00714110" w:rsidRDefault="00714110" w:rsidP="00EE1A91">
      <w:r>
        <w:t>I intend to use the “System.Reflection” methods to read the contents of the variables. This class provides helper methods for gaining data about types and their contents. In particular the “</w:t>
      </w:r>
      <w:r w:rsidRPr="00714110">
        <w:rPr>
          <w:rStyle w:val="CodeChar"/>
        </w:rPr>
        <w:t>typeof(T).GetFields(</w:t>
      </w:r>
      <w:proofErr w:type="spellStart"/>
      <w:r w:rsidRPr="00714110">
        <w:rPr>
          <w:rStyle w:val="CodeChar"/>
        </w:rPr>
        <w:t>BindingFlags</w:t>
      </w:r>
      <w:proofErr w:type="spellEnd"/>
      <w:r w:rsidRPr="00714110">
        <w:rPr>
          <w:rStyle w:val="CodeChar"/>
        </w:rPr>
        <w:t xml:space="preserve"> Flags)</w:t>
      </w:r>
      <w:r>
        <w:t>” method</w:t>
      </w:r>
      <w:r w:rsidR="00F46E7D">
        <w:t xml:space="preserve"> allows you to get data about variables contained within the program. Using the flags “</w:t>
      </w:r>
      <w:r w:rsidR="00A1638B" w:rsidRPr="00A1638B">
        <w:rPr>
          <w:rStyle w:val="CodeChar"/>
        </w:rPr>
        <w:t>BindingFlags.NonPublic | BindingFlags.Public | BindingFlags.Static</w:t>
      </w:r>
      <w:r w:rsidR="00A1638B">
        <w:t xml:space="preserve">” allows me to gain information about all the static variables declared in the program (which is why the specification that variables are declared separately to action blocks was made). </w:t>
      </w:r>
    </w:p>
    <w:p w14:paraId="6A69F06E" w14:textId="2EF40774" w:rsidR="00714110" w:rsidRPr="00EE1A91" w:rsidRDefault="00714110" w:rsidP="00EE1A91">
      <w:r>
        <w:t xml:space="preserve">I will also use asynchronous Task-based methods to output the variable data without </w:t>
      </w:r>
      <w:r w:rsidR="00A1638B">
        <w:t xml:space="preserve">blocking the main thread. Tasks are incredibly useful as they allow for non-blocking operations on a second or even third thread. By converting the </w:t>
      </w:r>
      <w:r w:rsidR="00A1638B" w:rsidRPr="00A1638B">
        <w:rPr>
          <w:rStyle w:val="CodeChar"/>
        </w:rPr>
        <w:t>OutputVars</w:t>
      </w:r>
      <w:r w:rsidR="00A1638B">
        <w:t xml:space="preserve"> method to a task, it can run infinitely until stopped without blocking the user’s program. This adds a slight performance overhead, but the overall effect is minimal.</w:t>
      </w:r>
    </w:p>
    <w:p w14:paraId="7905D4FA" w14:textId="57E3A4F6" w:rsidR="005C2734" w:rsidRDefault="00840180" w:rsidP="00840180">
      <w:pPr>
        <w:pStyle w:val="Heading3"/>
      </w:pPr>
      <w:r>
        <w:lastRenderedPageBreak/>
        <w:t>Block Classes</w:t>
      </w:r>
    </w:p>
    <w:p w14:paraId="533C49A2" w14:textId="7F7A3949" w:rsidR="00215897" w:rsidRDefault="00215897" w:rsidP="00AA1056">
      <w:pPr>
        <w:pStyle w:val="Photo"/>
      </w:pPr>
      <w:r>
        <w:rPr>
          <w:noProof/>
        </w:rPr>
        <w:drawing>
          <wp:inline distT="0" distB="0" distL="0" distR="0" wp14:anchorId="1C794685" wp14:editId="41546DEB">
            <wp:extent cx="1184989" cy="1038225"/>
            <wp:effectExtent l="0" t="0" r="0" b="0"/>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ariable.png"/>
                    <pic:cNvPicPr/>
                  </pic:nvPicPr>
                  <pic:blipFill rotWithShape="1">
                    <a:blip r:embed="rId113">
                      <a:extLst>
                        <a:ext uri="{28A0092B-C50C-407E-A947-70E740481C1C}">
                          <a14:useLocalDpi xmlns:a14="http://schemas.microsoft.com/office/drawing/2010/main" val="0"/>
                        </a:ext>
                      </a:extLst>
                    </a:blip>
                    <a:srcRect b="12385"/>
                    <a:stretch/>
                  </pic:blipFill>
                  <pic:spPr bwMode="auto">
                    <a:xfrm>
                      <a:off x="0" y="0"/>
                      <a:ext cx="1193281" cy="10454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5ECC7" wp14:editId="017877E5">
            <wp:extent cx="1183199" cy="1047057"/>
            <wp:effectExtent l="0" t="0" r="0" b="1270"/>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eep.png"/>
                    <pic:cNvPicPr/>
                  </pic:nvPicPr>
                  <pic:blipFill rotWithShape="1">
                    <a:blip r:embed="rId114">
                      <a:extLst>
                        <a:ext uri="{28A0092B-C50C-407E-A947-70E740481C1C}">
                          <a14:useLocalDpi xmlns:a14="http://schemas.microsoft.com/office/drawing/2010/main" val="0"/>
                        </a:ext>
                      </a:extLst>
                    </a:blip>
                    <a:srcRect b="11506"/>
                    <a:stretch/>
                  </pic:blipFill>
                  <pic:spPr bwMode="auto">
                    <a:xfrm>
                      <a:off x="0" y="0"/>
                      <a:ext cx="1226320" cy="10852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0F10D" wp14:editId="6E713A4F">
            <wp:extent cx="1223575" cy="1046935"/>
            <wp:effectExtent l="0" t="0" r="0" b="1270"/>
            <wp:docPr id="122" name="Picture 12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cimal.png"/>
                    <pic:cNvPicPr/>
                  </pic:nvPicPr>
                  <pic:blipFill rotWithShape="1">
                    <a:blip r:embed="rId115">
                      <a:extLst>
                        <a:ext uri="{28A0092B-C50C-407E-A947-70E740481C1C}">
                          <a14:useLocalDpi xmlns:a14="http://schemas.microsoft.com/office/drawing/2010/main" val="0"/>
                        </a:ext>
                      </a:extLst>
                    </a:blip>
                    <a:srcRect b="14436"/>
                    <a:stretch/>
                  </pic:blipFill>
                  <pic:spPr bwMode="auto">
                    <a:xfrm>
                      <a:off x="0" y="0"/>
                      <a:ext cx="1271332" cy="10877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13D35" wp14:editId="138D24E9">
            <wp:extent cx="1223786" cy="1047115"/>
            <wp:effectExtent l="0" t="0" r="0" b="635"/>
            <wp:docPr id="123" name="Picture 1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mptyIcon.png"/>
                    <pic:cNvPicPr/>
                  </pic:nvPicPr>
                  <pic:blipFill rotWithShape="1">
                    <a:blip r:embed="rId116">
                      <a:extLst>
                        <a:ext uri="{28A0092B-C50C-407E-A947-70E740481C1C}">
                          <a14:useLocalDpi xmlns:a14="http://schemas.microsoft.com/office/drawing/2010/main" val="0"/>
                        </a:ext>
                      </a:extLst>
                    </a:blip>
                    <a:srcRect b="14436"/>
                    <a:stretch/>
                  </pic:blipFill>
                  <pic:spPr bwMode="auto">
                    <a:xfrm>
                      <a:off x="0" y="0"/>
                      <a:ext cx="1240932" cy="10617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B1A7B" wp14:editId="560E73D0">
            <wp:extent cx="1179558" cy="1047292"/>
            <wp:effectExtent l="0" t="0" r="190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alse.png"/>
                    <pic:cNvPicPr/>
                  </pic:nvPicPr>
                  <pic:blipFill rotWithShape="1">
                    <a:blip r:embed="rId117">
                      <a:extLst>
                        <a:ext uri="{28A0092B-C50C-407E-A947-70E740481C1C}">
                          <a14:useLocalDpi xmlns:a14="http://schemas.microsoft.com/office/drawing/2010/main" val="0"/>
                        </a:ext>
                      </a:extLst>
                    </a:blip>
                    <a:srcRect b="11213"/>
                    <a:stretch/>
                  </pic:blipFill>
                  <pic:spPr bwMode="auto">
                    <a:xfrm>
                      <a:off x="0" y="0"/>
                      <a:ext cx="1204640" cy="10695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7001D3" wp14:editId="23ED1328">
            <wp:extent cx="1199626" cy="1047747"/>
            <wp:effectExtent l="0" t="0" r="635" b="635"/>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enericConsole.png"/>
                    <pic:cNvPicPr/>
                  </pic:nvPicPr>
                  <pic:blipFill rotWithShape="1">
                    <a:blip r:embed="rId118">
                      <a:extLst>
                        <a:ext uri="{28A0092B-C50C-407E-A947-70E740481C1C}">
                          <a14:useLocalDpi xmlns:a14="http://schemas.microsoft.com/office/drawing/2010/main" val="0"/>
                        </a:ext>
                      </a:extLst>
                    </a:blip>
                    <a:srcRect b="12661"/>
                    <a:stretch/>
                  </pic:blipFill>
                  <pic:spPr bwMode="auto">
                    <a:xfrm>
                      <a:off x="0" y="0"/>
                      <a:ext cx="1223547" cy="1068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E6904F" wp14:editId="2C4E7A03">
            <wp:extent cx="1207770" cy="1047523"/>
            <wp:effectExtent l="0" t="0" r="0" b="635"/>
            <wp:docPr id="126" name="Picture 1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nput.png"/>
                    <pic:cNvPicPr/>
                  </pic:nvPicPr>
                  <pic:blipFill rotWithShape="1">
                    <a:blip r:embed="rId119">
                      <a:extLst>
                        <a:ext uri="{28A0092B-C50C-407E-A947-70E740481C1C}">
                          <a14:useLocalDpi xmlns:a14="http://schemas.microsoft.com/office/drawing/2010/main" val="0"/>
                        </a:ext>
                      </a:extLst>
                    </a:blip>
                    <a:srcRect b="13268"/>
                    <a:stretch/>
                  </pic:blipFill>
                  <pic:spPr bwMode="auto">
                    <a:xfrm>
                      <a:off x="0" y="0"/>
                      <a:ext cx="1217485" cy="1055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24E24E" wp14:editId="64B7E77B">
            <wp:extent cx="1216025" cy="1047602"/>
            <wp:effectExtent l="0" t="0" r="3175" b="635"/>
            <wp:docPr id="127" name="Picture 1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teger.png"/>
                    <pic:cNvPicPr/>
                  </pic:nvPicPr>
                  <pic:blipFill rotWithShape="1">
                    <a:blip r:embed="rId120">
                      <a:extLst>
                        <a:ext uri="{28A0092B-C50C-407E-A947-70E740481C1C}">
                          <a14:useLocalDpi xmlns:a14="http://schemas.microsoft.com/office/drawing/2010/main" val="0"/>
                        </a:ext>
                      </a:extLst>
                    </a:blip>
                    <a:srcRect b="13850"/>
                    <a:stretch/>
                  </pic:blipFill>
                  <pic:spPr bwMode="auto">
                    <a:xfrm>
                      <a:off x="0" y="0"/>
                      <a:ext cx="1235167" cy="10640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3C4BEC" wp14:editId="4A19FADD">
            <wp:extent cx="1195913" cy="1033780"/>
            <wp:effectExtent l="0" t="0" r="4445" b="0"/>
            <wp:docPr id="128" name="Picture 1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utput.png"/>
                    <pic:cNvPicPr/>
                  </pic:nvPicPr>
                  <pic:blipFill rotWithShape="1">
                    <a:blip r:embed="rId121">
                      <a:extLst>
                        <a:ext uri="{28A0092B-C50C-407E-A947-70E740481C1C}">
                          <a14:useLocalDpi xmlns:a14="http://schemas.microsoft.com/office/drawing/2010/main" val="0"/>
                        </a:ext>
                      </a:extLst>
                    </a:blip>
                    <a:srcRect b="13558"/>
                    <a:stretch/>
                  </pic:blipFill>
                  <pic:spPr bwMode="auto">
                    <a:xfrm>
                      <a:off x="0" y="0"/>
                      <a:ext cx="1227371" cy="10609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D2526" wp14:editId="79B55A7B">
            <wp:extent cx="1164787" cy="1037590"/>
            <wp:effectExtent l="0" t="0" r="0" b="0"/>
            <wp:docPr id="129" name="Picture 1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tartButton.png"/>
                    <pic:cNvPicPr/>
                  </pic:nvPicPr>
                  <pic:blipFill rotWithShape="1">
                    <a:blip r:embed="rId122">
                      <a:extLst>
                        <a:ext uri="{28A0092B-C50C-407E-A947-70E740481C1C}">
                          <a14:useLocalDpi xmlns:a14="http://schemas.microsoft.com/office/drawing/2010/main" val="0"/>
                        </a:ext>
                      </a:extLst>
                    </a:blip>
                    <a:srcRect b="10920"/>
                    <a:stretch/>
                  </pic:blipFill>
                  <pic:spPr bwMode="auto">
                    <a:xfrm>
                      <a:off x="0" y="0"/>
                      <a:ext cx="1184421" cy="1055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C23DAF" wp14:editId="7FF025F7">
            <wp:extent cx="1212653" cy="1037590"/>
            <wp:effectExtent l="0" t="0" r="6985" b="0"/>
            <wp:docPr id="130" name="Picture 1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ringType.png"/>
                    <pic:cNvPicPr/>
                  </pic:nvPicPr>
                  <pic:blipFill rotWithShape="1">
                    <a:blip r:embed="rId123">
                      <a:extLst>
                        <a:ext uri="{28A0092B-C50C-407E-A947-70E740481C1C}">
                          <a14:useLocalDpi xmlns:a14="http://schemas.microsoft.com/office/drawing/2010/main" val="0"/>
                        </a:ext>
                      </a:extLst>
                    </a:blip>
                    <a:srcRect b="14436"/>
                    <a:stretch/>
                  </pic:blipFill>
                  <pic:spPr bwMode="auto">
                    <a:xfrm>
                      <a:off x="0" y="0"/>
                      <a:ext cx="1247960" cy="106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708633" wp14:editId="474E290C">
            <wp:extent cx="1149816" cy="1024255"/>
            <wp:effectExtent l="0" t="0" r="0" b="4445"/>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rue.png"/>
                    <pic:cNvPicPr/>
                  </pic:nvPicPr>
                  <pic:blipFill rotWithShape="1">
                    <a:blip r:embed="rId124">
                      <a:extLst>
                        <a:ext uri="{28A0092B-C50C-407E-A947-70E740481C1C}">
                          <a14:useLocalDpi xmlns:a14="http://schemas.microsoft.com/office/drawing/2010/main" val="0"/>
                        </a:ext>
                      </a:extLst>
                    </a:blip>
                    <a:srcRect b="10920"/>
                    <a:stretch/>
                  </pic:blipFill>
                  <pic:spPr bwMode="auto">
                    <a:xfrm>
                      <a:off x="0" y="0"/>
                      <a:ext cx="1178036" cy="10493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22019B" wp14:editId="3BC307F1">
            <wp:extent cx="1428750" cy="1630717"/>
            <wp:effectExtent l="0" t="0" r="0" b="7620"/>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Sharp.png"/>
                    <pic:cNvPicPr/>
                  </pic:nvPicPr>
                  <pic:blipFill rotWithShape="1">
                    <a:blip r:embed="rId125">
                      <a:extLst>
                        <a:ext uri="{28A0092B-C50C-407E-A947-70E740481C1C}">
                          <a14:useLocalDpi xmlns:a14="http://schemas.microsoft.com/office/drawing/2010/main" val="0"/>
                        </a:ext>
                      </a:extLst>
                    </a:blip>
                    <a:srcRect l="6739" r="5646"/>
                    <a:stretch/>
                  </pic:blipFill>
                  <pic:spPr bwMode="auto">
                    <a:xfrm>
                      <a:off x="0" y="0"/>
                      <a:ext cx="1508132" cy="1721320"/>
                    </a:xfrm>
                    <a:prstGeom prst="rect">
                      <a:avLst/>
                    </a:prstGeom>
                    <a:ln>
                      <a:noFill/>
                    </a:ln>
                    <a:extLst>
                      <a:ext uri="{53640926-AAD7-44D8-BBD7-CCE9431645EC}">
                        <a14:shadowObscured xmlns:a14="http://schemas.microsoft.com/office/drawing/2010/main"/>
                      </a:ext>
                    </a:extLst>
                  </pic:spPr>
                </pic:pic>
              </a:graphicData>
            </a:graphic>
          </wp:inline>
        </w:drawing>
      </w:r>
    </w:p>
    <w:p w14:paraId="0EF4914F" w14:textId="5FC16E2F" w:rsidR="00AA1056" w:rsidRPr="00215897" w:rsidRDefault="00AA1056" w:rsidP="00AA1056">
      <w:pPr>
        <w:pStyle w:val="Photo"/>
      </w:pPr>
      <w:r>
        <w:t>The graphics for</w:t>
      </w:r>
      <w:r w:rsidR="00113C7B">
        <w:t xml:space="preserve"> some of</w:t>
      </w:r>
      <w:r>
        <w:t xml:space="preserve"> the different blocks. Produced post-design stage.</w:t>
      </w:r>
    </w:p>
    <w:p w14:paraId="7240BDE8" w14:textId="7FB5836F" w:rsidR="00840180" w:rsidRDefault="00840180" w:rsidP="00840180">
      <w:pPr>
        <w:pStyle w:val="Heading4"/>
      </w:pPr>
      <w:r>
        <w:t>BaseBlock</w:t>
      </w:r>
      <w:r w:rsidR="006D16BC">
        <w:t xml:space="preserve"> : Panel</w:t>
      </w:r>
    </w:p>
    <w:p w14:paraId="5661944D" w14:textId="09DA9F36" w:rsidR="00EE1A91" w:rsidRDefault="00AB5CE2" w:rsidP="007C48FE">
      <w:pPr>
        <w:pStyle w:val="Photo"/>
        <w:rPr>
          <w:noProof/>
        </w:rPr>
      </w:pPr>
      <w:r>
        <w:rPr>
          <w:noProof/>
        </w:rPr>
        <w:drawing>
          <wp:inline distT="0" distB="0" distL="0" distR="0" wp14:anchorId="439C8283" wp14:editId="6647A6D1">
            <wp:extent cx="2600325" cy="1704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00325" cy="1704975"/>
                    </a:xfrm>
                    <a:prstGeom prst="rect">
                      <a:avLst/>
                    </a:prstGeom>
                  </pic:spPr>
                </pic:pic>
              </a:graphicData>
            </a:graphic>
          </wp:inline>
        </w:drawing>
      </w:r>
    </w:p>
    <w:p w14:paraId="231AA28D" w14:textId="19221839" w:rsidR="00AB5CE2" w:rsidRDefault="00A1638B" w:rsidP="007C48FE">
      <w:pPr>
        <w:pStyle w:val="Photo"/>
      </w:pPr>
      <w:r>
        <w:t>The BaseBlock is actually an abstract class, but if it were instantiated, this is what it should look like</w:t>
      </w:r>
      <w:r w:rsidR="007A5058">
        <w:t xml:space="preserve"> (The icon is for show; the value of Icon for a BaseBlock </w:t>
      </w:r>
      <w:r w:rsidR="0049086B">
        <w:t>should default</w:t>
      </w:r>
      <w:r w:rsidR="007A5058">
        <w:t xml:space="preserve"> to Null</w:t>
      </w:r>
      <w:r w:rsidR="0049086B">
        <w:t xml:space="preserve"> unless overridden in the constructor</w:t>
      </w:r>
      <w:r w:rsidR="007A5058">
        <w:t>)</w:t>
      </w:r>
    </w:p>
    <w:p w14:paraId="37FCD922" w14:textId="5CF8B9C9" w:rsidR="007C48FE" w:rsidRDefault="007C48FE" w:rsidP="00AB5CE2">
      <w:pPr>
        <w:pStyle w:val="Header"/>
        <w:spacing w:before="120" w:after="200" w:line="264" w:lineRule="auto"/>
      </w:pPr>
      <w:r>
        <w:lastRenderedPageBreak/>
        <w:t xml:space="preserve">This class provides all the base methods and properties for every </w:t>
      </w:r>
      <w:r w:rsidR="00FC597C">
        <w:t xml:space="preserve">block that can be used. Every block inherits from this class, and while it has no functionality on its own it acts as a helper class that allows all other blocks to act similarly and consistently. </w:t>
      </w:r>
      <w:r w:rsidR="00284C2A">
        <w:t>The class will also inherit from the .NET Panel class, providing it with a large amount of functionality immediately</w:t>
      </w:r>
      <w:r w:rsidR="000A5AAF">
        <w:t>.</w:t>
      </w:r>
    </w:p>
    <w:p w14:paraId="69E4D81E" w14:textId="678A3A24" w:rsidR="003D2FF7" w:rsidRDefault="003D2FF7" w:rsidP="003D2FF7">
      <w:pPr>
        <w:pStyle w:val="Photo"/>
      </w:pPr>
      <w:r>
        <w:rPr>
          <w:noProof/>
        </w:rPr>
        <w:drawing>
          <wp:inline distT="0" distB="0" distL="0" distR="0" wp14:anchorId="7826A28D" wp14:editId="7D1ED804">
            <wp:extent cx="3975845" cy="3027372"/>
            <wp:effectExtent l="36195" t="40005" r="99060" b="99060"/>
            <wp:docPr id="119" name="Picture 119" descr="https://media.discordapp.net/attachments/301427151985442817/545712957494001686/IMG_20190214_210748.jpg?width=937&amp;height=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01427151985442817/545712957494001686/IMG_20190214_210748.jpg?width=937&amp;height=70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640" t="7486" r="4327"/>
                    <a:stretch/>
                  </pic:blipFill>
                  <pic:spPr bwMode="auto">
                    <a:xfrm rot="5400000">
                      <a:off x="0" y="0"/>
                      <a:ext cx="3991454" cy="30392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56CDE" w14:textId="38EA9815" w:rsidR="003D2FF7" w:rsidRDefault="00AA1056" w:rsidP="003D2FF7">
      <w:pPr>
        <w:pStyle w:val="Photo"/>
      </w:pPr>
      <w:r>
        <w:t>An early idea</w:t>
      </w:r>
      <w:r w:rsidR="003D2FF7">
        <w:t xml:space="preserve"> for </w:t>
      </w:r>
      <w:r w:rsidR="00FC597C">
        <w:t xml:space="preserve">connecting blocks together. An alternative was using a tree </w:t>
      </w:r>
      <w:r w:rsidR="00F6620F">
        <w:t>structure,</w:t>
      </w:r>
      <w:r>
        <w:t xml:space="preserve"> so each block held a reference to its child, instead of the Id, but this was quickly scrapped because of the potential of stack overflows</w:t>
      </w:r>
    </w:p>
    <w:p w14:paraId="7A5E6BDA" w14:textId="7ABB57C0" w:rsidR="00F6620F" w:rsidRDefault="00F6620F" w:rsidP="00F6620F">
      <w:r>
        <w:t>Note that all classes that inherit from this class will have a Tooltip assigned to them. This Tooltip is added in their constructor and the text is determined by the “Tooltips and Help” class.</w:t>
      </w:r>
    </w:p>
    <w:p w14:paraId="49544BEC" w14:textId="22C3BF84" w:rsidR="00284C2A" w:rsidRDefault="00284C2A" w:rsidP="00284C2A">
      <w:pPr>
        <w:pStyle w:val="Heading5"/>
      </w:pPr>
      <w:r>
        <w:t>Variables and Methods</w:t>
      </w:r>
    </w:p>
    <w:p w14:paraId="072D4CA7" w14:textId="3BA81C46" w:rsidR="00284C2A" w:rsidRDefault="00FC597C" w:rsidP="00FC597C">
      <w:r>
        <w:t xml:space="preserve">The </w:t>
      </w:r>
      <w:r w:rsidR="00284C2A">
        <w:t>block has to define several variables that have to be present between every block:</w:t>
      </w:r>
    </w:p>
    <w:tbl>
      <w:tblPr>
        <w:tblStyle w:val="ListTable6Colorful"/>
        <w:tblW w:w="0" w:type="auto"/>
        <w:tblLook w:val="04A0" w:firstRow="1" w:lastRow="0" w:firstColumn="1" w:lastColumn="0" w:noHBand="0" w:noVBand="1"/>
      </w:tblPr>
      <w:tblGrid>
        <w:gridCol w:w="2619"/>
        <w:gridCol w:w="1377"/>
        <w:gridCol w:w="4650"/>
      </w:tblGrid>
      <w:tr w:rsidR="00284C2A" w14:paraId="77752969" w14:textId="77777777" w:rsidTr="00215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55CD5D3" w14:textId="03AF18DB" w:rsidR="00284C2A" w:rsidRDefault="00284C2A" w:rsidP="00FC597C">
            <w:r>
              <w:t>Variable Name</w:t>
            </w:r>
          </w:p>
        </w:tc>
        <w:tc>
          <w:tcPr>
            <w:tcW w:w="1377" w:type="dxa"/>
          </w:tcPr>
          <w:p w14:paraId="6583DBD0" w14:textId="0244079C" w:rsidR="00284C2A" w:rsidRDefault="00284C2A" w:rsidP="00FC597C">
            <w:pPr>
              <w:cnfStyle w:val="100000000000" w:firstRow="1" w:lastRow="0" w:firstColumn="0" w:lastColumn="0" w:oddVBand="0" w:evenVBand="0" w:oddHBand="0" w:evenHBand="0" w:firstRowFirstColumn="0" w:firstRowLastColumn="0" w:lastRowFirstColumn="0" w:lastRowLastColumn="0"/>
            </w:pPr>
            <w:r>
              <w:t>Type</w:t>
            </w:r>
          </w:p>
        </w:tc>
        <w:tc>
          <w:tcPr>
            <w:tcW w:w="4650" w:type="dxa"/>
          </w:tcPr>
          <w:p w14:paraId="0E94A471" w14:textId="1272810E" w:rsidR="00284C2A" w:rsidRDefault="009E2837" w:rsidP="00FC597C">
            <w:pPr>
              <w:cnfStyle w:val="100000000000" w:firstRow="1" w:lastRow="0" w:firstColumn="0" w:lastColumn="0" w:oddVBand="0" w:evenVBand="0" w:oddHBand="0" w:evenHBand="0" w:firstRowFirstColumn="0" w:firstRowLastColumn="0" w:lastRowFirstColumn="0" w:lastRowLastColumn="0"/>
            </w:pPr>
            <w:r>
              <w:t>Justification</w:t>
            </w:r>
          </w:p>
        </w:tc>
      </w:tr>
      <w:tr w:rsidR="00284C2A" w14:paraId="72A9543A"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64C2A158" w14:textId="687315C2" w:rsidR="00284C2A" w:rsidRDefault="00284C2A" w:rsidP="00FC597C">
            <w:r>
              <w:t>Id</w:t>
            </w:r>
          </w:p>
        </w:tc>
        <w:tc>
          <w:tcPr>
            <w:tcW w:w="1377" w:type="dxa"/>
          </w:tcPr>
          <w:p w14:paraId="19B4A515" w14:textId="21D82CAA" w:rsidR="00284C2A" w:rsidRDefault="00724E86" w:rsidP="00FC597C">
            <w:pPr>
              <w:cnfStyle w:val="000000100000" w:firstRow="0" w:lastRow="0" w:firstColumn="0" w:lastColumn="0" w:oddVBand="0" w:evenVBand="0" w:oddHBand="1" w:evenHBand="0" w:firstRowFirstColumn="0" w:firstRowLastColumn="0" w:lastRowFirstColumn="0" w:lastRowLastColumn="0"/>
            </w:pPr>
            <w:r>
              <w:t>Integer</w:t>
            </w:r>
          </w:p>
        </w:tc>
        <w:tc>
          <w:tcPr>
            <w:tcW w:w="4650" w:type="dxa"/>
          </w:tcPr>
          <w:p w14:paraId="422DD0A0" w14:textId="6B2C4D28" w:rsidR="00284C2A" w:rsidRDefault="00724E86" w:rsidP="00FC597C">
            <w:pPr>
              <w:cnfStyle w:val="000000100000" w:firstRow="0" w:lastRow="0" w:firstColumn="0" w:lastColumn="0" w:oddVBand="0" w:evenVBand="0" w:oddHBand="1" w:evenHBand="0" w:firstRowFirstColumn="0" w:firstRowLastColumn="0" w:lastRowFirstColumn="0" w:lastRowLastColumn="0"/>
            </w:pPr>
            <w:r>
              <w:t>Holds the unique Id of the block, useful for searching and connecting</w:t>
            </w:r>
          </w:p>
        </w:tc>
      </w:tr>
      <w:tr w:rsidR="00284C2A" w14:paraId="1646A0DD"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6511278F" w14:textId="2B3D17BA" w:rsidR="00284C2A" w:rsidRDefault="00284C2A" w:rsidP="00FC597C">
            <w:r>
              <w:lastRenderedPageBreak/>
              <w:t>NextBlockId</w:t>
            </w:r>
          </w:p>
        </w:tc>
        <w:tc>
          <w:tcPr>
            <w:tcW w:w="1377" w:type="dxa"/>
          </w:tcPr>
          <w:p w14:paraId="5E2787C4" w14:textId="589F6482" w:rsidR="00284C2A" w:rsidRDefault="00724E86" w:rsidP="00FC597C">
            <w:pPr>
              <w:cnfStyle w:val="000000000000" w:firstRow="0" w:lastRow="0" w:firstColumn="0" w:lastColumn="0" w:oddVBand="0" w:evenVBand="0" w:oddHBand="0" w:evenHBand="0" w:firstRowFirstColumn="0" w:firstRowLastColumn="0" w:lastRowFirstColumn="0" w:lastRowLastColumn="0"/>
            </w:pPr>
            <w:r>
              <w:t>Integer</w:t>
            </w:r>
          </w:p>
        </w:tc>
        <w:tc>
          <w:tcPr>
            <w:tcW w:w="4650" w:type="dxa"/>
          </w:tcPr>
          <w:p w14:paraId="2D905CD8" w14:textId="0DFDF435" w:rsidR="00284C2A" w:rsidRDefault="00724E86" w:rsidP="00FC597C">
            <w:pPr>
              <w:cnfStyle w:val="000000000000" w:firstRow="0" w:lastRow="0" w:firstColumn="0" w:lastColumn="0" w:oddVBand="0" w:evenVBand="0" w:oddHBand="0" w:evenHBand="0" w:firstRowFirstColumn="0" w:firstRowLastColumn="0" w:lastRowFirstColumn="0" w:lastRowLastColumn="0"/>
            </w:pPr>
            <w:r>
              <w:t>Holds the unique Id of the next block in the chain</w:t>
            </w:r>
          </w:p>
        </w:tc>
      </w:tr>
      <w:tr w:rsidR="00724E86" w14:paraId="0E5F0D8F"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49CC8D4" w14:textId="286AD5A1" w:rsidR="00724E86" w:rsidRDefault="00724E86" w:rsidP="00FC597C">
            <w:r>
              <w:t>Code</w:t>
            </w:r>
          </w:p>
        </w:tc>
        <w:tc>
          <w:tcPr>
            <w:tcW w:w="1377" w:type="dxa"/>
          </w:tcPr>
          <w:p w14:paraId="1DD14030" w14:textId="7F3B2DCC" w:rsidR="00724E86" w:rsidRDefault="00724E86" w:rsidP="00FC597C">
            <w:pPr>
              <w:cnfStyle w:val="000000100000" w:firstRow="0" w:lastRow="0" w:firstColumn="0" w:lastColumn="0" w:oddVBand="0" w:evenVBand="0" w:oddHBand="1" w:evenHBand="0" w:firstRowFirstColumn="0" w:firstRowLastColumn="0" w:lastRowFirstColumn="0" w:lastRowLastColumn="0"/>
            </w:pPr>
            <w:r>
              <w:t>String</w:t>
            </w:r>
          </w:p>
        </w:tc>
        <w:tc>
          <w:tcPr>
            <w:tcW w:w="4650" w:type="dxa"/>
          </w:tcPr>
          <w:p w14:paraId="7F983CBD" w14:textId="5DA87FC6" w:rsidR="00724E86" w:rsidRDefault="00215897" w:rsidP="00FC597C">
            <w:pPr>
              <w:cnfStyle w:val="000000100000" w:firstRow="0" w:lastRow="0" w:firstColumn="0" w:lastColumn="0" w:oddVBand="0" w:evenVBand="0" w:oddHBand="1" w:evenHBand="0" w:firstRowFirstColumn="0" w:firstRowLastColumn="0" w:lastRowFirstColumn="0" w:lastRowLastColumn="0"/>
            </w:pPr>
            <w:r>
              <w:t>The code that would be inserted when the program is run</w:t>
            </w:r>
          </w:p>
        </w:tc>
      </w:tr>
      <w:tr w:rsidR="00284C2A" w14:paraId="49A68293"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040A3F7F" w14:textId="32921E47" w:rsidR="00284C2A" w:rsidRDefault="00284C2A" w:rsidP="00FC597C">
            <w:r>
              <w:t>TopConnectorZone</w:t>
            </w:r>
          </w:p>
        </w:tc>
        <w:tc>
          <w:tcPr>
            <w:tcW w:w="1377" w:type="dxa"/>
          </w:tcPr>
          <w:p w14:paraId="1832B0D3" w14:textId="2C6B8E4A" w:rsidR="00284C2A" w:rsidRDefault="00724E86" w:rsidP="00FC597C">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6BB63F47" w14:textId="0941DFCD" w:rsidR="00284C2A" w:rsidRDefault="00215897" w:rsidP="00FC597C">
            <w:pPr>
              <w:cnfStyle w:val="000000000000" w:firstRow="0" w:lastRow="0" w:firstColumn="0" w:lastColumn="0" w:oddVBand="0" w:evenVBand="0" w:oddHBand="0" w:evenHBand="0" w:firstRowFirstColumn="0" w:firstRowLastColumn="0" w:lastRowFirstColumn="0" w:lastRowLastColumn="0"/>
            </w:pPr>
            <w:r>
              <w:t>The rectangle that can be clicked to connect this block to a previous block</w:t>
            </w:r>
          </w:p>
        </w:tc>
      </w:tr>
      <w:tr w:rsidR="00215897" w14:paraId="393B7A94"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73275A3" w14:textId="0FAE5E9F" w:rsidR="00215897" w:rsidRDefault="00215897" w:rsidP="00215897">
            <w:r>
              <w:t>BottomConnectorZone</w:t>
            </w:r>
          </w:p>
        </w:tc>
        <w:tc>
          <w:tcPr>
            <w:tcW w:w="1377" w:type="dxa"/>
          </w:tcPr>
          <w:p w14:paraId="55D7B71E" w14:textId="14EB3304" w:rsidR="00215897" w:rsidRDefault="00215897" w:rsidP="00215897">
            <w:pPr>
              <w:cnfStyle w:val="000000100000" w:firstRow="0" w:lastRow="0" w:firstColumn="0" w:lastColumn="0" w:oddVBand="0" w:evenVBand="0" w:oddHBand="1" w:evenHBand="0" w:firstRowFirstColumn="0" w:firstRowLastColumn="0" w:lastRowFirstColumn="0" w:lastRowLastColumn="0"/>
            </w:pPr>
            <w:r>
              <w:t>Rectangle</w:t>
            </w:r>
          </w:p>
        </w:tc>
        <w:tc>
          <w:tcPr>
            <w:tcW w:w="4650" w:type="dxa"/>
          </w:tcPr>
          <w:p w14:paraId="4F98EFFC" w14:textId="46AB03ED" w:rsidR="00215897" w:rsidRDefault="00215897" w:rsidP="00215897">
            <w:pPr>
              <w:cnfStyle w:val="000000100000" w:firstRow="0" w:lastRow="0" w:firstColumn="0" w:lastColumn="0" w:oddVBand="0" w:evenVBand="0" w:oddHBand="1" w:evenHBand="0" w:firstRowFirstColumn="0" w:firstRowLastColumn="0" w:lastRowFirstColumn="0" w:lastRowLastColumn="0"/>
            </w:pPr>
            <w:r>
              <w:t>The rectangle that can be clicked to connect this block to the next block</w:t>
            </w:r>
          </w:p>
        </w:tc>
      </w:tr>
      <w:tr w:rsidR="00215897" w14:paraId="6BA6D91C"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BF48F95" w14:textId="34850593" w:rsidR="00215897" w:rsidRDefault="00215897" w:rsidP="00215897">
            <w:proofErr w:type="spellStart"/>
            <w:r>
              <w:t>OutlineRectangle</w:t>
            </w:r>
            <w:proofErr w:type="spellEnd"/>
          </w:p>
        </w:tc>
        <w:tc>
          <w:tcPr>
            <w:tcW w:w="1377" w:type="dxa"/>
          </w:tcPr>
          <w:p w14:paraId="10350CBE" w14:textId="18EA749D" w:rsidR="00215897" w:rsidRDefault="00215897" w:rsidP="00215897">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5E367EAF" w14:textId="33D838E5" w:rsidR="00215897" w:rsidRDefault="00215897" w:rsidP="00215897">
            <w:pPr>
              <w:cnfStyle w:val="000000000000" w:firstRow="0" w:lastRow="0" w:firstColumn="0" w:lastColumn="0" w:oddVBand="0" w:evenVBand="0" w:oddHBand="0" w:evenHBand="0" w:firstRowFirstColumn="0" w:firstRowLastColumn="0" w:lastRowFirstColumn="0" w:lastRowLastColumn="0"/>
            </w:pPr>
            <w:r>
              <w:t>The rectangle that is drawn around the outline</w:t>
            </w:r>
          </w:p>
        </w:tc>
      </w:tr>
      <w:tr w:rsidR="00215897" w14:paraId="11EC6129"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87AEB17" w14:textId="5D3FB6B2" w:rsidR="00215897" w:rsidRDefault="00215897" w:rsidP="00215897">
            <w:r>
              <w:t>ConnectorSelected</w:t>
            </w:r>
          </w:p>
        </w:tc>
        <w:tc>
          <w:tcPr>
            <w:tcW w:w="1377" w:type="dxa"/>
          </w:tcPr>
          <w:p w14:paraId="0E99A2F5" w14:textId="1A32AD15" w:rsidR="00215897" w:rsidRDefault="00215897" w:rsidP="00215897">
            <w:pPr>
              <w:cnfStyle w:val="000000100000" w:firstRow="0" w:lastRow="0" w:firstColumn="0" w:lastColumn="0" w:oddVBand="0" w:evenVBand="0" w:oddHBand="1" w:evenHBand="0" w:firstRowFirstColumn="0" w:firstRowLastColumn="0" w:lastRowFirstColumn="0" w:lastRowLastColumn="0"/>
            </w:pPr>
            <w:r>
              <w:t>Nullable Boolean</w:t>
            </w:r>
          </w:p>
        </w:tc>
        <w:tc>
          <w:tcPr>
            <w:tcW w:w="4650" w:type="dxa"/>
          </w:tcPr>
          <w:p w14:paraId="370D3D10" w14:textId="5A9DD426" w:rsidR="00215897" w:rsidRDefault="00215897" w:rsidP="00215897">
            <w:pPr>
              <w:cnfStyle w:val="000000100000" w:firstRow="0" w:lastRow="0" w:firstColumn="0" w:lastColumn="0" w:oddVBand="0" w:evenVBand="0" w:oddHBand="1" w:evenHBand="0" w:firstRowFirstColumn="0" w:firstRowLastColumn="0" w:lastRowFirstColumn="0" w:lastRowLastColumn="0"/>
            </w:pPr>
            <w:r>
              <w:t xml:space="preserve">Tells the </w:t>
            </w:r>
            <w:proofErr w:type="spellStart"/>
            <w:r>
              <w:t>DrawMe</w:t>
            </w:r>
            <w:proofErr w:type="spellEnd"/>
            <w:r>
              <w:t xml:space="preserve"> method whether to fill in the ConectorZone rectangles</w:t>
            </w:r>
          </w:p>
        </w:tc>
      </w:tr>
      <w:tr w:rsidR="00215897" w14:paraId="586BA877"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52B04D56" w14:textId="5DA50C5F" w:rsidR="00215897" w:rsidRDefault="00215897" w:rsidP="00215897">
            <w:r>
              <w:t>Icon</w:t>
            </w:r>
          </w:p>
        </w:tc>
        <w:tc>
          <w:tcPr>
            <w:tcW w:w="1377" w:type="dxa"/>
          </w:tcPr>
          <w:p w14:paraId="5093AC6A" w14:textId="0CEA2976" w:rsidR="00215897" w:rsidRDefault="00215897" w:rsidP="00215897">
            <w:pPr>
              <w:cnfStyle w:val="000000000000" w:firstRow="0" w:lastRow="0" w:firstColumn="0" w:lastColumn="0" w:oddVBand="0" w:evenVBand="0" w:oddHBand="0" w:evenHBand="0" w:firstRowFirstColumn="0" w:firstRowLastColumn="0" w:lastRowFirstColumn="0" w:lastRowLastColumn="0"/>
            </w:pPr>
            <w:r>
              <w:t>Image</w:t>
            </w:r>
          </w:p>
        </w:tc>
        <w:tc>
          <w:tcPr>
            <w:tcW w:w="4650" w:type="dxa"/>
          </w:tcPr>
          <w:p w14:paraId="4C4A45FC" w14:textId="0999DBB2" w:rsidR="00215897" w:rsidRDefault="00215897" w:rsidP="00215897">
            <w:pPr>
              <w:cnfStyle w:val="000000000000" w:firstRow="0" w:lastRow="0" w:firstColumn="0" w:lastColumn="0" w:oddVBand="0" w:evenVBand="0" w:oddHBand="0" w:evenHBand="0" w:firstRowFirstColumn="0" w:firstRowLastColumn="0" w:lastRowFirstColumn="0" w:lastRowLastColumn="0"/>
            </w:pPr>
            <w:r>
              <w:t>The icon to display on this block</w:t>
            </w:r>
          </w:p>
        </w:tc>
      </w:tr>
      <w:tr w:rsidR="00215897" w14:paraId="0BEB97F0"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D4D3FF4" w14:textId="0B5FA21F" w:rsidR="00215897" w:rsidRDefault="00215897" w:rsidP="00215897">
            <w:r>
              <w:t>IconLocation</w:t>
            </w:r>
          </w:p>
        </w:tc>
        <w:tc>
          <w:tcPr>
            <w:tcW w:w="1377" w:type="dxa"/>
          </w:tcPr>
          <w:p w14:paraId="079B331C" w14:textId="5DF2BEBE" w:rsidR="00215897" w:rsidRDefault="00215897" w:rsidP="00215897">
            <w:pPr>
              <w:cnfStyle w:val="000000100000" w:firstRow="0" w:lastRow="0" w:firstColumn="0" w:lastColumn="0" w:oddVBand="0" w:evenVBand="0" w:oddHBand="1" w:evenHBand="0" w:firstRowFirstColumn="0" w:firstRowLastColumn="0" w:lastRowFirstColumn="0" w:lastRowLastColumn="0"/>
            </w:pPr>
            <w:r>
              <w:t>Point</w:t>
            </w:r>
          </w:p>
        </w:tc>
        <w:tc>
          <w:tcPr>
            <w:tcW w:w="4650" w:type="dxa"/>
          </w:tcPr>
          <w:p w14:paraId="680466E0" w14:textId="2511A114" w:rsidR="00215897" w:rsidRDefault="00215897" w:rsidP="00215897">
            <w:pPr>
              <w:cnfStyle w:val="000000100000" w:firstRow="0" w:lastRow="0" w:firstColumn="0" w:lastColumn="0" w:oddVBand="0" w:evenVBand="0" w:oddHBand="1" w:evenHBand="0" w:firstRowFirstColumn="0" w:firstRowLastColumn="0" w:lastRowFirstColumn="0" w:lastRowLastColumn="0"/>
            </w:pPr>
            <w:r>
              <w:t>Where to place the icon</w:t>
            </w:r>
          </w:p>
        </w:tc>
      </w:tr>
      <w:tr w:rsidR="00215897" w14:paraId="7CA5F78F"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27B8136" w14:textId="03C9036B" w:rsidR="00215897" w:rsidRDefault="00215897" w:rsidP="00215897">
            <w:r>
              <w:t>IconSize</w:t>
            </w:r>
          </w:p>
        </w:tc>
        <w:tc>
          <w:tcPr>
            <w:tcW w:w="1377" w:type="dxa"/>
          </w:tcPr>
          <w:p w14:paraId="2718AAF1" w14:textId="7CF8928C" w:rsidR="00215897" w:rsidRDefault="00215897" w:rsidP="00215897">
            <w:pPr>
              <w:cnfStyle w:val="000000000000" w:firstRow="0" w:lastRow="0" w:firstColumn="0" w:lastColumn="0" w:oddVBand="0" w:evenVBand="0" w:oddHBand="0" w:evenHBand="0" w:firstRowFirstColumn="0" w:firstRowLastColumn="0" w:lastRowFirstColumn="0" w:lastRowLastColumn="0"/>
            </w:pPr>
            <w:r>
              <w:t>Size</w:t>
            </w:r>
          </w:p>
        </w:tc>
        <w:tc>
          <w:tcPr>
            <w:tcW w:w="4650" w:type="dxa"/>
          </w:tcPr>
          <w:p w14:paraId="7862AD79" w14:textId="5093F9D1" w:rsidR="00215897" w:rsidRDefault="00215897" w:rsidP="00215897">
            <w:pPr>
              <w:cnfStyle w:val="000000000000" w:firstRow="0" w:lastRow="0" w:firstColumn="0" w:lastColumn="0" w:oddVBand="0" w:evenVBand="0" w:oddHBand="0" w:evenHBand="0" w:firstRowFirstColumn="0" w:firstRowLastColumn="0" w:lastRowFirstColumn="0" w:lastRowLastColumn="0"/>
            </w:pPr>
            <w:r>
              <w:t>The size of the icon</w:t>
            </w:r>
          </w:p>
        </w:tc>
      </w:tr>
    </w:tbl>
    <w:p w14:paraId="04226532" w14:textId="56C16810" w:rsidR="00284C2A" w:rsidRDefault="00284C2A" w:rsidP="00FC597C">
      <w:r>
        <w:t>The following methods also need to be declared:</w:t>
      </w:r>
    </w:p>
    <w:tbl>
      <w:tblPr>
        <w:tblStyle w:val="ListTable6Colorful"/>
        <w:tblW w:w="0" w:type="auto"/>
        <w:tblLayout w:type="fixed"/>
        <w:tblLook w:val="04A0" w:firstRow="1" w:lastRow="0" w:firstColumn="1" w:lastColumn="0" w:noHBand="0" w:noVBand="1"/>
      </w:tblPr>
      <w:tblGrid>
        <w:gridCol w:w="3686"/>
        <w:gridCol w:w="992"/>
        <w:gridCol w:w="3968"/>
      </w:tblGrid>
      <w:tr w:rsidR="00284C2A" w14:paraId="6C46F139" w14:textId="77777777" w:rsidTr="00724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9BC76E3" w14:textId="44285991" w:rsidR="00284C2A" w:rsidRDefault="00284C2A" w:rsidP="00FC597C">
            <w:r>
              <w:t>Method Name</w:t>
            </w:r>
            <w:r w:rsidR="00724E86">
              <w:t xml:space="preserve"> and Signature</w:t>
            </w:r>
          </w:p>
        </w:tc>
        <w:tc>
          <w:tcPr>
            <w:tcW w:w="992" w:type="dxa"/>
          </w:tcPr>
          <w:p w14:paraId="0E29C334" w14:textId="26F3EBF2" w:rsidR="00284C2A" w:rsidRDefault="00284C2A" w:rsidP="00FC597C">
            <w:pPr>
              <w:cnfStyle w:val="100000000000" w:firstRow="1" w:lastRow="0" w:firstColumn="0" w:lastColumn="0" w:oddVBand="0" w:evenVBand="0" w:oddHBand="0" w:evenHBand="0" w:firstRowFirstColumn="0" w:firstRowLastColumn="0" w:lastRowFirstColumn="0" w:lastRowLastColumn="0"/>
            </w:pPr>
            <w:r>
              <w:t>Return Type</w:t>
            </w:r>
          </w:p>
        </w:tc>
        <w:tc>
          <w:tcPr>
            <w:tcW w:w="3968" w:type="dxa"/>
          </w:tcPr>
          <w:p w14:paraId="7332507E" w14:textId="253DA5E7" w:rsidR="00284C2A" w:rsidRDefault="00284C2A" w:rsidP="00FC597C">
            <w:pPr>
              <w:cnfStyle w:val="100000000000" w:firstRow="1" w:lastRow="0" w:firstColumn="0" w:lastColumn="0" w:oddVBand="0" w:evenVBand="0" w:oddHBand="0" w:evenHBand="0" w:firstRowFirstColumn="0" w:firstRowLastColumn="0" w:lastRowFirstColumn="0" w:lastRowLastColumn="0"/>
            </w:pPr>
            <w:r>
              <w:t xml:space="preserve">Why </w:t>
            </w:r>
            <w:r w:rsidR="00724E86">
              <w:t>I</w:t>
            </w:r>
            <w:r>
              <w:t xml:space="preserve">t’s </w:t>
            </w:r>
            <w:r w:rsidR="00724E86">
              <w:t>Needed</w:t>
            </w:r>
          </w:p>
        </w:tc>
      </w:tr>
      <w:tr w:rsidR="00284C2A" w14:paraId="6D28A212"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8A116DB" w14:textId="41B5FBC6" w:rsidR="00284C2A" w:rsidRDefault="00724E86" w:rsidP="00FC597C">
            <w:r>
              <w:t xml:space="preserve">Draw(object, </w:t>
            </w:r>
            <w:proofErr w:type="spellStart"/>
            <w:r>
              <w:t>PaintEventArgs</w:t>
            </w:r>
            <w:proofErr w:type="spellEnd"/>
            <w:r>
              <w:t>)</w:t>
            </w:r>
          </w:p>
        </w:tc>
        <w:tc>
          <w:tcPr>
            <w:tcW w:w="992" w:type="dxa"/>
          </w:tcPr>
          <w:p w14:paraId="56F6D933" w14:textId="2F064793" w:rsidR="00284C2A"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52B77EDF" w14:textId="77777777" w:rsidR="00284C2A" w:rsidRDefault="00AA1056" w:rsidP="00FC597C">
            <w:pPr>
              <w:cnfStyle w:val="000000100000" w:firstRow="0" w:lastRow="0" w:firstColumn="0" w:lastColumn="0" w:oddVBand="0" w:evenVBand="0" w:oddHBand="1" w:evenHBand="0" w:firstRowFirstColumn="0" w:firstRowLastColumn="0" w:lastRowFirstColumn="0" w:lastRowLastColumn="0"/>
            </w:pPr>
            <w:r>
              <w:t xml:space="preserve">This method attaches to the Paint event of the Panel class and draws all the rectangles and the icon onto the block. </w:t>
            </w:r>
            <w:r w:rsidR="0026197C">
              <w:t>If ConnectorSelected is not null, then it will also highlight one of the connectors.</w:t>
            </w:r>
          </w:p>
          <w:p w14:paraId="1EF7EB51" w14:textId="77777777" w:rsidR="0026197C" w:rsidRDefault="0026197C" w:rsidP="00FC597C">
            <w:pPr>
              <w:cnfStyle w:val="000000100000" w:firstRow="0" w:lastRow="0" w:firstColumn="0" w:lastColumn="0" w:oddVBand="0" w:evenVBand="0" w:oddHBand="1" w:evenHBand="0" w:firstRowFirstColumn="0" w:firstRowLastColumn="0" w:lastRowFirstColumn="0" w:lastRowLastColumn="0"/>
            </w:pPr>
            <w:r>
              <w:t>If NextBlockId is not -1 then the BottomConnectorZone will be filled in</w:t>
            </w:r>
          </w:p>
          <w:p w14:paraId="56F76D4A" w14:textId="1BDD2B76" w:rsidR="0026197C" w:rsidRDefault="0026197C" w:rsidP="00FC597C">
            <w:pPr>
              <w:cnfStyle w:val="000000100000" w:firstRow="0" w:lastRow="0" w:firstColumn="0" w:lastColumn="0" w:oddVBand="0" w:evenVBand="0" w:oddHBand="1" w:evenHBand="0" w:firstRowFirstColumn="0" w:firstRowLastColumn="0" w:lastRowFirstColumn="0" w:lastRowLastColumn="0"/>
            </w:pPr>
            <w:r>
              <w:t>If a block in the workspace has this block as its NextBlockId then the TopConnectorZone will be filled in.</w:t>
            </w:r>
          </w:p>
        </w:tc>
      </w:tr>
      <w:tr w:rsidR="00284C2A" w14:paraId="51EE028C"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4ADE85D9" w14:textId="4489396C" w:rsidR="00284C2A" w:rsidRDefault="00724E86" w:rsidP="00FC597C">
            <w:r>
              <w:t xml:space="preserve">OnResized(object, </w:t>
            </w:r>
            <w:proofErr w:type="spellStart"/>
            <w:r>
              <w:t>EventArgs</w:t>
            </w:r>
            <w:proofErr w:type="spellEnd"/>
            <w:r>
              <w:t>)</w:t>
            </w:r>
          </w:p>
        </w:tc>
        <w:tc>
          <w:tcPr>
            <w:tcW w:w="992" w:type="dxa"/>
          </w:tcPr>
          <w:p w14:paraId="55C1B2AB" w14:textId="2B48FB42" w:rsidR="00284C2A"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02F025FD" w14:textId="3E5ECA8D" w:rsidR="00284C2A" w:rsidRDefault="0026197C" w:rsidP="00FC597C">
            <w:pPr>
              <w:cnfStyle w:val="000000000000" w:firstRow="0" w:lastRow="0" w:firstColumn="0" w:lastColumn="0" w:oddVBand="0" w:evenVBand="0" w:oddHBand="0" w:evenHBand="0" w:firstRowFirstColumn="0" w:firstRowLastColumn="0" w:lastRowFirstColumn="0" w:lastRowLastColumn="0"/>
            </w:pPr>
            <w:r>
              <w:t>This is actually not used during normal execution. The WinForms WYSIWYG editor requires this method to be here otherwise working with blocks would be impossible in the designer view</w:t>
            </w:r>
          </w:p>
        </w:tc>
      </w:tr>
      <w:tr w:rsidR="00724E86" w14:paraId="32294FA8"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5DCECAF" w14:textId="0E5606F0" w:rsidR="00724E86" w:rsidRDefault="00724E86" w:rsidP="00FC597C">
            <w:proofErr w:type="spellStart"/>
            <w:r>
              <w:t>ConnectNext</w:t>
            </w:r>
            <w:proofErr w:type="spellEnd"/>
            <w:r>
              <w:t>(int)</w:t>
            </w:r>
          </w:p>
        </w:tc>
        <w:tc>
          <w:tcPr>
            <w:tcW w:w="992" w:type="dxa"/>
          </w:tcPr>
          <w:p w14:paraId="0770A070" w14:textId="1E7C384A" w:rsidR="00724E86"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06C79845" w14:textId="400E0ACF" w:rsidR="00724E86" w:rsidRDefault="0026197C" w:rsidP="00FC597C">
            <w:pPr>
              <w:cnfStyle w:val="000000100000" w:firstRow="0" w:lastRow="0" w:firstColumn="0" w:lastColumn="0" w:oddVBand="0" w:evenVBand="0" w:oddHBand="1" w:evenHBand="0" w:firstRowFirstColumn="0" w:firstRowLastColumn="0" w:lastRowFirstColumn="0" w:lastRowLastColumn="0"/>
            </w:pPr>
            <w:r>
              <w:t>This updates the NextBlockId to be whatever the integer passed to the function is</w:t>
            </w:r>
          </w:p>
        </w:tc>
      </w:tr>
      <w:tr w:rsidR="00724E86" w14:paraId="030BF416"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2E19E8FD" w14:textId="54CFF7ED" w:rsidR="00724E86" w:rsidRDefault="00724E86" w:rsidP="00FC597C">
            <w:proofErr w:type="spellStart"/>
            <w:r>
              <w:lastRenderedPageBreak/>
              <w:t>DisconnectNext</w:t>
            </w:r>
            <w:proofErr w:type="spellEnd"/>
            <w:r>
              <w:t>()</w:t>
            </w:r>
          </w:p>
        </w:tc>
        <w:tc>
          <w:tcPr>
            <w:tcW w:w="992" w:type="dxa"/>
          </w:tcPr>
          <w:p w14:paraId="330BF4D2" w14:textId="1817492C" w:rsidR="00724E86"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6CBBFDFE" w14:textId="03FBD1A5" w:rsidR="00724E86" w:rsidRDefault="0026197C" w:rsidP="00FC597C">
            <w:pPr>
              <w:cnfStyle w:val="000000000000" w:firstRow="0" w:lastRow="0" w:firstColumn="0" w:lastColumn="0" w:oddVBand="0" w:evenVBand="0" w:oddHBand="0" w:evenHBand="0" w:firstRowFirstColumn="0" w:firstRowLastColumn="0" w:lastRowFirstColumn="0" w:lastRowLastColumn="0"/>
            </w:pPr>
            <w:r>
              <w:t>This simply resets the NextBlockId to be -1</w:t>
            </w:r>
          </w:p>
        </w:tc>
      </w:tr>
    </w:tbl>
    <w:p w14:paraId="54C20B8C" w14:textId="688517B9" w:rsidR="00284C2A" w:rsidRDefault="0026197C" w:rsidP="0026197C">
      <w:pPr>
        <w:pStyle w:val="Heading5"/>
      </w:pPr>
      <w:r>
        <w:t>Algorithms – Draw</w:t>
      </w:r>
    </w:p>
    <w:p w14:paraId="54EC1442" w14:textId="59AB78B2" w:rsidR="00617809" w:rsidRDefault="009449CF" w:rsidP="009449CF">
      <w:pPr>
        <w:pStyle w:val="ContactInfo"/>
        <w:spacing w:before="120" w:after="200"/>
        <w:rPr>
          <w:noProof/>
        </w:rPr>
      </w:pPr>
      <w:r>
        <w:rPr>
          <w:noProof/>
        </w:rPr>
        <w:drawing>
          <wp:inline distT="0" distB="0" distL="0" distR="0" wp14:anchorId="16ADF0EA" wp14:editId="73C8BD03">
            <wp:extent cx="3301010" cy="71818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03785" cy="7187888"/>
                    </a:xfrm>
                    <a:prstGeom prst="rect">
                      <a:avLst/>
                    </a:prstGeom>
                  </pic:spPr>
                </pic:pic>
              </a:graphicData>
            </a:graphic>
          </wp:inline>
        </w:drawing>
      </w:r>
    </w:p>
    <w:p w14:paraId="224218F6" w14:textId="3229C521" w:rsidR="009449CF" w:rsidRDefault="009449CF" w:rsidP="009449CF">
      <w:pPr>
        <w:pStyle w:val="Header"/>
        <w:spacing w:before="120" w:after="200" w:line="264" w:lineRule="auto"/>
      </w:pPr>
      <w:r>
        <w:lastRenderedPageBreak/>
        <w:t>This algorithm should run every time</w:t>
      </w:r>
      <w:r w:rsidR="003B0981">
        <w:t xml:space="preserve"> the block refreshes. It should draw </w:t>
      </w:r>
      <w:r w:rsidR="00A9277C">
        <w:t>the rectangles such that the connectors are above the outline rectangle, and the icon should be on top of the connectors. Because .NET components have a parent property, it is relatively easy to check if any of the parent’s child controls contain a reference to this block’s Id by iterating through the “</w:t>
      </w:r>
      <w:proofErr w:type="spellStart"/>
      <w:r w:rsidR="00A9277C" w:rsidRPr="00A9277C">
        <w:rPr>
          <w:rStyle w:val="CodeChar"/>
        </w:rPr>
        <w:t>this.Parent.Controls</w:t>
      </w:r>
      <w:proofErr w:type="spellEnd"/>
      <w:r w:rsidR="00A9277C">
        <w:t xml:space="preserve">” list and </w:t>
      </w:r>
      <w:r w:rsidR="00724E8F">
        <w:t>checking if the following statement is true:</w:t>
      </w:r>
    </w:p>
    <w:p w14:paraId="077C50B1" w14:textId="2030B325" w:rsidR="00724E8F" w:rsidRDefault="00724E8F" w:rsidP="00724E8F">
      <w:pPr>
        <w:pStyle w:val="Code"/>
      </w:pPr>
      <w:r>
        <w:t>if (ctrl is BaseBlock B &amp;&amp; B.NextBlockId = this.Id) { //true }</w:t>
      </w:r>
    </w:p>
    <w:p w14:paraId="0755579B" w14:textId="784D3A4D" w:rsidR="00724E8F" w:rsidRDefault="00724E8F" w:rsidP="00724E8F">
      <w:r>
        <w:t xml:space="preserve">This example uses Pattern Matching to tell the compiler that </w:t>
      </w:r>
      <w:r w:rsidRPr="00724E8F">
        <w:rPr>
          <w:rStyle w:val="CodeChar"/>
        </w:rPr>
        <w:t>ctrl</w:t>
      </w:r>
      <w:r>
        <w:t xml:space="preserve"> is a BaseBlock, and as such we can name it B and treat it as a BaseBlock. This is one of the main reasons I have a single root class for the entire project, as it allows for this </w:t>
      </w:r>
      <w:r w:rsidR="004E537B">
        <w:t>technique to be used regularly.</w:t>
      </w:r>
    </w:p>
    <w:p w14:paraId="45C28F96" w14:textId="18041FDE" w:rsidR="00A471A4" w:rsidRDefault="00A471A4" w:rsidP="00A471A4">
      <w:pPr>
        <w:pStyle w:val="Heading6"/>
      </w:pPr>
      <w:r>
        <w:t>Test Data</w:t>
      </w:r>
    </w:p>
    <w:tbl>
      <w:tblPr>
        <w:tblStyle w:val="ListTable6Colorful"/>
        <w:tblW w:w="0" w:type="auto"/>
        <w:tblLook w:val="04A0" w:firstRow="1" w:lastRow="0" w:firstColumn="1" w:lastColumn="0" w:noHBand="0" w:noVBand="1"/>
      </w:tblPr>
      <w:tblGrid>
        <w:gridCol w:w="4323"/>
        <w:gridCol w:w="4323"/>
      </w:tblGrid>
      <w:tr w:rsidR="00A471A4" w14:paraId="0707C834" w14:textId="77777777" w:rsidTr="00A4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F2A860A" w14:textId="3014147A" w:rsidR="00A471A4" w:rsidRDefault="00A471A4" w:rsidP="00A471A4">
            <w:bookmarkStart w:id="40" w:name="_Hlk1080706"/>
            <w:r>
              <w:t>Test Data</w:t>
            </w:r>
          </w:p>
        </w:tc>
        <w:tc>
          <w:tcPr>
            <w:tcW w:w="4323" w:type="dxa"/>
          </w:tcPr>
          <w:p w14:paraId="5D6501ED" w14:textId="2BC9CF90" w:rsidR="00A471A4" w:rsidRDefault="00A471A4" w:rsidP="00A471A4">
            <w:pPr>
              <w:cnfStyle w:val="100000000000" w:firstRow="1" w:lastRow="0" w:firstColumn="0" w:lastColumn="0" w:oddVBand="0" w:evenVBand="0" w:oddHBand="0" w:evenHBand="0" w:firstRowFirstColumn="0" w:firstRowLastColumn="0" w:lastRowFirstColumn="0" w:lastRowLastColumn="0"/>
            </w:pPr>
            <w:r>
              <w:t>Expected Result</w:t>
            </w:r>
          </w:p>
        </w:tc>
      </w:tr>
      <w:tr w:rsidR="00A471A4" w14:paraId="1EF2D6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9823F8" w14:textId="27A26B4C" w:rsidR="00A471A4" w:rsidRPr="00FA6870" w:rsidRDefault="00A471A4" w:rsidP="00A471A4">
            <w:pPr>
              <w:rPr>
                <w:b w:val="0"/>
                <w:bCs w:val="0"/>
              </w:rPr>
            </w:pPr>
            <w:r>
              <w:t>ConnectorSelected = Null</w:t>
            </w:r>
          </w:p>
        </w:tc>
        <w:tc>
          <w:tcPr>
            <w:tcW w:w="4323" w:type="dxa"/>
          </w:tcPr>
          <w:p w14:paraId="77A8B9F5" w14:textId="276137D5" w:rsidR="00A471A4" w:rsidRDefault="00A471A4" w:rsidP="00A471A4">
            <w:pPr>
              <w:cnfStyle w:val="000000100000" w:firstRow="0" w:lastRow="0" w:firstColumn="0" w:lastColumn="0" w:oddVBand="0" w:evenVBand="0" w:oddHBand="1" w:evenHBand="0" w:firstRowFirstColumn="0" w:firstRowLastColumn="0" w:lastRowFirstColumn="0" w:lastRowLastColumn="0"/>
            </w:pPr>
            <w:r>
              <w:t>Block draws normally</w:t>
            </w:r>
            <w:r w:rsidR="00FA6870">
              <w:t>, no highlights</w:t>
            </w:r>
          </w:p>
        </w:tc>
      </w:tr>
      <w:tr w:rsidR="00FA6870" w14:paraId="09C68EEB"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50F6505" w14:textId="23854E26" w:rsidR="00FA6870" w:rsidRDefault="00FA6870" w:rsidP="00FA6870">
            <w:r>
              <w:t>ConnectorSelected = True</w:t>
            </w:r>
          </w:p>
        </w:tc>
        <w:tc>
          <w:tcPr>
            <w:tcW w:w="4323" w:type="dxa"/>
          </w:tcPr>
          <w:p w14:paraId="1AA36781" w14:textId="6332A3F8"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highlight on TopConnectorZone</w:t>
            </w:r>
          </w:p>
        </w:tc>
      </w:tr>
      <w:tr w:rsidR="00FA6870" w14:paraId="504DDF08"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B1D906" w14:textId="77A8959C" w:rsidR="00FA6870" w:rsidRDefault="00FA6870" w:rsidP="00FA6870">
            <w:r>
              <w:t>ConnectorSelected = False</w:t>
            </w:r>
          </w:p>
        </w:tc>
        <w:tc>
          <w:tcPr>
            <w:tcW w:w="4323" w:type="dxa"/>
          </w:tcPr>
          <w:p w14:paraId="39DF8DC0" w14:textId="684693CF"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FA6870" w14:paraId="77D3A435"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6B53612" w14:textId="70E969DE" w:rsidR="00FA6870" w:rsidRDefault="00FA6870" w:rsidP="00FA6870">
            <w:r>
              <w:t>NextBlockId != -1</w:t>
            </w:r>
          </w:p>
        </w:tc>
        <w:tc>
          <w:tcPr>
            <w:tcW w:w="4323" w:type="dxa"/>
          </w:tcPr>
          <w:p w14:paraId="50E838B0" w14:textId="06BE94F9"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FA6870" w14:paraId="2ECDD5B9"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FA23F3A" w14:textId="2D845BF3" w:rsidR="00FA6870" w:rsidRDefault="00FA6870" w:rsidP="00FA6870">
            <w:r>
              <w:t>Another block refers to this block’s Id</w:t>
            </w:r>
          </w:p>
        </w:tc>
        <w:tc>
          <w:tcPr>
            <w:tcW w:w="4323" w:type="dxa"/>
          </w:tcPr>
          <w:p w14:paraId="5E604898" w14:textId="1404B252"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TopConnectorZone filled in</w:t>
            </w:r>
          </w:p>
        </w:tc>
      </w:tr>
      <w:tr w:rsidR="00FA6870" w14:paraId="12DE2CB6"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7FE9FF7B" w14:textId="35414F56" w:rsidR="00FA6870" w:rsidRDefault="00FA6870" w:rsidP="00FA6870">
            <w:r>
              <w:t>Icon = null</w:t>
            </w:r>
          </w:p>
        </w:tc>
        <w:tc>
          <w:tcPr>
            <w:tcW w:w="4323" w:type="dxa"/>
          </w:tcPr>
          <w:p w14:paraId="4EFB1EEC" w14:textId="7AF61686"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FA6870" w14:paraId="7174FE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D15C8C8" w14:textId="0EB4D246" w:rsidR="00FA6870" w:rsidRDefault="00FA6870" w:rsidP="00FA6870">
            <w:r>
              <w:t>Icon != null</w:t>
            </w:r>
          </w:p>
        </w:tc>
        <w:tc>
          <w:tcPr>
            <w:tcW w:w="4323" w:type="dxa"/>
          </w:tcPr>
          <w:p w14:paraId="67C4516F" w14:textId="086FCD48"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bookmarkEnd w:id="40"/>
    <w:p w14:paraId="714758A5" w14:textId="49F374D6" w:rsidR="00A471A4" w:rsidRPr="00A471A4" w:rsidRDefault="00FA6870" w:rsidP="00A471A4">
      <w:r>
        <w:t>Block draws normally refers to every unaffected part of the algorithm operating as expected</w:t>
      </w:r>
    </w:p>
    <w:p w14:paraId="10233D39" w14:textId="799DAD78" w:rsidR="0026197C" w:rsidRDefault="0026197C" w:rsidP="0026197C">
      <w:pPr>
        <w:pStyle w:val="Heading5"/>
      </w:pPr>
      <w:r>
        <w:lastRenderedPageBreak/>
        <w:t xml:space="preserve">Algorithms – OnResized </w:t>
      </w:r>
    </w:p>
    <w:p w14:paraId="3114CC55" w14:textId="246D3A59" w:rsidR="00FC0207" w:rsidRDefault="000B7EA0" w:rsidP="000B7EA0">
      <w:pPr>
        <w:pStyle w:val="Photo"/>
      </w:pPr>
      <w:r>
        <w:rPr>
          <w:noProof/>
        </w:rPr>
        <w:drawing>
          <wp:inline distT="0" distB="0" distL="0" distR="0" wp14:anchorId="27447685" wp14:editId="2052DA41">
            <wp:extent cx="2490139" cy="659130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500331" cy="6618278"/>
                    </a:xfrm>
                    <a:prstGeom prst="rect">
                      <a:avLst/>
                    </a:prstGeom>
                  </pic:spPr>
                </pic:pic>
              </a:graphicData>
            </a:graphic>
          </wp:inline>
        </w:drawing>
      </w:r>
    </w:p>
    <w:p w14:paraId="0D64210E" w14:textId="18AA8A9B" w:rsidR="000B7EA0" w:rsidRDefault="000B7EA0" w:rsidP="000B7EA0">
      <w:pPr>
        <w:pStyle w:val="Photo"/>
      </w:pPr>
      <w:r>
        <w:t>This algorithm simply resets the sizes and locations of the 3 rectangles</w:t>
      </w:r>
    </w:p>
    <w:p w14:paraId="61942776" w14:textId="38F69811" w:rsidR="00194E85" w:rsidRDefault="00194E85" w:rsidP="00194E85">
      <w:pPr>
        <w:pStyle w:val="Heading6"/>
      </w:pPr>
      <w:r>
        <w:t>Test Data</w:t>
      </w:r>
    </w:p>
    <w:tbl>
      <w:tblPr>
        <w:tblStyle w:val="ListTable6Colorful"/>
        <w:tblW w:w="0" w:type="auto"/>
        <w:tblLook w:val="04A0" w:firstRow="1" w:lastRow="0" w:firstColumn="1" w:lastColumn="0" w:noHBand="0" w:noVBand="1"/>
      </w:tblPr>
      <w:tblGrid>
        <w:gridCol w:w="4323"/>
        <w:gridCol w:w="4323"/>
      </w:tblGrid>
      <w:tr w:rsidR="00194E85" w14:paraId="5248B6D2" w14:textId="77777777" w:rsidTr="00194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6EB6E9" w14:textId="5D7AB2F9" w:rsidR="00194E85" w:rsidRDefault="00194E85" w:rsidP="00194E85">
            <w:r>
              <w:t>Test Data</w:t>
            </w:r>
          </w:p>
        </w:tc>
        <w:tc>
          <w:tcPr>
            <w:tcW w:w="4323" w:type="dxa"/>
          </w:tcPr>
          <w:p w14:paraId="3E6C0D58" w14:textId="073F96D1" w:rsidR="00194E85" w:rsidRDefault="00194E85"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194E85" w14:paraId="7EB5A132"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A9A6590" w14:textId="7E9CFB0A" w:rsidR="00194E85" w:rsidRDefault="00194E85" w:rsidP="00194E85">
            <w:r>
              <w:t>Resized Horizontally</w:t>
            </w:r>
          </w:p>
        </w:tc>
        <w:tc>
          <w:tcPr>
            <w:tcW w:w="4323" w:type="dxa"/>
          </w:tcPr>
          <w:p w14:paraId="203725E6" w14:textId="21EAED8E"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width changes accordingly</w:t>
            </w:r>
          </w:p>
        </w:tc>
      </w:tr>
      <w:tr w:rsidR="00194E85" w14:paraId="0FCC059F" w14:textId="77777777" w:rsidTr="00194E85">
        <w:tc>
          <w:tcPr>
            <w:cnfStyle w:val="001000000000" w:firstRow="0" w:lastRow="0" w:firstColumn="1" w:lastColumn="0" w:oddVBand="0" w:evenVBand="0" w:oddHBand="0" w:evenHBand="0" w:firstRowFirstColumn="0" w:firstRowLastColumn="0" w:lastRowFirstColumn="0" w:lastRowLastColumn="0"/>
            <w:tcW w:w="4323" w:type="dxa"/>
          </w:tcPr>
          <w:p w14:paraId="18F607A8" w14:textId="4160BDAA" w:rsidR="00194E85" w:rsidRDefault="00194E85" w:rsidP="00194E85">
            <w:r>
              <w:lastRenderedPageBreak/>
              <w:t>Resized Vertically</w:t>
            </w:r>
          </w:p>
        </w:tc>
        <w:tc>
          <w:tcPr>
            <w:tcW w:w="4323" w:type="dxa"/>
          </w:tcPr>
          <w:p w14:paraId="319081B0" w14:textId="6085B6E7" w:rsidR="00194E85" w:rsidRDefault="00194E85" w:rsidP="00194E85">
            <w:pPr>
              <w:cnfStyle w:val="000000000000" w:firstRow="0" w:lastRow="0" w:firstColumn="0" w:lastColumn="0" w:oddVBand="0" w:evenVBand="0" w:oddHBand="0" w:evenHBand="0" w:firstRowFirstColumn="0" w:firstRowLastColumn="0" w:lastRowFirstColumn="0" w:lastRowLastColumn="0"/>
            </w:pPr>
            <w:r>
              <w:t>OutlineRectangle’s height changes accordingly, BottomConnectorZone’s location changes accordingly</w:t>
            </w:r>
          </w:p>
        </w:tc>
      </w:tr>
      <w:tr w:rsidR="00194E85" w14:paraId="605F70B4"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56CC97D" w14:textId="778A8E2F" w:rsidR="00194E85" w:rsidRDefault="00194E85" w:rsidP="00194E85">
            <w:r>
              <w:t>Resized Horizontally and Vertically</w:t>
            </w:r>
          </w:p>
        </w:tc>
        <w:tc>
          <w:tcPr>
            <w:tcW w:w="4323" w:type="dxa"/>
          </w:tcPr>
          <w:p w14:paraId="297AA02C" w14:textId="3650B956"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height and width change accordingly, BottomConnectorZone’s location changes accordingly</w:t>
            </w:r>
          </w:p>
        </w:tc>
      </w:tr>
    </w:tbl>
    <w:p w14:paraId="673490E6" w14:textId="77777777" w:rsidR="00194E85" w:rsidRPr="00194E85" w:rsidRDefault="00194E85" w:rsidP="00194E85"/>
    <w:p w14:paraId="4DCFD84D" w14:textId="51E2F42E" w:rsidR="0026197C" w:rsidRDefault="0026197C" w:rsidP="0026197C">
      <w:pPr>
        <w:pStyle w:val="Heading5"/>
      </w:pPr>
      <w:r>
        <w:t xml:space="preserve">Algorithms – </w:t>
      </w:r>
      <w:proofErr w:type="spellStart"/>
      <w:r>
        <w:t>ConnectNext</w:t>
      </w:r>
      <w:proofErr w:type="spellEnd"/>
    </w:p>
    <w:p w14:paraId="0ABE5DAF" w14:textId="515361DB" w:rsidR="00194E85" w:rsidRDefault="00194E85" w:rsidP="00194E85">
      <w:pPr>
        <w:pStyle w:val="Photo"/>
      </w:pPr>
      <w:r>
        <w:rPr>
          <w:noProof/>
        </w:rPr>
        <w:drawing>
          <wp:inline distT="0" distB="0" distL="0" distR="0" wp14:anchorId="6798409F" wp14:editId="56F3F458">
            <wp:extent cx="2428875" cy="2171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28875" cy="2171700"/>
                    </a:xfrm>
                    <a:prstGeom prst="rect">
                      <a:avLst/>
                    </a:prstGeom>
                  </pic:spPr>
                </pic:pic>
              </a:graphicData>
            </a:graphic>
          </wp:inline>
        </w:drawing>
      </w:r>
    </w:p>
    <w:p w14:paraId="06DDF6A3" w14:textId="1962120B" w:rsidR="00194E85" w:rsidRDefault="00194E85" w:rsidP="00194E85">
      <w:pPr>
        <w:pStyle w:val="Photo"/>
      </w:pPr>
      <w:r>
        <w:t>One of the shortest algorithms</w:t>
      </w:r>
    </w:p>
    <w:p w14:paraId="625B00C4" w14:textId="327DBF59" w:rsidR="00194E85" w:rsidRDefault="00194E85" w:rsidP="00194E85">
      <w:r>
        <w:t xml:space="preserve">All this algorithm needs to do is update </w:t>
      </w:r>
      <w:r w:rsidR="00631F41">
        <w:t>the value of NextBlockId, so testing it should be easy</w:t>
      </w:r>
    </w:p>
    <w:p w14:paraId="1D227B0C" w14:textId="2E0D4A33"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6D2186C0"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43422F3" w14:textId="161BB014" w:rsidR="00631F41" w:rsidRDefault="00631F41" w:rsidP="00194E85">
            <w:r>
              <w:t>Test Data</w:t>
            </w:r>
          </w:p>
        </w:tc>
        <w:tc>
          <w:tcPr>
            <w:tcW w:w="4323" w:type="dxa"/>
          </w:tcPr>
          <w:p w14:paraId="5F2D6FA9" w14:textId="00896895" w:rsidR="00631F41" w:rsidRDefault="00631F41"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4469BE49"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3B6438" w14:textId="4EE44937" w:rsidR="00631F41" w:rsidRDefault="00631F41" w:rsidP="00194E85">
            <w:r>
              <w:t>1</w:t>
            </w:r>
          </w:p>
        </w:tc>
        <w:tc>
          <w:tcPr>
            <w:tcW w:w="4323" w:type="dxa"/>
          </w:tcPr>
          <w:p w14:paraId="25844707" w14:textId="77777777" w:rsidR="00631F41" w:rsidRDefault="00631F41" w:rsidP="00194E85">
            <w:pPr>
              <w:cnfStyle w:val="000000100000" w:firstRow="0" w:lastRow="0" w:firstColumn="0" w:lastColumn="0" w:oddVBand="0" w:evenVBand="0" w:oddHBand="1" w:evenHBand="0" w:firstRowFirstColumn="0" w:firstRowLastColumn="0" w:lastRowFirstColumn="0" w:lastRowLastColumn="0"/>
            </w:pPr>
            <w:r>
              <w:t>NextBlockId = 1</w:t>
            </w:r>
          </w:p>
          <w:p w14:paraId="1380848D" w14:textId="0CFBCDF2" w:rsidR="00631F41" w:rsidRDefault="00631F41" w:rsidP="00194E85">
            <w:pPr>
              <w:cnfStyle w:val="000000100000" w:firstRow="0" w:lastRow="0" w:firstColumn="0" w:lastColumn="0" w:oddVBand="0" w:evenVBand="0" w:oddHBand="1" w:evenHBand="0" w:firstRowFirstColumn="0" w:firstRowLastColumn="0" w:lastRowFirstColumn="0" w:lastRowLastColumn="0"/>
            </w:pPr>
            <w:r>
              <w:t>Side Effect: BottomConnectorZone is filled in next refresh</w:t>
            </w:r>
          </w:p>
        </w:tc>
      </w:tr>
      <w:tr w:rsidR="00631F41" w14:paraId="562372E9" w14:textId="77777777" w:rsidTr="00631F41">
        <w:tc>
          <w:tcPr>
            <w:cnfStyle w:val="001000000000" w:firstRow="0" w:lastRow="0" w:firstColumn="1" w:lastColumn="0" w:oddVBand="0" w:evenVBand="0" w:oddHBand="0" w:evenHBand="0" w:firstRowFirstColumn="0" w:firstRowLastColumn="0" w:lastRowFirstColumn="0" w:lastRowLastColumn="0"/>
            <w:tcW w:w="4323" w:type="dxa"/>
          </w:tcPr>
          <w:p w14:paraId="27B5BEAD" w14:textId="4DE13ADF" w:rsidR="00631F41" w:rsidRDefault="00631F41" w:rsidP="00194E85">
            <w:r>
              <w:t>-1</w:t>
            </w:r>
          </w:p>
        </w:tc>
        <w:tc>
          <w:tcPr>
            <w:tcW w:w="4323" w:type="dxa"/>
          </w:tcPr>
          <w:p w14:paraId="2D71456F" w14:textId="5C5FAC5B" w:rsidR="00631F41" w:rsidRP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NextBlockId = </w:t>
            </w:r>
            <w:r>
              <w:t>-</w:t>
            </w:r>
            <w:r w:rsidRPr="00631F41">
              <w:t>1</w:t>
            </w:r>
          </w:p>
          <w:p w14:paraId="0260C99E" w14:textId="745D7BF6" w:rsid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9218692" w14:textId="77777777" w:rsidR="00631F41" w:rsidRPr="00194E85" w:rsidRDefault="00631F41" w:rsidP="00194E85"/>
    <w:p w14:paraId="36D6042F" w14:textId="63803DFE" w:rsidR="0026197C" w:rsidRDefault="0026197C" w:rsidP="0026197C">
      <w:pPr>
        <w:pStyle w:val="Heading5"/>
      </w:pPr>
      <w:r>
        <w:lastRenderedPageBreak/>
        <w:t xml:space="preserve">Algorithms – </w:t>
      </w:r>
      <w:proofErr w:type="spellStart"/>
      <w:r>
        <w:t>DisconnectNext</w:t>
      </w:r>
      <w:proofErr w:type="spellEnd"/>
    </w:p>
    <w:p w14:paraId="49D7277E" w14:textId="33546091" w:rsidR="0026197C" w:rsidRDefault="00631F41" w:rsidP="00631F41">
      <w:pPr>
        <w:pStyle w:val="Photo"/>
      </w:pPr>
      <w:r>
        <w:rPr>
          <w:noProof/>
        </w:rPr>
        <w:drawing>
          <wp:inline distT="0" distB="0" distL="0" distR="0" wp14:anchorId="445A12C6" wp14:editId="4E8EFD56">
            <wp:extent cx="2552700" cy="22955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552700" cy="2295525"/>
                    </a:xfrm>
                    <a:prstGeom prst="rect">
                      <a:avLst/>
                    </a:prstGeom>
                  </pic:spPr>
                </pic:pic>
              </a:graphicData>
            </a:graphic>
          </wp:inline>
        </w:drawing>
      </w:r>
    </w:p>
    <w:p w14:paraId="47097CC2" w14:textId="3B47788F" w:rsidR="00631F41" w:rsidRDefault="00631F41" w:rsidP="00631F41">
      <w:pPr>
        <w:pStyle w:val="Photo"/>
      </w:pPr>
      <w:r>
        <w:t>This one is even shorter, but having it as a method makes its purpose clearer</w:t>
      </w:r>
    </w:p>
    <w:p w14:paraId="3FE8E2DC" w14:textId="22D14D9C"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1328DEC4"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023416" w14:textId="43010217" w:rsidR="00631F41" w:rsidRDefault="00631F41" w:rsidP="00631F41">
            <w:r>
              <w:t>Test Data</w:t>
            </w:r>
          </w:p>
        </w:tc>
        <w:tc>
          <w:tcPr>
            <w:tcW w:w="4323" w:type="dxa"/>
          </w:tcPr>
          <w:p w14:paraId="6994F932" w14:textId="020A6B25" w:rsidR="00631F41" w:rsidRDefault="00631F41" w:rsidP="00631F41">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279B44AD"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F6B263" w14:textId="343B1E2A" w:rsidR="00631F41" w:rsidRDefault="00631F41" w:rsidP="00631F41">
            <w:r>
              <w:t>Run method</w:t>
            </w:r>
          </w:p>
        </w:tc>
        <w:tc>
          <w:tcPr>
            <w:tcW w:w="4323" w:type="dxa"/>
          </w:tcPr>
          <w:p w14:paraId="499DD72D" w14:textId="77777777" w:rsidR="00631F41" w:rsidRP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NextBlockId = </w:t>
            </w:r>
            <w:r>
              <w:t>-</w:t>
            </w:r>
            <w:r w:rsidRPr="00631F41">
              <w:t>1</w:t>
            </w:r>
          </w:p>
          <w:p w14:paraId="102647C0" w14:textId="4754C6E5" w:rsid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29B170A" w14:textId="77777777" w:rsidR="00631F41" w:rsidRPr="00631F41" w:rsidRDefault="00631F41" w:rsidP="00631F41"/>
    <w:p w14:paraId="25143CD3" w14:textId="62F4E648" w:rsidR="00840180" w:rsidRDefault="00840180" w:rsidP="00840180">
      <w:pPr>
        <w:pStyle w:val="Heading4"/>
      </w:pPr>
      <w:r>
        <w:t>StarterBlock and VarDeclareBlock</w:t>
      </w:r>
      <w:r w:rsidR="00EF6D92">
        <w:t xml:space="preserve"> : BaseBlock</w:t>
      </w:r>
    </w:p>
    <w:p w14:paraId="59A9B319" w14:textId="7F6C3074" w:rsidR="00EE1A91" w:rsidRDefault="00CE62F9" w:rsidP="007C48FE">
      <w:pPr>
        <w:pStyle w:val="Photo"/>
        <w:rPr>
          <w:noProof/>
        </w:rPr>
      </w:pPr>
      <w:r>
        <w:rPr>
          <w:noProof/>
        </w:rPr>
        <w:drawing>
          <wp:inline distT="0" distB="0" distL="0" distR="0" wp14:anchorId="773CB6C7" wp14:editId="6F3CEE65">
            <wp:extent cx="2466975" cy="14192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466975" cy="1419225"/>
                    </a:xfrm>
                    <a:prstGeom prst="rect">
                      <a:avLst/>
                    </a:prstGeom>
                  </pic:spPr>
                </pic:pic>
              </a:graphicData>
            </a:graphic>
          </wp:inline>
        </w:drawing>
      </w:r>
      <w:r w:rsidR="00AB5CE2" w:rsidRPr="00AB5CE2">
        <w:rPr>
          <w:noProof/>
        </w:rPr>
        <w:t xml:space="preserve"> </w:t>
      </w:r>
      <w:r w:rsidR="00AB5CE2">
        <w:rPr>
          <w:noProof/>
        </w:rPr>
        <w:drawing>
          <wp:inline distT="0" distB="0" distL="0" distR="0" wp14:anchorId="05B6233D" wp14:editId="37729109">
            <wp:extent cx="2486025" cy="1495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86025" cy="1495425"/>
                    </a:xfrm>
                    <a:prstGeom prst="rect">
                      <a:avLst/>
                    </a:prstGeom>
                  </pic:spPr>
                </pic:pic>
              </a:graphicData>
            </a:graphic>
          </wp:inline>
        </w:drawing>
      </w:r>
    </w:p>
    <w:p w14:paraId="748BC12E" w14:textId="12191A76" w:rsidR="007C48FE" w:rsidRDefault="007C48FE" w:rsidP="007C48FE">
      <w:pPr>
        <w:pStyle w:val="Photo"/>
        <w:rPr>
          <w:noProof/>
        </w:rPr>
      </w:pPr>
      <w:r>
        <w:rPr>
          <w:noProof/>
        </w:rPr>
        <w:t>StarterBlock and VarDeclareBlock are both very similar in purpose, the only difference is their icon</w:t>
      </w:r>
    </w:p>
    <w:p w14:paraId="6532EB24" w14:textId="28DE5B97" w:rsidR="00CE62F9" w:rsidRDefault="00631F41" w:rsidP="00CE62F9">
      <w:pPr>
        <w:pStyle w:val="Header"/>
        <w:spacing w:before="120" w:after="200" w:line="264" w:lineRule="auto"/>
      </w:pPr>
      <w:r>
        <w:t xml:space="preserve">The StarterBlock and VarDeclareBlock </w:t>
      </w:r>
      <w:r w:rsidR="00EB041B">
        <w:t xml:space="preserve">have similar purposes: they both declare the start of a section of code. The blocks do not have a TopConnectorZone, or rather they do but it is set to null. Their Draw method </w:t>
      </w:r>
      <w:r w:rsidR="00020BBE">
        <w:t xml:space="preserve">and OnResized method </w:t>
      </w:r>
      <w:r w:rsidR="00EB041B">
        <w:t>should also be overridden to prevent a NullReferenceException.</w:t>
      </w:r>
    </w:p>
    <w:p w14:paraId="756C84E5" w14:textId="387B1DEE" w:rsidR="00020BBE" w:rsidRDefault="00020BBE" w:rsidP="00020BBE">
      <w:pPr>
        <w:pStyle w:val="Photo"/>
      </w:pPr>
      <w:r>
        <w:rPr>
          <w:noProof/>
        </w:rPr>
        <w:lastRenderedPageBreak/>
        <mc:AlternateContent>
          <mc:Choice Requires="wpc">
            <w:drawing>
              <wp:inline distT="0" distB="0" distL="0" distR="0" wp14:anchorId="601617D4" wp14:editId="704C4189">
                <wp:extent cx="3017447" cy="6619240"/>
                <wp:effectExtent l="0" t="0" r="0" b="0"/>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9" name="Picture 139"/>
                          <pic:cNvPicPr/>
                        </pic:nvPicPr>
                        <pic:blipFill>
                          <a:blip r:embed="rId128"/>
                          <a:stretch>
                            <a:fillRect/>
                          </a:stretch>
                        </pic:blipFill>
                        <pic:spPr>
                          <a:xfrm>
                            <a:off x="0" y="0"/>
                            <a:ext cx="2981448" cy="6486525"/>
                          </a:xfrm>
                          <a:prstGeom prst="rect">
                            <a:avLst/>
                          </a:prstGeom>
                        </pic:spPr>
                      </pic:pic>
                      <wps:wsp>
                        <wps:cNvPr id="140" name="&quot;Not Allowed&quot; Symbol 140"/>
                        <wps:cNvSpPr/>
                        <wps:spPr>
                          <a:xfrm>
                            <a:off x="161925" y="1666875"/>
                            <a:ext cx="1343025" cy="4476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quot;Not Allowed&quot; Symbol 141"/>
                        <wps:cNvSpPr/>
                        <wps:spPr>
                          <a:xfrm>
                            <a:off x="180000" y="4170975"/>
                            <a:ext cx="1342390" cy="4476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 name="&quot;Not Allowed&quot; Symbol 142"/>
                        <wps:cNvSpPr/>
                        <wps:spPr>
                          <a:xfrm>
                            <a:off x="1522140" y="4675800"/>
                            <a:ext cx="1342390" cy="4476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B08F37" id="Canvas 138" o:spid="_x0000_s1026" editas="canvas" style="width:237.6pt;height:521.2pt;mso-position-horizontal-relative:char;mso-position-vertical-relative:line" coordsize="30168,66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0168;height:66192;visibility:visible;mso-wrap-style:square">
                  <v:fill o:detectmouseclick="t"/>
                  <v:path o:connecttype="none"/>
                </v:shape>
                <v:shape id="Picture 139" o:spid="_x0000_s1028" type="#_x0000_t75" style="position:absolute;width:29814;height:64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">
                  <v:imagedata r:id="rId134" o:title=""/>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40" o:spid="_x0000_s1029" type="#_x0000_t57" style="position:absolute;left:1619;top:16668;width:13430;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" adj="1350" fillcolor="#00a0b8 [3204]" strokecolor="#004f5b [1604]" strokeweight="2pt"/>
                <v:shape id="&quot;Not Allowed&quot; Symbol 141" o:spid="_x0000_s1030" type="#_x0000_t57" style="position:absolute;left:1800;top:41709;width:13423;height:4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" adj="1351" fillcolor="#00a0b8 [3204]" strokecolor="#004f5b [1604]" strokeweight="2pt"/>
                <v:shape id="&quot;Not Allowed&quot; Symbol 142" o:spid="_x0000_s1031" type="#_x0000_t57" style="position:absolute;left:15221;top:46758;width:13424;height:4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" adj="1351" fillcolor="#00a0b8 [3204]" strokecolor="#004f5b [1604]" strokeweight="2pt"/>
                <w10:anchorlock/>
              </v:group>
            </w:pict>
          </mc:Fallback>
        </mc:AlternateContent>
      </w:r>
    </w:p>
    <w:p w14:paraId="6638025C" w14:textId="0D417A7E" w:rsidR="00020BBE" w:rsidRDefault="00020BBE" w:rsidP="00020BBE">
      <w:pPr>
        <w:pStyle w:val="Photo"/>
      </w:pPr>
      <w:r>
        <w:t>Note how the core of the method remains the same, but the TopConnectorZone sections are removed? The same is true for the OnResized method</w:t>
      </w:r>
    </w:p>
    <w:p w14:paraId="3614AB18" w14:textId="6C54A1B9" w:rsidR="008754C8" w:rsidRDefault="008754C8" w:rsidP="008754C8">
      <w:pPr>
        <w:pStyle w:val="Heading5"/>
      </w:pPr>
      <w:r>
        <w:t>Test Data</w:t>
      </w:r>
    </w:p>
    <w:tbl>
      <w:tblPr>
        <w:tblStyle w:val="ListTable6Colorful"/>
        <w:tblW w:w="0" w:type="auto"/>
        <w:tblLook w:val="04A0" w:firstRow="1" w:lastRow="0" w:firstColumn="1" w:lastColumn="0" w:noHBand="0" w:noVBand="1"/>
      </w:tblPr>
      <w:tblGrid>
        <w:gridCol w:w="4323"/>
        <w:gridCol w:w="4323"/>
      </w:tblGrid>
      <w:tr w:rsidR="00EF6D92" w14:paraId="47CB3FF9" w14:textId="77777777"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A4CC268" w14:textId="77777777" w:rsidR="00EF6D92" w:rsidRDefault="00EF6D92" w:rsidP="00EA7335">
            <w:r>
              <w:t>Test Data</w:t>
            </w:r>
          </w:p>
        </w:tc>
        <w:tc>
          <w:tcPr>
            <w:tcW w:w="4323" w:type="dxa"/>
          </w:tcPr>
          <w:p w14:paraId="5DCACA99" w14:textId="77777777" w:rsidR="00EF6D92" w:rsidRDefault="00EF6D92" w:rsidP="00EA7335">
            <w:pPr>
              <w:cnfStyle w:val="100000000000" w:firstRow="1" w:lastRow="0" w:firstColumn="0" w:lastColumn="0" w:oddVBand="0" w:evenVBand="0" w:oddHBand="0" w:evenHBand="0" w:firstRowFirstColumn="0" w:firstRowLastColumn="0" w:lastRowFirstColumn="0" w:lastRowLastColumn="0"/>
            </w:pPr>
            <w:r>
              <w:t>Expected Result</w:t>
            </w:r>
          </w:p>
        </w:tc>
      </w:tr>
      <w:tr w:rsidR="00EF6D92" w14:paraId="0A3FB7BF"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621EFA" w14:textId="77777777" w:rsidR="00EF6D92" w:rsidRPr="00FA6870" w:rsidRDefault="00EF6D92" w:rsidP="00EA7335">
            <w:pPr>
              <w:rPr>
                <w:b w:val="0"/>
                <w:bCs w:val="0"/>
              </w:rPr>
            </w:pPr>
            <w:r>
              <w:t>ConnectorSelected = Null</w:t>
            </w:r>
          </w:p>
        </w:tc>
        <w:tc>
          <w:tcPr>
            <w:tcW w:w="4323" w:type="dxa"/>
          </w:tcPr>
          <w:p w14:paraId="5E4B4FC2"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0CD3C24A"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4978CDF0" w14:textId="77777777" w:rsidR="00EF6D92" w:rsidRDefault="00EF6D92" w:rsidP="00EA7335">
            <w:r>
              <w:t>ConnectorSelected = True</w:t>
            </w:r>
          </w:p>
        </w:tc>
        <w:tc>
          <w:tcPr>
            <w:tcW w:w="4323" w:type="dxa"/>
          </w:tcPr>
          <w:p w14:paraId="3A8148D4" w14:textId="18A2E275"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highlights</w:t>
            </w:r>
          </w:p>
        </w:tc>
      </w:tr>
      <w:tr w:rsidR="00EF6D92" w14:paraId="6AFD1982"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D1391F" w14:textId="77777777" w:rsidR="00EF6D92" w:rsidRDefault="00EF6D92" w:rsidP="00EA7335">
            <w:r>
              <w:lastRenderedPageBreak/>
              <w:t>ConnectorSelected = False</w:t>
            </w:r>
          </w:p>
        </w:tc>
        <w:tc>
          <w:tcPr>
            <w:tcW w:w="4323" w:type="dxa"/>
          </w:tcPr>
          <w:p w14:paraId="1F89227F"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EF6D92" w14:paraId="7DEE59F3"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0AC872FC" w14:textId="77777777" w:rsidR="00EF6D92" w:rsidRDefault="00EF6D92" w:rsidP="00EA7335">
            <w:r>
              <w:t>NextBlockId != -1</w:t>
            </w:r>
          </w:p>
        </w:tc>
        <w:tc>
          <w:tcPr>
            <w:tcW w:w="4323" w:type="dxa"/>
          </w:tcPr>
          <w:p w14:paraId="46EFF09C"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EF6D92" w14:paraId="24264B38"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BFDB1D8" w14:textId="77777777" w:rsidR="00EF6D92" w:rsidRDefault="00EF6D92" w:rsidP="00EA7335">
            <w:r>
              <w:t>Another block refers to this block’s Id</w:t>
            </w:r>
          </w:p>
        </w:tc>
        <w:tc>
          <w:tcPr>
            <w:tcW w:w="4323" w:type="dxa"/>
          </w:tcPr>
          <w:p w14:paraId="0E9C7AF9" w14:textId="5C9B2E99"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2E6BD46C"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6C2075FD" w14:textId="77777777" w:rsidR="00EF6D92" w:rsidRDefault="00EF6D92" w:rsidP="00EA7335">
            <w:r>
              <w:t>Icon = null</w:t>
            </w:r>
          </w:p>
        </w:tc>
        <w:tc>
          <w:tcPr>
            <w:tcW w:w="4323" w:type="dxa"/>
          </w:tcPr>
          <w:p w14:paraId="345B522A"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EF6D92" w14:paraId="388FE6FB"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C111CA" w14:textId="77777777" w:rsidR="00EF6D92" w:rsidRDefault="00EF6D92" w:rsidP="00EA7335">
            <w:r>
              <w:t>Icon != null</w:t>
            </w:r>
          </w:p>
        </w:tc>
        <w:tc>
          <w:tcPr>
            <w:tcW w:w="4323" w:type="dxa"/>
          </w:tcPr>
          <w:p w14:paraId="7ED47B6C"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p w14:paraId="05CD172B" w14:textId="4A9D262C" w:rsidR="008754C8" w:rsidRDefault="00EF6D92" w:rsidP="008754C8">
      <w:r>
        <w:t>Note: Icon should never equal null for a StarterBlock, as it is defined in the constructor as having one</w:t>
      </w:r>
    </w:p>
    <w:p w14:paraId="09CE39E8" w14:textId="1B544EFF" w:rsidR="00EF6D92" w:rsidRDefault="00EF6D92" w:rsidP="00EF6D92">
      <w:pPr>
        <w:pStyle w:val="Heading4"/>
      </w:pPr>
      <w:r>
        <w:t>IUsesVariable</w:t>
      </w:r>
    </w:p>
    <w:p w14:paraId="0C67424A" w14:textId="38FDB825" w:rsidR="00EF6D92" w:rsidRDefault="00EF6D92" w:rsidP="00EF6D92">
      <w:r>
        <w:t xml:space="preserve">This is an interface designed to allow blocks to use variable references. </w:t>
      </w:r>
      <w:r w:rsidR="00EA7335">
        <w:t>Any block that uses the IUsesVariable interface will have a Variable Connector rectangle, as well as the property VarBlockId, which is a reference to the variable block that is the input to that block</w:t>
      </w:r>
    </w:p>
    <w:p w14:paraId="788E339D" w14:textId="040D2531" w:rsidR="00EA7335" w:rsidRDefault="00EA7335" w:rsidP="00EA7335">
      <w:pPr>
        <w:pStyle w:val="Heading5"/>
      </w:pPr>
      <w:r>
        <w:t>Variables and Methods</w:t>
      </w:r>
    </w:p>
    <w:tbl>
      <w:tblPr>
        <w:tblStyle w:val="ListTable6Colorful"/>
        <w:tblW w:w="0" w:type="auto"/>
        <w:tblLook w:val="04A0" w:firstRow="1" w:lastRow="0" w:firstColumn="1" w:lastColumn="0" w:noHBand="0" w:noVBand="1"/>
      </w:tblPr>
      <w:tblGrid>
        <w:gridCol w:w="2708"/>
        <w:gridCol w:w="1152"/>
        <w:gridCol w:w="4786"/>
      </w:tblGrid>
      <w:tr w:rsidR="00EA7335" w14:paraId="70081FB5" w14:textId="67D291CD"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E79F395" w14:textId="65851EA0" w:rsidR="00EA7335" w:rsidRDefault="00EA7335" w:rsidP="00EF6D92">
            <w:r>
              <w:t>Variable Name</w:t>
            </w:r>
          </w:p>
        </w:tc>
        <w:tc>
          <w:tcPr>
            <w:tcW w:w="1147" w:type="dxa"/>
          </w:tcPr>
          <w:p w14:paraId="47826276" w14:textId="4AFF3843" w:rsidR="00EA7335" w:rsidRDefault="00EA7335" w:rsidP="00EF6D92">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143062D5" w14:textId="200A2EC9" w:rsidR="00EA7335" w:rsidRDefault="00EA7335" w:rsidP="00EF6D92">
            <w:pPr>
              <w:cnfStyle w:val="100000000000" w:firstRow="1" w:lastRow="0" w:firstColumn="0" w:lastColumn="0" w:oddVBand="0" w:evenVBand="0" w:oddHBand="0" w:evenHBand="0" w:firstRowFirstColumn="0" w:firstRowLastColumn="0" w:lastRowFirstColumn="0" w:lastRowLastColumn="0"/>
            </w:pPr>
            <w:r>
              <w:t>Justification</w:t>
            </w:r>
          </w:p>
        </w:tc>
      </w:tr>
      <w:tr w:rsidR="00EA7335" w14:paraId="74BB88C4" w14:textId="1F4C3470"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02B5509A" w14:textId="2DBFB0FC" w:rsidR="00EA7335" w:rsidRDefault="00EA7335" w:rsidP="00EF6D92">
            <w:r>
              <w:t>VarBlockId</w:t>
            </w:r>
          </w:p>
        </w:tc>
        <w:tc>
          <w:tcPr>
            <w:tcW w:w="1147" w:type="dxa"/>
          </w:tcPr>
          <w:p w14:paraId="00E1E284" w14:textId="7E12D24D" w:rsidR="00EA7335" w:rsidRDefault="00EA7335" w:rsidP="00EF6D92">
            <w:pPr>
              <w:cnfStyle w:val="000000100000" w:firstRow="0" w:lastRow="0" w:firstColumn="0" w:lastColumn="0" w:oddVBand="0" w:evenVBand="0" w:oddHBand="1" w:evenHBand="0" w:firstRowFirstColumn="0" w:firstRowLastColumn="0" w:lastRowFirstColumn="0" w:lastRowLastColumn="0"/>
            </w:pPr>
            <w:r>
              <w:t>Integer</w:t>
            </w:r>
          </w:p>
        </w:tc>
        <w:tc>
          <w:tcPr>
            <w:tcW w:w="4791" w:type="dxa"/>
          </w:tcPr>
          <w:p w14:paraId="498462DC" w14:textId="15CF5696" w:rsidR="00EA7335" w:rsidRDefault="004607F7" w:rsidP="00EF6D92">
            <w:pPr>
              <w:cnfStyle w:val="000000100000" w:firstRow="0" w:lastRow="0" w:firstColumn="0" w:lastColumn="0" w:oddVBand="0" w:evenVBand="0" w:oddHBand="1" w:evenHBand="0" w:firstRowFirstColumn="0" w:firstRowLastColumn="0" w:lastRowFirstColumn="0" w:lastRowLastColumn="0"/>
            </w:pPr>
            <w:r>
              <w:t>Provides a reference to the VarRefBlock that is connected to this one</w:t>
            </w:r>
          </w:p>
        </w:tc>
      </w:tr>
      <w:tr w:rsidR="00EA7335" w14:paraId="04B543FB" w14:textId="76D17845" w:rsidTr="00EA7335">
        <w:tc>
          <w:tcPr>
            <w:cnfStyle w:val="001000000000" w:firstRow="0" w:lastRow="0" w:firstColumn="1" w:lastColumn="0" w:oddVBand="0" w:evenVBand="0" w:oddHBand="0" w:evenHBand="0" w:firstRowFirstColumn="0" w:firstRowLastColumn="0" w:lastRowFirstColumn="0" w:lastRowLastColumn="0"/>
            <w:tcW w:w="2708" w:type="dxa"/>
          </w:tcPr>
          <w:p w14:paraId="597ABB7C" w14:textId="5ACF26ED" w:rsidR="00EA7335" w:rsidRDefault="00EA7335" w:rsidP="00EF6D92">
            <w:r>
              <w:t>VariableConnectorZone</w:t>
            </w:r>
          </w:p>
        </w:tc>
        <w:tc>
          <w:tcPr>
            <w:tcW w:w="1147" w:type="dxa"/>
          </w:tcPr>
          <w:p w14:paraId="54776D9F" w14:textId="01D1D618" w:rsidR="00EA7335" w:rsidRDefault="00EA7335" w:rsidP="00EF6D92">
            <w:pPr>
              <w:cnfStyle w:val="000000000000" w:firstRow="0" w:lastRow="0" w:firstColumn="0" w:lastColumn="0" w:oddVBand="0" w:evenVBand="0" w:oddHBand="0" w:evenHBand="0" w:firstRowFirstColumn="0" w:firstRowLastColumn="0" w:lastRowFirstColumn="0" w:lastRowLastColumn="0"/>
            </w:pPr>
            <w:r>
              <w:t>Rectangle</w:t>
            </w:r>
          </w:p>
        </w:tc>
        <w:tc>
          <w:tcPr>
            <w:tcW w:w="4791" w:type="dxa"/>
          </w:tcPr>
          <w:p w14:paraId="5CFFF3EA" w14:textId="5AFDB1E6" w:rsidR="00EA7335" w:rsidRDefault="004607F7" w:rsidP="00EF6D92">
            <w:pPr>
              <w:cnfStyle w:val="000000000000" w:firstRow="0" w:lastRow="0" w:firstColumn="0" w:lastColumn="0" w:oddVBand="0" w:evenVBand="0" w:oddHBand="0" w:evenHBand="0" w:firstRowFirstColumn="0" w:firstRowLastColumn="0" w:lastRowFirstColumn="0" w:lastRowLastColumn="0"/>
            </w:pPr>
            <w:r>
              <w:t>Creates an active area to be clicked for the VarRefBlock to be connected</w:t>
            </w:r>
          </w:p>
        </w:tc>
      </w:tr>
    </w:tbl>
    <w:p w14:paraId="1E35A4AC" w14:textId="3C23332F" w:rsidR="00EA7335" w:rsidRDefault="00EA7335" w:rsidP="00EF6D92"/>
    <w:tbl>
      <w:tblPr>
        <w:tblStyle w:val="ListTable6Colorful"/>
        <w:tblW w:w="0" w:type="auto"/>
        <w:tblLook w:val="04A0" w:firstRow="1" w:lastRow="0" w:firstColumn="1" w:lastColumn="0" w:noHBand="0" w:noVBand="1"/>
      </w:tblPr>
      <w:tblGrid>
        <w:gridCol w:w="2708"/>
        <w:gridCol w:w="1147"/>
        <w:gridCol w:w="4791"/>
      </w:tblGrid>
      <w:tr w:rsidR="00952E61" w14:paraId="6AF14DF7"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69EE2FA8" w14:textId="77777777" w:rsidR="00952E61" w:rsidRDefault="00952E61" w:rsidP="00A05D0C">
            <w:r>
              <w:t>Variable Name</w:t>
            </w:r>
          </w:p>
        </w:tc>
        <w:tc>
          <w:tcPr>
            <w:tcW w:w="1147" w:type="dxa"/>
          </w:tcPr>
          <w:p w14:paraId="71A724E2"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343EDEAC"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Justification</w:t>
            </w:r>
          </w:p>
        </w:tc>
      </w:tr>
      <w:tr w:rsidR="00952E61" w14:paraId="628FED3F"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648E2A2" w14:textId="523F1ACF" w:rsidR="00952E61" w:rsidRDefault="00952E61" w:rsidP="00A05D0C">
            <w:proofErr w:type="spellStart"/>
            <w:r>
              <w:t>ConnectVariable</w:t>
            </w:r>
            <w:proofErr w:type="spellEnd"/>
            <w:r>
              <w:t>(int)</w:t>
            </w:r>
          </w:p>
        </w:tc>
        <w:tc>
          <w:tcPr>
            <w:tcW w:w="1147" w:type="dxa"/>
          </w:tcPr>
          <w:p w14:paraId="752B3BE3" w14:textId="2FD76814" w:rsidR="00952E61" w:rsidRDefault="00952E61" w:rsidP="00A05D0C">
            <w:pPr>
              <w:cnfStyle w:val="000000100000" w:firstRow="0" w:lastRow="0" w:firstColumn="0" w:lastColumn="0" w:oddVBand="0" w:evenVBand="0" w:oddHBand="1" w:evenHBand="0" w:firstRowFirstColumn="0" w:firstRowLastColumn="0" w:lastRowFirstColumn="0" w:lastRowLastColumn="0"/>
            </w:pPr>
            <w:r>
              <w:t>Void</w:t>
            </w:r>
          </w:p>
        </w:tc>
        <w:tc>
          <w:tcPr>
            <w:tcW w:w="4791" w:type="dxa"/>
          </w:tcPr>
          <w:p w14:paraId="16A567E8" w14:textId="618991D2" w:rsidR="00952E61" w:rsidRDefault="00952E61" w:rsidP="00A05D0C">
            <w:pPr>
              <w:cnfStyle w:val="000000100000" w:firstRow="0" w:lastRow="0" w:firstColumn="0" w:lastColumn="0" w:oddVBand="0" w:evenVBand="0" w:oddHBand="1" w:evenHBand="0" w:firstRowFirstColumn="0" w:firstRowLastColumn="0" w:lastRowFirstColumn="0" w:lastRowLastColumn="0"/>
            </w:pPr>
            <w:r>
              <w:t>Allows a VarRefBlock to be connected to this block</w:t>
            </w:r>
          </w:p>
        </w:tc>
      </w:tr>
      <w:tr w:rsidR="00952E61" w14:paraId="053E44BE" w14:textId="77777777" w:rsidTr="00A05D0C">
        <w:tc>
          <w:tcPr>
            <w:cnfStyle w:val="001000000000" w:firstRow="0" w:lastRow="0" w:firstColumn="1" w:lastColumn="0" w:oddVBand="0" w:evenVBand="0" w:oddHBand="0" w:evenHBand="0" w:firstRowFirstColumn="0" w:firstRowLastColumn="0" w:lastRowFirstColumn="0" w:lastRowLastColumn="0"/>
            <w:tcW w:w="2708" w:type="dxa"/>
          </w:tcPr>
          <w:p w14:paraId="468D6C0B" w14:textId="4AE73E50" w:rsidR="00952E61" w:rsidRDefault="00952E61" w:rsidP="00A05D0C">
            <w:proofErr w:type="spellStart"/>
            <w:r>
              <w:t>DisconnectVariable</w:t>
            </w:r>
            <w:proofErr w:type="spellEnd"/>
            <w:r>
              <w:t>()</w:t>
            </w:r>
          </w:p>
        </w:tc>
        <w:tc>
          <w:tcPr>
            <w:tcW w:w="1147" w:type="dxa"/>
          </w:tcPr>
          <w:p w14:paraId="3A76B9E3" w14:textId="684A274D" w:rsidR="00952E61" w:rsidRDefault="00952E61" w:rsidP="00A05D0C">
            <w:pPr>
              <w:cnfStyle w:val="000000000000" w:firstRow="0" w:lastRow="0" w:firstColumn="0" w:lastColumn="0" w:oddVBand="0" w:evenVBand="0" w:oddHBand="0" w:evenHBand="0" w:firstRowFirstColumn="0" w:firstRowLastColumn="0" w:lastRowFirstColumn="0" w:lastRowLastColumn="0"/>
            </w:pPr>
            <w:r>
              <w:t>Void</w:t>
            </w:r>
          </w:p>
        </w:tc>
        <w:tc>
          <w:tcPr>
            <w:tcW w:w="4791" w:type="dxa"/>
          </w:tcPr>
          <w:p w14:paraId="77C615C6" w14:textId="6DE68915" w:rsidR="00952E61" w:rsidRDefault="00952E61" w:rsidP="00A05D0C">
            <w:pPr>
              <w:cnfStyle w:val="000000000000" w:firstRow="0" w:lastRow="0" w:firstColumn="0" w:lastColumn="0" w:oddVBand="0" w:evenVBand="0" w:oddHBand="0" w:evenHBand="0" w:firstRowFirstColumn="0" w:firstRowLastColumn="0" w:lastRowFirstColumn="0" w:lastRowLastColumn="0"/>
            </w:pPr>
            <w:r>
              <w:t>Removes a VarRefBlock connection if one is connected</w:t>
            </w:r>
          </w:p>
        </w:tc>
      </w:tr>
    </w:tbl>
    <w:p w14:paraId="2D6F5A4E" w14:textId="77777777" w:rsidR="00952E61" w:rsidRPr="00EF6D92" w:rsidRDefault="00952E61" w:rsidP="00EF6D92"/>
    <w:p w14:paraId="6C842266" w14:textId="632D912D" w:rsidR="00840180" w:rsidRDefault="00840180" w:rsidP="00840180">
      <w:pPr>
        <w:pStyle w:val="Heading4"/>
      </w:pPr>
      <w:r>
        <w:lastRenderedPageBreak/>
        <w:t>ReadLineBlock</w:t>
      </w:r>
      <w:r w:rsidR="00EF6D92">
        <w:t xml:space="preserve"> : IUsesVariable, BaseBlock</w:t>
      </w:r>
    </w:p>
    <w:p w14:paraId="2342F160" w14:textId="2DE6947B" w:rsidR="00EE1A91" w:rsidRDefault="00CE62F9" w:rsidP="00CE62F9">
      <w:pPr>
        <w:pStyle w:val="ContactInfo"/>
        <w:spacing w:before="120" w:after="200"/>
        <w:rPr>
          <w:noProof/>
        </w:rPr>
      </w:pPr>
      <w:r>
        <w:rPr>
          <w:noProof/>
        </w:rPr>
        <w:drawing>
          <wp:inline distT="0" distB="0" distL="0" distR="0" wp14:anchorId="01DB0F99" wp14:editId="4BF21D0C">
            <wp:extent cx="3314700" cy="1733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14700" cy="1733550"/>
                    </a:xfrm>
                    <a:prstGeom prst="rect">
                      <a:avLst/>
                    </a:prstGeom>
                  </pic:spPr>
                </pic:pic>
              </a:graphicData>
            </a:graphic>
          </wp:inline>
        </w:drawing>
      </w:r>
    </w:p>
    <w:p w14:paraId="5C9DC11E" w14:textId="459B66FD" w:rsidR="00CE62F9" w:rsidRDefault="00EF6D92" w:rsidP="00CE62F9">
      <w:pPr>
        <w:pStyle w:val="Header"/>
        <w:spacing w:before="120" w:after="200" w:line="264" w:lineRule="auto"/>
      </w:pPr>
      <w:r>
        <w:t>The ReadLineBlock makes use of</w:t>
      </w:r>
      <w:r w:rsidR="004607F7">
        <w:t xml:space="preserve"> IUsesVariable </w:t>
      </w:r>
      <w:r w:rsidR="00952E61">
        <w:t>to ensure that it can connect and disconnect the variable block</w:t>
      </w:r>
    </w:p>
    <w:p w14:paraId="75CADF15" w14:textId="33965339" w:rsidR="009970B1" w:rsidRDefault="009970B1" w:rsidP="009970B1">
      <w:pPr>
        <w:pStyle w:val="Heading5"/>
      </w:pPr>
      <w:r>
        <w:t>Variables</w:t>
      </w:r>
    </w:p>
    <w:tbl>
      <w:tblPr>
        <w:tblStyle w:val="ListTable6Colorful"/>
        <w:tblW w:w="0" w:type="auto"/>
        <w:tblLook w:val="04A0" w:firstRow="1" w:lastRow="0" w:firstColumn="1" w:lastColumn="0" w:noHBand="0" w:noVBand="1"/>
      </w:tblPr>
      <w:tblGrid>
        <w:gridCol w:w="993"/>
        <w:gridCol w:w="4252"/>
        <w:gridCol w:w="3401"/>
      </w:tblGrid>
      <w:tr w:rsidR="009970B1" w14:paraId="2E543145" w14:textId="77777777" w:rsidTr="0099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2125FFB" w14:textId="51F9C1D1" w:rsidR="009970B1" w:rsidRDefault="009970B1" w:rsidP="009970B1">
            <w:r>
              <w:t>Name</w:t>
            </w:r>
          </w:p>
        </w:tc>
        <w:tc>
          <w:tcPr>
            <w:tcW w:w="4252" w:type="dxa"/>
          </w:tcPr>
          <w:p w14:paraId="35F8D53C" w14:textId="7E126A48" w:rsidR="009970B1" w:rsidRDefault="009970B1" w:rsidP="009970B1">
            <w:pPr>
              <w:cnfStyle w:val="100000000000" w:firstRow="1" w:lastRow="0" w:firstColumn="0" w:lastColumn="0" w:oddVBand="0" w:evenVBand="0" w:oddHBand="0" w:evenHBand="0" w:firstRowFirstColumn="0" w:firstRowLastColumn="0" w:lastRowFirstColumn="0" w:lastRowLastColumn="0"/>
            </w:pPr>
            <w:r>
              <w:t>Value</w:t>
            </w:r>
          </w:p>
        </w:tc>
        <w:tc>
          <w:tcPr>
            <w:tcW w:w="3401" w:type="dxa"/>
          </w:tcPr>
          <w:p w14:paraId="2619295A" w14:textId="43134492" w:rsidR="009970B1" w:rsidRDefault="009970B1" w:rsidP="009970B1">
            <w:pPr>
              <w:cnfStyle w:val="100000000000" w:firstRow="1" w:lastRow="0" w:firstColumn="0" w:lastColumn="0" w:oddVBand="0" w:evenVBand="0" w:oddHBand="0" w:evenHBand="0" w:firstRowFirstColumn="0" w:firstRowLastColumn="0" w:lastRowFirstColumn="0" w:lastRowLastColumn="0"/>
            </w:pPr>
            <w:r>
              <w:t>Justification</w:t>
            </w:r>
          </w:p>
        </w:tc>
      </w:tr>
      <w:tr w:rsidR="009970B1" w14:paraId="5899C711" w14:textId="77777777" w:rsidTr="00997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EF2FA28" w14:textId="4C94D9B8" w:rsidR="009970B1" w:rsidRDefault="009970B1" w:rsidP="009970B1">
            <w:r>
              <w:t>Code</w:t>
            </w:r>
          </w:p>
        </w:tc>
        <w:tc>
          <w:tcPr>
            <w:tcW w:w="4252" w:type="dxa"/>
          </w:tcPr>
          <w:p w14:paraId="7A73C56B" w14:textId="57AE02D9" w:rsidR="009970B1" w:rsidRDefault="009970B1" w:rsidP="009970B1">
            <w:pPr>
              <w:cnfStyle w:val="000000100000" w:firstRow="0" w:lastRow="0" w:firstColumn="0" w:lastColumn="0" w:oddVBand="0" w:evenVBand="0" w:oddHBand="1" w:evenHBand="0" w:firstRowFirstColumn="0" w:firstRowLastColumn="0" w:lastRowFirstColumn="0" w:lastRowLastColumn="0"/>
            </w:pPr>
            <w:r>
              <w:t>$“{</w:t>
            </w:r>
            <w:proofErr w:type="spellStart"/>
            <w:r>
              <w:t>Variable.</w:t>
            </w:r>
            <w:r w:rsidR="003F2A2C">
              <w:t>Name</w:t>
            </w:r>
            <w:proofErr w:type="spellEnd"/>
            <w:r>
              <w:t xml:space="preserve">} = </w:t>
            </w:r>
            <w:proofErr w:type="spellStart"/>
            <w:r>
              <w:t>Console.ReadLine</w:t>
            </w:r>
            <w:proofErr w:type="spellEnd"/>
            <w:r>
              <w:t>()</w:t>
            </w:r>
            <w:r w:rsidR="003F2A2C">
              <w:t>;</w:t>
            </w:r>
            <w:r>
              <w:t>”</w:t>
            </w:r>
          </w:p>
        </w:tc>
        <w:tc>
          <w:tcPr>
            <w:tcW w:w="3401" w:type="dxa"/>
          </w:tcPr>
          <w:p w14:paraId="4669817F" w14:textId="47BF30DB" w:rsidR="009970B1" w:rsidRPr="009970B1" w:rsidRDefault="009970B1" w:rsidP="009970B1">
            <w:pPr>
              <w:cnfStyle w:val="000000100000" w:firstRow="0" w:lastRow="0" w:firstColumn="0" w:lastColumn="0" w:oddVBand="0" w:evenVBand="0" w:oddHBand="1" w:evenHBand="0" w:firstRowFirstColumn="0" w:firstRowLastColumn="0" w:lastRowFirstColumn="0" w:lastRowLastColumn="0"/>
              <w:rPr>
                <w:vertAlign w:val="subscript"/>
              </w:rPr>
            </w:pPr>
            <w:r>
              <w:t>This allows the variable to be set easily in the code</w:t>
            </w:r>
          </w:p>
        </w:tc>
      </w:tr>
    </w:tbl>
    <w:p w14:paraId="290375BE" w14:textId="0AEA9556" w:rsidR="009970B1" w:rsidRPr="009970B1" w:rsidRDefault="009970B1" w:rsidP="009970B1">
      <w:r>
        <w:t xml:space="preserve">Note the usage of $“”. This automatically calls the </w:t>
      </w:r>
      <w:r w:rsidRPr="009970B1">
        <w:rPr>
          <w:rStyle w:val="CodeChar"/>
        </w:rPr>
        <w:t>.ToString()</w:t>
      </w:r>
      <w:r>
        <w:t xml:space="preserve"> method on the value, so it doesn’t matter what the original type is</w:t>
      </w:r>
      <w:r w:rsidR="005E5D2B">
        <w:t>,</w:t>
      </w:r>
    </w:p>
    <w:p w14:paraId="7390D3F4" w14:textId="2B04F4D2" w:rsidR="00840180" w:rsidRDefault="00840180" w:rsidP="00840180">
      <w:pPr>
        <w:pStyle w:val="Heading4"/>
      </w:pPr>
      <w:r>
        <w:t>WriteLineBlock</w:t>
      </w:r>
      <w:r w:rsidR="00EF6D92">
        <w:t xml:space="preserve"> : IUsesVariable, BaseBlock</w:t>
      </w:r>
    </w:p>
    <w:p w14:paraId="646F3CD4" w14:textId="6EA6BFC3" w:rsidR="00EE1A91" w:rsidRDefault="00CE62F9" w:rsidP="009970B1">
      <w:pPr>
        <w:pStyle w:val="Photo"/>
        <w:rPr>
          <w:noProof/>
        </w:rPr>
      </w:pPr>
      <w:r>
        <w:rPr>
          <w:noProof/>
        </w:rPr>
        <w:drawing>
          <wp:inline distT="0" distB="0" distL="0" distR="0" wp14:anchorId="0596B579" wp14:editId="01BCA7AC">
            <wp:extent cx="3267075" cy="17811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67075" cy="1781175"/>
                    </a:xfrm>
                    <a:prstGeom prst="rect">
                      <a:avLst/>
                    </a:prstGeom>
                  </pic:spPr>
                </pic:pic>
              </a:graphicData>
            </a:graphic>
          </wp:inline>
        </w:drawing>
      </w:r>
    </w:p>
    <w:p w14:paraId="0E1784BE" w14:textId="67040F6E" w:rsidR="009970B1" w:rsidRDefault="009970B1" w:rsidP="009970B1">
      <w:pPr>
        <w:pStyle w:val="Photo"/>
        <w:rPr>
          <w:noProof/>
        </w:rPr>
      </w:pPr>
      <w:r>
        <w:rPr>
          <w:noProof/>
        </w:rPr>
        <w:t>This is also an example of the IUsesVariable interface</w:t>
      </w:r>
    </w:p>
    <w:p w14:paraId="1158C3F3" w14:textId="5EB43CA8" w:rsidR="00CE62F9" w:rsidRDefault="009970B1" w:rsidP="003F2A2C">
      <w:pPr>
        <w:rPr>
          <w:noProof/>
        </w:rPr>
      </w:pPr>
      <w:r>
        <w:rPr>
          <w:noProof/>
        </w:rPr>
        <w:t>This block writes the contents of the variable connected to it to the standard output stream as a string</w:t>
      </w:r>
    </w:p>
    <w:p w14:paraId="365D3FE3" w14:textId="77777777" w:rsidR="003F2A2C" w:rsidRPr="003F2A2C" w:rsidRDefault="003F2A2C" w:rsidP="003F2A2C">
      <w:pPr>
        <w:keepNext/>
        <w:keepLines/>
        <w:spacing w:before="40" w:after="0"/>
        <w:outlineLvl w:val="4"/>
        <w:rPr>
          <w:rFonts w:asciiTheme="majorHAnsi" w:eastAsiaTheme="majorEastAsia" w:hAnsiTheme="majorHAnsi" w:cstheme="majorBidi"/>
          <w:color w:val="007789" w:themeColor="accent1" w:themeShade="BF"/>
        </w:rPr>
      </w:pPr>
      <w:r w:rsidRPr="003F2A2C">
        <w:rPr>
          <w:rFonts w:asciiTheme="majorHAnsi" w:eastAsiaTheme="majorEastAsia" w:hAnsiTheme="majorHAnsi" w:cstheme="majorBidi"/>
          <w:color w:val="007789" w:themeColor="accent1" w:themeShade="BF"/>
        </w:rPr>
        <w:t>Variables</w:t>
      </w:r>
    </w:p>
    <w:tbl>
      <w:tblPr>
        <w:tblStyle w:val="ListTable6Colorful3"/>
        <w:tblW w:w="0" w:type="auto"/>
        <w:tblLook w:val="04A0" w:firstRow="1" w:lastRow="0" w:firstColumn="1" w:lastColumn="0" w:noHBand="0" w:noVBand="1"/>
      </w:tblPr>
      <w:tblGrid>
        <w:gridCol w:w="948"/>
        <w:gridCol w:w="4801"/>
        <w:gridCol w:w="2897"/>
      </w:tblGrid>
      <w:tr w:rsidR="003F2A2C" w:rsidRPr="003F2A2C" w14:paraId="18896273"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268B6E4" w14:textId="77777777" w:rsidR="003F2A2C" w:rsidRPr="003F2A2C" w:rsidRDefault="003F2A2C" w:rsidP="003F2A2C">
            <w:r w:rsidRPr="003F2A2C">
              <w:t>Name</w:t>
            </w:r>
          </w:p>
        </w:tc>
        <w:tc>
          <w:tcPr>
            <w:tcW w:w="4252" w:type="dxa"/>
          </w:tcPr>
          <w:p w14:paraId="763D27FC"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Value</w:t>
            </w:r>
          </w:p>
        </w:tc>
        <w:tc>
          <w:tcPr>
            <w:tcW w:w="3401" w:type="dxa"/>
          </w:tcPr>
          <w:p w14:paraId="2333E29D"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Justification</w:t>
            </w:r>
          </w:p>
        </w:tc>
      </w:tr>
      <w:tr w:rsidR="003F2A2C" w:rsidRPr="003F2A2C" w14:paraId="542F7D48"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9929F34" w14:textId="77777777" w:rsidR="003F2A2C" w:rsidRPr="003F2A2C" w:rsidRDefault="003F2A2C" w:rsidP="003F2A2C">
            <w:r w:rsidRPr="003F2A2C">
              <w:t>Code</w:t>
            </w:r>
          </w:p>
        </w:tc>
        <w:tc>
          <w:tcPr>
            <w:tcW w:w="4252" w:type="dxa"/>
          </w:tcPr>
          <w:p w14:paraId="38F28E65" w14:textId="3C4D2E98"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pPr>
            <w:r w:rsidRPr="003F2A2C">
              <w:t>$“Console.</w:t>
            </w:r>
            <w:r>
              <w:t>WriteLine</w:t>
            </w:r>
            <w:r w:rsidRPr="003F2A2C">
              <w:t>(</w:t>
            </w:r>
            <w:r>
              <w:t>$\“{{{</w:t>
            </w:r>
            <w:proofErr w:type="spellStart"/>
            <w:r>
              <w:t>Variable.Name</w:t>
            </w:r>
            <w:proofErr w:type="spellEnd"/>
            <w:r>
              <w:t>}}}\”</w:t>
            </w:r>
            <w:r w:rsidRPr="003F2A2C">
              <w:t>)</w:t>
            </w:r>
            <w:r w:rsidR="00ED7382">
              <w:t>;</w:t>
            </w:r>
            <w:r w:rsidRPr="003F2A2C">
              <w:t>”</w:t>
            </w:r>
          </w:p>
        </w:tc>
        <w:tc>
          <w:tcPr>
            <w:tcW w:w="3401" w:type="dxa"/>
          </w:tcPr>
          <w:p w14:paraId="4C4D7FDF" w14:textId="066549B5"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rPr>
                <w:vertAlign w:val="subscript"/>
              </w:rPr>
            </w:pPr>
            <w:r w:rsidRPr="003F2A2C">
              <w:t xml:space="preserve">This allows the variable to be </w:t>
            </w:r>
            <w:r>
              <w:t>referenced easily in the code</w:t>
            </w:r>
          </w:p>
        </w:tc>
      </w:tr>
    </w:tbl>
    <w:p w14:paraId="4387DB7D" w14:textId="77777777" w:rsidR="003F2A2C" w:rsidRPr="00EE1A91" w:rsidRDefault="003F2A2C" w:rsidP="003F2A2C">
      <w:pPr>
        <w:rPr>
          <w:noProof/>
        </w:rPr>
      </w:pPr>
    </w:p>
    <w:p w14:paraId="48B4382A" w14:textId="27670429" w:rsidR="00840180" w:rsidRDefault="00840180" w:rsidP="00840180">
      <w:pPr>
        <w:pStyle w:val="Heading4"/>
      </w:pPr>
      <w:r>
        <w:t>BeepBlock</w:t>
      </w:r>
      <w:r w:rsidR="00EF6D92">
        <w:t xml:space="preserve"> : BaseBlock</w:t>
      </w:r>
    </w:p>
    <w:p w14:paraId="05D59233" w14:textId="658E4B09" w:rsidR="003F2A2C" w:rsidRDefault="00CE62F9" w:rsidP="003F2A2C">
      <w:pPr>
        <w:pStyle w:val="Photo"/>
        <w:rPr>
          <w:noProof/>
        </w:rPr>
      </w:pPr>
      <w:r>
        <w:rPr>
          <w:noProof/>
        </w:rPr>
        <w:drawing>
          <wp:inline distT="0" distB="0" distL="0" distR="0" wp14:anchorId="051C5081" wp14:editId="2A490D8D">
            <wp:extent cx="2628900" cy="1638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28900" cy="1638300"/>
                    </a:xfrm>
                    <a:prstGeom prst="rect">
                      <a:avLst/>
                    </a:prstGeom>
                  </pic:spPr>
                </pic:pic>
              </a:graphicData>
            </a:graphic>
          </wp:inline>
        </w:drawing>
      </w:r>
    </w:p>
    <w:p w14:paraId="1EE1793B" w14:textId="75DC1127" w:rsidR="003F2A2C" w:rsidRDefault="003F2A2C" w:rsidP="003F2A2C">
      <w:pPr>
        <w:pStyle w:val="Photo"/>
        <w:rPr>
          <w:noProof/>
        </w:rPr>
      </w:pPr>
      <w:r>
        <w:rPr>
          <w:noProof/>
        </w:rPr>
        <w:t>This block takes no inputs. Isn’t that nice</w:t>
      </w:r>
    </w:p>
    <w:p w14:paraId="32B30997" w14:textId="5C2FB908" w:rsidR="00CE62F9" w:rsidRDefault="003F2A2C" w:rsidP="003F2A2C">
      <w:pPr>
        <w:rPr>
          <w:noProof/>
        </w:rPr>
      </w:pPr>
      <w:r>
        <w:rPr>
          <w:noProof/>
        </w:rPr>
        <w:t>The BeepBlock</w:t>
      </w:r>
      <w:r w:rsidR="00ED7382">
        <w:rPr>
          <w:noProof/>
        </w:rPr>
        <w:t xml:space="preserve"> simply represents the code snippet “Console.Beep();”. All this does is make a beeping noise in the console, but it’s a good way of sending a simple output to the user</w:t>
      </w:r>
    </w:p>
    <w:p w14:paraId="36DAFF08" w14:textId="77777777" w:rsidR="00ED7382" w:rsidRPr="00ED7382" w:rsidRDefault="00ED7382" w:rsidP="00ED7382">
      <w:pPr>
        <w:keepNext/>
        <w:keepLines/>
        <w:spacing w:before="40" w:after="0"/>
        <w:outlineLvl w:val="4"/>
        <w:rPr>
          <w:rFonts w:asciiTheme="majorHAnsi" w:eastAsiaTheme="majorEastAsia" w:hAnsiTheme="majorHAnsi" w:cstheme="majorBidi"/>
          <w:color w:val="007789" w:themeColor="accent1" w:themeShade="BF"/>
        </w:rPr>
      </w:pPr>
      <w:r w:rsidRPr="00ED7382">
        <w:rPr>
          <w:rFonts w:asciiTheme="majorHAnsi" w:eastAsiaTheme="majorEastAsia" w:hAnsiTheme="majorHAnsi" w:cstheme="majorBidi"/>
          <w:color w:val="007789" w:themeColor="accent1" w:themeShade="BF"/>
        </w:rPr>
        <w:t>Variables</w:t>
      </w:r>
    </w:p>
    <w:tbl>
      <w:tblPr>
        <w:tblStyle w:val="ListTable6Colorful4"/>
        <w:tblW w:w="0" w:type="auto"/>
        <w:tblLook w:val="04A0" w:firstRow="1" w:lastRow="0" w:firstColumn="1" w:lastColumn="0" w:noHBand="0" w:noVBand="1"/>
      </w:tblPr>
      <w:tblGrid>
        <w:gridCol w:w="993"/>
        <w:gridCol w:w="2551"/>
        <w:gridCol w:w="5102"/>
      </w:tblGrid>
      <w:tr w:rsidR="00ED7382" w:rsidRPr="00ED7382" w14:paraId="1F955BCF" w14:textId="77777777" w:rsidTr="00ED7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A76A183" w14:textId="77777777" w:rsidR="00ED7382" w:rsidRPr="00ED7382" w:rsidRDefault="00ED7382" w:rsidP="00ED7382">
            <w:r w:rsidRPr="00ED7382">
              <w:t>Name</w:t>
            </w:r>
          </w:p>
        </w:tc>
        <w:tc>
          <w:tcPr>
            <w:tcW w:w="2551" w:type="dxa"/>
          </w:tcPr>
          <w:p w14:paraId="041EDCA2"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Value</w:t>
            </w:r>
          </w:p>
        </w:tc>
        <w:tc>
          <w:tcPr>
            <w:tcW w:w="5102" w:type="dxa"/>
          </w:tcPr>
          <w:p w14:paraId="2F02F59D"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ED7382" w:rsidRPr="00ED7382" w14:paraId="16C631C3" w14:textId="77777777" w:rsidTr="00ED7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FEFCA86" w14:textId="77777777" w:rsidR="00ED7382" w:rsidRPr="00ED7382" w:rsidRDefault="00ED7382" w:rsidP="00ED7382">
            <w:r w:rsidRPr="00ED7382">
              <w:t>Code</w:t>
            </w:r>
          </w:p>
        </w:tc>
        <w:tc>
          <w:tcPr>
            <w:tcW w:w="2551" w:type="dxa"/>
          </w:tcPr>
          <w:p w14:paraId="6D39449A" w14:textId="5AAA447E"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pPr>
            <w:r w:rsidRPr="00ED7382">
              <w:t>$“</w:t>
            </w:r>
            <w:proofErr w:type="spellStart"/>
            <w:r>
              <w:t>Console.Beep</w:t>
            </w:r>
            <w:proofErr w:type="spellEnd"/>
            <w:r>
              <w:t>();”</w:t>
            </w:r>
          </w:p>
        </w:tc>
        <w:tc>
          <w:tcPr>
            <w:tcW w:w="5102" w:type="dxa"/>
          </w:tcPr>
          <w:p w14:paraId="4909C48D" w14:textId="7ADFA19F"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t>Outputs a “beep” to the console. While it may seem unnecessary, it may be useful for some users</w:t>
            </w:r>
          </w:p>
        </w:tc>
      </w:tr>
    </w:tbl>
    <w:p w14:paraId="2DDA4BDD" w14:textId="77777777" w:rsidR="00ED7382" w:rsidRPr="00EE1A91" w:rsidRDefault="00ED7382" w:rsidP="003F2A2C">
      <w:pPr>
        <w:rPr>
          <w:noProof/>
        </w:rPr>
      </w:pPr>
    </w:p>
    <w:p w14:paraId="4AC3EBEA" w14:textId="5A6B063E" w:rsidR="00502C2B" w:rsidRDefault="00502C2B" w:rsidP="00502C2B">
      <w:pPr>
        <w:pStyle w:val="Heading4"/>
      </w:pPr>
      <w:r>
        <w:t>VarRefBlock</w:t>
      </w:r>
      <w:r w:rsidR="00B40AD9">
        <w:t xml:space="preserve"> : IUsesVariable</w:t>
      </w:r>
    </w:p>
    <w:p w14:paraId="2C15160B" w14:textId="2A9674C4" w:rsidR="00952E61" w:rsidRDefault="00B40AD9" w:rsidP="00952E61">
      <w:pPr>
        <w:pStyle w:val="Photo"/>
      </w:pPr>
      <w:r>
        <w:rPr>
          <w:noProof/>
        </w:rPr>
        <w:drawing>
          <wp:inline distT="0" distB="0" distL="0" distR="0" wp14:anchorId="07290B61" wp14:editId="4CA641EF">
            <wp:extent cx="3257550" cy="1562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257550" cy="1562100"/>
                    </a:xfrm>
                    <a:prstGeom prst="rect">
                      <a:avLst/>
                    </a:prstGeom>
                  </pic:spPr>
                </pic:pic>
              </a:graphicData>
            </a:graphic>
          </wp:inline>
        </w:drawing>
      </w:r>
    </w:p>
    <w:p w14:paraId="690A4A02" w14:textId="70485C47" w:rsidR="00952E61" w:rsidRDefault="00952E61" w:rsidP="00952E61">
      <w:pPr>
        <w:pStyle w:val="Photo"/>
      </w:pPr>
      <w:r>
        <w:t>This block is unusual in that it inherits the IUsesVariable class, but does not use the “VarBlockId” property</w:t>
      </w:r>
    </w:p>
    <w:p w14:paraId="147755A7" w14:textId="44436D29" w:rsidR="00ED7382" w:rsidRPr="00ED7382" w:rsidRDefault="00ED7382" w:rsidP="00ED7382">
      <w:pPr>
        <w:pStyle w:val="Heading5"/>
      </w:pPr>
      <w:r>
        <w:t>Variables and Methods</w:t>
      </w:r>
    </w:p>
    <w:tbl>
      <w:tblPr>
        <w:tblStyle w:val="ListTable6Colorful5"/>
        <w:tblW w:w="0" w:type="auto"/>
        <w:tblLook w:val="04A0" w:firstRow="1" w:lastRow="0" w:firstColumn="1" w:lastColumn="0" w:noHBand="0" w:noVBand="1"/>
      </w:tblPr>
      <w:tblGrid>
        <w:gridCol w:w="1211"/>
        <w:gridCol w:w="1483"/>
        <w:gridCol w:w="5952"/>
      </w:tblGrid>
      <w:tr w:rsidR="003B54C2" w:rsidRPr="00ED7382" w14:paraId="17EA8FC0"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411D90F4" w14:textId="77777777" w:rsidR="00ED7382" w:rsidRPr="00ED7382" w:rsidRDefault="00ED7382" w:rsidP="00ED7382">
            <w:r w:rsidRPr="00ED7382">
              <w:t>Name</w:t>
            </w:r>
          </w:p>
        </w:tc>
        <w:tc>
          <w:tcPr>
            <w:tcW w:w="1483" w:type="dxa"/>
          </w:tcPr>
          <w:p w14:paraId="264EBDB4" w14:textId="66D8242B" w:rsidR="00ED7382" w:rsidRPr="00ED7382" w:rsidRDefault="003B54C2" w:rsidP="00ED7382">
            <w:pPr>
              <w:cnfStyle w:val="100000000000" w:firstRow="1" w:lastRow="0" w:firstColumn="0" w:lastColumn="0" w:oddVBand="0" w:evenVBand="0" w:oddHBand="0" w:evenHBand="0" w:firstRowFirstColumn="0" w:firstRowLastColumn="0" w:lastRowFirstColumn="0" w:lastRowLastColumn="0"/>
            </w:pPr>
            <w:r>
              <w:t>Type</w:t>
            </w:r>
          </w:p>
        </w:tc>
        <w:tc>
          <w:tcPr>
            <w:tcW w:w="5952" w:type="dxa"/>
          </w:tcPr>
          <w:p w14:paraId="35D06CCC"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3B54C2" w:rsidRPr="00ED7382" w14:paraId="736A74E5"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1C9970B9" w14:textId="77777777" w:rsidR="00ED7382" w:rsidRPr="00ED7382" w:rsidRDefault="00ED7382" w:rsidP="00ED7382">
            <w:r w:rsidRPr="00ED7382">
              <w:t>Code</w:t>
            </w:r>
          </w:p>
        </w:tc>
        <w:tc>
          <w:tcPr>
            <w:tcW w:w="1483" w:type="dxa"/>
          </w:tcPr>
          <w:p w14:paraId="458636FC" w14:textId="1D4418ED" w:rsidR="00ED7382" w:rsidRPr="00ED7382" w:rsidRDefault="003B54C2" w:rsidP="00ED7382">
            <w:pPr>
              <w:cnfStyle w:val="000000100000" w:firstRow="0" w:lastRow="0" w:firstColumn="0" w:lastColumn="0" w:oddVBand="0" w:evenVBand="0" w:oddHBand="1" w:evenHBand="0" w:firstRowFirstColumn="0" w:firstRowLastColumn="0" w:lastRowFirstColumn="0" w:lastRowLastColumn="0"/>
            </w:pPr>
            <w:r>
              <w:t>String</w:t>
            </w:r>
          </w:p>
        </w:tc>
        <w:tc>
          <w:tcPr>
            <w:tcW w:w="5952" w:type="dxa"/>
          </w:tcPr>
          <w:p w14:paraId="48F829DA" w14:textId="43B83703"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rsidRPr="00ED7382">
              <w:t xml:space="preserve">This allows the </w:t>
            </w:r>
            <w:r>
              <w:t>user to select a variable from within the list, and it easily be referenced in the code</w:t>
            </w:r>
          </w:p>
        </w:tc>
      </w:tr>
      <w:tr w:rsidR="00ED7382" w:rsidRPr="00ED7382" w14:paraId="0D4DC358" w14:textId="77777777" w:rsidTr="003B54C2">
        <w:tc>
          <w:tcPr>
            <w:cnfStyle w:val="001000000000" w:firstRow="0" w:lastRow="0" w:firstColumn="1" w:lastColumn="0" w:oddVBand="0" w:evenVBand="0" w:oddHBand="0" w:evenHBand="0" w:firstRowFirstColumn="0" w:firstRowLastColumn="0" w:lastRowFirstColumn="0" w:lastRowLastColumn="0"/>
            <w:tcW w:w="1211" w:type="dxa"/>
          </w:tcPr>
          <w:p w14:paraId="5677DE9F" w14:textId="0588209E" w:rsidR="00ED7382" w:rsidRPr="003B54C2" w:rsidRDefault="003B54C2" w:rsidP="00ED7382">
            <w:pPr>
              <w:rPr>
                <w:bCs w:val="0"/>
              </w:rPr>
            </w:pPr>
            <w:proofErr w:type="spellStart"/>
            <w:r w:rsidRPr="003B54C2">
              <w:rPr>
                <w:bCs w:val="0"/>
              </w:rPr>
              <w:t>NameList</w:t>
            </w:r>
            <w:proofErr w:type="spellEnd"/>
          </w:p>
        </w:tc>
        <w:tc>
          <w:tcPr>
            <w:tcW w:w="1483" w:type="dxa"/>
          </w:tcPr>
          <w:p w14:paraId="4FA45CD1" w14:textId="1D02C5C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List&lt;string&gt;</w:t>
            </w:r>
          </w:p>
        </w:tc>
        <w:tc>
          <w:tcPr>
            <w:tcW w:w="5952" w:type="dxa"/>
          </w:tcPr>
          <w:p w14:paraId="6F899CB5" w14:textId="4E43665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This list is simply a list of all the declared variable names. It will need to be kept up to date if a new variable is added or has its name changed or is removed</w:t>
            </w:r>
          </w:p>
        </w:tc>
      </w:tr>
    </w:tbl>
    <w:p w14:paraId="7D177D42" w14:textId="77777777" w:rsidR="003B54C2" w:rsidRPr="003B54C2" w:rsidRDefault="003B54C2" w:rsidP="005D3864"/>
    <w:tbl>
      <w:tblPr>
        <w:tblStyle w:val="ListTable6Colorful6"/>
        <w:tblW w:w="0" w:type="auto"/>
        <w:tblLook w:val="04A0" w:firstRow="1" w:lastRow="0" w:firstColumn="1" w:lastColumn="0" w:noHBand="0" w:noVBand="1"/>
      </w:tblPr>
      <w:tblGrid>
        <w:gridCol w:w="3386"/>
        <w:gridCol w:w="1009"/>
        <w:gridCol w:w="4251"/>
      </w:tblGrid>
      <w:tr w:rsidR="003B54C2" w:rsidRPr="003B54C2" w14:paraId="5C41C5BA"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B52D1A" w14:textId="0AFFE3F6" w:rsidR="003B54C2" w:rsidRPr="003B54C2" w:rsidRDefault="003B54C2" w:rsidP="003B54C2">
            <w:r>
              <w:t xml:space="preserve">Method </w:t>
            </w:r>
            <w:r w:rsidRPr="003B54C2">
              <w:t>Name</w:t>
            </w:r>
            <w:r>
              <w:t xml:space="preserve"> and Signature</w:t>
            </w:r>
          </w:p>
        </w:tc>
        <w:tc>
          <w:tcPr>
            <w:tcW w:w="1009" w:type="dxa"/>
          </w:tcPr>
          <w:p w14:paraId="6E8FEED9" w14:textId="4A014F56"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t>Return Type</w:t>
            </w:r>
          </w:p>
        </w:tc>
        <w:tc>
          <w:tcPr>
            <w:tcW w:w="4251" w:type="dxa"/>
          </w:tcPr>
          <w:p w14:paraId="22CAE1B6" w14:textId="77777777"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rsidRPr="003B54C2">
              <w:t>Justification</w:t>
            </w:r>
          </w:p>
        </w:tc>
      </w:tr>
      <w:tr w:rsidR="003B54C2" w:rsidRPr="003B54C2" w14:paraId="7C5B7954"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24B5CC4" w14:textId="545768B4" w:rsidR="003B54C2" w:rsidRPr="003B54C2" w:rsidRDefault="003B54C2" w:rsidP="003B54C2">
            <w:proofErr w:type="spellStart"/>
            <w:r>
              <w:t>UpdateNameList</w:t>
            </w:r>
            <w:proofErr w:type="spellEnd"/>
            <w:r>
              <w:t>(List&lt;string&gt;)</w:t>
            </w:r>
          </w:p>
        </w:tc>
        <w:tc>
          <w:tcPr>
            <w:tcW w:w="1009" w:type="dxa"/>
          </w:tcPr>
          <w:p w14:paraId="0032B023" w14:textId="4A128460"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Void</w:t>
            </w:r>
          </w:p>
        </w:tc>
        <w:tc>
          <w:tcPr>
            <w:tcW w:w="4251" w:type="dxa"/>
          </w:tcPr>
          <w:p w14:paraId="339BD587" w14:textId="035DAE3A"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 xml:space="preserve">This method will </w:t>
            </w:r>
            <w:r w:rsidR="005D3864">
              <w:t xml:space="preserve">update the list of names to ensure it is up-to-date. It will also check if the currently selected name is still in the list. If it is </w:t>
            </w:r>
            <w:proofErr w:type="gramStart"/>
            <w:r w:rsidR="005D3864">
              <w:t>not</w:t>
            </w:r>
            <w:proofErr w:type="gramEnd"/>
            <w:r w:rsidR="005D3864">
              <w:t xml:space="preserve"> then the name shall be reset to “”</w:t>
            </w:r>
          </w:p>
        </w:tc>
      </w:tr>
    </w:tbl>
    <w:p w14:paraId="08272A97" w14:textId="75547F08" w:rsidR="00ED7382" w:rsidRDefault="005D3864" w:rsidP="005D3864">
      <w:pPr>
        <w:pStyle w:val="Heading5"/>
      </w:pPr>
      <w:r>
        <w:t xml:space="preserve">Algorithms – </w:t>
      </w:r>
      <w:proofErr w:type="spellStart"/>
      <w:r>
        <w:t>UpdateNameList</w:t>
      </w:r>
      <w:proofErr w:type="spellEnd"/>
    </w:p>
    <w:p w14:paraId="00300A5C" w14:textId="559B0139" w:rsidR="005D3864" w:rsidRDefault="005D3864" w:rsidP="005D3864">
      <w:pPr>
        <w:pStyle w:val="Photo"/>
      </w:pPr>
      <w:r>
        <w:rPr>
          <w:noProof/>
        </w:rPr>
        <w:drawing>
          <wp:inline distT="0" distB="0" distL="0" distR="0" wp14:anchorId="6BCDDF29" wp14:editId="53F708C7">
            <wp:extent cx="4000500" cy="4819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00500" cy="4819650"/>
                    </a:xfrm>
                    <a:prstGeom prst="rect">
                      <a:avLst/>
                    </a:prstGeom>
                  </pic:spPr>
                </pic:pic>
              </a:graphicData>
            </a:graphic>
          </wp:inline>
        </w:drawing>
      </w:r>
    </w:p>
    <w:p w14:paraId="368AC212" w14:textId="171EB51A" w:rsidR="005D3864" w:rsidRDefault="00FF5041" w:rsidP="005D3864">
      <w:pPr>
        <w:pStyle w:val="Photo"/>
      </w:pPr>
      <w:r>
        <w:t>The Name List is updated externally by the Designer form, so this method should be publicly available</w:t>
      </w:r>
    </w:p>
    <w:p w14:paraId="1016707A" w14:textId="198630EA" w:rsidR="00FF5041" w:rsidRDefault="00FF5041" w:rsidP="00FF5041">
      <w:r>
        <w:t xml:space="preserve">This algorithm is relatively short. It should update the Name List and then validate that the currently selected value is acceptable. </w:t>
      </w:r>
    </w:p>
    <w:p w14:paraId="4C0F41E5" w14:textId="12256F8C" w:rsidR="00FF5041" w:rsidRDefault="00FF5041" w:rsidP="00FF5041">
      <w:pPr>
        <w:pStyle w:val="Heading6"/>
      </w:pPr>
      <w:r>
        <w:lastRenderedPageBreak/>
        <w:t>Test Data</w:t>
      </w:r>
    </w:p>
    <w:tbl>
      <w:tblPr>
        <w:tblStyle w:val="ListTable6Colorful"/>
        <w:tblW w:w="0" w:type="auto"/>
        <w:tblLook w:val="04A0" w:firstRow="1" w:lastRow="0" w:firstColumn="1" w:lastColumn="0" w:noHBand="0" w:noVBand="1"/>
      </w:tblPr>
      <w:tblGrid>
        <w:gridCol w:w="4323"/>
        <w:gridCol w:w="4323"/>
      </w:tblGrid>
      <w:tr w:rsidR="00FF5041" w14:paraId="4BE4E762" w14:textId="77777777" w:rsidTr="00FF5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9A51CFA" w14:textId="01B4FC6C" w:rsidR="00FF5041" w:rsidRDefault="00FF5041" w:rsidP="00FF5041">
            <w:r>
              <w:t>Test Data</w:t>
            </w:r>
          </w:p>
        </w:tc>
        <w:tc>
          <w:tcPr>
            <w:tcW w:w="4323" w:type="dxa"/>
          </w:tcPr>
          <w:p w14:paraId="1E555D31" w14:textId="220FE046" w:rsidR="00FF5041" w:rsidRDefault="00FF5041" w:rsidP="00FF5041">
            <w:pPr>
              <w:cnfStyle w:val="100000000000" w:firstRow="1" w:lastRow="0" w:firstColumn="0" w:lastColumn="0" w:oddVBand="0" w:evenVBand="0" w:oddHBand="0" w:evenHBand="0" w:firstRowFirstColumn="0" w:firstRowLastColumn="0" w:lastRowFirstColumn="0" w:lastRowLastColumn="0"/>
            </w:pPr>
            <w:r>
              <w:t>Expected Result</w:t>
            </w:r>
          </w:p>
        </w:tc>
      </w:tr>
      <w:tr w:rsidR="00FF5041" w14:paraId="2B05BCB2" w14:textId="77777777" w:rsidTr="00FF5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121A0B" w14:textId="6E0511BD" w:rsidR="00FF5041" w:rsidRPr="00FF5041" w:rsidRDefault="00FF5041" w:rsidP="00FF5041">
            <w:pPr>
              <w:rPr>
                <w:bCs w:val="0"/>
              </w:rPr>
            </w:pPr>
            <w:r w:rsidRPr="00FF5041">
              <w:rPr>
                <w:bCs w:val="0"/>
              </w:rPr>
              <w:t>Selected Name = “VarName1”</w:t>
            </w:r>
          </w:p>
          <w:p w14:paraId="278D787D" w14:textId="1C2BF184" w:rsidR="00FF5041" w:rsidRPr="00FF5041" w:rsidRDefault="00FF5041" w:rsidP="00FF5041">
            <w:pPr>
              <w:rPr>
                <w:b w:val="0"/>
                <w:bCs w:val="0"/>
              </w:rPr>
            </w:pPr>
            <w:r w:rsidRPr="00FF5041">
              <w:t>New Names = {“VarName1”, “VarName2”, “VarName3”}</w:t>
            </w:r>
          </w:p>
        </w:tc>
        <w:tc>
          <w:tcPr>
            <w:tcW w:w="4323" w:type="dxa"/>
          </w:tcPr>
          <w:p w14:paraId="13D26F78" w14:textId="77777777" w:rsidR="00FF5041" w:rsidRDefault="00FF5041" w:rsidP="00FF5041">
            <w:pPr>
              <w:cnfStyle w:val="000000100000" w:firstRow="0" w:lastRow="0" w:firstColumn="0" w:lastColumn="0" w:oddVBand="0" w:evenVBand="0" w:oddHBand="1" w:evenHBand="0" w:firstRowFirstColumn="0" w:firstRowLastColumn="0" w:lastRowFirstColumn="0" w:lastRowLastColumn="0"/>
            </w:pPr>
            <w:r>
              <w:t>Selected Name = “VarName1”</w:t>
            </w:r>
          </w:p>
          <w:p w14:paraId="79541DBC" w14:textId="6EBC56E5" w:rsidR="00FF5041" w:rsidRDefault="00FF5041" w:rsidP="00FF5041">
            <w:pPr>
              <w:cnfStyle w:val="000000100000" w:firstRow="0" w:lastRow="0" w:firstColumn="0" w:lastColumn="0" w:oddVBand="0" w:evenVBand="0" w:oddHBand="1" w:evenHBand="0" w:firstRowFirstColumn="0" w:firstRowLastColumn="0" w:lastRowFirstColumn="0" w:lastRowLastColumn="0"/>
            </w:pPr>
            <w:r>
              <w:t xml:space="preserve">Name List = </w:t>
            </w:r>
            <w:r w:rsidRPr="00FF5041">
              <w:t>{“VarName1”, “VarName2”, “VarName3”}</w:t>
            </w:r>
          </w:p>
        </w:tc>
      </w:tr>
      <w:tr w:rsidR="00FF5041" w14:paraId="667A4474" w14:textId="77777777" w:rsidTr="00FF5041">
        <w:tc>
          <w:tcPr>
            <w:cnfStyle w:val="001000000000" w:firstRow="0" w:lastRow="0" w:firstColumn="1" w:lastColumn="0" w:oddVBand="0" w:evenVBand="0" w:oddHBand="0" w:evenHBand="0" w:firstRowFirstColumn="0" w:firstRowLastColumn="0" w:lastRowFirstColumn="0" w:lastRowLastColumn="0"/>
            <w:tcW w:w="4323" w:type="dxa"/>
          </w:tcPr>
          <w:p w14:paraId="656F32C2" w14:textId="77777777" w:rsidR="00FF5041" w:rsidRDefault="00A62CE4" w:rsidP="00FF5041">
            <w:pPr>
              <w:rPr>
                <w:b w:val="0"/>
                <w:bCs w:val="0"/>
              </w:rPr>
            </w:pPr>
            <w:r>
              <w:t>Selected Name = “VarName1”</w:t>
            </w:r>
          </w:p>
          <w:p w14:paraId="1624B4D6" w14:textId="215650CB" w:rsidR="00A62CE4" w:rsidRDefault="00A62CE4" w:rsidP="00FF5041">
            <w:r>
              <w:t>New</w:t>
            </w:r>
            <w:r w:rsidR="00891FC6">
              <w:t xml:space="preserve"> </w:t>
            </w:r>
            <w:r>
              <w:t>Names = {“VarName2”, “VarName3”}</w:t>
            </w:r>
          </w:p>
        </w:tc>
        <w:tc>
          <w:tcPr>
            <w:tcW w:w="4323" w:type="dxa"/>
          </w:tcPr>
          <w:p w14:paraId="3CC9868E" w14:textId="49A750BF" w:rsidR="00A62CE4" w:rsidRPr="00A62CE4" w:rsidRDefault="00A62CE4" w:rsidP="00A62CE4">
            <w:pPr>
              <w:cnfStyle w:val="000000000000" w:firstRow="0" w:lastRow="0" w:firstColumn="0" w:lastColumn="0" w:oddVBand="0" w:evenVBand="0" w:oddHBand="0" w:evenHBand="0" w:firstRowFirstColumn="0" w:firstRowLastColumn="0" w:lastRowFirstColumn="0" w:lastRowLastColumn="0"/>
            </w:pPr>
            <w:r w:rsidRPr="00A62CE4">
              <w:t>Selected Name = “”</w:t>
            </w:r>
          </w:p>
          <w:p w14:paraId="193A23C0" w14:textId="1D09EE5D" w:rsidR="00FF5041" w:rsidRDefault="00A62CE4" w:rsidP="00A62CE4">
            <w:pPr>
              <w:cnfStyle w:val="000000000000" w:firstRow="0" w:lastRow="0" w:firstColumn="0" w:lastColumn="0" w:oddVBand="0" w:evenVBand="0" w:oddHBand="0" w:evenHBand="0" w:firstRowFirstColumn="0" w:firstRowLastColumn="0" w:lastRowFirstColumn="0" w:lastRowLastColumn="0"/>
            </w:pPr>
            <w:r w:rsidRPr="00A62CE4">
              <w:t>Name List = {“VarName2”, “VarName3”}</w:t>
            </w:r>
          </w:p>
        </w:tc>
      </w:tr>
    </w:tbl>
    <w:p w14:paraId="41351617" w14:textId="1DFD6F3F" w:rsidR="00FF5041" w:rsidRPr="00FF5041" w:rsidRDefault="00FF5041" w:rsidP="00FF5041"/>
    <w:p w14:paraId="1C649662" w14:textId="056E66A6" w:rsidR="00840180" w:rsidRDefault="00840180" w:rsidP="00840180">
      <w:pPr>
        <w:pStyle w:val="Heading4"/>
      </w:pPr>
      <w:proofErr w:type="spellStart"/>
      <w:r>
        <w:t>Var</w:t>
      </w:r>
      <w:r w:rsidR="009F5CA9">
        <w:t>Create</w:t>
      </w:r>
      <w:r>
        <w:t>Block</w:t>
      </w:r>
      <w:proofErr w:type="spellEnd"/>
      <w:r w:rsidR="00B40AD9">
        <w:t xml:space="preserve"> : BaseBlock</w:t>
      </w:r>
    </w:p>
    <w:p w14:paraId="5C12A7E1" w14:textId="11B9BAF2" w:rsidR="00DB233C" w:rsidRDefault="00CE62F9" w:rsidP="00DB233C">
      <w:pPr>
        <w:pStyle w:val="Photo"/>
        <w:rPr>
          <w:noProof/>
        </w:rPr>
      </w:pPr>
      <w:r>
        <w:rPr>
          <w:noProof/>
        </w:rPr>
        <w:drawing>
          <wp:inline distT="0" distB="0" distL="0" distR="0" wp14:anchorId="6F26014C" wp14:editId="200CAD2F">
            <wp:extent cx="2733675" cy="1743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33675" cy="1743075"/>
                    </a:xfrm>
                    <a:prstGeom prst="rect">
                      <a:avLst/>
                    </a:prstGeom>
                  </pic:spPr>
                </pic:pic>
              </a:graphicData>
            </a:graphic>
          </wp:inline>
        </w:drawing>
      </w:r>
    </w:p>
    <w:p w14:paraId="1D457E14" w14:textId="5E29B7D5" w:rsidR="00DB233C" w:rsidRDefault="00DB233C" w:rsidP="00DB233C">
      <w:pPr>
        <w:pStyle w:val="Photo"/>
        <w:rPr>
          <w:noProof/>
        </w:rPr>
      </w:pPr>
      <w:r>
        <w:rPr>
          <w:noProof/>
        </w:rPr>
        <w:t xml:space="preserve">This class is also abstract, as it will be inherited by the other </w:t>
      </w:r>
      <w:r w:rsidR="009F5CA9">
        <w:rPr>
          <w:noProof/>
        </w:rPr>
        <w:t>creation blocks</w:t>
      </w:r>
    </w:p>
    <w:p w14:paraId="017E3D3A" w14:textId="4AABF331" w:rsidR="00E773A5" w:rsidRDefault="00E773A5" w:rsidP="00E773A5">
      <w:pPr>
        <w:rPr>
          <w:noProof/>
        </w:rPr>
      </w:pPr>
      <w:r>
        <w:rPr>
          <w:noProof/>
        </w:rPr>
        <w:t>This class provides the basic properties and methods for variable creation. These are the name and initial value, as well as the methods for validating them.</w:t>
      </w:r>
    </w:p>
    <w:p w14:paraId="419D6DED" w14:textId="368580AD" w:rsidR="000636AD" w:rsidRDefault="000636AD" w:rsidP="000636AD">
      <w:pPr>
        <w:pStyle w:val="Heading5"/>
        <w:rPr>
          <w:noProof/>
        </w:rPr>
      </w:pPr>
      <w:r>
        <w:rPr>
          <w:noProof/>
        </w:rPr>
        <w:t>Properties</w:t>
      </w:r>
    </w:p>
    <w:tbl>
      <w:tblPr>
        <w:tblStyle w:val="ListTable6Colorful"/>
        <w:tblW w:w="0" w:type="auto"/>
        <w:tblLook w:val="04A0" w:firstRow="1" w:lastRow="0" w:firstColumn="1" w:lastColumn="0" w:noHBand="0" w:noVBand="1"/>
      </w:tblPr>
      <w:tblGrid>
        <w:gridCol w:w="1701"/>
        <w:gridCol w:w="1276"/>
        <w:gridCol w:w="5669"/>
      </w:tblGrid>
      <w:tr w:rsidR="000636AD" w14:paraId="366A2900" w14:textId="77777777" w:rsidTr="00063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337326" w14:textId="5577D3C9" w:rsidR="000636AD" w:rsidRDefault="000636AD" w:rsidP="000636AD">
            <w:r>
              <w:t>Name</w:t>
            </w:r>
          </w:p>
        </w:tc>
        <w:tc>
          <w:tcPr>
            <w:tcW w:w="1276" w:type="dxa"/>
          </w:tcPr>
          <w:p w14:paraId="49D54ED2" w14:textId="22A058A6" w:rsidR="000636AD" w:rsidRDefault="000636AD" w:rsidP="000636AD">
            <w:pPr>
              <w:cnfStyle w:val="100000000000" w:firstRow="1" w:lastRow="0" w:firstColumn="0" w:lastColumn="0" w:oddVBand="0" w:evenVBand="0" w:oddHBand="0" w:evenHBand="0" w:firstRowFirstColumn="0" w:firstRowLastColumn="0" w:lastRowFirstColumn="0" w:lastRowLastColumn="0"/>
            </w:pPr>
            <w:r>
              <w:t>Type</w:t>
            </w:r>
          </w:p>
        </w:tc>
        <w:tc>
          <w:tcPr>
            <w:tcW w:w="5669" w:type="dxa"/>
          </w:tcPr>
          <w:p w14:paraId="173DBC36" w14:textId="408D3B58" w:rsidR="000636AD" w:rsidRDefault="000636AD" w:rsidP="000636AD">
            <w:pPr>
              <w:cnfStyle w:val="100000000000" w:firstRow="1" w:lastRow="0" w:firstColumn="0" w:lastColumn="0" w:oddVBand="0" w:evenVBand="0" w:oddHBand="0" w:evenHBand="0" w:firstRowFirstColumn="0" w:firstRowLastColumn="0" w:lastRowFirstColumn="0" w:lastRowLastColumn="0"/>
            </w:pPr>
            <w:r>
              <w:t>Justification</w:t>
            </w:r>
          </w:p>
        </w:tc>
      </w:tr>
      <w:tr w:rsidR="000636AD" w14:paraId="1B64E27C" w14:textId="77777777" w:rsidTr="00063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B3C67C" w14:textId="64085E1B" w:rsidR="000636AD" w:rsidRDefault="000636AD" w:rsidP="000636AD">
            <w:proofErr w:type="spellStart"/>
            <w:r>
              <w:t>VarName</w:t>
            </w:r>
            <w:proofErr w:type="spellEnd"/>
          </w:p>
        </w:tc>
        <w:tc>
          <w:tcPr>
            <w:tcW w:w="1276" w:type="dxa"/>
          </w:tcPr>
          <w:p w14:paraId="08D24297" w14:textId="2C4139F9" w:rsidR="000636AD" w:rsidRDefault="000636AD" w:rsidP="000636AD">
            <w:pPr>
              <w:cnfStyle w:val="000000100000" w:firstRow="0" w:lastRow="0" w:firstColumn="0" w:lastColumn="0" w:oddVBand="0" w:evenVBand="0" w:oddHBand="1" w:evenHBand="0" w:firstRowFirstColumn="0" w:firstRowLastColumn="0" w:lastRowFirstColumn="0" w:lastRowLastColumn="0"/>
            </w:pPr>
            <w:r>
              <w:t>String</w:t>
            </w:r>
          </w:p>
        </w:tc>
        <w:tc>
          <w:tcPr>
            <w:tcW w:w="5669" w:type="dxa"/>
          </w:tcPr>
          <w:p w14:paraId="05514F89" w14:textId="06E4F02D" w:rsidR="000636AD" w:rsidRDefault="000636AD" w:rsidP="000636AD">
            <w:pPr>
              <w:cnfStyle w:val="000000100000" w:firstRow="0" w:lastRow="0" w:firstColumn="0" w:lastColumn="0" w:oddVBand="0" w:evenVBand="0" w:oddHBand="1" w:evenHBand="0" w:firstRowFirstColumn="0" w:firstRowLastColumn="0" w:lastRowFirstColumn="0" w:lastRowLastColumn="0"/>
            </w:pPr>
            <w:r>
              <w:t>This provides the name that will reference this variable throughout the user’s program</w:t>
            </w:r>
          </w:p>
        </w:tc>
      </w:tr>
      <w:tr w:rsidR="000636AD" w14:paraId="58521433" w14:textId="77777777" w:rsidTr="000636AD">
        <w:tc>
          <w:tcPr>
            <w:cnfStyle w:val="001000000000" w:firstRow="0" w:lastRow="0" w:firstColumn="1" w:lastColumn="0" w:oddVBand="0" w:evenVBand="0" w:oddHBand="0" w:evenHBand="0" w:firstRowFirstColumn="0" w:firstRowLastColumn="0" w:lastRowFirstColumn="0" w:lastRowLastColumn="0"/>
            <w:tcW w:w="1701" w:type="dxa"/>
          </w:tcPr>
          <w:p w14:paraId="08516CDE" w14:textId="568B8BFF" w:rsidR="000636AD" w:rsidRDefault="000636AD" w:rsidP="000636AD">
            <w:proofErr w:type="spellStart"/>
            <w:r>
              <w:t>VarValue</w:t>
            </w:r>
            <w:proofErr w:type="spellEnd"/>
          </w:p>
        </w:tc>
        <w:tc>
          <w:tcPr>
            <w:tcW w:w="1276" w:type="dxa"/>
          </w:tcPr>
          <w:p w14:paraId="36CA2E81" w14:textId="543230D3" w:rsidR="000636AD" w:rsidRDefault="000636AD" w:rsidP="000636AD">
            <w:pPr>
              <w:cnfStyle w:val="000000000000" w:firstRow="0" w:lastRow="0" w:firstColumn="0" w:lastColumn="0" w:oddVBand="0" w:evenVBand="0" w:oddHBand="0" w:evenHBand="0" w:firstRowFirstColumn="0" w:firstRowLastColumn="0" w:lastRowFirstColumn="0" w:lastRowLastColumn="0"/>
            </w:pPr>
            <w:r>
              <w:t>Object</w:t>
            </w:r>
          </w:p>
        </w:tc>
        <w:tc>
          <w:tcPr>
            <w:tcW w:w="5669" w:type="dxa"/>
          </w:tcPr>
          <w:p w14:paraId="0566EB00" w14:textId="1EF90D87" w:rsidR="000636AD" w:rsidRDefault="000636AD" w:rsidP="000636AD">
            <w:pPr>
              <w:cnfStyle w:val="000000000000" w:firstRow="0" w:lastRow="0" w:firstColumn="0" w:lastColumn="0" w:oddVBand="0" w:evenVBand="0" w:oddHBand="0" w:evenHBand="0" w:firstRowFirstColumn="0" w:firstRowLastColumn="0" w:lastRowFirstColumn="0" w:lastRowLastColumn="0"/>
            </w:pPr>
            <w:r>
              <w:t>This stores the initial value of the variable, set at declaration time</w:t>
            </w:r>
          </w:p>
        </w:tc>
      </w:tr>
    </w:tbl>
    <w:p w14:paraId="3AA64E41" w14:textId="77777777" w:rsidR="000636AD" w:rsidRPr="000636AD" w:rsidRDefault="000636AD" w:rsidP="000636AD"/>
    <w:p w14:paraId="29014E1D" w14:textId="5388AA4A" w:rsidR="00CE62F9" w:rsidRDefault="00DB233C" w:rsidP="00DB233C">
      <w:pPr>
        <w:pStyle w:val="Heading5"/>
      </w:pPr>
      <w:r>
        <w:lastRenderedPageBreak/>
        <w:t>Algorithms – Validate Name</w:t>
      </w:r>
    </w:p>
    <w:p w14:paraId="3CF9C634" w14:textId="382CE36F" w:rsidR="000636AD" w:rsidRDefault="000636AD" w:rsidP="000636AD">
      <w:pPr>
        <w:pStyle w:val="Photo"/>
      </w:pPr>
      <w:r>
        <w:rPr>
          <w:noProof/>
        </w:rPr>
        <w:drawing>
          <wp:inline distT="0" distB="0" distL="0" distR="0" wp14:anchorId="11B7F3FD" wp14:editId="5917DC38">
            <wp:extent cx="4752975" cy="6219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52975" cy="6219825"/>
                    </a:xfrm>
                    <a:prstGeom prst="rect">
                      <a:avLst/>
                    </a:prstGeom>
                  </pic:spPr>
                </pic:pic>
              </a:graphicData>
            </a:graphic>
          </wp:inline>
        </w:drawing>
      </w:r>
    </w:p>
    <w:p w14:paraId="2D1DE54E" w14:textId="1FBF8AE0" w:rsidR="000636AD" w:rsidRDefault="00F95135" w:rsidP="000636AD">
      <w:pPr>
        <w:pStyle w:val="Photo"/>
      </w:pPr>
      <w:r>
        <w:t>The C# compiler can be used to validate a variable name</w:t>
      </w:r>
    </w:p>
    <w:p w14:paraId="123F7757" w14:textId="1F348625" w:rsidR="00F222C5" w:rsidRDefault="00F222C5" w:rsidP="00F222C5">
      <w:r>
        <w:t xml:space="preserve">This algorithm </w:t>
      </w:r>
      <w:r w:rsidR="00B25FA2">
        <w:t>can make use of the C# compiler and the Parent property of the .NET Panel class to check whether the variable name is suitable for use</w:t>
      </w:r>
    </w:p>
    <w:p w14:paraId="3D0AFD8D" w14:textId="7DB3325B" w:rsidR="00B25FA2" w:rsidRDefault="00B25FA2" w:rsidP="00B25FA2">
      <w:pPr>
        <w:pStyle w:val="Heading6"/>
      </w:pPr>
      <w:r>
        <w:t>Test Data</w:t>
      </w:r>
    </w:p>
    <w:tbl>
      <w:tblPr>
        <w:tblStyle w:val="ListTable6Colorful"/>
        <w:tblW w:w="0" w:type="auto"/>
        <w:tblLook w:val="04A0" w:firstRow="1" w:lastRow="0" w:firstColumn="1" w:lastColumn="0" w:noHBand="0" w:noVBand="1"/>
      </w:tblPr>
      <w:tblGrid>
        <w:gridCol w:w="4323"/>
        <w:gridCol w:w="4323"/>
      </w:tblGrid>
      <w:tr w:rsidR="00B25FA2" w14:paraId="18DF28F4" w14:textId="77777777" w:rsidTr="00B25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C3C3D0" w14:textId="40A05563" w:rsidR="00B25FA2" w:rsidRDefault="00B25FA2" w:rsidP="00B25FA2">
            <w:r>
              <w:t>Test Data</w:t>
            </w:r>
          </w:p>
        </w:tc>
        <w:tc>
          <w:tcPr>
            <w:tcW w:w="4323" w:type="dxa"/>
          </w:tcPr>
          <w:p w14:paraId="493BDECD" w14:textId="461413CF" w:rsidR="00B25FA2" w:rsidRDefault="00B25FA2" w:rsidP="00B25FA2">
            <w:pPr>
              <w:cnfStyle w:val="100000000000" w:firstRow="1" w:lastRow="0" w:firstColumn="0" w:lastColumn="0" w:oddVBand="0" w:evenVBand="0" w:oddHBand="0" w:evenHBand="0" w:firstRowFirstColumn="0" w:firstRowLastColumn="0" w:lastRowFirstColumn="0" w:lastRowLastColumn="0"/>
            </w:pPr>
            <w:r>
              <w:t>Expected Result</w:t>
            </w:r>
          </w:p>
        </w:tc>
      </w:tr>
      <w:tr w:rsidR="00B25FA2" w14:paraId="3C5B9B99"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06D6C2" w14:textId="1BE3CB3F" w:rsidR="00B25FA2" w:rsidRDefault="00B25FA2" w:rsidP="00B25FA2">
            <w:pPr>
              <w:rPr>
                <w:b w:val="0"/>
                <w:bCs w:val="0"/>
              </w:rPr>
            </w:pPr>
            <w:proofErr w:type="spellStart"/>
            <w:r>
              <w:rPr>
                <w:b w:val="0"/>
                <w:bCs w:val="0"/>
              </w:rPr>
              <w:t>VarName</w:t>
            </w:r>
            <w:proofErr w:type="spellEnd"/>
            <w:r>
              <w:rPr>
                <w:b w:val="0"/>
                <w:bCs w:val="0"/>
              </w:rPr>
              <w:t xml:space="preserve"> = “VarCreateBlock1”</w:t>
            </w:r>
          </w:p>
          <w:p w14:paraId="5851C60D" w14:textId="06DF3527" w:rsidR="00B25FA2" w:rsidRDefault="00B25FA2" w:rsidP="00B25FA2">
            <w:pPr>
              <w:rPr>
                <w:b w:val="0"/>
                <w:bCs w:val="0"/>
              </w:rPr>
            </w:pPr>
            <w:proofErr w:type="spellStart"/>
            <w:r>
              <w:lastRenderedPageBreak/>
              <w:t>NameBox.Text</w:t>
            </w:r>
            <w:proofErr w:type="spellEnd"/>
            <w:r>
              <w:t xml:space="preserve"> = “var1”</w:t>
            </w:r>
          </w:p>
          <w:p w14:paraId="4432E13F" w14:textId="5B5922F4" w:rsidR="00B25FA2" w:rsidRDefault="00B25FA2" w:rsidP="00B25FA2">
            <w:r>
              <w:t>No other variables declared with this name</w:t>
            </w:r>
          </w:p>
        </w:tc>
        <w:tc>
          <w:tcPr>
            <w:tcW w:w="4323" w:type="dxa"/>
          </w:tcPr>
          <w:p w14:paraId="6EF80819" w14:textId="73AD589D" w:rsidR="00B25FA2" w:rsidRDefault="00B25FA2" w:rsidP="00B25FA2">
            <w:pPr>
              <w:cnfStyle w:val="000000100000" w:firstRow="0" w:lastRow="0" w:firstColumn="0" w:lastColumn="0" w:oddVBand="0" w:evenVBand="0" w:oddHBand="1" w:evenHBand="0" w:firstRowFirstColumn="0" w:firstRowLastColumn="0" w:lastRowFirstColumn="0" w:lastRowLastColumn="0"/>
            </w:pPr>
            <w:proofErr w:type="spellStart"/>
            <w:r>
              <w:lastRenderedPageBreak/>
              <w:t>VarName</w:t>
            </w:r>
            <w:proofErr w:type="spellEnd"/>
            <w:r>
              <w:t xml:space="preserve"> = “var1”</w:t>
            </w:r>
          </w:p>
        </w:tc>
      </w:tr>
      <w:tr w:rsidR="00B25FA2" w14:paraId="57991249" w14:textId="77777777" w:rsidTr="00B25FA2">
        <w:tc>
          <w:tcPr>
            <w:cnfStyle w:val="001000000000" w:firstRow="0" w:lastRow="0" w:firstColumn="1" w:lastColumn="0" w:oddVBand="0" w:evenVBand="0" w:oddHBand="0" w:evenHBand="0" w:firstRowFirstColumn="0" w:firstRowLastColumn="0" w:lastRowFirstColumn="0" w:lastRowLastColumn="0"/>
            <w:tcW w:w="4323" w:type="dxa"/>
          </w:tcPr>
          <w:p w14:paraId="4830C0A9" w14:textId="694A0070" w:rsidR="00B25FA2" w:rsidRPr="00F048B7" w:rsidRDefault="00B25FA2" w:rsidP="00B25FA2">
            <w:pPr>
              <w:rPr>
                <w:bCs w:val="0"/>
              </w:rPr>
            </w:pPr>
            <w:proofErr w:type="spellStart"/>
            <w:r w:rsidRPr="00F048B7">
              <w:rPr>
                <w:bCs w:val="0"/>
              </w:rPr>
              <w:t>VarName</w:t>
            </w:r>
            <w:proofErr w:type="spellEnd"/>
            <w:r w:rsidRPr="00F048B7">
              <w:rPr>
                <w:bCs w:val="0"/>
              </w:rPr>
              <w:t xml:space="preserve"> = “VarCreateBlock1”</w:t>
            </w:r>
          </w:p>
          <w:p w14:paraId="6F9EF963" w14:textId="49727CF6" w:rsidR="00B25FA2" w:rsidRPr="00B25FA2" w:rsidRDefault="00B25FA2" w:rsidP="00B25FA2">
            <w:proofErr w:type="spellStart"/>
            <w:r w:rsidRPr="00B25FA2">
              <w:t>NameBox.Text</w:t>
            </w:r>
            <w:proofErr w:type="spellEnd"/>
            <w:r w:rsidRPr="00B25FA2">
              <w:t xml:space="preserve"> = “var1”</w:t>
            </w:r>
          </w:p>
          <w:p w14:paraId="216D0171" w14:textId="2CF08678" w:rsidR="00B25FA2" w:rsidRPr="00F048B7" w:rsidRDefault="00B25FA2" w:rsidP="00B25FA2">
            <w:r w:rsidRPr="00F048B7">
              <w:t xml:space="preserve">A variable is already declared with </w:t>
            </w:r>
            <w:r w:rsidR="00F048B7">
              <w:t>the</w:t>
            </w:r>
            <w:r w:rsidRPr="00F048B7">
              <w:t xml:space="preserve"> name</w:t>
            </w:r>
            <w:r w:rsidR="00F048B7">
              <w:t xml:space="preserve"> “var1”</w:t>
            </w:r>
          </w:p>
        </w:tc>
        <w:tc>
          <w:tcPr>
            <w:tcW w:w="4323" w:type="dxa"/>
          </w:tcPr>
          <w:p w14:paraId="6DDD231D" w14:textId="27B5F9EB" w:rsidR="00B25FA2" w:rsidRDefault="00F048B7" w:rsidP="00B25FA2">
            <w:pPr>
              <w:cnfStyle w:val="000000000000" w:firstRow="0" w:lastRow="0" w:firstColumn="0" w:lastColumn="0" w:oddVBand="0" w:evenVBand="0" w:oddHBand="0" w:evenHBand="0" w:firstRowFirstColumn="0" w:firstRowLastColumn="0" w:lastRowFirstColumn="0" w:lastRowLastColumn="0"/>
            </w:pPr>
            <w:proofErr w:type="spellStart"/>
            <w:r>
              <w:t>VarName</w:t>
            </w:r>
            <w:proofErr w:type="spellEnd"/>
            <w:r>
              <w:t xml:space="preserve"> = “VarCreateBlock1”</w:t>
            </w:r>
          </w:p>
        </w:tc>
      </w:tr>
      <w:tr w:rsidR="00F048B7" w14:paraId="2B5DF24C"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EFB82D" w14:textId="77777777" w:rsidR="00F048B7" w:rsidRDefault="00F048B7" w:rsidP="00B25FA2">
            <w:pPr>
              <w:rPr>
                <w:b w:val="0"/>
              </w:rPr>
            </w:pPr>
            <w:proofErr w:type="spellStart"/>
            <w:r>
              <w:rPr>
                <w:bCs w:val="0"/>
              </w:rPr>
              <w:t>VarName</w:t>
            </w:r>
            <w:proofErr w:type="spellEnd"/>
            <w:r>
              <w:rPr>
                <w:bCs w:val="0"/>
              </w:rPr>
              <w:t xml:space="preserve"> = “VarCreateBlock1”</w:t>
            </w:r>
          </w:p>
          <w:p w14:paraId="0A59D5DE" w14:textId="4D2480B8" w:rsidR="00F048B7" w:rsidRPr="00F048B7" w:rsidRDefault="00F048B7" w:rsidP="00B25FA2">
            <w:pPr>
              <w:rPr>
                <w:bCs w:val="0"/>
              </w:rPr>
            </w:pPr>
            <w:proofErr w:type="spellStart"/>
            <w:r>
              <w:rPr>
                <w:bCs w:val="0"/>
              </w:rPr>
              <w:t>NameBox.Text</w:t>
            </w:r>
            <w:proofErr w:type="spellEnd"/>
            <w:r>
              <w:rPr>
                <w:bCs w:val="0"/>
              </w:rPr>
              <w:t xml:space="preserve"> = “Var + 1”</w:t>
            </w:r>
          </w:p>
        </w:tc>
        <w:tc>
          <w:tcPr>
            <w:tcW w:w="4323" w:type="dxa"/>
          </w:tcPr>
          <w:p w14:paraId="336E5920" w14:textId="61F2C93D" w:rsidR="00F048B7" w:rsidRDefault="00F048B7" w:rsidP="00B25FA2">
            <w:pPr>
              <w:cnfStyle w:val="000000100000" w:firstRow="0" w:lastRow="0" w:firstColumn="0" w:lastColumn="0" w:oddVBand="0" w:evenVBand="0" w:oddHBand="1" w:evenHBand="0" w:firstRowFirstColumn="0" w:firstRowLastColumn="0" w:lastRowFirstColumn="0" w:lastRowLastColumn="0"/>
            </w:pPr>
            <w:proofErr w:type="spellStart"/>
            <w:r>
              <w:t>VarName</w:t>
            </w:r>
            <w:proofErr w:type="spellEnd"/>
            <w:r>
              <w:t xml:space="preserve"> = “VarCreateBlock1”</w:t>
            </w:r>
          </w:p>
        </w:tc>
      </w:tr>
    </w:tbl>
    <w:p w14:paraId="02E93ABB" w14:textId="77777777" w:rsidR="00A34BB3" w:rsidRPr="000636AD" w:rsidRDefault="00A34BB3" w:rsidP="00A34BB3"/>
    <w:p w14:paraId="3D98656F" w14:textId="0F2FF885" w:rsidR="00DB233C" w:rsidRDefault="00DB233C" w:rsidP="00DB233C">
      <w:pPr>
        <w:pStyle w:val="Heading5"/>
      </w:pPr>
      <w:r>
        <w:lastRenderedPageBreak/>
        <w:t>Algorithms – Validate Value</w:t>
      </w:r>
    </w:p>
    <w:p w14:paraId="3E5DBF0A" w14:textId="0B7615A2" w:rsidR="00DB233C" w:rsidRDefault="00F048B7" w:rsidP="00F048B7">
      <w:pPr>
        <w:pStyle w:val="Photo"/>
      </w:pPr>
      <w:r>
        <w:rPr>
          <w:noProof/>
        </w:rPr>
        <w:drawing>
          <wp:inline distT="0" distB="0" distL="0" distR="0" wp14:anchorId="382A501C" wp14:editId="4A50072C">
            <wp:extent cx="4695825" cy="57721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95825" cy="5772150"/>
                    </a:xfrm>
                    <a:prstGeom prst="rect">
                      <a:avLst/>
                    </a:prstGeom>
                  </pic:spPr>
                </pic:pic>
              </a:graphicData>
            </a:graphic>
          </wp:inline>
        </w:drawing>
      </w:r>
    </w:p>
    <w:p w14:paraId="4C28A884" w14:textId="60B59F3A" w:rsidR="00F048B7" w:rsidRDefault="00F048B7" w:rsidP="00F048B7">
      <w:pPr>
        <w:pStyle w:val="Photo"/>
      </w:pPr>
      <w:r>
        <w:t>This flowchart is similar</w:t>
      </w:r>
      <w:r w:rsidR="00BD10EE">
        <w:t xml:space="preserve"> to the Validate Name flowchart</w:t>
      </w:r>
    </w:p>
    <w:p w14:paraId="32AA54A7" w14:textId="43A8BCB3" w:rsidR="00BD10EE" w:rsidRDefault="00BD10EE" w:rsidP="00BD10EE">
      <w:r>
        <w:t xml:space="preserve">This algorithm should check if it is possible to convert the value in the </w:t>
      </w:r>
      <w:proofErr w:type="spellStart"/>
      <w:r>
        <w:t>ValueBox</w:t>
      </w:r>
      <w:proofErr w:type="spellEnd"/>
      <w:r>
        <w:t xml:space="preserve"> from a string to the chosen type. If it can then we should store the new value. If it can’t then we should keep the old one.</w:t>
      </w:r>
    </w:p>
    <w:p w14:paraId="3B5BEB88" w14:textId="36B334CD" w:rsidR="00BD10EE" w:rsidRDefault="00BD10EE" w:rsidP="00BD10EE">
      <w:pPr>
        <w:pStyle w:val="Heading6"/>
      </w:pPr>
      <w:r>
        <w:t>Test Data</w:t>
      </w:r>
    </w:p>
    <w:tbl>
      <w:tblPr>
        <w:tblStyle w:val="ListTable6Colorful"/>
        <w:tblW w:w="0" w:type="auto"/>
        <w:tblLook w:val="04A0" w:firstRow="1" w:lastRow="0" w:firstColumn="1" w:lastColumn="0" w:noHBand="0" w:noVBand="1"/>
      </w:tblPr>
      <w:tblGrid>
        <w:gridCol w:w="4323"/>
        <w:gridCol w:w="4323"/>
      </w:tblGrid>
      <w:tr w:rsidR="00BD10EE" w14:paraId="4FE9166D" w14:textId="77777777" w:rsidTr="00BD10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4801F3" w14:textId="74D3DB0D" w:rsidR="00BD10EE" w:rsidRDefault="00BD10EE" w:rsidP="00BD10EE">
            <w:r>
              <w:t>Test Data</w:t>
            </w:r>
          </w:p>
        </w:tc>
        <w:tc>
          <w:tcPr>
            <w:tcW w:w="4323" w:type="dxa"/>
          </w:tcPr>
          <w:p w14:paraId="717FD3B1" w14:textId="724A107B" w:rsidR="00BD10EE" w:rsidRDefault="00BD10EE" w:rsidP="00BD10EE">
            <w:pPr>
              <w:cnfStyle w:val="100000000000" w:firstRow="1" w:lastRow="0" w:firstColumn="0" w:lastColumn="0" w:oddVBand="0" w:evenVBand="0" w:oddHBand="0" w:evenHBand="0" w:firstRowFirstColumn="0" w:firstRowLastColumn="0" w:lastRowFirstColumn="0" w:lastRowLastColumn="0"/>
            </w:pPr>
            <w:r>
              <w:t>Expected Result</w:t>
            </w:r>
          </w:p>
        </w:tc>
      </w:tr>
      <w:tr w:rsidR="00BD10EE" w14:paraId="1510D290"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2AF7FB" w14:textId="1D4D0EF0" w:rsidR="00BD10EE" w:rsidRPr="00BD10EE" w:rsidRDefault="00BD10EE" w:rsidP="00BD10EE">
            <w:pPr>
              <w:rPr>
                <w:bCs w:val="0"/>
              </w:rPr>
            </w:pPr>
            <w:r w:rsidRPr="00BD10EE">
              <w:rPr>
                <w:bCs w:val="0"/>
              </w:rPr>
              <w:t>Value</w:t>
            </w:r>
            <w:r>
              <w:rPr>
                <w:bCs w:val="0"/>
              </w:rPr>
              <w:t xml:space="preserve"> = 0</w:t>
            </w:r>
          </w:p>
          <w:p w14:paraId="42409EE8" w14:textId="7A37725B" w:rsidR="00BD10EE" w:rsidRDefault="00BD10EE" w:rsidP="00BD10EE">
            <w:pPr>
              <w:rPr>
                <w:b w:val="0"/>
                <w:bCs w:val="0"/>
              </w:rPr>
            </w:pPr>
            <w:r>
              <w:t>Chosen Type: Decimal</w:t>
            </w:r>
          </w:p>
          <w:p w14:paraId="3C0E2771" w14:textId="5C9738B2" w:rsidR="00BD10EE" w:rsidRDefault="00BD10EE" w:rsidP="00BD10EE">
            <w:proofErr w:type="spellStart"/>
            <w:r>
              <w:lastRenderedPageBreak/>
              <w:t>ValueBox.Text</w:t>
            </w:r>
            <w:proofErr w:type="spellEnd"/>
            <w:r>
              <w:t xml:space="preserve"> = “1234.1234”</w:t>
            </w:r>
          </w:p>
        </w:tc>
        <w:tc>
          <w:tcPr>
            <w:tcW w:w="4323" w:type="dxa"/>
          </w:tcPr>
          <w:p w14:paraId="060BFDB6" w14:textId="33EC9D41" w:rsidR="00BD10EE" w:rsidRDefault="00BD10EE" w:rsidP="00BD10EE">
            <w:pPr>
              <w:cnfStyle w:val="000000100000" w:firstRow="0" w:lastRow="0" w:firstColumn="0" w:lastColumn="0" w:oddVBand="0" w:evenVBand="0" w:oddHBand="1" w:evenHBand="0" w:firstRowFirstColumn="0" w:firstRowLastColumn="0" w:lastRowFirstColumn="0" w:lastRowLastColumn="0"/>
            </w:pPr>
            <w:r>
              <w:lastRenderedPageBreak/>
              <w:t>Value = 1234.1234</w:t>
            </w:r>
          </w:p>
        </w:tc>
      </w:tr>
      <w:tr w:rsidR="00BD10EE" w14:paraId="12055D2E"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0D2DBCB1" w14:textId="0C1743ED" w:rsidR="00BD10EE" w:rsidRPr="00BD10EE" w:rsidRDefault="00BD10EE" w:rsidP="00BD10EE">
            <w:pPr>
              <w:rPr>
                <w:bCs w:val="0"/>
              </w:rPr>
            </w:pPr>
            <w:r>
              <w:rPr>
                <w:bCs w:val="0"/>
              </w:rPr>
              <w:t>Value = 0</w:t>
            </w:r>
          </w:p>
          <w:p w14:paraId="1D1DEEC8" w14:textId="3042C935" w:rsidR="00BD10EE" w:rsidRPr="00BD10EE" w:rsidRDefault="00BD10EE" w:rsidP="00BD10EE">
            <w:r w:rsidRPr="00BD10EE">
              <w:t>Chosen Type: Decimal</w:t>
            </w:r>
          </w:p>
          <w:p w14:paraId="416A8E91" w14:textId="46BA7F07" w:rsidR="00BD10EE" w:rsidRDefault="00BD10EE" w:rsidP="00BD10EE">
            <w:proofErr w:type="spellStart"/>
            <w:r w:rsidRPr="00BD10EE">
              <w:t>ValueBox.Text</w:t>
            </w:r>
            <w:proofErr w:type="spellEnd"/>
            <w:r w:rsidRPr="00BD10EE">
              <w:t xml:space="preserve"> = “123</w:t>
            </w:r>
            <w:r>
              <w:t>abc</w:t>
            </w:r>
            <w:r w:rsidRPr="00BD10EE">
              <w:t>”</w:t>
            </w:r>
          </w:p>
        </w:tc>
        <w:tc>
          <w:tcPr>
            <w:tcW w:w="4323" w:type="dxa"/>
          </w:tcPr>
          <w:p w14:paraId="2FEC299E" w14:textId="528447B2" w:rsidR="00BD10EE" w:rsidRDefault="00BD10EE" w:rsidP="00BD10EE">
            <w:pPr>
              <w:cnfStyle w:val="000000000000" w:firstRow="0" w:lastRow="0" w:firstColumn="0" w:lastColumn="0" w:oddVBand="0" w:evenVBand="0" w:oddHBand="0" w:evenHBand="0" w:firstRowFirstColumn="0" w:firstRowLastColumn="0" w:lastRowFirstColumn="0" w:lastRowLastColumn="0"/>
            </w:pPr>
            <w:r>
              <w:t>Value = 0</w:t>
            </w:r>
          </w:p>
        </w:tc>
      </w:tr>
      <w:tr w:rsidR="00BD10EE" w14:paraId="3D8282B3"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283A61" w14:textId="77777777" w:rsidR="00BD10EE" w:rsidRDefault="00BD10EE" w:rsidP="00BD10EE">
            <w:pPr>
              <w:rPr>
                <w:b w:val="0"/>
              </w:rPr>
            </w:pPr>
            <w:r>
              <w:rPr>
                <w:bCs w:val="0"/>
              </w:rPr>
              <w:t xml:space="preserve">Value = </w:t>
            </w:r>
            <w:r w:rsidR="00835C20">
              <w:rPr>
                <w:bCs w:val="0"/>
              </w:rPr>
              <w:t>“”</w:t>
            </w:r>
          </w:p>
          <w:p w14:paraId="01DD6AFB" w14:textId="77777777" w:rsidR="00835C20" w:rsidRDefault="00835C20" w:rsidP="00BD10EE">
            <w:pPr>
              <w:rPr>
                <w:b w:val="0"/>
              </w:rPr>
            </w:pPr>
            <w:r>
              <w:rPr>
                <w:bCs w:val="0"/>
              </w:rPr>
              <w:t>Chosen Type: String</w:t>
            </w:r>
          </w:p>
          <w:p w14:paraId="1EE25054" w14:textId="0748FB9D" w:rsidR="00835C20" w:rsidRDefault="00835C20" w:rsidP="00BD10EE">
            <w:pPr>
              <w:rPr>
                <w:bCs w:val="0"/>
              </w:rPr>
            </w:pPr>
            <w:proofErr w:type="spellStart"/>
            <w:r>
              <w:rPr>
                <w:bCs w:val="0"/>
              </w:rPr>
              <w:t>ValueBox.Text</w:t>
            </w:r>
            <w:proofErr w:type="spellEnd"/>
            <w:r>
              <w:rPr>
                <w:bCs w:val="0"/>
              </w:rPr>
              <w:t xml:space="preserve"> = “123abc”</w:t>
            </w:r>
          </w:p>
        </w:tc>
        <w:tc>
          <w:tcPr>
            <w:tcW w:w="4323" w:type="dxa"/>
          </w:tcPr>
          <w:p w14:paraId="6B307843" w14:textId="5088F205" w:rsidR="00BD10EE" w:rsidRDefault="00835C20" w:rsidP="00BD10EE">
            <w:pPr>
              <w:cnfStyle w:val="000000100000" w:firstRow="0" w:lastRow="0" w:firstColumn="0" w:lastColumn="0" w:oddVBand="0" w:evenVBand="0" w:oddHBand="1" w:evenHBand="0" w:firstRowFirstColumn="0" w:firstRowLastColumn="0" w:lastRowFirstColumn="0" w:lastRowLastColumn="0"/>
            </w:pPr>
            <w:r>
              <w:t>Value = “123abc”</w:t>
            </w:r>
          </w:p>
        </w:tc>
      </w:tr>
      <w:tr w:rsidR="00835C20" w14:paraId="21B63B36"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4051D9AC" w14:textId="5060AA27" w:rsidR="00835C20" w:rsidRDefault="00835C20" w:rsidP="00BD10EE">
            <w:pPr>
              <w:rPr>
                <w:b w:val="0"/>
              </w:rPr>
            </w:pPr>
            <w:r>
              <w:rPr>
                <w:bCs w:val="0"/>
              </w:rPr>
              <w:t>Value = false</w:t>
            </w:r>
          </w:p>
          <w:p w14:paraId="696F343C" w14:textId="77777777" w:rsidR="00835C20" w:rsidRDefault="00835C20" w:rsidP="00BD10EE">
            <w:pPr>
              <w:rPr>
                <w:b w:val="0"/>
              </w:rPr>
            </w:pPr>
            <w:r>
              <w:rPr>
                <w:bCs w:val="0"/>
              </w:rPr>
              <w:t>Chosen Type: Boolean</w:t>
            </w:r>
          </w:p>
          <w:p w14:paraId="0B9E9A1F" w14:textId="3DEC3E07" w:rsidR="00835C20" w:rsidRDefault="00835C20" w:rsidP="00BD10EE">
            <w:pPr>
              <w:rPr>
                <w:bCs w:val="0"/>
              </w:rPr>
            </w:pPr>
            <w:proofErr w:type="spellStart"/>
            <w:r>
              <w:rPr>
                <w:bCs w:val="0"/>
              </w:rPr>
              <w:t>ValueBox.Text</w:t>
            </w:r>
            <w:proofErr w:type="spellEnd"/>
            <w:r>
              <w:rPr>
                <w:bCs w:val="0"/>
              </w:rPr>
              <w:t xml:space="preserve"> = “true”</w:t>
            </w:r>
          </w:p>
        </w:tc>
        <w:tc>
          <w:tcPr>
            <w:tcW w:w="4323" w:type="dxa"/>
          </w:tcPr>
          <w:p w14:paraId="5E8B512E" w14:textId="184ADFCA" w:rsidR="00835C20" w:rsidRDefault="00835C20" w:rsidP="00BD10EE">
            <w:pPr>
              <w:cnfStyle w:val="000000000000" w:firstRow="0" w:lastRow="0" w:firstColumn="0" w:lastColumn="0" w:oddVBand="0" w:evenVBand="0" w:oddHBand="0" w:evenHBand="0" w:firstRowFirstColumn="0" w:firstRowLastColumn="0" w:lastRowFirstColumn="0" w:lastRowLastColumn="0"/>
            </w:pPr>
            <w:r>
              <w:t>Value = true</w:t>
            </w:r>
          </w:p>
        </w:tc>
      </w:tr>
      <w:tr w:rsidR="00835C20" w14:paraId="70E5E53F"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DAB6E9" w14:textId="77777777" w:rsidR="00835C20" w:rsidRDefault="00835C20" w:rsidP="00835C20">
            <w:pPr>
              <w:rPr>
                <w:b w:val="0"/>
              </w:rPr>
            </w:pPr>
            <w:r>
              <w:rPr>
                <w:bCs w:val="0"/>
              </w:rPr>
              <w:t>Value = false</w:t>
            </w:r>
          </w:p>
          <w:p w14:paraId="3FA7FCB5" w14:textId="77777777" w:rsidR="00835C20" w:rsidRDefault="00835C20" w:rsidP="00835C20">
            <w:pPr>
              <w:rPr>
                <w:b w:val="0"/>
              </w:rPr>
            </w:pPr>
            <w:r>
              <w:rPr>
                <w:bCs w:val="0"/>
              </w:rPr>
              <w:t>Chosen Type: Boolean</w:t>
            </w:r>
          </w:p>
          <w:p w14:paraId="5D320E2D" w14:textId="293B7D35" w:rsidR="00835C20" w:rsidRDefault="00835C20" w:rsidP="00835C20">
            <w:pPr>
              <w:rPr>
                <w:bCs w:val="0"/>
              </w:rPr>
            </w:pPr>
            <w:proofErr w:type="spellStart"/>
            <w:r>
              <w:rPr>
                <w:bCs w:val="0"/>
              </w:rPr>
              <w:t>ValueBox.Text</w:t>
            </w:r>
            <w:proofErr w:type="spellEnd"/>
            <w:r>
              <w:rPr>
                <w:bCs w:val="0"/>
              </w:rPr>
              <w:t xml:space="preserve"> = “123abc”</w:t>
            </w:r>
          </w:p>
        </w:tc>
        <w:tc>
          <w:tcPr>
            <w:tcW w:w="4323" w:type="dxa"/>
          </w:tcPr>
          <w:p w14:paraId="6456CC3B" w14:textId="7F8785F0" w:rsidR="00835C20" w:rsidRDefault="00835C20" w:rsidP="00835C20">
            <w:pPr>
              <w:cnfStyle w:val="000000100000" w:firstRow="0" w:lastRow="0" w:firstColumn="0" w:lastColumn="0" w:oddVBand="0" w:evenVBand="0" w:oddHBand="1" w:evenHBand="0" w:firstRowFirstColumn="0" w:firstRowLastColumn="0" w:lastRowFirstColumn="0" w:lastRowLastColumn="0"/>
            </w:pPr>
            <w:r>
              <w:t>Value = false</w:t>
            </w:r>
          </w:p>
        </w:tc>
      </w:tr>
    </w:tbl>
    <w:p w14:paraId="68771F06" w14:textId="77777777" w:rsidR="00835C20" w:rsidRDefault="00835C20" w:rsidP="00835C20"/>
    <w:p w14:paraId="13FD5AF7" w14:textId="3CEE1D65" w:rsidR="00BD10EE" w:rsidRDefault="00835C20" w:rsidP="00835C20">
      <w:pPr>
        <w:pStyle w:val="Heading6"/>
      </w:pPr>
      <w:r>
        <w:t>Inherited Classes</w:t>
      </w:r>
    </w:p>
    <w:p w14:paraId="15EA7AF8" w14:textId="43A277C0" w:rsidR="00835C20" w:rsidRDefault="00835C20" w:rsidP="00835C20">
      <w:r>
        <w:t>This class will be inherited by:</w:t>
      </w:r>
    </w:p>
    <w:p w14:paraId="4AD8CD1A" w14:textId="3ABAC5E1" w:rsidR="00835C20" w:rsidRDefault="00835C20" w:rsidP="00835C20">
      <w:pPr>
        <w:numPr>
          <w:ilvl w:val="0"/>
          <w:numId w:val="34"/>
        </w:numPr>
      </w:pPr>
      <w:proofErr w:type="spellStart"/>
      <w:r>
        <w:t>DecimalCreateBlock</w:t>
      </w:r>
      <w:proofErr w:type="spellEnd"/>
    </w:p>
    <w:p w14:paraId="2A460C40" w14:textId="16C8655E" w:rsidR="00835C20" w:rsidRDefault="00835C20" w:rsidP="00835C20">
      <w:pPr>
        <w:numPr>
          <w:ilvl w:val="0"/>
          <w:numId w:val="34"/>
        </w:numPr>
      </w:pPr>
      <w:proofErr w:type="spellStart"/>
      <w:r>
        <w:t>IntegerCreateBlock</w:t>
      </w:r>
      <w:proofErr w:type="spellEnd"/>
    </w:p>
    <w:p w14:paraId="20E574B5" w14:textId="01D8C154" w:rsidR="00835C20" w:rsidRDefault="00835C20" w:rsidP="00835C20">
      <w:pPr>
        <w:numPr>
          <w:ilvl w:val="0"/>
          <w:numId w:val="34"/>
        </w:numPr>
      </w:pPr>
      <w:proofErr w:type="spellStart"/>
      <w:r>
        <w:t>BooleanCreateBlock</w:t>
      </w:r>
      <w:proofErr w:type="spellEnd"/>
    </w:p>
    <w:p w14:paraId="737D6B2F" w14:textId="165998F6" w:rsidR="00835C20" w:rsidRDefault="00835C20" w:rsidP="00835C20">
      <w:pPr>
        <w:numPr>
          <w:ilvl w:val="0"/>
          <w:numId w:val="34"/>
        </w:numPr>
      </w:pPr>
      <w:proofErr w:type="spellStart"/>
      <w:r>
        <w:t>StringCreateBlock</w:t>
      </w:r>
      <w:proofErr w:type="spellEnd"/>
    </w:p>
    <w:p w14:paraId="064DCE64" w14:textId="6B3B7DF8" w:rsidR="00835C20" w:rsidRDefault="00835C20" w:rsidP="00835C20">
      <w:r>
        <w:t xml:space="preserve">There is no detailed explanation for these classes as they simply inherit this class and override the </w:t>
      </w:r>
      <w:proofErr w:type="spellStart"/>
      <w:r>
        <w:t>ValidateValue</w:t>
      </w:r>
      <w:proofErr w:type="spellEnd"/>
      <w:r>
        <w:t xml:space="preserve"> method to validate their data type.</w:t>
      </w:r>
    </w:p>
    <w:p w14:paraId="645C7DB7" w14:textId="7962E494" w:rsidR="00835C20" w:rsidRPr="00835C20" w:rsidRDefault="00835C20" w:rsidP="00835C20">
      <w:r>
        <w:t xml:space="preserve">Each </w:t>
      </w:r>
      <w:r w:rsidR="00774EB4">
        <w:t>class</w:t>
      </w:r>
      <w:r>
        <w:t xml:space="preserve"> will likely use the “</w:t>
      </w:r>
      <w:proofErr w:type="spellStart"/>
      <w:r w:rsidRPr="00774EB4">
        <w:rPr>
          <w:rStyle w:val="CodeChar"/>
        </w:rPr>
        <w:t>T.TryParse</w:t>
      </w:r>
      <w:proofErr w:type="spellEnd"/>
      <w:r w:rsidRPr="00774EB4">
        <w:rPr>
          <w:rStyle w:val="CodeChar"/>
        </w:rPr>
        <w:t>(string, out T)</w:t>
      </w:r>
      <w:r>
        <w:t>” method</w:t>
      </w:r>
      <w:r w:rsidR="00774EB4">
        <w:t xml:space="preserve"> to validate, as this returns a boolean value of whether or not the parsing worked, and the converted type is returned through the </w:t>
      </w:r>
      <w:r w:rsidR="00774EB4" w:rsidRPr="00774EB4">
        <w:rPr>
          <w:rStyle w:val="CodeChar"/>
        </w:rPr>
        <w:t>out T</w:t>
      </w:r>
      <w:r w:rsidR="00774EB4">
        <w:t xml:space="preserve"> parameter</w:t>
      </w:r>
    </w:p>
    <w:p w14:paraId="278C4058" w14:textId="37CB2F2E" w:rsidR="005C2734" w:rsidRDefault="00692B57" w:rsidP="00C810AA">
      <w:pPr>
        <w:pStyle w:val="Heading3"/>
      </w:pPr>
      <w:r>
        <w:lastRenderedPageBreak/>
        <w:t>Designer</w:t>
      </w:r>
      <w:r w:rsidR="00C810AA">
        <w:t xml:space="preserve"> Form</w:t>
      </w:r>
      <w:r w:rsidR="006D16BC">
        <w:t xml:space="preserve"> : Form</w:t>
      </w:r>
    </w:p>
    <w:p w14:paraId="518AEEB6" w14:textId="78DCF577" w:rsidR="00EE1A91" w:rsidRDefault="008833A7" w:rsidP="00AE710D">
      <w:pPr>
        <w:pStyle w:val="Photo"/>
      </w:pPr>
      <w:r>
        <w:rPr>
          <w:noProof/>
        </w:rPr>
        <w:drawing>
          <wp:inline distT="0" distB="0" distL="0" distR="0" wp14:anchorId="4FC1DCE0" wp14:editId="7104F946">
            <wp:extent cx="5490210" cy="37128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90210" cy="3712845"/>
                    </a:xfrm>
                    <a:prstGeom prst="rect">
                      <a:avLst/>
                    </a:prstGeom>
                  </pic:spPr>
                </pic:pic>
              </a:graphicData>
            </a:graphic>
          </wp:inline>
        </w:drawing>
      </w:r>
    </w:p>
    <w:p w14:paraId="251A58DB" w14:textId="7B6E8685" w:rsidR="00AE710D" w:rsidRDefault="006D16BC" w:rsidP="00AE710D">
      <w:pPr>
        <w:pStyle w:val="Photo"/>
      </w:pPr>
      <w:r>
        <w:t>The chief components are the toolbox (Left) and the Workspace (Right)</w:t>
      </w:r>
    </w:p>
    <w:p w14:paraId="5A2BA4E9" w14:textId="37DF8DA7" w:rsidR="006D16BC" w:rsidRDefault="006D16BC" w:rsidP="006D16BC">
      <w:r>
        <w:t>This form will have a large number of methods and properties. It will control</w:t>
      </w:r>
      <w:r w:rsidR="00F6620F">
        <w:t>:</w:t>
      </w:r>
    </w:p>
    <w:p w14:paraId="164A23B3" w14:textId="658638D9" w:rsidR="00F6620F" w:rsidRDefault="00F6620F" w:rsidP="00F6620F">
      <w:pPr>
        <w:numPr>
          <w:ilvl w:val="0"/>
          <w:numId w:val="34"/>
        </w:numPr>
      </w:pPr>
      <w:r>
        <w:t>The addition of blocks to the workspace</w:t>
      </w:r>
    </w:p>
    <w:p w14:paraId="693FD7F0" w14:textId="623C9B0B" w:rsidR="00F6620F" w:rsidRDefault="00F6620F" w:rsidP="00F6620F">
      <w:pPr>
        <w:numPr>
          <w:ilvl w:val="0"/>
          <w:numId w:val="34"/>
        </w:numPr>
      </w:pPr>
      <w:r>
        <w:t>The removal of blocks from the workspace</w:t>
      </w:r>
    </w:p>
    <w:p w14:paraId="4A14E503" w14:textId="0C62DD5C" w:rsidR="00F6620F" w:rsidRDefault="00F6620F" w:rsidP="00F6620F">
      <w:pPr>
        <w:numPr>
          <w:ilvl w:val="0"/>
          <w:numId w:val="34"/>
        </w:numPr>
      </w:pPr>
      <w:r>
        <w:t>The movement of blocks</w:t>
      </w:r>
    </w:p>
    <w:p w14:paraId="47D2D572" w14:textId="6821D9CC" w:rsidR="00F6620F" w:rsidRDefault="00F6620F" w:rsidP="00F6620F">
      <w:pPr>
        <w:numPr>
          <w:ilvl w:val="0"/>
          <w:numId w:val="34"/>
        </w:numPr>
      </w:pPr>
      <w:r>
        <w:t>The connecting of two blocks together, either using VariableConnectors or Top / BottomConnectorZones</w:t>
      </w:r>
    </w:p>
    <w:p w14:paraId="75AD4A3D" w14:textId="618AEC06" w:rsidR="00F6620F" w:rsidRDefault="00F6620F" w:rsidP="00F6620F">
      <w:pPr>
        <w:numPr>
          <w:ilvl w:val="0"/>
          <w:numId w:val="34"/>
        </w:numPr>
      </w:pPr>
      <w:r>
        <w:t>Saving the program</w:t>
      </w:r>
    </w:p>
    <w:p w14:paraId="298D8696" w14:textId="4CD9E900" w:rsidR="00F6620F" w:rsidRDefault="00F6620F" w:rsidP="00F6620F">
      <w:pPr>
        <w:numPr>
          <w:ilvl w:val="0"/>
          <w:numId w:val="34"/>
        </w:numPr>
      </w:pPr>
      <w:r>
        <w:t>Copying / Pasting Blocks</w:t>
      </w:r>
    </w:p>
    <w:p w14:paraId="5ECC8056" w14:textId="390F3BBA" w:rsidR="00F6620F" w:rsidRDefault="00F6620F" w:rsidP="00F6620F">
      <w:pPr>
        <w:numPr>
          <w:ilvl w:val="0"/>
          <w:numId w:val="34"/>
        </w:numPr>
      </w:pPr>
      <w:r>
        <w:t>Building the program</w:t>
      </w:r>
    </w:p>
    <w:p w14:paraId="18732E8E" w14:textId="2D8C1CD2" w:rsidR="003A2496" w:rsidRDefault="003A2496" w:rsidP="00F6620F">
      <w:pPr>
        <w:numPr>
          <w:ilvl w:val="0"/>
          <w:numId w:val="34"/>
        </w:numPr>
      </w:pPr>
      <w:r>
        <w:t xml:space="preserve">Opening a debugger to run the </w:t>
      </w:r>
      <w:r w:rsidR="008833A7">
        <w:t>user’s program</w:t>
      </w:r>
    </w:p>
    <w:p w14:paraId="733A6420" w14:textId="28B81E5C" w:rsidR="008833A7" w:rsidRDefault="008833A7" w:rsidP="00F6620F">
      <w:pPr>
        <w:numPr>
          <w:ilvl w:val="0"/>
          <w:numId w:val="34"/>
        </w:numPr>
      </w:pPr>
      <w:r>
        <w:t>Showing the help page</w:t>
      </w:r>
    </w:p>
    <w:p w14:paraId="3A717568" w14:textId="66DBDD0D" w:rsidR="008833A7" w:rsidRDefault="008833A7" w:rsidP="00F6620F">
      <w:pPr>
        <w:numPr>
          <w:ilvl w:val="0"/>
          <w:numId w:val="34"/>
        </w:numPr>
      </w:pPr>
      <w:r>
        <w:t>Command Palette</w:t>
      </w:r>
    </w:p>
    <w:p w14:paraId="1BBC27D9" w14:textId="268482C8" w:rsidR="008833A7" w:rsidRDefault="008833A7" w:rsidP="008833A7">
      <w:pPr>
        <w:pStyle w:val="Heading4"/>
      </w:pPr>
      <w:r>
        <w:lastRenderedPageBreak/>
        <w:t>Properties</w:t>
      </w:r>
    </w:p>
    <w:tbl>
      <w:tblPr>
        <w:tblStyle w:val="ListTable6Colorful"/>
        <w:tblW w:w="0" w:type="auto"/>
        <w:tblLook w:val="04A0" w:firstRow="1" w:lastRow="0" w:firstColumn="1" w:lastColumn="0" w:noHBand="0" w:noVBand="1"/>
      </w:tblPr>
      <w:tblGrid>
        <w:gridCol w:w="2310"/>
        <w:gridCol w:w="1518"/>
        <w:gridCol w:w="4818"/>
      </w:tblGrid>
      <w:tr w:rsidR="008833A7" w14:paraId="65EC3D5B" w14:textId="77777777" w:rsidTr="0056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C77AB2B" w14:textId="7361EE5B" w:rsidR="008833A7" w:rsidRDefault="008833A7" w:rsidP="008833A7">
            <w:r>
              <w:t>Property</w:t>
            </w:r>
          </w:p>
        </w:tc>
        <w:tc>
          <w:tcPr>
            <w:tcW w:w="1518" w:type="dxa"/>
          </w:tcPr>
          <w:p w14:paraId="05EE5BB5" w14:textId="1855B2E1" w:rsidR="008833A7" w:rsidRDefault="008833A7" w:rsidP="008833A7">
            <w:pPr>
              <w:cnfStyle w:val="100000000000" w:firstRow="1" w:lastRow="0" w:firstColumn="0" w:lastColumn="0" w:oddVBand="0" w:evenVBand="0" w:oddHBand="0" w:evenHBand="0" w:firstRowFirstColumn="0" w:firstRowLastColumn="0" w:lastRowFirstColumn="0" w:lastRowLastColumn="0"/>
            </w:pPr>
            <w:r>
              <w:t>Type</w:t>
            </w:r>
          </w:p>
        </w:tc>
        <w:tc>
          <w:tcPr>
            <w:tcW w:w="4818" w:type="dxa"/>
          </w:tcPr>
          <w:p w14:paraId="2440D305" w14:textId="54C59555" w:rsidR="008833A7" w:rsidRDefault="008833A7" w:rsidP="008833A7">
            <w:pPr>
              <w:cnfStyle w:val="100000000000" w:firstRow="1" w:lastRow="0" w:firstColumn="0" w:lastColumn="0" w:oddVBand="0" w:evenVBand="0" w:oddHBand="0" w:evenHBand="0" w:firstRowFirstColumn="0" w:firstRowLastColumn="0" w:lastRowFirstColumn="0" w:lastRowLastColumn="0"/>
            </w:pPr>
            <w:r>
              <w:t>Justification</w:t>
            </w:r>
          </w:p>
        </w:tc>
      </w:tr>
      <w:tr w:rsidR="009D45FC" w14:paraId="7CBC01E2"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5DC897B" w14:textId="135BA1E8" w:rsidR="009D45FC" w:rsidRDefault="009D45FC" w:rsidP="008833A7">
            <w:proofErr w:type="spellStart"/>
            <w:r>
              <w:t>ParentFrmWelcome</w:t>
            </w:r>
            <w:proofErr w:type="spellEnd"/>
          </w:p>
        </w:tc>
        <w:tc>
          <w:tcPr>
            <w:tcW w:w="1518" w:type="dxa"/>
          </w:tcPr>
          <w:p w14:paraId="6892F70B" w14:textId="21ADDC4C" w:rsidR="009D45FC" w:rsidRDefault="009D45FC" w:rsidP="008833A7">
            <w:pPr>
              <w:cnfStyle w:val="000000100000" w:firstRow="0" w:lastRow="0" w:firstColumn="0" w:lastColumn="0" w:oddVBand="0" w:evenVBand="0" w:oddHBand="1" w:evenHBand="0" w:firstRowFirstColumn="0" w:firstRowLastColumn="0" w:lastRowFirstColumn="0" w:lastRowLastColumn="0"/>
            </w:pPr>
            <w:proofErr w:type="spellStart"/>
            <w:r>
              <w:t>FrmWelcome</w:t>
            </w:r>
            <w:proofErr w:type="spellEnd"/>
          </w:p>
        </w:tc>
        <w:tc>
          <w:tcPr>
            <w:tcW w:w="4818" w:type="dxa"/>
          </w:tcPr>
          <w:p w14:paraId="691C4626" w14:textId="47EC7075" w:rsidR="009D45FC" w:rsidRDefault="009D45FC" w:rsidP="008833A7">
            <w:pPr>
              <w:cnfStyle w:val="000000100000" w:firstRow="0" w:lastRow="0" w:firstColumn="0" w:lastColumn="0" w:oddVBand="0" w:evenVBand="0" w:oddHBand="1" w:evenHBand="0" w:firstRowFirstColumn="0" w:firstRowLastColumn="0" w:lastRowFirstColumn="0" w:lastRowLastColumn="0"/>
            </w:pPr>
            <w:r>
              <w:t xml:space="preserve">Stores the instance of the form that instantiated this one. Allows for cross form methods such as </w:t>
            </w:r>
            <w:proofErr w:type="spellStart"/>
            <w:r>
              <w:t>UpdateRecentItems</w:t>
            </w:r>
            <w:proofErr w:type="spellEnd"/>
            <w:r>
              <w:t xml:space="preserve"> to run safely</w:t>
            </w:r>
          </w:p>
        </w:tc>
      </w:tr>
      <w:tr w:rsidR="008833A7" w14:paraId="6993AB9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FAC465" w14:textId="63B3ECB2" w:rsidR="008833A7" w:rsidRDefault="009D45FC" w:rsidP="008833A7">
            <w:proofErr w:type="spellStart"/>
            <w:r>
              <w:t>FileInfo</w:t>
            </w:r>
            <w:proofErr w:type="spellEnd"/>
          </w:p>
        </w:tc>
        <w:tc>
          <w:tcPr>
            <w:tcW w:w="1518" w:type="dxa"/>
          </w:tcPr>
          <w:p w14:paraId="594D2597" w14:textId="65BB2177" w:rsidR="008833A7" w:rsidRDefault="009D45FC" w:rsidP="008833A7">
            <w:pPr>
              <w:cnfStyle w:val="000000000000" w:firstRow="0" w:lastRow="0" w:firstColumn="0" w:lastColumn="0" w:oddVBand="0" w:evenVBand="0" w:oddHBand="0" w:evenHBand="0" w:firstRowFirstColumn="0" w:firstRowLastColumn="0" w:lastRowFirstColumn="0" w:lastRowLastColumn="0"/>
            </w:pPr>
            <w:r>
              <w:t>String</w:t>
            </w:r>
          </w:p>
        </w:tc>
        <w:tc>
          <w:tcPr>
            <w:tcW w:w="4818" w:type="dxa"/>
          </w:tcPr>
          <w:p w14:paraId="7FA7F5F5" w14:textId="1B49463B" w:rsidR="008833A7" w:rsidRDefault="009D45FC" w:rsidP="008833A7">
            <w:pPr>
              <w:cnfStyle w:val="000000000000" w:firstRow="0" w:lastRow="0" w:firstColumn="0" w:lastColumn="0" w:oddVBand="0" w:evenVBand="0" w:oddHBand="0" w:evenHBand="0" w:firstRowFirstColumn="0" w:firstRowLastColumn="0" w:lastRowFirstColumn="0" w:lastRowLastColumn="0"/>
            </w:pPr>
            <w:r>
              <w:t>Stores information such as the save file path and the date last accessed in the form. Allows for validation of the Recent Items List in the Welcome Form</w:t>
            </w:r>
          </w:p>
        </w:tc>
      </w:tr>
      <w:tr w:rsidR="008833A7" w14:paraId="03E9FF2F"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2BB0BA" w14:textId="50DDEF16" w:rsidR="008833A7" w:rsidRDefault="009D45FC" w:rsidP="008833A7">
            <w:proofErr w:type="spellStart"/>
            <w:r>
              <w:t>BlockTree</w:t>
            </w:r>
            <w:proofErr w:type="spellEnd"/>
          </w:p>
        </w:tc>
        <w:tc>
          <w:tcPr>
            <w:tcW w:w="1518" w:type="dxa"/>
          </w:tcPr>
          <w:p w14:paraId="6427B1B9" w14:textId="420AEC65" w:rsidR="008833A7" w:rsidRDefault="009D45FC" w:rsidP="008833A7">
            <w:pPr>
              <w:cnfStyle w:val="000000100000" w:firstRow="0" w:lastRow="0" w:firstColumn="0" w:lastColumn="0" w:oddVBand="0" w:evenVBand="0" w:oddHBand="1" w:evenHBand="0" w:firstRowFirstColumn="0" w:firstRowLastColumn="0" w:lastRowFirstColumn="0" w:lastRowLastColumn="0"/>
            </w:pPr>
            <w:proofErr w:type="spellStart"/>
            <w:r>
              <w:t>TreeView</w:t>
            </w:r>
            <w:proofErr w:type="spellEnd"/>
          </w:p>
        </w:tc>
        <w:tc>
          <w:tcPr>
            <w:tcW w:w="4818" w:type="dxa"/>
          </w:tcPr>
          <w:p w14:paraId="61DA0476" w14:textId="4BE57CBF" w:rsidR="008833A7" w:rsidRDefault="009D45FC" w:rsidP="008833A7">
            <w:pPr>
              <w:cnfStyle w:val="000000100000" w:firstRow="0" w:lastRow="0" w:firstColumn="0" w:lastColumn="0" w:oddVBand="0" w:evenVBand="0" w:oddHBand="1" w:evenHBand="0" w:firstRowFirstColumn="0" w:firstRowLastColumn="0" w:lastRowFirstColumn="0" w:lastRowLastColumn="0"/>
            </w:pPr>
            <w:r>
              <w:t>Displays the blocks in an ordered tree view, allowing for easy categorisation</w:t>
            </w:r>
          </w:p>
        </w:tc>
      </w:tr>
      <w:tr w:rsidR="008833A7" w14:paraId="3AE434B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42EF5928" w14:textId="3552BDAC" w:rsidR="008833A7" w:rsidRDefault="009D45FC" w:rsidP="008833A7">
            <w:proofErr w:type="spellStart"/>
            <w:r>
              <w:t>CommandPalette</w:t>
            </w:r>
            <w:proofErr w:type="spellEnd"/>
          </w:p>
        </w:tc>
        <w:tc>
          <w:tcPr>
            <w:tcW w:w="1518" w:type="dxa"/>
          </w:tcPr>
          <w:p w14:paraId="733C3E60" w14:textId="3CEF98FC" w:rsidR="008833A7" w:rsidRDefault="009D45FC" w:rsidP="008833A7">
            <w:pPr>
              <w:cnfStyle w:val="000000000000" w:firstRow="0" w:lastRow="0" w:firstColumn="0" w:lastColumn="0" w:oddVBand="0" w:evenVBand="0" w:oddHBand="0" w:evenHBand="0" w:firstRowFirstColumn="0" w:firstRowLastColumn="0" w:lastRowFirstColumn="0" w:lastRowLastColumn="0"/>
            </w:pPr>
            <w:r>
              <w:t>Panel</w:t>
            </w:r>
          </w:p>
        </w:tc>
        <w:tc>
          <w:tcPr>
            <w:tcW w:w="4818" w:type="dxa"/>
          </w:tcPr>
          <w:p w14:paraId="6931E9D3" w14:textId="07511D1B" w:rsidR="008833A7" w:rsidRDefault="00AC7F31" w:rsidP="008833A7">
            <w:pPr>
              <w:cnfStyle w:val="000000000000" w:firstRow="0" w:lastRow="0" w:firstColumn="0" w:lastColumn="0" w:oddVBand="0" w:evenVBand="0" w:oddHBand="0" w:evenHBand="0" w:firstRowFirstColumn="0" w:firstRowLastColumn="0" w:lastRowFirstColumn="0" w:lastRowLastColumn="0"/>
            </w:pPr>
            <w:r>
              <w:t>This panel should appear when the keyboard combination is pressed, allowing users to search for commands. This makes it easier to find a command without having to look for it for a long time</w:t>
            </w:r>
          </w:p>
        </w:tc>
      </w:tr>
      <w:tr w:rsidR="008833A7" w14:paraId="41F2E11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FC7545A" w14:textId="446AF0D8" w:rsidR="008833A7" w:rsidRDefault="00AC7F31" w:rsidP="008833A7">
            <w:proofErr w:type="spellStart"/>
            <w:r>
              <w:t>NextId</w:t>
            </w:r>
            <w:proofErr w:type="spellEnd"/>
          </w:p>
        </w:tc>
        <w:tc>
          <w:tcPr>
            <w:tcW w:w="1518" w:type="dxa"/>
          </w:tcPr>
          <w:p w14:paraId="7CFBF4E8" w14:textId="18F9545A" w:rsidR="008833A7" w:rsidRDefault="00AC7F31" w:rsidP="008833A7">
            <w:pPr>
              <w:cnfStyle w:val="000000100000" w:firstRow="0" w:lastRow="0" w:firstColumn="0" w:lastColumn="0" w:oddVBand="0" w:evenVBand="0" w:oddHBand="1" w:evenHBand="0" w:firstRowFirstColumn="0" w:firstRowLastColumn="0" w:lastRowFirstColumn="0" w:lastRowLastColumn="0"/>
            </w:pPr>
            <w:r>
              <w:t>Integer</w:t>
            </w:r>
          </w:p>
        </w:tc>
        <w:tc>
          <w:tcPr>
            <w:tcW w:w="4818" w:type="dxa"/>
          </w:tcPr>
          <w:p w14:paraId="68EF5DEB" w14:textId="43193556" w:rsidR="008833A7" w:rsidRDefault="00AC7F31" w:rsidP="008833A7">
            <w:pPr>
              <w:cnfStyle w:val="000000100000" w:firstRow="0" w:lastRow="0" w:firstColumn="0" w:lastColumn="0" w:oddVBand="0" w:evenVBand="0" w:oddHBand="1" w:evenHBand="0" w:firstRowFirstColumn="0" w:firstRowLastColumn="0" w:lastRowFirstColumn="0" w:lastRowLastColumn="0"/>
            </w:pPr>
            <w:r>
              <w:t>Determines the unique Id of the next block to be added. Using integer allows for easy incrementation and guaranteed uniqueness</w:t>
            </w:r>
          </w:p>
        </w:tc>
      </w:tr>
      <w:tr w:rsidR="00AC7F31" w14:paraId="767D2C77"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A90F7C" w14:textId="2FDE9F8F" w:rsidR="00AC7F31" w:rsidRDefault="00AC7F31" w:rsidP="008833A7">
            <w:proofErr w:type="spellStart"/>
            <w:r>
              <w:t>MovementTicker</w:t>
            </w:r>
            <w:proofErr w:type="spellEnd"/>
          </w:p>
        </w:tc>
        <w:tc>
          <w:tcPr>
            <w:tcW w:w="1518" w:type="dxa"/>
          </w:tcPr>
          <w:p w14:paraId="1AC3E7CF" w14:textId="19B9C496" w:rsidR="00AC7F31" w:rsidRDefault="00AC7F31" w:rsidP="008833A7">
            <w:pPr>
              <w:cnfStyle w:val="000000000000" w:firstRow="0" w:lastRow="0" w:firstColumn="0" w:lastColumn="0" w:oddVBand="0" w:evenVBand="0" w:oddHBand="0" w:evenHBand="0" w:firstRowFirstColumn="0" w:firstRowLastColumn="0" w:lastRowFirstColumn="0" w:lastRowLastColumn="0"/>
            </w:pPr>
            <w:r>
              <w:t>Timer</w:t>
            </w:r>
          </w:p>
        </w:tc>
        <w:tc>
          <w:tcPr>
            <w:tcW w:w="4818" w:type="dxa"/>
          </w:tcPr>
          <w:p w14:paraId="68A0A8EB" w14:textId="66EC0B39" w:rsidR="00AC7F31" w:rsidRDefault="00AC7F31" w:rsidP="008833A7">
            <w:pPr>
              <w:cnfStyle w:val="000000000000" w:firstRow="0" w:lastRow="0" w:firstColumn="0" w:lastColumn="0" w:oddVBand="0" w:evenVBand="0" w:oddHBand="0" w:evenHBand="0" w:firstRowFirstColumn="0" w:firstRowLastColumn="0" w:lastRowFirstColumn="0" w:lastRowLastColumn="0"/>
            </w:pPr>
            <w:r>
              <w:t>Allows a block to be dragged when the user clicks and drags it</w:t>
            </w:r>
          </w:p>
        </w:tc>
      </w:tr>
      <w:tr w:rsidR="00AC7F31" w14:paraId="2F7F0E49"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CB79DB4" w14:textId="7B6BF08E" w:rsidR="00AC7F31" w:rsidRDefault="00AC7F31" w:rsidP="008833A7">
            <w:proofErr w:type="spellStart"/>
            <w:r>
              <w:t>ToMove</w:t>
            </w:r>
            <w:proofErr w:type="spellEnd"/>
          </w:p>
        </w:tc>
        <w:tc>
          <w:tcPr>
            <w:tcW w:w="1518" w:type="dxa"/>
          </w:tcPr>
          <w:p w14:paraId="2B29EDFD" w14:textId="0F7499B2" w:rsidR="00AC7F31" w:rsidRDefault="00AC7F31" w:rsidP="008833A7">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29BD676" w14:textId="492228B4" w:rsidR="00AC7F31" w:rsidRDefault="00AC7F31" w:rsidP="008833A7">
            <w:pPr>
              <w:cnfStyle w:val="000000100000" w:firstRow="0" w:lastRow="0" w:firstColumn="0" w:lastColumn="0" w:oddVBand="0" w:evenVBand="0" w:oddHBand="1" w:evenHBand="0" w:firstRowFirstColumn="0" w:firstRowLastColumn="0" w:lastRowFirstColumn="0" w:lastRowLastColumn="0"/>
            </w:pPr>
            <w:r>
              <w:t>Stores a reference to the block to be moved, allowing its location to be updated from a different method</w:t>
            </w:r>
          </w:p>
        </w:tc>
      </w:tr>
      <w:tr w:rsidR="00AC7F31" w14:paraId="0414E4D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1ABDA09F" w14:textId="3FB1D94E" w:rsidR="00AC7F31" w:rsidRDefault="00AC7F31" w:rsidP="008833A7">
            <w:r>
              <w:t>First</w:t>
            </w:r>
          </w:p>
        </w:tc>
        <w:tc>
          <w:tcPr>
            <w:tcW w:w="1518" w:type="dxa"/>
          </w:tcPr>
          <w:p w14:paraId="77C7B7B8" w14:textId="5213F1D2" w:rsidR="00AC7F31" w:rsidRDefault="00AC7F31" w:rsidP="008833A7">
            <w:pPr>
              <w:cnfStyle w:val="000000000000" w:firstRow="0" w:lastRow="0" w:firstColumn="0" w:lastColumn="0" w:oddVBand="0" w:evenVBand="0" w:oddHBand="0" w:evenHBand="0" w:firstRowFirstColumn="0" w:firstRowLastColumn="0" w:lastRowFirstColumn="0" w:lastRowLastColumn="0"/>
            </w:pPr>
            <w:r>
              <w:t>BaseBlock</w:t>
            </w:r>
          </w:p>
        </w:tc>
        <w:tc>
          <w:tcPr>
            <w:tcW w:w="4818" w:type="dxa"/>
          </w:tcPr>
          <w:p w14:paraId="43E00461" w14:textId="2D49421A" w:rsidR="00AC7F31" w:rsidRDefault="00AC7F31" w:rsidP="008833A7">
            <w:pPr>
              <w:cnfStyle w:val="000000000000" w:firstRow="0" w:lastRow="0" w:firstColumn="0" w:lastColumn="0" w:oddVBand="0" w:evenVBand="0" w:oddHBand="0" w:evenHBand="0" w:firstRowFirstColumn="0" w:firstRowLastColumn="0" w:lastRowFirstColumn="0" w:lastRowLastColumn="0"/>
            </w:pPr>
            <w:r>
              <w:t>Stores a reference to a block with its BottomConnectorZone highlighted</w:t>
            </w:r>
          </w:p>
        </w:tc>
      </w:tr>
      <w:tr w:rsidR="00AC7F31" w14:paraId="694F01D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4AC15B7E" w14:textId="71E2DE67" w:rsidR="00AC7F31" w:rsidRDefault="00AC7F31" w:rsidP="00AC7F31">
            <w:r>
              <w:t>Second</w:t>
            </w:r>
          </w:p>
        </w:tc>
        <w:tc>
          <w:tcPr>
            <w:tcW w:w="1518" w:type="dxa"/>
          </w:tcPr>
          <w:p w14:paraId="76DFC344" w14:textId="2948CE15" w:rsidR="00AC7F31" w:rsidRDefault="00AC7F31" w:rsidP="00AC7F31">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1530763" w14:textId="2EDF28BC" w:rsidR="00AC7F31" w:rsidRDefault="00AC7F31" w:rsidP="00AC7F31">
            <w:pPr>
              <w:cnfStyle w:val="000000100000" w:firstRow="0" w:lastRow="0" w:firstColumn="0" w:lastColumn="0" w:oddVBand="0" w:evenVBand="0" w:oddHBand="1" w:evenHBand="0" w:firstRowFirstColumn="0" w:firstRowLastColumn="0" w:lastRowFirstColumn="0" w:lastRowLastColumn="0"/>
            </w:pPr>
            <w:r>
              <w:t>Stores a reference to a block with its TopConnectorZone highlighted</w:t>
            </w:r>
          </w:p>
        </w:tc>
      </w:tr>
      <w:tr w:rsidR="0056530F" w14:paraId="63F112D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A6C51E8" w14:textId="595EC79D" w:rsidR="0056530F" w:rsidRDefault="0056530F" w:rsidP="00AC7F31">
            <w:r>
              <w:t>Connections</w:t>
            </w:r>
          </w:p>
        </w:tc>
        <w:tc>
          <w:tcPr>
            <w:tcW w:w="1518" w:type="dxa"/>
          </w:tcPr>
          <w:p w14:paraId="188EF6D1" w14:textId="5325F507" w:rsidR="0056530F" w:rsidRDefault="0056530F" w:rsidP="00AC7F31">
            <w:pPr>
              <w:cnfStyle w:val="000000000000" w:firstRow="0" w:lastRow="0" w:firstColumn="0" w:lastColumn="0" w:oddVBand="0" w:evenVBand="0" w:oddHBand="0" w:evenHBand="0" w:firstRowFirstColumn="0" w:firstRowLastColumn="0" w:lastRowFirstColumn="0" w:lastRowLastColumn="0"/>
            </w:pPr>
            <w:r>
              <w:t>Dictionary &lt;BaseBlock, BaseBlock&gt;</w:t>
            </w:r>
          </w:p>
        </w:tc>
        <w:tc>
          <w:tcPr>
            <w:tcW w:w="4818" w:type="dxa"/>
          </w:tcPr>
          <w:p w14:paraId="3F9F78FB" w14:textId="5EA30CF1" w:rsidR="0056530F" w:rsidRDefault="0056530F" w:rsidP="00AC7F31">
            <w:pPr>
              <w:cnfStyle w:val="000000000000" w:firstRow="0" w:lastRow="0" w:firstColumn="0" w:lastColumn="0" w:oddVBand="0" w:evenVBand="0" w:oddHBand="0" w:evenHBand="0" w:firstRowFirstColumn="0" w:firstRowLastColumn="0" w:lastRowFirstColumn="0" w:lastRowLastColumn="0"/>
            </w:pPr>
            <w:r>
              <w:t>Stores a list of all the connections between blocks to make drawing the connections easier</w:t>
            </w:r>
          </w:p>
        </w:tc>
      </w:tr>
      <w:tr w:rsidR="0056530F" w14:paraId="3810AAC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B024DA9" w14:textId="1FAAE416" w:rsidR="0056530F" w:rsidRDefault="0056530F" w:rsidP="00AC7F31">
            <w:r>
              <w:t>Deleting</w:t>
            </w:r>
          </w:p>
        </w:tc>
        <w:tc>
          <w:tcPr>
            <w:tcW w:w="1518" w:type="dxa"/>
          </w:tcPr>
          <w:p w14:paraId="626A22EF" w14:textId="41383FC7" w:rsidR="0056530F" w:rsidRDefault="0056530F" w:rsidP="00AC7F31">
            <w:pPr>
              <w:cnfStyle w:val="000000100000" w:firstRow="0" w:lastRow="0" w:firstColumn="0" w:lastColumn="0" w:oddVBand="0" w:evenVBand="0" w:oddHBand="1" w:evenHBand="0" w:firstRowFirstColumn="0" w:firstRowLastColumn="0" w:lastRowFirstColumn="0" w:lastRowLastColumn="0"/>
            </w:pPr>
            <w:r>
              <w:t>Boolean</w:t>
            </w:r>
          </w:p>
        </w:tc>
        <w:tc>
          <w:tcPr>
            <w:tcW w:w="4818" w:type="dxa"/>
          </w:tcPr>
          <w:p w14:paraId="1CCB2329" w14:textId="014269D1" w:rsidR="0056530F" w:rsidRDefault="0056530F" w:rsidP="00AC7F31">
            <w:pPr>
              <w:cnfStyle w:val="000000100000" w:firstRow="0" w:lastRow="0" w:firstColumn="0" w:lastColumn="0" w:oddVBand="0" w:evenVBand="0" w:oddHBand="1" w:evenHBand="0" w:firstRowFirstColumn="0" w:firstRowLastColumn="0" w:lastRowFirstColumn="0" w:lastRowLastColumn="0"/>
            </w:pPr>
            <w:r>
              <w:t>Determines whether or not the next block to be clicked will be deleted</w:t>
            </w:r>
          </w:p>
        </w:tc>
      </w:tr>
      <w:tr w:rsidR="0056530F" w14:paraId="2CEDE22C"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C0E07F0" w14:textId="47C36F5B" w:rsidR="0056530F" w:rsidRDefault="0056530F" w:rsidP="0056530F">
            <w:r>
              <w:t>Copying</w:t>
            </w:r>
          </w:p>
        </w:tc>
        <w:tc>
          <w:tcPr>
            <w:tcW w:w="1518" w:type="dxa"/>
          </w:tcPr>
          <w:p w14:paraId="3153458D" w14:textId="0A198DA7" w:rsidR="0056530F" w:rsidRDefault="0056530F" w:rsidP="0056530F">
            <w:pPr>
              <w:cnfStyle w:val="000000000000" w:firstRow="0" w:lastRow="0" w:firstColumn="0" w:lastColumn="0" w:oddVBand="0" w:evenVBand="0" w:oddHBand="0" w:evenHBand="0" w:firstRowFirstColumn="0" w:firstRowLastColumn="0" w:lastRowFirstColumn="0" w:lastRowLastColumn="0"/>
            </w:pPr>
            <w:r>
              <w:t>Boolean</w:t>
            </w:r>
          </w:p>
        </w:tc>
        <w:tc>
          <w:tcPr>
            <w:tcW w:w="4818" w:type="dxa"/>
          </w:tcPr>
          <w:p w14:paraId="629FF103" w14:textId="30B79A01" w:rsidR="0056530F" w:rsidRDefault="0056530F" w:rsidP="0056530F">
            <w:pPr>
              <w:cnfStyle w:val="000000000000" w:firstRow="0" w:lastRow="0" w:firstColumn="0" w:lastColumn="0" w:oddVBand="0" w:evenVBand="0" w:oddHBand="0" w:evenHBand="0" w:firstRowFirstColumn="0" w:firstRowLastColumn="0" w:lastRowFirstColumn="0" w:lastRowLastColumn="0"/>
            </w:pPr>
            <w:r>
              <w:t>Determines whether or not the next block to be clicked will be copied</w:t>
            </w:r>
          </w:p>
        </w:tc>
      </w:tr>
      <w:tr w:rsidR="0056530F" w14:paraId="12DBEF54"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054D969F" w14:textId="7B262598" w:rsidR="0056530F" w:rsidRDefault="0056530F" w:rsidP="0056530F">
            <w:proofErr w:type="spellStart"/>
            <w:r>
              <w:t>VarNamesList</w:t>
            </w:r>
            <w:proofErr w:type="spellEnd"/>
          </w:p>
        </w:tc>
        <w:tc>
          <w:tcPr>
            <w:tcW w:w="1518" w:type="dxa"/>
          </w:tcPr>
          <w:p w14:paraId="0C97F728" w14:textId="79203B59" w:rsidR="0056530F" w:rsidRDefault="0056530F" w:rsidP="0056530F">
            <w:pPr>
              <w:cnfStyle w:val="000000100000" w:firstRow="0" w:lastRow="0" w:firstColumn="0" w:lastColumn="0" w:oddVBand="0" w:evenVBand="0" w:oddHBand="1" w:evenHBand="0" w:firstRowFirstColumn="0" w:firstRowLastColumn="0" w:lastRowFirstColumn="0" w:lastRowLastColumn="0"/>
            </w:pPr>
            <w:r>
              <w:t>List&lt;string&gt;</w:t>
            </w:r>
          </w:p>
        </w:tc>
        <w:tc>
          <w:tcPr>
            <w:tcW w:w="4818" w:type="dxa"/>
          </w:tcPr>
          <w:p w14:paraId="3CF15F25" w14:textId="55E44C28" w:rsidR="0056530F" w:rsidRDefault="0056530F" w:rsidP="0056530F">
            <w:pPr>
              <w:cnfStyle w:val="000000100000" w:firstRow="0" w:lastRow="0" w:firstColumn="0" w:lastColumn="0" w:oddVBand="0" w:evenVBand="0" w:oddHBand="1" w:evenHBand="0" w:firstRowFirstColumn="0" w:firstRowLastColumn="0" w:lastRowFirstColumn="0" w:lastRowLastColumn="0"/>
            </w:pPr>
            <w:r>
              <w:t>Contains a list of every variable name declared in the program</w:t>
            </w:r>
          </w:p>
        </w:tc>
      </w:tr>
    </w:tbl>
    <w:p w14:paraId="4499FEEF" w14:textId="77777777" w:rsidR="008833A7" w:rsidRPr="008833A7" w:rsidRDefault="008833A7" w:rsidP="008833A7"/>
    <w:p w14:paraId="3565B306" w14:textId="59F4AED5" w:rsidR="005C2734" w:rsidRDefault="005C2734" w:rsidP="005C2734">
      <w:pPr>
        <w:pStyle w:val="Heading4"/>
      </w:pPr>
      <w:r>
        <w:lastRenderedPageBreak/>
        <w:t>Algorithm – On Start</w:t>
      </w:r>
    </w:p>
    <w:p w14:paraId="1AE3FEBE" w14:textId="1BC08532" w:rsidR="00EE1A91" w:rsidRDefault="006E3233" w:rsidP="006E3233">
      <w:pPr>
        <w:pStyle w:val="Photo"/>
      </w:pPr>
      <w:r>
        <w:rPr>
          <w:noProof/>
        </w:rPr>
        <w:drawing>
          <wp:inline distT="0" distB="0" distL="0" distR="0" wp14:anchorId="2A657E43" wp14:editId="42ADAC87">
            <wp:extent cx="5490210" cy="35420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90210" cy="3542030"/>
                    </a:xfrm>
                    <a:prstGeom prst="rect">
                      <a:avLst/>
                    </a:prstGeom>
                  </pic:spPr>
                </pic:pic>
              </a:graphicData>
            </a:graphic>
          </wp:inline>
        </w:drawing>
      </w:r>
    </w:p>
    <w:p w14:paraId="43C293F3" w14:textId="09B904FD" w:rsidR="006E3233" w:rsidRDefault="00263E5A" w:rsidP="006E3233">
      <w:pPr>
        <w:pStyle w:val="Photo"/>
      </w:pPr>
      <w:r>
        <w:t xml:space="preserve">This algorithm </w:t>
      </w:r>
      <w:r w:rsidR="008277DD">
        <w:t>sets up all the standard event handlers</w:t>
      </w:r>
    </w:p>
    <w:p w14:paraId="1A010EEA" w14:textId="69074840" w:rsidR="008277DD" w:rsidRDefault="008277DD" w:rsidP="008277DD">
      <w:r>
        <w:t xml:space="preserve">This is run when the form is instantiated. It sets up the events and their handlers, </w:t>
      </w:r>
      <w:r w:rsidR="004F1EF6">
        <w:t xml:space="preserve">adds the first two blocks to the workspace and then redraws the workspace. The Initialize Component method call is actually part of </w:t>
      </w:r>
      <w:r w:rsidR="00960394">
        <w:t>.NET and</w:t>
      </w:r>
      <w:r w:rsidR="004F1EF6">
        <w:t xml:space="preserve"> is required for all forms.</w:t>
      </w:r>
    </w:p>
    <w:p w14:paraId="576BACB8" w14:textId="7669DB78" w:rsidR="00A05D0C" w:rsidRDefault="00A05D0C" w:rsidP="00A05D0C">
      <w:pPr>
        <w:pStyle w:val="Heading5"/>
      </w:pPr>
      <w:r>
        <w:t>Test Data</w:t>
      </w:r>
    </w:p>
    <w:tbl>
      <w:tblPr>
        <w:tblStyle w:val="ListTable6Colorful"/>
        <w:tblW w:w="0" w:type="auto"/>
        <w:tblLook w:val="04A0" w:firstRow="1" w:lastRow="0" w:firstColumn="1" w:lastColumn="0" w:noHBand="0" w:noVBand="1"/>
      </w:tblPr>
      <w:tblGrid>
        <w:gridCol w:w="2268"/>
        <w:gridCol w:w="6378"/>
      </w:tblGrid>
      <w:tr w:rsidR="00A05D0C" w14:paraId="2FE5DBA4"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887C714" w14:textId="148C60E1" w:rsidR="00A05D0C" w:rsidRDefault="00A05D0C" w:rsidP="00A05D0C">
            <w:r>
              <w:t>Test Data</w:t>
            </w:r>
          </w:p>
        </w:tc>
        <w:tc>
          <w:tcPr>
            <w:tcW w:w="6378" w:type="dxa"/>
          </w:tcPr>
          <w:p w14:paraId="5BED0BAD" w14:textId="1FB9B427" w:rsidR="00A05D0C" w:rsidRDefault="00A05D0C" w:rsidP="00A05D0C">
            <w:pPr>
              <w:cnfStyle w:val="100000000000" w:firstRow="1" w:lastRow="0" w:firstColumn="0" w:lastColumn="0" w:oddVBand="0" w:evenVBand="0" w:oddHBand="0" w:evenHBand="0" w:firstRowFirstColumn="0" w:firstRowLastColumn="0" w:lastRowFirstColumn="0" w:lastRowLastColumn="0"/>
            </w:pPr>
            <w:r>
              <w:t>Expected Result</w:t>
            </w:r>
          </w:p>
        </w:tc>
      </w:tr>
      <w:tr w:rsidR="00A05D0C" w14:paraId="3E836373"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27FCB8" w14:textId="73AA3606" w:rsidR="00A05D0C" w:rsidRDefault="00A05D0C" w:rsidP="00A05D0C">
            <w:r>
              <w:t>Run algorithm</w:t>
            </w:r>
          </w:p>
        </w:tc>
        <w:tc>
          <w:tcPr>
            <w:tcW w:w="6378" w:type="dxa"/>
          </w:tcPr>
          <w:p w14:paraId="3916E607" w14:textId="39609F1D" w:rsidR="00A05D0C" w:rsidRDefault="00A05D0C" w:rsidP="00A05D0C">
            <w:pPr>
              <w:cnfStyle w:val="000000100000" w:firstRow="0" w:lastRow="0" w:firstColumn="0" w:lastColumn="0" w:oddVBand="0" w:evenVBand="0" w:oddHBand="1" w:evenHBand="0" w:firstRowFirstColumn="0" w:firstRowLastColumn="0" w:lastRowFirstColumn="0" w:lastRowLastColumn="0"/>
            </w:pPr>
            <w:r>
              <w:t>Form displays with no errors, handlers function as expected</w:t>
            </w:r>
          </w:p>
        </w:tc>
      </w:tr>
    </w:tbl>
    <w:p w14:paraId="56158553" w14:textId="77777777" w:rsidR="00A05D0C" w:rsidRPr="00A05D0C" w:rsidRDefault="00A05D0C" w:rsidP="00A05D0C"/>
    <w:p w14:paraId="07A6E6D7" w14:textId="47EA15A9" w:rsidR="005C2734" w:rsidRDefault="005C2734" w:rsidP="005C2734">
      <w:pPr>
        <w:pStyle w:val="Heading4"/>
      </w:pPr>
      <w:r>
        <w:lastRenderedPageBreak/>
        <w:t>Algorithm – Add Block</w:t>
      </w:r>
    </w:p>
    <w:p w14:paraId="7A4DCA69" w14:textId="456A56F9" w:rsidR="00EE1A91" w:rsidRDefault="00960394" w:rsidP="00960394">
      <w:pPr>
        <w:pStyle w:val="Photo"/>
      </w:pPr>
      <w:r>
        <w:rPr>
          <w:noProof/>
        </w:rPr>
        <w:drawing>
          <wp:inline distT="0" distB="0" distL="0" distR="0" wp14:anchorId="7A0AE1AD" wp14:editId="0E80A6C2">
            <wp:extent cx="2162175" cy="445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162175" cy="4457700"/>
                    </a:xfrm>
                    <a:prstGeom prst="rect">
                      <a:avLst/>
                    </a:prstGeom>
                  </pic:spPr>
                </pic:pic>
              </a:graphicData>
            </a:graphic>
          </wp:inline>
        </w:drawing>
      </w:r>
    </w:p>
    <w:p w14:paraId="1B976A06" w14:textId="117C1F00" w:rsidR="00960394" w:rsidRDefault="00A05D0C" w:rsidP="00960394">
      <w:pPr>
        <w:pStyle w:val="Photo"/>
      </w:pPr>
      <w:r>
        <w:t>A small but effective algorithm, if we don’t have a definition for the specified name, then don’t create a block</w:t>
      </w:r>
    </w:p>
    <w:p w14:paraId="61BE0649" w14:textId="1D35F98E" w:rsidR="00A05D0C" w:rsidRDefault="00A05D0C" w:rsidP="00A05D0C">
      <w:r>
        <w:t xml:space="preserve">This algorithm looks </w:t>
      </w:r>
      <w:proofErr w:type="gramStart"/>
      <w:r>
        <w:t>simple</w:t>
      </w:r>
      <w:proofErr w:type="gramEnd"/>
      <w:r>
        <w:t xml:space="preserve"> but has the potential to become very large as every block will need a constructor defined</w:t>
      </w:r>
    </w:p>
    <w:p w14:paraId="3AB3803F" w14:textId="50716A98" w:rsidR="00D0772D" w:rsidRDefault="00D0772D" w:rsidP="00D0772D">
      <w:pPr>
        <w:pStyle w:val="Heading5"/>
      </w:pPr>
      <w:r>
        <w:t>Test Data</w:t>
      </w:r>
    </w:p>
    <w:tbl>
      <w:tblPr>
        <w:tblStyle w:val="ListTable6Colorful"/>
        <w:tblW w:w="0" w:type="auto"/>
        <w:tblLook w:val="04A0" w:firstRow="1" w:lastRow="0" w:firstColumn="1" w:lastColumn="0" w:noHBand="0" w:noVBand="1"/>
      </w:tblPr>
      <w:tblGrid>
        <w:gridCol w:w="4323"/>
        <w:gridCol w:w="4323"/>
      </w:tblGrid>
      <w:tr w:rsidR="00D0772D" w14:paraId="615CAA02" w14:textId="77777777" w:rsidTr="00D0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E3FB095" w14:textId="22CF8EC7" w:rsidR="00D0772D" w:rsidRDefault="00D0772D" w:rsidP="00D0772D">
            <w:r>
              <w:t>Test Data</w:t>
            </w:r>
          </w:p>
        </w:tc>
        <w:tc>
          <w:tcPr>
            <w:tcW w:w="4323" w:type="dxa"/>
          </w:tcPr>
          <w:p w14:paraId="2C660864" w14:textId="26A777E4" w:rsidR="00D0772D" w:rsidRDefault="00D0772D" w:rsidP="00D0772D">
            <w:pPr>
              <w:cnfStyle w:val="100000000000" w:firstRow="1" w:lastRow="0" w:firstColumn="0" w:lastColumn="0" w:oddVBand="0" w:evenVBand="0" w:oddHBand="0" w:evenHBand="0" w:firstRowFirstColumn="0" w:firstRowLastColumn="0" w:lastRowFirstColumn="0" w:lastRowLastColumn="0"/>
            </w:pPr>
            <w:r>
              <w:t>Expected Result</w:t>
            </w:r>
          </w:p>
        </w:tc>
      </w:tr>
      <w:tr w:rsidR="00D0772D" w14:paraId="7BCF43E4"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F30C15" w14:textId="4E166637" w:rsidR="00D0772D" w:rsidRDefault="00D0772D" w:rsidP="00D0772D">
            <w:r>
              <w:t>“StarterBlock”</w:t>
            </w:r>
          </w:p>
        </w:tc>
        <w:tc>
          <w:tcPr>
            <w:tcW w:w="4323" w:type="dxa"/>
          </w:tcPr>
          <w:p w14:paraId="1923570D" w14:textId="3D0742C1" w:rsidR="00D0772D" w:rsidRDefault="00D0772D" w:rsidP="00D0772D">
            <w:pPr>
              <w:cnfStyle w:val="000000100000" w:firstRow="0" w:lastRow="0" w:firstColumn="0" w:lastColumn="0" w:oddVBand="0" w:evenVBand="0" w:oddHBand="1" w:evenHBand="0" w:firstRowFirstColumn="0" w:firstRowLastColumn="0" w:lastRowFirstColumn="0" w:lastRowLastColumn="0"/>
            </w:pPr>
            <w:r>
              <w:t xml:space="preserve">A StarterBlock is added to the workspace </w:t>
            </w:r>
          </w:p>
        </w:tc>
      </w:tr>
      <w:tr w:rsidR="00D0772D" w14:paraId="43F360A3" w14:textId="77777777" w:rsidTr="00D0772D">
        <w:tc>
          <w:tcPr>
            <w:cnfStyle w:val="001000000000" w:firstRow="0" w:lastRow="0" w:firstColumn="1" w:lastColumn="0" w:oddVBand="0" w:evenVBand="0" w:oddHBand="0" w:evenHBand="0" w:firstRowFirstColumn="0" w:firstRowLastColumn="0" w:lastRowFirstColumn="0" w:lastRowLastColumn="0"/>
            <w:tcW w:w="4323" w:type="dxa"/>
          </w:tcPr>
          <w:p w14:paraId="596C8E8B" w14:textId="6A8CFA63" w:rsidR="00D0772D" w:rsidRDefault="00D0772D" w:rsidP="00D0772D">
            <w:r>
              <w:t>“123abc”</w:t>
            </w:r>
          </w:p>
        </w:tc>
        <w:tc>
          <w:tcPr>
            <w:tcW w:w="4323" w:type="dxa"/>
          </w:tcPr>
          <w:p w14:paraId="34A54922" w14:textId="645F2EEF" w:rsidR="00D0772D" w:rsidRDefault="00D0772D" w:rsidP="00D0772D">
            <w:pPr>
              <w:cnfStyle w:val="000000000000" w:firstRow="0" w:lastRow="0" w:firstColumn="0" w:lastColumn="0" w:oddVBand="0" w:evenVBand="0" w:oddHBand="0" w:evenHBand="0" w:firstRowFirstColumn="0" w:firstRowLastColumn="0" w:lastRowFirstColumn="0" w:lastRowLastColumn="0"/>
            </w:pPr>
            <w:r>
              <w:t>No effect</w:t>
            </w:r>
          </w:p>
        </w:tc>
      </w:tr>
      <w:tr w:rsidR="00D0772D" w14:paraId="07B58A87"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ACF2B66" w14:textId="3D31E1FB" w:rsidR="00D0772D" w:rsidRDefault="00D0772D" w:rsidP="00D0772D">
            <w:r>
              <w:t>“</w:t>
            </w:r>
            <w:proofErr w:type="spellStart"/>
            <w:r>
              <w:t>DecimalCreateBlock</w:t>
            </w:r>
            <w:proofErr w:type="spellEnd"/>
            <w:r>
              <w:t>”</w:t>
            </w:r>
          </w:p>
        </w:tc>
        <w:tc>
          <w:tcPr>
            <w:tcW w:w="4323" w:type="dxa"/>
          </w:tcPr>
          <w:p w14:paraId="28C0CE42" w14:textId="79EAF7BA" w:rsidR="00D0772D" w:rsidRDefault="00D0772D" w:rsidP="00D0772D">
            <w:pPr>
              <w:cnfStyle w:val="000000100000" w:firstRow="0" w:lastRow="0" w:firstColumn="0" w:lastColumn="0" w:oddVBand="0" w:evenVBand="0" w:oddHBand="1" w:evenHBand="0" w:firstRowFirstColumn="0" w:firstRowLastColumn="0" w:lastRowFirstColumn="0" w:lastRowLastColumn="0"/>
            </w:pPr>
            <w:r>
              <w:t xml:space="preserve">A </w:t>
            </w:r>
            <w:proofErr w:type="spellStart"/>
            <w:r>
              <w:t>DecimalCreateBlock</w:t>
            </w:r>
            <w:proofErr w:type="spellEnd"/>
            <w:r>
              <w:t xml:space="preserve"> is added to the workspace</w:t>
            </w:r>
          </w:p>
        </w:tc>
      </w:tr>
    </w:tbl>
    <w:p w14:paraId="2A133C16" w14:textId="77777777" w:rsidR="00D0772D" w:rsidRPr="00D0772D" w:rsidRDefault="00D0772D" w:rsidP="00D0772D"/>
    <w:p w14:paraId="384FCBB7" w14:textId="155B0C11" w:rsidR="005C2734" w:rsidRDefault="005C2734" w:rsidP="005C2734">
      <w:pPr>
        <w:pStyle w:val="Heading4"/>
      </w:pPr>
      <w:bookmarkStart w:id="41" w:name="_Ref1060677"/>
      <w:r>
        <w:lastRenderedPageBreak/>
        <w:t>Algorithm</w:t>
      </w:r>
      <w:r w:rsidR="00840180">
        <w:t>s</w:t>
      </w:r>
      <w:r>
        <w:t xml:space="preserve"> – Save</w:t>
      </w:r>
      <w:r w:rsidR="00840180">
        <w:t xml:space="preserve"> Data</w:t>
      </w:r>
      <w:bookmarkEnd w:id="41"/>
    </w:p>
    <w:p w14:paraId="60EAADA2" w14:textId="648550D4" w:rsidR="00EE1A91" w:rsidRDefault="00D31DD4" w:rsidP="00D0772D">
      <w:pPr>
        <w:pStyle w:val="Photo"/>
      </w:pPr>
      <w:r>
        <w:rPr>
          <w:noProof/>
        </w:rPr>
        <w:drawing>
          <wp:inline distT="0" distB="0" distL="0" distR="0" wp14:anchorId="697AC9FA" wp14:editId="7DA9D54A">
            <wp:extent cx="3996402" cy="5534025"/>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01878" cy="5541609"/>
                    </a:xfrm>
                    <a:prstGeom prst="rect">
                      <a:avLst/>
                    </a:prstGeom>
                  </pic:spPr>
                </pic:pic>
              </a:graphicData>
            </a:graphic>
          </wp:inline>
        </w:drawing>
      </w:r>
    </w:p>
    <w:p w14:paraId="16F05693" w14:textId="352EAAB9" w:rsidR="00D0772D" w:rsidRDefault="00D0772D" w:rsidP="00D0772D">
      <w:pPr>
        <w:pStyle w:val="Photo"/>
      </w:pPr>
      <w:r>
        <w:t>This algorithm gets the file, serializes it and then saves it</w:t>
      </w:r>
    </w:p>
    <w:p w14:paraId="5A584888" w14:textId="55ED63E0" w:rsidR="006E575A" w:rsidRDefault="006E575A" w:rsidP="006E575A">
      <w:r>
        <w:t>Because of the high potential for errors to occur, an error handler should be placed here to ensure errors do not affect the file system or the main program.</w:t>
      </w:r>
    </w:p>
    <w:p w14:paraId="5B7B8599" w14:textId="6F51B6B5" w:rsidR="00D0772D" w:rsidRDefault="00D0772D" w:rsidP="00D0772D">
      <w:pPr>
        <w:pStyle w:val="Heading5"/>
      </w:pPr>
      <w:r>
        <w:t>JSON, CSV or XML</w:t>
      </w:r>
    </w:p>
    <w:p w14:paraId="2CDB1FB0" w14:textId="1AC43138" w:rsidR="00D0772D" w:rsidRDefault="00D0772D" w:rsidP="00D0772D">
      <w:r>
        <w:t>Windows Forms components have large numbers of properties, so using a format that generates large amounts of text is less suitable. This immediately removes XML from the available set of formats as it generates very large amounts of text with its tags.</w:t>
      </w:r>
    </w:p>
    <w:p w14:paraId="51C1BB2A" w14:textId="3E97DC2F" w:rsidR="00D31DD4" w:rsidRDefault="00D0772D" w:rsidP="00D0772D">
      <w:r>
        <w:t xml:space="preserve">JSON and CSV are both relatively similar, however JSON was originally designed with Object Orientated Programming in mind, so it is more suitable. There is also the fact that </w:t>
      </w:r>
      <w:r>
        <w:lastRenderedPageBreak/>
        <w:t>a CSV relies on having the c</w:t>
      </w:r>
      <w:r w:rsidR="006E575A">
        <w:t>orrect content under the correct headings, whereas JSON can have any number of arbitrary properties, making it more suitable as the fields are defined within the object, not before it</w:t>
      </w:r>
      <w:r w:rsidR="00D31DD4">
        <w:t>.</w:t>
      </w:r>
    </w:p>
    <w:p w14:paraId="62E6C4B3" w14:textId="0AC414B9" w:rsidR="00D31DD4" w:rsidRDefault="00D31DD4" w:rsidP="00D0772D">
      <w:r>
        <w:t>I have also used the Newtonsoft.Json library before, meaning I am much more aware of how to use it than either of the other data formats.</w:t>
      </w:r>
    </w:p>
    <w:p w14:paraId="1F5BC5F7" w14:textId="77687250" w:rsidR="00D31DD4" w:rsidRDefault="00D31DD4" w:rsidP="00D0772D">
      <w:r>
        <w:t>For these reasons I have decided to use JSON for data transfer and storage.</w:t>
      </w:r>
    </w:p>
    <w:p w14:paraId="18D16C26" w14:textId="406732E6" w:rsidR="006E575A" w:rsidRDefault="00D31DD4" w:rsidP="00D31DD4">
      <w:pPr>
        <w:pStyle w:val="Heading5"/>
      </w:pPr>
      <w:r>
        <w:t>Test Data</w:t>
      </w:r>
    </w:p>
    <w:tbl>
      <w:tblPr>
        <w:tblStyle w:val="ListTable6Colorful"/>
        <w:tblW w:w="0" w:type="auto"/>
        <w:tblLook w:val="04A0" w:firstRow="1" w:lastRow="0" w:firstColumn="1" w:lastColumn="0" w:noHBand="0" w:noVBand="1"/>
      </w:tblPr>
      <w:tblGrid>
        <w:gridCol w:w="4323"/>
        <w:gridCol w:w="4323"/>
      </w:tblGrid>
      <w:tr w:rsidR="00D31DD4" w14:paraId="4B849889" w14:textId="77777777" w:rsidTr="00D31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C9EDA8C" w14:textId="49BC75A3" w:rsidR="00D31DD4" w:rsidRDefault="00D31DD4" w:rsidP="00D31DD4">
            <w:r>
              <w:t>Test Data</w:t>
            </w:r>
          </w:p>
        </w:tc>
        <w:tc>
          <w:tcPr>
            <w:tcW w:w="4323" w:type="dxa"/>
          </w:tcPr>
          <w:p w14:paraId="4532DE3D" w14:textId="33ECDED8" w:rsidR="00D31DD4" w:rsidRDefault="00D31DD4" w:rsidP="00D31DD4">
            <w:pPr>
              <w:cnfStyle w:val="100000000000" w:firstRow="1" w:lastRow="0" w:firstColumn="0" w:lastColumn="0" w:oddVBand="0" w:evenVBand="0" w:oddHBand="0" w:evenHBand="0" w:firstRowFirstColumn="0" w:firstRowLastColumn="0" w:lastRowFirstColumn="0" w:lastRowLastColumn="0"/>
            </w:pPr>
            <w:r>
              <w:t>Expected Result</w:t>
            </w:r>
          </w:p>
        </w:tc>
      </w:tr>
      <w:tr w:rsidR="00D31DD4" w14:paraId="23488094" w14:textId="77777777" w:rsidTr="00D31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DC9976" w14:textId="1DF5004C" w:rsidR="00D31DD4" w:rsidRDefault="00D31DD4" w:rsidP="00D31DD4">
            <w:r>
              <w:t>Empty form saved</w:t>
            </w:r>
          </w:p>
        </w:tc>
        <w:tc>
          <w:tcPr>
            <w:tcW w:w="4323" w:type="dxa"/>
          </w:tcPr>
          <w:p w14:paraId="01F8079B" w14:textId="742E393A" w:rsidR="00D31DD4" w:rsidRDefault="00D31DD4" w:rsidP="00D31DD4">
            <w:pPr>
              <w:cnfStyle w:val="000000100000" w:firstRow="0" w:lastRow="0" w:firstColumn="0" w:lastColumn="0" w:oddVBand="0" w:evenVBand="0" w:oddHBand="1" w:evenHBand="0" w:firstRowFirstColumn="0" w:firstRowLastColumn="0" w:lastRowFirstColumn="0" w:lastRowLastColumn="0"/>
            </w:pPr>
            <w:r>
              <w:t>JSON produced that represents this form</w:t>
            </w:r>
          </w:p>
        </w:tc>
      </w:tr>
      <w:tr w:rsidR="00E2083C" w14:paraId="7912ACE8" w14:textId="77777777" w:rsidTr="00D31DD4">
        <w:tc>
          <w:tcPr>
            <w:cnfStyle w:val="001000000000" w:firstRow="0" w:lastRow="0" w:firstColumn="1" w:lastColumn="0" w:oddVBand="0" w:evenVBand="0" w:oddHBand="0" w:evenHBand="0" w:firstRowFirstColumn="0" w:firstRowLastColumn="0" w:lastRowFirstColumn="0" w:lastRowLastColumn="0"/>
            <w:tcW w:w="4323" w:type="dxa"/>
          </w:tcPr>
          <w:p w14:paraId="2F797B3F" w14:textId="47BFCF8A" w:rsidR="00E2083C" w:rsidRDefault="00E2083C" w:rsidP="00E2083C">
            <w:r>
              <w:t>Form with several blocks saved</w:t>
            </w:r>
          </w:p>
        </w:tc>
        <w:tc>
          <w:tcPr>
            <w:tcW w:w="4323" w:type="dxa"/>
          </w:tcPr>
          <w:p w14:paraId="6279E352" w14:textId="400F5644" w:rsidR="00E2083C" w:rsidRDefault="00E2083C" w:rsidP="00E2083C">
            <w:pPr>
              <w:cnfStyle w:val="000000000000" w:firstRow="0" w:lastRow="0" w:firstColumn="0" w:lastColumn="0" w:oddVBand="0" w:evenVBand="0" w:oddHBand="0" w:evenHBand="0" w:firstRowFirstColumn="0" w:firstRowLastColumn="0" w:lastRowFirstColumn="0" w:lastRowLastColumn="0"/>
            </w:pPr>
            <w:r>
              <w:t>JSON produced that represents this form</w:t>
            </w:r>
          </w:p>
        </w:tc>
      </w:tr>
    </w:tbl>
    <w:p w14:paraId="5218679D" w14:textId="77777777" w:rsidR="00D31DD4" w:rsidRPr="00D31DD4" w:rsidRDefault="00D31DD4" w:rsidP="00D31DD4"/>
    <w:p w14:paraId="0D712020" w14:textId="2614084E" w:rsidR="00EE1A91" w:rsidRPr="00EE1A91" w:rsidRDefault="005C2734" w:rsidP="00EE1A91">
      <w:pPr>
        <w:pStyle w:val="Heading4"/>
      </w:pPr>
      <w:r>
        <w:t xml:space="preserve">Algorithm </w:t>
      </w:r>
      <w:r w:rsidR="00840180">
        <w:t>–</w:t>
      </w:r>
      <w:r>
        <w:t xml:space="preserve"> </w:t>
      </w:r>
      <w:r w:rsidR="00840180">
        <w:t>Move Blocks</w:t>
      </w:r>
    </w:p>
    <w:p w14:paraId="71FF1A84" w14:textId="262352C1" w:rsidR="00EE1A91" w:rsidRDefault="00E2083C" w:rsidP="00E2083C">
      <w:pPr>
        <w:pStyle w:val="Photo"/>
      </w:pPr>
      <w:r>
        <w:rPr>
          <w:noProof/>
        </w:rPr>
        <w:drawing>
          <wp:inline distT="0" distB="0" distL="0" distR="0" wp14:anchorId="55C97E3F" wp14:editId="26EB2626">
            <wp:extent cx="5490210" cy="21101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0210" cy="2110105"/>
                    </a:xfrm>
                    <a:prstGeom prst="rect">
                      <a:avLst/>
                    </a:prstGeom>
                  </pic:spPr>
                </pic:pic>
              </a:graphicData>
            </a:graphic>
          </wp:inline>
        </w:drawing>
      </w:r>
    </w:p>
    <w:p w14:paraId="342A6C83" w14:textId="773AA6C4" w:rsidR="00E2083C" w:rsidRDefault="00E2083C" w:rsidP="00E2083C">
      <w:pPr>
        <w:pStyle w:val="Photo"/>
      </w:pPr>
      <w:r>
        <w:t xml:space="preserve">This combination of 3 event handlers ensures that </w:t>
      </w:r>
      <w:proofErr w:type="spellStart"/>
      <w:r>
        <w:t>ToMove</w:t>
      </w:r>
      <w:proofErr w:type="spellEnd"/>
      <w:r>
        <w:t xml:space="preserve"> is never Null when the timer ticks</w:t>
      </w:r>
    </w:p>
    <w:p w14:paraId="201CA9BC" w14:textId="185D18C8" w:rsidR="00E2083C" w:rsidRDefault="00E2083C" w:rsidP="00E2083C">
      <w:r>
        <w:t xml:space="preserve">These three handlers work together to move </w:t>
      </w:r>
      <w:r w:rsidR="00C16E66">
        <w:t>the block being dragged. By setting the block before the timer is started, and then stopping the timer before the reference is deleted, a NullReferenceException is avoided</w:t>
      </w:r>
    </w:p>
    <w:p w14:paraId="468C687A" w14:textId="42F7C1A6" w:rsidR="00CC456D" w:rsidRDefault="00CC456D" w:rsidP="00CC456D">
      <w:pPr>
        <w:pStyle w:val="Heading5"/>
      </w:pPr>
      <w:r>
        <w:t>Test Data</w:t>
      </w:r>
    </w:p>
    <w:tbl>
      <w:tblPr>
        <w:tblStyle w:val="ListTable6Colorful"/>
        <w:tblW w:w="0" w:type="auto"/>
        <w:tblLook w:val="04A0" w:firstRow="1" w:lastRow="0" w:firstColumn="1" w:lastColumn="0" w:noHBand="0" w:noVBand="1"/>
      </w:tblPr>
      <w:tblGrid>
        <w:gridCol w:w="4323"/>
        <w:gridCol w:w="4323"/>
      </w:tblGrid>
      <w:tr w:rsidR="00CC456D" w14:paraId="79EF67E1" w14:textId="77777777" w:rsidTr="00CC4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940ED4" w14:textId="0F26857E" w:rsidR="00CC456D" w:rsidRDefault="00CC456D" w:rsidP="00CC456D">
            <w:r>
              <w:t>Test Data</w:t>
            </w:r>
          </w:p>
        </w:tc>
        <w:tc>
          <w:tcPr>
            <w:tcW w:w="4323" w:type="dxa"/>
          </w:tcPr>
          <w:p w14:paraId="2909D9A5" w14:textId="36D070DF" w:rsidR="00CC456D" w:rsidRDefault="00CC456D" w:rsidP="00CC456D">
            <w:pPr>
              <w:cnfStyle w:val="100000000000" w:firstRow="1" w:lastRow="0" w:firstColumn="0" w:lastColumn="0" w:oddVBand="0" w:evenVBand="0" w:oddHBand="0" w:evenHBand="0" w:firstRowFirstColumn="0" w:firstRowLastColumn="0" w:lastRowFirstColumn="0" w:lastRowLastColumn="0"/>
            </w:pPr>
            <w:r>
              <w:t>Expected Result</w:t>
            </w:r>
          </w:p>
        </w:tc>
      </w:tr>
      <w:tr w:rsidR="00CC456D" w14:paraId="570084E3" w14:textId="77777777" w:rsidTr="00CC4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07113E1" w14:textId="21DF6251" w:rsidR="00CC456D" w:rsidRDefault="00CC456D" w:rsidP="00CC456D">
            <w:r>
              <w:t>Mouse held down on block, no movement, and is then released</w:t>
            </w:r>
          </w:p>
        </w:tc>
        <w:tc>
          <w:tcPr>
            <w:tcW w:w="4323" w:type="dxa"/>
          </w:tcPr>
          <w:p w14:paraId="4C0CAE30" w14:textId="77777777"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starts when mouse presses down</w:t>
            </w:r>
          </w:p>
          <w:p w14:paraId="3D14835E" w14:textId="4970083C"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stops when mouse is released</w:t>
            </w:r>
          </w:p>
        </w:tc>
      </w:tr>
      <w:tr w:rsidR="00CC456D" w14:paraId="34D3C0DD" w14:textId="77777777" w:rsidTr="00CC456D">
        <w:tc>
          <w:tcPr>
            <w:cnfStyle w:val="001000000000" w:firstRow="0" w:lastRow="0" w:firstColumn="1" w:lastColumn="0" w:oddVBand="0" w:evenVBand="0" w:oddHBand="0" w:evenHBand="0" w:firstRowFirstColumn="0" w:firstRowLastColumn="0" w:lastRowFirstColumn="0" w:lastRowLastColumn="0"/>
            <w:tcW w:w="4323" w:type="dxa"/>
          </w:tcPr>
          <w:p w14:paraId="49F6ED34" w14:textId="458965B2" w:rsidR="00CC456D" w:rsidRDefault="00CC456D" w:rsidP="00CC456D">
            <w:r>
              <w:t>Mouse held down on block, moved, and then released</w:t>
            </w:r>
          </w:p>
        </w:tc>
        <w:tc>
          <w:tcPr>
            <w:tcW w:w="4323" w:type="dxa"/>
          </w:tcPr>
          <w:p w14:paraId="5858A731"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Timer starts when mouse presses down</w:t>
            </w:r>
          </w:p>
          <w:p w14:paraId="0A8FB156"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Block moves to mouse location when moved</w:t>
            </w:r>
          </w:p>
          <w:p w14:paraId="20F6BD95" w14:textId="33411628" w:rsidR="00CC456D" w:rsidRDefault="00CC456D" w:rsidP="00CC456D">
            <w:pPr>
              <w:cnfStyle w:val="000000000000" w:firstRow="0" w:lastRow="0" w:firstColumn="0" w:lastColumn="0" w:oddVBand="0" w:evenVBand="0" w:oddHBand="0" w:evenHBand="0" w:firstRowFirstColumn="0" w:firstRowLastColumn="0" w:lastRowFirstColumn="0" w:lastRowLastColumn="0"/>
            </w:pPr>
            <w:r>
              <w:lastRenderedPageBreak/>
              <w:t>Timer stops when mouse is released</w:t>
            </w:r>
          </w:p>
        </w:tc>
      </w:tr>
    </w:tbl>
    <w:p w14:paraId="35CCC8C2" w14:textId="77777777" w:rsidR="00CC456D" w:rsidRPr="00CC456D" w:rsidRDefault="00CC456D" w:rsidP="00CC456D"/>
    <w:p w14:paraId="27B54590" w14:textId="6F5BC95C" w:rsidR="00840180" w:rsidRDefault="00840180" w:rsidP="00840180">
      <w:pPr>
        <w:pStyle w:val="Heading4"/>
      </w:pPr>
      <w:r>
        <w:t>Algorithms – Connect Blocks</w:t>
      </w:r>
    </w:p>
    <w:p w14:paraId="2F48D418" w14:textId="77777777" w:rsidR="00EE1A91" w:rsidRPr="00EE1A91" w:rsidRDefault="00EE1A91" w:rsidP="00EE1A91"/>
    <w:p w14:paraId="02E916F1" w14:textId="450AD063" w:rsidR="00840180" w:rsidRDefault="00840180" w:rsidP="00840180">
      <w:pPr>
        <w:pStyle w:val="Heading4"/>
      </w:pPr>
      <w:r>
        <w:t>Algorithms – Draw Connections</w:t>
      </w:r>
    </w:p>
    <w:p w14:paraId="4AE93324" w14:textId="77777777" w:rsidR="00EE1A91" w:rsidRPr="00EE1A91" w:rsidRDefault="00EE1A91" w:rsidP="00EE1A91">
      <w:bookmarkStart w:id="42" w:name="_GoBack"/>
      <w:bookmarkEnd w:id="42"/>
    </w:p>
    <w:p w14:paraId="79F91EAE" w14:textId="71BEF073" w:rsidR="00840180" w:rsidRDefault="00840180" w:rsidP="00840180">
      <w:pPr>
        <w:pStyle w:val="Heading4"/>
      </w:pPr>
      <w:r>
        <w:t>Algorithms – Delete / Copy / Paste Block</w:t>
      </w:r>
    </w:p>
    <w:p w14:paraId="451B57F9" w14:textId="77777777" w:rsidR="00EE1A91" w:rsidRPr="00EE1A91" w:rsidRDefault="00EE1A91" w:rsidP="00EE1A91"/>
    <w:p w14:paraId="5ADFBB0A" w14:textId="430F9D39" w:rsidR="00840180" w:rsidRDefault="00840180" w:rsidP="00840180">
      <w:pPr>
        <w:pStyle w:val="Heading4"/>
      </w:pPr>
      <w:r>
        <w:t>Algorithms – Command Palette</w:t>
      </w:r>
    </w:p>
    <w:p w14:paraId="490F79C2" w14:textId="77777777" w:rsidR="00EE1A91" w:rsidRPr="00EE1A91" w:rsidRDefault="00EE1A91" w:rsidP="00EE1A91"/>
    <w:p w14:paraId="07880A8B" w14:textId="37B07EF0" w:rsidR="00840180" w:rsidRDefault="00840180" w:rsidP="00840180">
      <w:pPr>
        <w:pStyle w:val="Heading4"/>
      </w:pPr>
      <w:r>
        <w:t>Algorithms – Build Program</w:t>
      </w:r>
    </w:p>
    <w:p w14:paraId="090294B5" w14:textId="77777777" w:rsidR="00EE1A91" w:rsidRPr="00EE1A91" w:rsidRDefault="00EE1A91" w:rsidP="00EE1A91"/>
    <w:p w14:paraId="4C6DC40A" w14:textId="1991C107" w:rsidR="00822973" w:rsidRPr="005C2734" w:rsidRDefault="00822973" w:rsidP="005C2734">
      <w:pPr>
        <w:rPr>
          <w:color w:val="007789" w:themeColor="accent1" w:themeShade="BF"/>
        </w:rPr>
      </w:pPr>
      <w:r>
        <w:br w:type="page"/>
      </w:r>
    </w:p>
    <w:p w14:paraId="5AFEC50B" w14:textId="2ECD4651" w:rsidR="00BA2E82" w:rsidRDefault="00822973" w:rsidP="00BA2E82">
      <w:pPr>
        <w:pStyle w:val="Heading1"/>
      </w:pPr>
      <w:bookmarkStart w:id="43" w:name="_Toc526491733"/>
      <w:r>
        <w:lastRenderedPageBreak/>
        <w:t>DEVELOPMENT</w:t>
      </w:r>
      <w:bookmarkEnd w:id="43"/>
    </w:p>
    <w:p w14:paraId="140F5AA2" w14:textId="2D525A47" w:rsidR="00EF6483" w:rsidRPr="00EF6483" w:rsidRDefault="00EF6483" w:rsidP="00EF6483">
      <w:pPr>
        <w:pStyle w:val="Heading2"/>
      </w:pPr>
      <w:bookmarkStart w:id="44" w:name="_Overview"/>
      <w:bookmarkStart w:id="45" w:name="_Toc526491734"/>
      <w:bookmarkEnd w:id="44"/>
      <w:r>
        <w:t>Over</w:t>
      </w:r>
      <w:r w:rsidR="004D521F">
        <w:t>v</w:t>
      </w:r>
      <w:r>
        <w:t>iew</w:t>
      </w:r>
      <w:bookmarkEnd w:id="45"/>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62296B">
      <w:pPr>
        <w:pStyle w:val="ListParagraph"/>
        <w:numPr>
          <w:ilvl w:val="0"/>
          <w:numId w:val="36"/>
        </w:numPr>
      </w:pPr>
      <w:r>
        <w:t>The UI</w:t>
      </w:r>
    </w:p>
    <w:p w14:paraId="47A6C944" w14:textId="0F4F63DC" w:rsidR="00D304EB" w:rsidRDefault="00D304EB" w:rsidP="00D304EB">
      <w:pPr>
        <w:pStyle w:val="ListParagraph"/>
        <w:numPr>
          <w:ilvl w:val="1"/>
          <w:numId w:val="36"/>
        </w:numPr>
      </w:pPr>
      <w:r>
        <w:t>“Toolbox”</w:t>
      </w:r>
    </w:p>
    <w:p w14:paraId="73B6AA30" w14:textId="19022D38" w:rsidR="00D304EB" w:rsidRDefault="00D304EB" w:rsidP="00D304EB">
      <w:pPr>
        <w:pStyle w:val="ListParagraph"/>
        <w:numPr>
          <w:ilvl w:val="1"/>
          <w:numId w:val="36"/>
        </w:numPr>
      </w:pPr>
      <w:r>
        <w:t>Workspace</w:t>
      </w:r>
    </w:p>
    <w:p w14:paraId="038D79E4" w14:textId="69495A09" w:rsidR="00D304EB" w:rsidRDefault="00D304EB" w:rsidP="00D304EB">
      <w:pPr>
        <w:pStyle w:val="ListParagraph"/>
        <w:numPr>
          <w:ilvl w:val="1"/>
          <w:numId w:val="36"/>
        </w:numPr>
      </w:pPr>
      <w:r>
        <w:t>Testing?</w:t>
      </w:r>
    </w:p>
    <w:p w14:paraId="16A9E871" w14:textId="3E0FEA34" w:rsidR="0062296B" w:rsidRDefault="0062296B" w:rsidP="0062296B">
      <w:pPr>
        <w:pStyle w:val="ListParagraph"/>
        <w:numPr>
          <w:ilvl w:val="0"/>
          <w:numId w:val="36"/>
        </w:numPr>
      </w:pPr>
      <w:r>
        <w:t>The Blocks</w:t>
      </w:r>
    </w:p>
    <w:p w14:paraId="0398AC0E" w14:textId="2261C198" w:rsidR="00D304EB" w:rsidRDefault="00D304EB" w:rsidP="00D304EB">
      <w:pPr>
        <w:pStyle w:val="ListParagraph"/>
        <w:numPr>
          <w:ilvl w:val="1"/>
          <w:numId w:val="36"/>
        </w:numPr>
      </w:pPr>
      <w:r w:rsidRPr="00D304EB">
        <w:rPr>
          <w:rStyle w:val="CodeChar"/>
        </w:rPr>
        <w:t>BaseBlock</w:t>
      </w:r>
    </w:p>
    <w:p w14:paraId="23C7A845" w14:textId="1B175CDA" w:rsidR="00D304EB" w:rsidRDefault="00D304EB" w:rsidP="00D304EB">
      <w:pPr>
        <w:pStyle w:val="ListParagraph"/>
        <w:numPr>
          <w:ilvl w:val="1"/>
          <w:numId w:val="36"/>
        </w:numPr>
      </w:pPr>
      <w:r>
        <w:t>Chaining them together</w:t>
      </w:r>
    </w:p>
    <w:p w14:paraId="1FEB23A9" w14:textId="38665DCD" w:rsidR="0062296B" w:rsidRDefault="0062296B" w:rsidP="0062296B">
      <w:pPr>
        <w:pStyle w:val="ListParagraph"/>
        <w:numPr>
          <w:ilvl w:val="1"/>
          <w:numId w:val="36"/>
        </w:numPr>
      </w:pPr>
      <w:r>
        <w:t>Their individual functionality</w:t>
      </w:r>
    </w:p>
    <w:p w14:paraId="4A295DB6" w14:textId="456EC378" w:rsidR="0062296B" w:rsidRDefault="0062296B" w:rsidP="0062296B">
      <w:pPr>
        <w:pStyle w:val="ListParagraph"/>
        <w:numPr>
          <w:ilvl w:val="0"/>
          <w:numId w:val="36"/>
        </w:numPr>
      </w:pPr>
      <w:r>
        <w:t>Running a program</w:t>
      </w:r>
    </w:p>
    <w:p w14:paraId="454D9CB3" w14:textId="7E4B872F" w:rsidR="004F08B1" w:rsidRDefault="004F08B1" w:rsidP="004F08B1">
      <w:pPr>
        <w:pStyle w:val="ListParagraph"/>
        <w:numPr>
          <w:ilvl w:val="1"/>
          <w:numId w:val="36"/>
        </w:numPr>
      </w:pPr>
      <w:r>
        <w:t>CLI</w:t>
      </w:r>
    </w:p>
    <w:p w14:paraId="6242D2D7" w14:textId="027D30F6" w:rsidR="00D304EB" w:rsidRDefault="00D304EB" w:rsidP="00D304EB">
      <w:pPr>
        <w:pStyle w:val="ListParagraph"/>
        <w:numPr>
          <w:ilvl w:val="1"/>
          <w:numId w:val="36"/>
        </w:numPr>
      </w:pPr>
      <w:r>
        <w:t>Compile vs Interpret</w:t>
      </w:r>
    </w:p>
    <w:p w14:paraId="46716F12" w14:textId="0613834C" w:rsidR="0062296B" w:rsidRDefault="00D304EB" w:rsidP="0062296B">
      <w:pPr>
        <w:pStyle w:val="ListParagraph"/>
        <w:numPr>
          <w:ilvl w:val="0"/>
          <w:numId w:val="36"/>
        </w:numPr>
      </w:pPr>
      <w:r>
        <w:t xml:space="preserve">Saving </w:t>
      </w:r>
      <w:r w:rsidR="004F08B1">
        <w:t xml:space="preserve">and loading </w:t>
      </w:r>
      <w:r>
        <w:t>your work</w:t>
      </w:r>
    </w:p>
    <w:p w14:paraId="35A0BA73" w14:textId="587FB289" w:rsidR="004F08B1" w:rsidRDefault="004F08B1" w:rsidP="004F08B1">
      <w:pPr>
        <w:pStyle w:val="ListParagraph"/>
        <w:numPr>
          <w:ilvl w:val="1"/>
          <w:numId w:val="36"/>
        </w:numPr>
      </w:pPr>
      <w:r>
        <w:t>Saving</w:t>
      </w:r>
    </w:p>
    <w:p w14:paraId="35F129F5" w14:textId="405985CC" w:rsidR="004F08B1" w:rsidRDefault="004F08B1" w:rsidP="004F08B1">
      <w:pPr>
        <w:pStyle w:val="ListParagraph"/>
        <w:numPr>
          <w:ilvl w:val="1"/>
          <w:numId w:val="36"/>
        </w:numPr>
      </w:pPr>
      <w:r>
        <w:t>Loading</w:t>
      </w:r>
    </w:p>
    <w:p w14:paraId="01F87655" w14:textId="3C91C05B" w:rsidR="007E25F6" w:rsidRDefault="007E25F6" w:rsidP="007E25F6">
      <w:pPr>
        <w:pStyle w:val="ListParagraph"/>
        <w:numPr>
          <w:ilvl w:val="1"/>
          <w:numId w:val="36"/>
        </w:numPr>
      </w:pPr>
      <w:r>
        <w:t>Save to C#?</w:t>
      </w:r>
    </w:p>
    <w:p w14:paraId="53FD9A8B" w14:textId="41219218" w:rsidR="00D304EB" w:rsidRDefault="00D304EB" w:rsidP="00D304EB">
      <w:pPr>
        <w:pStyle w:val="Heading2"/>
      </w:pPr>
      <w:bookmarkStart w:id="46" w:name="_Toc526491735"/>
      <w:r>
        <w:t>The UI</w:t>
      </w:r>
      <w:bookmarkEnd w:id="46"/>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47" w:name="_Toc526491736"/>
      <w:r>
        <w:t>The Debugger</w:t>
      </w:r>
      <w:bookmarkEnd w:id="47"/>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2C4043">
      <w:pPr>
        <w:pStyle w:val="Code"/>
        <w:rPr>
          <w:color w:val="0000FF"/>
        </w:rPr>
      </w:pPr>
      <w:r>
        <w:rPr>
          <w:color w:val="0000FF"/>
        </w:rPr>
        <w:t xml:space="preserve">public </w:t>
      </w:r>
      <w:r>
        <w:t>FrmDebugger()</w:t>
      </w:r>
    </w:p>
    <w:p w14:paraId="2B12B0F1" w14:textId="211C0777" w:rsidR="00543D41" w:rsidRDefault="00543D41" w:rsidP="002C4043">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2C4043">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2C4043">
      <w:pPr>
        <w:pStyle w:val="Code"/>
      </w:pPr>
    </w:p>
    <w:p w14:paraId="746D0B79" w14:textId="16EB8318" w:rsidR="005625C2" w:rsidRDefault="005625C2" w:rsidP="002C4043">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2C4043">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2C4043">
      <w:pPr>
        <w:pStyle w:val="Code"/>
      </w:pPr>
      <w:r>
        <w:tab/>
        <w:t>MyDebugger.Show();</w:t>
      </w:r>
    </w:p>
    <w:p w14:paraId="067E63A6" w14:textId="0B11E127" w:rsidR="005625C2" w:rsidRDefault="005625C2" w:rsidP="002C4043">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5EC0B618" w14:textId="3F167982" w:rsidR="00E66DA2" w:rsidRPr="00E66DA2" w:rsidRDefault="002008F9" w:rsidP="00E66DA2">
      <w:r>
        <w:t xml:space="preserve">Thanks to </w:t>
      </w:r>
      <w:hyperlink r:id="rId151" w:history="1">
        <w:r w:rsidRPr="00D12EB4">
          <w:rPr>
            <w:rStyle w:val="Hyperlink"/>
          </w:rPr>
          <w:t>https://stackoverflow.com/questions/355724/embedding-a-dos-console-in-a-windows-form</w:t>
        </w:r>
      </w:hyperlink>
      <w:r>
        <w:t xml:space="preserve">, I </w:t>
      </w:r>
      <w:r w:rsidR="000673E2">
        <w:t xml:space="preserve">found out about the </w:t>
      </w:r>
      <w:bookmarkStart w:id="48" w:name="_Hlk526154565"/>
      <w:r w:rsidR="004159CB">
        <w:rPr>
          <w:rStyle w:val="CodeChar"/>
        </w:rPr>
        <w:t>Redirect</w:t>
      </w:r>
      <w:bookmarkEnd w:id="48"/>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w:t>
      </w:r>
      <w:r w:rsidR="00E66DA2">
        <w:t>instantiating the process</w:t>
      </w:r>
      <w:r w:rsidR="004159CB">
        <w:t xml:space="preserve"> is as follows:</w:t>
      </w:r>
    </w:p>
    <w:p w14:paraId="79E0E13C" w14:textId="5B770FE3" w:rsidR="00E66DA2" w:rsidRDefault="00E66DA2" w:rsidP="002C4043">
      <w:pPr>
        <w:pStyle w:val="Code"/>
        <w:rPr>
          <w:color w:val="000000"/>
        </w:rPr>
      </w:pPr>
      <w:r>
        <w:t>private</w:t>
      </w:r>
      <w:r>
        <w:rPr>
          <w:color w:val="000000"/>
        </w:rPr>
        <w:t xml:space="preserve"> </w:t>
      </w:r>
      <w:r>
        <w:t>readonly</w:t>
      </w:r>
      <w:r>
        <w:rPr>
          <w:color w:val="000000"/>
        </w:rPr>
        <w:t xml:space="preserve"> </w:t>
      </w:r>
      <w:r>
        <w:rPr>
          <w:color w:val="00008B"/>
        </w:rPr>
        <w:t>Process</w:t>
      </w:r>
      <w:r>
        <w:rPr>
          <w:color w:val="000000"/>
        </w:rPr>
        <w:t xml:space="preserve"> </w:t>
      </w:r>
      <w:r>
        <w:rPr>
          <w:color w:val="800080"/>
        </w:rPr>
        <w:t>_DebugProcess</w:t>
      </w:r>
      <w:r>
        <w:rPr>
          <w:color w:val="000000"/>
        </w:rPr>
        <w:t>;</w:t>
      </w:r>
    </w:p>
    <w:p w14:paraId="0B68016D" w14:textId="77777777" w:rsidR="00E66DA2" w:rsidRDefault="00E66DA2" w:rsidP="002C4043">
      <w:pPr>
        <w:pStyle w:val="Code"/>
      </w:pPr>
    </w:p>
    <w:p w14:paraId="5ACD8380" w14:textId="7B7D27AD" w:rsidR="00E66DA2" w:rsidRDefault="00E66DA2" w:rsidP="002C4043">
      <w:pPr>
        <w:pStyle w:val="Code"/>
      </w:pPr>
      <w:r>
        <w:rPr>
          <w:color w:val="0000FF"/>
        </w:rPr>
        <w:t>public</w:t>
      </w:r>
      <w:r>
        <w:t xml:space="preserve"> </w:t>
      </w:r>
      <w:r>
        <w:rPr>
          <w:color w:val="00008B"/>
        </w:rPr>
        <w:t>FrmDebugger</w:t>
      </w:r>
      <w:r>
        <w:t>(</w:t>
      </w:r>
      <w:r>
        <w:rPr>
          <w:color w:val="0000FF"/>
        </w:rPr>
        <w:t>string</w:t>
      </w:r>
      <w:r>
        <w:t xml:space="preserve"> FileToDebug, </w:t>
      </w:r>
      <w:r>
        <w:rPr>
          <w:color w:val="00008B"/>
        </w:rPr>
        <w:t>FrmDesigner</w:t>
      </w:r>
      <w:r>
        <w:t xml:space="preserve"> MyParent) {</w:t>
      </w:r>
    </w:p>
    <w:p w14:paraId="2710AD6D" w14:textId="3FF5FCF9" w:rsidR="00E66DA2" w:rsidRDefault="00E66DA2" w:rsidP="002C4043">
      <w:pPr>
        <w:pStyle w:val="Code"/>
      </w:pPr>
      <w:r>
        <w:tab/>
        <w:t>…</w:t>
      </w:r>
    </w:p>
    <w:p w14:paraId="52337A72" w14:textId="0B65C89A" w:rsidR="00E66DA2" w:rsidRDefault="00E66DA2" w:rsidP="002C4043">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1BED4082" w14:textId="43AB6B14" w:rsidR="00E66DA2" w:rsidRDefault="00E66DA2" w:rsidP="002C4043">
      <w:pPr>
        <w:pStyle w:val="Code"/>
        <w:rPr>
          <w:color w:val="000000"/>
        </w:rPr>
      </w:pPr>
      <w:r>
        <w:rPr>
          <w:color w:val="000000"/>
        </w:rPr>
        <w:lastRenderedPageBreak/>
        <w:tab/>
      </w: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77D06D93" w14:textId="4D3485C6" w:rsidR="00E66DA2" w:rsidRDefault="00E66DA2" w:rsidP="002C4043">
      <w:pPr>
        <w:pStyle w:val="Code"/>
      </w:pPr>
      <w:r>
        <w:tab/>
      </w:r>
      <w:r>
        <w:tab/>
      </w:r>
      <w:r>
        <w:tab/>
        <w:t>FileName = FileToDebug,</w:t>
      </w:r>
    </w:p>
    <w:p w14:paraId="1208A301" w14:textId="77777777" w:rsidR="00E66DA2" w:rsidRDefault="00E66DA2" w:rsidP="002C4043">
      <w:pPr>
        <w:pStyle w:val="Code"/>
      </w:pPr>
    </w:p>
    <w:p w14:paraId="2DDDE7FA" w14:textId="77777777" w:rsidR="0008046D" w:rsidRDefault="00E66DA2" w:rsidP="002C4043">
      <w:pPr>
        <w:pStyle w:val="Code"/>
        <w:rPr>
          <w:color w:val="000000"/>
        </w:rPr>
      </w:pPr>
      <w:r>
        <w:rPr>
          <w:color w:val="000000"/>
        </w:rPr>
        <w:tab/>
      </w:r>
      <w:r>
        <w:rPr>
          <w:color w:val="000000"/>
        </w:rPr>
        <w:tab/>
      </w:r>
      <w:r>
        <w:rPr>
          <w:color w:val="000000"/>
        </w:rPr>
        <w:tab/>
      </w:r>
      <w:r>
        <w:t>CreateNoWindow</w:t>
      </w:r>
      <w:r>
        <w:rPr>
          <w:color w:val="000000"/>
        </w:rPr>
        <w:t xml:space="preserve"> = </w:t>
      </w:r>
      <w:r>
        <w:rPr>
          <w:color w:val="0000FF"/>
        </w:rPr>
        <w:t>true</w:t>
      </w:r>
      <w:r>
        <w:rPr>
          <w:color w:val="000000"/>
        </w:rPr>
        <w:t>,</w:t>
      </w:r>
    </w:p>
    <w:p w14:paraId="706227EA" w14:textId="26B95DAE" w:rsidR="00E66DA2" w:rsidRDefault="0008046D" w:rsidP="002C4043">
      <w:pPr>
        <w:pStyle w:val="Code"/>
        <w:rPr>
          <w:color w:val="000000"/>
        </w:rPr>
      </w:pPr>
      <w:r>
        <w:tab/>
      </w:r>
      <w:r>
        <w:tab/>
      </w:r>
      <w:r>
        <w:tab/>
      </w:r>
      <w:r>
        <w:tab/>
      </w:r>
      <w:r w:rsidR="00E66DA2">
        <w:t>// No new window</w:t>
      </w:r>
    </w:p>
    <w:p w14:paraId="15D3FA13" w14:textId="77777777" w:rsidR="0008046D" w:rsidRDefault="00E66DA2" w:rsidP="002C4043">
      <w:pPr>
        <w:pStyle w:val="Code"/>
        <w:rPr>
          <w:color w:val="000000"/>
        </w:rPr>
      </w:pPr>
      <w:r>
        <w:rPr>
          <w:color w:val="000000"/>
        </w:rPr>
        <w:tab/>
      </w:r>
      <w:r>
        <w:rPr>
          <w:color w:val="000000"/>
        </w:rPr>
        <w:tab/>
      </w:r>
      <w:r>
        <w:rPr>
          <w:color w:val="000000"/>
        </w:rPr>
        <w:tab/>
      </w:r>
      <w:r>
        <w:t>UseShellExecute</w:t>
      </w:r>
      <w:r>
        <w:rPr>
          <w:color w:val="000000"/>
        </w:rPr>
        <w:t xml:space="preserve"> = </w:t>
      </w:r>
      <w:r>
        <w:rPr>
          <w:color w:val="0000FF"/>
        </w:rPr>
        <w:t>false</w:t>
      </w:r>
      <w:r>
        <w:rPr>
          <w:color w:val="000000"/>
        </w:rPr>
        <w:t>,</w:t>
      </w:r>
    </w:p>
    <w:p w14:paraId="00A231F3" w14:textId="656D269E" w:rsidR="00E66DA2" w:rsidRDefault="0008046D" w:rsidP="002C4043">
      <w:pPr>
        <w:pStyle w:val="Code"/>
        <w:rPr>
          <w:color w:val="000000"/>
        </w:rPr>
      </w:pPr>
      <w:r>
        <w:tab/>
      </w:r>
      <w:r>
        <w:tab/>
      </w:r>
      <w:r>
        <w:tab/>
      </w:r>
      <w:r>
        <w:tab/>
      </w:r>
      <w:r w:rsidR="00E66DA2">
        <w:t>// Don't run it in the system shell</w:t>
      </w:r>
    </w:p>
    <w:p w14:paraId="6962E728" w14:textId="77777777" w:rsidR="00E66DA2" w:rsidRDefault="00E66DA2" w:rsidP="002C4043">
      <w:pPr>
        <w:pStyle w:val="Code"/>
      </w:pPr>
    </w:p>
    <w:p w14:paraId="124AC5FF" w14:textId="3DFA8A9B" w:rsidR="00E66DA2" w:rsidRDefault="00E66DA2" w:rsidP="002C4043">
      <w:pPr>
        <w:pStyle w:val="Code"/>
        <w:rPr>
          <w:color w:val="000000"/>
        </w:rPr>
      </w:pPr>
      <w:r>
        <w:rPr>
          <w:color w:val="000000"/>
        </w:rPr>
        <w:tab/>
      </w:r>
      <w:r>
        <w:rPr>
          <w:color w:val="000000"/>
        </w:rPr>
        <w:tab/>
      </w:r>
      <w:r>
        <w:rPr>
          <w:color w:val="000000"/>
        </w:rPr>
        <w:tab/>
      </w:r>
      <w:r>
        <w:t>//Arguments = "DEBUG"</w:t>
      </w:r>
    </w:p>
    <w:p w14:paraId="599A8C1F" w14:textId="77777777" w:rsidR="00E66DA2" w:rsidRDefault="00E66DA2" w:rsidP="002C4043">
      <w:pPr>
        <w:pStyle w:val="Code"/>
      </w:pPr>
    </w:p>
    <w:p w14:paraId="69E8EF44" w14:textId="77777777" w:rsidR="0008046D" w:rsidRDefault="00E66DA2" w:rsidP="002C4043">
      <w:pPr>
        <w:pStyle w:val="Code"/>
      </w:pPr>
      <w:r>
        <w:tab/>
      </w:r>
      <w:r>
        <w:tab/>
      </w:r>
      <w:r>
        <w:tab/>
      </w:r>
      <w:r w:rsidRPr="00E66DA2">
        <w:t>RedirectStandardError</w:t>
      </w:r>
      <w:r>
        <w:t xml:space="preserve"> = </w:t>
      </w:r>
      <w:r>
        <w:rPr>
          <w:color w:val="0000FF"/>
        </w:rPr>
        <w:t>true</w:t>
      </w:r>
      <w:r>
        <w:t>,</w:t>
      </w:r>
    </w:p>
    <w:p w14:paraId="18FE5BDA" w14:textId="4BAB90B7" w:rsidR="00E66DA2" w:rsidRDefault="0008046D" w:rsidP="002C4043">
      <w:pPr>
        <w:pStyle w:val="Code"/>
      </w:pPr>
      <w:r>
        <w:tab/>
      </w:r>
      <w:r>
        <w:tab/>
      </w:r>
      <w:r>
        <w:tab/>
      </w:r>
      <w:r>
        <w:tab/>
      </w:r>
      <w:r w:rsidR="00E66DA2">
        <w:t>// Allows me to read the error output</w:t>
      </w:r>
    </w:p>
    <w:p w14:paraId="650F52BB" w14:textId="77777777" w:rsidR="0008046D" w:rsidRDefault="00E66DA2" w:rsidP="002C4043">
      <w:pPr>
        <w:pStyle w:val="Code"/>
      </w:pPr>
      <w:r>
        <w:tab/>
      </w:r>
      <w:r>
        <w:tab/>
      </w:r>
      <w:r>
        <w:tab/>
        <w:t xml:space="preserve">RedirectStandardOutput = </w:t>
      </w:r>
      <w:r>
        <w:rPr>
          <w:color w:val="0000FF"/>
        </w:rPr>
        <w:t>true</w:t>
      </w:r>
      <w:r>
        <w:t>,</w:t>
      </w:r>
    </w:p>
    <w:p w14:paraId="711684D2" w14:textId="21004647" w:rsidR="00E66DA2" w:rsidRDefault="0008046D" w:rsidP="002C4043">
      <w:pPr>
        <w:pStyle w:val="Code"/>
      </w:pPr>
      <w:r>
        <w:tab/>
      </w:r>
      <w:r>
        <w:tab/>
      </w:r>
      <w:r>
        <w:tab/>
      </w:r>
      <w:r>
        <w:tab/>
      </w:r>
      <w:r w:rsidR="00E66DA2">
        <w:t>// Allows me to read normal output</w:t>
      </w:r>
    </w:p>
    <w:p w14:paraId="1890B4CE" w14:textId="77777777" w:rsidR="0008046D" w:rsidRDefault="00E66DA2" w:rsidP="002C4043">
      <w:pPr>
        <w:pStyle w:val="Code"/>
      </w:pPr>
      <w:r>
        <w:tab/>
      </w:r>
      <w:r>
        <w:tab/>
      </w:r>
      <w:r>
        <w:tab/>
        <w:t xml:space="preserve">RedirectStandardInput = </w:t>
      </w:r>
      <w:r>
        <w:rPr>
          <w:color w:val="0000FF"/>
        </w:rPr>
        <w:t>true</w:t>
      </w:r>
    </w:p>
    <w:p w14:paraId="07F26933" w14:textId="3E8F8449" w:rsidR="00E66DA2" w:rsidRDefault="0008046D" w:rsidP="002C4043">
      <w:pPr>
        <w:pStyle w:val="Code"/>
      </w:pPr>
      <w:r>
        <w:tab/>
      </w:r>
      <w:r>
        <w:tab/>
      </w:r>
      <w:r>
        <w:tab/>
      </w:r>
      <w:r>
        <w:tab/>
      </w:r>
      <w:r w:rsidR="00E66DA2">
        <w:t>// Allows me to send my own inputs to the program</w:t>
      </w:r>
    </w:p>
    <w:p w14:paraId="79BA7535" w14:textId="161E71E8" w:rsidR="00E66DA2" w:rsidRDefault="00E66DA2" w:rsidP="002C4043">
      <w:pPr>
        <w:pStyle w:val="Code"/>
      </w:pPr>
      <w:r>
        <w:tab/>
      </w:r>
      <w:r>
        <w:tab/>
        <w:t>},</w:t>
      </w:r>
    </w:p>
    <w:p w14:paraId="012F6E7D" w14:textId="77777777" w:rsidR="00E66DA2" w:rsidRDefault="00E66DA2" w:rsidP="002C4043">
      <w:pPr>
        <w:pStyle w:val="Code"/>
      </w:pPr>
    </w:p>
    <w:p w14:paraId="554842DD" w14:textId="77777777" w:rsidR="0008046D" w:rsidRDefault="00E66DA2" w:rsidP="002C4043">
      <w:pPr>
        <w:pStyle w:val="Code"/>
      </w:pPr>
      <w:r>
        <w:tab/>
      </w:r>
      <w:r>
        <w:tab/>
        <w:t xml:space="preserve">EnableRaisingEvents = </w:t>
      </w:r>
      <w:r>
        <w:rPr>
          <w:color w:val="0000FF"/>
        </w:rPr>
        <w:t>true</w:t>
      </w:r>
    </w:p>
    <w:p w14:paraId="13AE6B2F" w14:textId="498705B3" w:rsidR="00E66DA2" w:rsidRDefault="0008046D" w:rsidP="002C4043">
      <w:pPr>
        <w:pStyle w:val="Code"/>
      </w:pPr>
      <w:r>
        <w:tab/>
      </w:r>
      <w:r>
        <w:tab/>
      </w:r>
      <w:r>
        <w:tab/>
      </w:r>
      <w:r w:rsidR="00E66DA2">
        <w:t>// Allows me to hook on to the "Exited" event</w:t>
      </w:r>
    </w:p>
    <w:p w14:paraId="58A6C61E" w14:textId="0CEF9821" w:rsidR="004159CB" w:rsidRDefault="00E66DA2" w:rsidP="002C4043">
      <w:pPr>
        <w:pStyle w:val="Code"/>
      </w:pPr>
      <w:r>
        <w:tab/>
        <w:t>};</w:t>
      </w:r>
    </w:p>
    <w:p w14:paraId="09468C4A" w14:textId="7508EC40" w:rsidR="00E66DA2" w:rsidRDefault="00E66DA2" w:rsidP="002C4043">
      <w:pPr>
        <w:pStyle w:val="Code"/>
      </w:pPr>
      <w:r>
        <w:tab/>
        <w:t>…</w:t>
      </w:r>
    </w:p>
    <w:p w14:paraId="39ACDA11" w14:textId="725C3FE5" w:rsidR="00E66DA2" w:rsidRDefault="00E66DA2" w:rsidP="002C4043">
      <w:pPr>
        <w:pStyle w:val="Code"/>
      </w:pPr>
      <w:r>
        <w:t>}</w:t>
      </w:r>
    </w:p>
    <w:p w14:paraId="580C1CB7" w14:textId="0C1C847A" w:rsidR="00E66DA2" w:rsidRDefault="00E66DA2" w:rsidP="00E66DA2">
      <w:r>
        <w:t xml:space="preserve">I keep </w:t>
      </w:r>
      <w:r w:rsidRPr="00E66DA2">
        <w:rPr>
          <w:rStyle w:val="CodeChar"/>
        </w:rPr>
        <w:t>_DebugProcess</w:t>
      </w:r>
      <w:r>
        <w:t xml:space="preserve"> scoped to the class to allow functions within the class to operate with ease on the process. Because it can be null, </w:t>
      </w:r>
      <w:r w:rsidR="005F2169">
        <w:t>some</w:t>
      </w:r>
      <w:r>
        <w:t xml:space="preserve"> methods will refer to it </w:t>
      </w:r>
      <w:r w:rsidR="00C630B8">
        <w:t xml:space="preserve">by </w:t>
      </w:r>
      <w:r>
        <w:t xml:space="preserve">using </w:t>
      </w:r>
      <w:r w:rsidRPr="005F2169">
        <w:rPr>
          <w:rStyle w:val="CodeChar"/>
        </w:rPr>
        <w:t>_DebugProcess?.SomeMeth</w:t>
      </w:r>
      <w:r w:rsidR="005F2169" w:rsidRPr="005F2169">
        <w:rPr>
          <w:rStyle w:val="CodeChar"/>
        </w:rPr>
        <w:t>od()</w:t>
      </w:r>
      <w:r w:rsidR="005F2169">
        <w:t xml:space="preserve">. This builds null checking into the program without taking up large amounts of code with </w:t>
      </w:r>
      <w:r w:rsidR="005F2169" w:rsidRPr="005F2169">
        <w:rPr>
          <w:rStyle w:val="CodeChar"/>
        </w:rPr>
        <w:t>if (NullableType is null) {}</w:t>
      </w:r>
      <w:r w:rsidR="005F2169">
        <w:t xml:space="preserve"> statements. For example, when I call </w:t>
      </w:r>
      <w:r w:rsidR="005F2169" w:rsidRPr="005F2169">
        <w:rPr>
          <w:rStyle w:val="CodeChar"/>
        </w:rPr>
        <w:t>KillDebugProcess()</w:t>
      </w:r>
      <w:r w:rsidR="005F2169">
        <w:t xml:space="preserve"> in the event of an error or exit, there is a chance that the process </w:t>
      </w:r>
      <w:r w:rsidR="00EE1D5C">
        <w:t>has not been assigned to yet</w:t>
      </w:r>
      <w:r w:rsidR="005F2169">
        <w:t xml:space="preserve">, which could cause a </w:t>
      </w:r>
      <w:r w:rsidR="005F2169" w:rsidRPr="005F2169">
        <w:rPr>
          <w:rStyle w:val="CodeChar"/>
        </w:rPr>
        <w:t>NullReferenceError</w:t>
      </w:r>
      <w:r w:rsidR="005F2169">
        <w:t xml:space="preserve"> at runtime:</w:t>
      </w:r>
    </w:p>
    <w:p w14:paraId="5F274AA7" w14:textId="77777777" w:rsidR="005F2169" w:rsidRDefault="005F2169" w:rsidP="002C4043">
      <w:pPr>
        <w:pStyle w:val="Code"/>
        <w:rPr>
          <w:color w:val="000000"/>
        </w:rPr>
      </w:pPr>
      <w:r>
        <w:t>///</w:t>
      </w:r>
      <w:r>
        <w:rPr>
          <w:color w:val="008000"/>
        </w:rPr>
        <w:t xml:space="preserve"> </w:t>
      </w:r>
      <w:r>
        <w:t>&lt;summary&gt;</w:t>
      </w:r>
    </w:p>
    <w:p w14:paraId="0167D3BF" w14:textId="2639ADB7" w:rsidR="005F2169" w:rsidRDefault="005F2169" w:rsidP="002C4043">
      <w:pPr>
        <w:pStyle w:val="Code"/>
        <w:rPr>
          <w:color w:val="000000"/>
        </w:rPr>
      </w:pPr>
      <w:r>
        <w:t>///</w:t>
      </w:r>
      <w:r>
        <w:tab/>
        <w:t>Closes all open streams and then kills the process if it's still alive</w:t>
      </w:r>
    </w:p>
    <w:p w14:paraId="0732E928" w14:textId="1AB3A5E8" w:rsidR="005F2169" w:rsidRDefault="005F2169" w:rsidP="002C4043">
      <w:pPr>
        <w:pStyle w:val="Code"/>
        <w:rPr>
          <w:color w:val="000000"/>
        </w:rPr>
      </w:pPr>
      <w:r>
        <w:t>///</w:t>
      </w:r>
      <w:r>
        <w:rPr>
          <w:color w:val="008000"/>
        </w:rPr>
        <w:t xml:space="preserve"> </w:t>
      </w:r>
      <w:r>
        <w:t>&lt;/summary&gt;</w:t>
      </w:r>
    </w:p>
    <w:p w14:paraId="472761CC" w14:textId="3E425A5C" w:rsidR="005F2169" w:rsidRDefault="005F2169" w:rsidP="002C4043">
      <w:pPr>
        <w:pStyle w:val="Code"/>
        <w:rPr>
          <w:color w:val="000000"/>
        </w:rPr>
      </w:pPr>
      <w:r>
        <w:rPr>
          <w:color w:val="0000FF"/>
        </w:rPr>
        <w:t>private</w:t>
      </w:r>
      <w:r>
        <w:rPr>
          <w:color w:val="000000"/>
        </w:rPr>
        <w:t xml:space="preserve"> </w:t>
      </w:r>
      <w:r>
        <w:rPr>
          <w:color w:val="0000FF"/>
        </w:rPr>
        <w:t>void</w:t>
      </w:r>
      <w:r>
        <w:rPr>
          <w:color w:val="000000"/>
        </w:rPr>
        <w:t xml:space="preserve"> </w:t>
      </w:r>
      <w:r>
        <w:t>KillDebugProcess</w:t>
      </w:r>
      <w:r>
        <w:rPr>
          <w:color w:val="000000"/>
        </w:rPr>
        <w:t>() {</w:t>
      </w:r>
    </w:p>
    <w:p w14:paraId="4CDFB247" w14:textId="6A645553" w:rsidR="005F2169" w:rsidRDefault="005F2169" w:rsidP="002C4043">
      <w:pPr>
        <w:pStyle w:val="Code"/>
        <w:rPr>
          <w:color w:val="000000"/>
        </w:rPr>
      </w:pPr>
      <w:r>
        <w:rPr>
          <w:color w:val="000000"/>
        </w:rPr>
        <w:tab/>
      </w:r>
      <w:r>
        <w:t>_OutputReader</w:t>
      </w:r>
      <w:r>
        <w:rPr>
          <w:color w:val="000000"/>
        </w:rPr>
        <w:t>?.</w:t>
      </w:r>
      <w:r>
        <w:rPr>
          <w:color w:val="008B8B"/>
        </w:rPr>
        <w:t>Close</w:t>
      </w:r>
      <w:r>
        <w:rPr>
          <w:color w:val="000000"/>
        </w:rPr>
        <w:t>();</w:t>
      </w:r>
    </w:p>
    <w:p w14:paraId="3CC723D0" w14:textId="3BCE57CA" w:rsidR="005F2169" w:rsidRDefault="005F2169" w:rsidP="002C4043">
      <w:pPr>
        <w:pStyle w:val="Code"/>
        <w:rPr>
          <w:color w:val="000000"/>
        </w:rPr>
      </w:pPr>
      <w:r>
        <w:rPr>
          <w:color w:val="000000"/>
        </w:rPr>
        <w:tab/>
      </w:r>
      <w:r>
        <w:t>_ErrorReader</w:t>
      </w:r>
      <w:r>
        <w:rPr>
          <w:color w:val="000000"/>
        </w:rPr>
        <w:t>?.</w:t>
      </w:r>
      <w:r>
        <w:rPr>
          <w:color w:val="008B8B"/>
        </w:rPr>
        <w:t>Close</w:t>
      </w:r>
      <w:r>
        <w:rPr>
          <w:color w:val="000000"/>
        </w:rPr>
        <w:t>();</w:t>
      </w:r>
    </w:p>
    <w:p w14:paraId="3EB5AA1F" w14:textId="7024EFFE" w:rsidR="005F2169" w:rsidRDefault="005F2169" w:rsidP="002C4043">
      <w:pPr>
        <w:pStyle w:val="Code"/>
        <w:rPr>
          <w:color w:val="000000"/>
        </w:rPr>
      </w:pPr>
      <w:r>
        <w:rPr>
          <w:color w:val="000000"/>
        </w:rPr>
        <w:tab/>
      </w:r>
      <w:r>
        <w:t>_InputWriter</w:t>
      </w:r>
      <w:r>
        <w:rPr>
          <w:color w:val="000000"/>
        </w:rPr>
        <w:t>?.</w:t>
      </w:r>
      <w:r>
        <w:rPr>
          <w:color w:val="008B8B"/>
        </w:rPr>
        <w:t>Close</w:t>
      </w:r>
      <w:r>
        <w:rPr>
          <w:color w:val="000000"/>
        </w:rPr>
        <w:t>();</w:t>
      </w:r>
    </w:p>
    <w:p w14:paraId="5417E14D" w14:textId="77777777" w:rsidR="005F2169" w:rsidRDefault="005F2169" w:rsidP="002C4043">
      <w:pPr>
        <w:pStyle w:val="Code"/>
      </w:pPr>
    </w:p>
    <w:p w14:paraId="3759976D" w14:textId="762E9B19" w:rsidR="005F2169" w:rsidRDefault="005F2169" w:rsidP="002C4043">
      <w:pPr>
        <w:pStyle w:val="Code"/>
        <w:rPr>
          <w:color w:val="000000"/>
        </w:rPr>
      </w:pPr>
      <w:r>
        <w:rPr>
          <w:color w:val="000000"/>
        </w:rPr>
        <w:tab/>
      </w:r>
      <w:r>
        <w:t>_DebugProcess</w:t>
      </w:r>
      <w:r>
        <w:rPr>
          <w:color w:val="000000"/>
        </w:rPr>
        <w:t>?.</w:t>
      </w:r>
      <w:r>
        <w:rPr>
          <w:color w:val="008B8B"/>
        </w:rPr>
        <w:t>Kill</w:t>
      </w:r>
      <w:r>
        <w:rPr>
          <w:color w:val="000000"/>
        </w:rPr>
        <w:t>();</w:t>
      </w:r>
    </w:p>
    <w:p w14:paraId="0312F024" w14:textId="4204357F" w:rsidR="005F2169" w:rsidRDefault="005F2169" w:rsidP="002C4043">
      <w:pPr>
        <w:pStyle w:val="Code"/>
        <w:rPr>
          <w:color w:val="000000"/>
        </w:rPr>
      </w:pPr>
      <w:r>
        <w:rPr>
          <w:color w:val="000000"/>
        </w:rPr>
        <w:tab/>
      </w:r>
      <w:r>
        <w:t>_DebugProcess</w:t>
      </w:r>
      <w:r>
        <w:rPr>
          <w:color w:val="000000"/>
        </w:rPr>
        <w:t>?.</w:t>
      </w:r>
      <w:r>
        <w:rPr>
          <w:color w:val="008B8B"/>
        </w:rPr>
        <w:t>Close</w:t>
      </w:r>
      <w:r>
        <w:rPr>
          <w:color w:val="000000"/>
        </w:rPr>
        <w:t>();</w:t>
      </w:r>
    </w:p>
    <w:p w14:paraId="089349C2" w14:textId="297106F7" w:rsidR="005F2169" w:rsidRDefault="005F2169" w:rsidP="002C4043">
      <w:pPr>
        <w:pStyle w:val="Code"/>
      </w:pPr>
      <w:r>
        <w:t>}</w:t>
      </w:r>
    </w:p>
    <w:p w14:paraId="3B83C702" w14:textId="401DE7C7" w:rsidR="005F2169" w:rsidRDefault="00EE1D5C" w:rsidP="00E66DA2">
      <w:r>
        <w:t>I also added two cosmetic methods that simply enabled / disabled the buttons when debugging began, was paused or stopped:</w:t>
      </w:r>
    </w:p>
    <w:p w14:paraId="23D309FC" w14:textId="56A21A9B" w:rsidR="00EE1D5C" w:rsidRDefault="00EE1D5C" w:rsidP="002C4043">
      <w:pPr>
        <w:pStyle w:val="Code"/>
      </w:pPr>
      <w:r>
        <w:rPr>
          <w:color w:val="808080"/>
        </w:rPr>
        <w:t>#region</w:t>
      </w:r>
      <w:r>
        <w:t xml:space="preserve"> Interface appearance methods</w:t>
      </w:r>
    </w:p>
    <w:p w14:paraId="7232E0CF" w14:textId="77777777" w:rsidR="00EE1D5C" w:rsidRDefault="00EE1D5C" w:rsidP="002C4043">
      <w:pPr>
        <w:pStyle w:val="Code"/>
      </w:pPr>
    </w:p>
    <w:p w14:paraId="24E7645B" w14:textId="23E39296" w:rsidR="00EE1D5C" w:rsidRDefault="00EE1D5C" w:rsidP="002C4043">
      <w:pPr>
        <w:pStyle w:val="Code"/>
      </w:pPr>
      <w:r>
        <w:tab/>
        <w:t>///</w:t>
      </w:r>
      <w:r>
        <w:rPr>
          <w:color w:val="008000"/>
        </w:rPr>
        <w:t xml:space="preserve"> </w:t>
      </w:r>
      <w:r>
        <w:t>&lt;summary&gt;</w:t>
      </w:r>
    </w:p>
    <w:p w14:paraId="29C68045" w14:textId="77777777" w:rsidR="0008046D" w:rsidRDefault="00EE1D5C" w:rsidP="002C4043">
      <w:pPr>
        <w:pStyle w:val="Code"/>
      </w:pPr>
      <w:r>
        <w:tab/>
      </w:r>
      <w:r>
        <w:rPr>
          <w:color w:val="808080"/>
        </w:rPr>
        <w:t>///</w:t>
      </w:r>
      <w:r>
        <w:t xml:space="preserve"> There used to be something here, but removing this</w:t>
      </w:r>
    </w:p>
    <w:p w14:paraId="3EFF5C67" w14:textId="77777777" w:rsidR="0008046D" w:rsidRDefault="0008046D" w:rsidP="002C4043">
      <w:pPr>
        <w:pStyle w:val="Code"/>
      </w:pPr>
      <w:r>
        <w:tab/>
      </w:r>
      <w:r>
        <w:tab/>
      </w:r>
      <w:r w:rsidR="00EE1D5C">
        <w:t>snippet breaks the WYSIWYG editor</w:t>
      </w:r>
    </w:p>
    <w:p w14:paraId="5C01B3F9" w14:textId="46A1AD8A" w:rsidR="00EE1D5C" w:rsidRDefault="0008046D" w:rsidP="002C4043">
      <w:pPr>
        <w:pStyle w:val="Code"/>
      </w:pPr>
      <w:r>
        <w:tab/>
      </w:r>
      <w:r>
        <w:tab/>
      </w:r>
      <w:r w:rsidR="00FA0E9B">
        <w:t>and I might need it later</w:t>
      </w:r>
    </w:p>
    <w:p w14:paraId="48624B25" w14:textId="5385988F" w:rsidR="00EE1D5C" w:rsidRDefault="00EE1D5C" w:rsidP="002C4043">
      <w:pPr>
        <w:pStyle w:val="Code"/>
      </w:pPr>
      <w:r>
        <w:tab/>
        <w:t>///</w:t>
      </w:r>
      <w:r>
        <w:rPr>
          <w:color w:val="008000"/>
        </w:rPr>
        <w:t xml:space="preserve"> </w:t>
      </w:r>
      <w:r>
        <w:t>&lt;/summary&gt;</w:t>
      </w:r>
    </w:p>
    <w:p w14:paraId="7DE9B5A9" w14:textId="473A8C14" w:rsidR="00EE1D5C" w:rsidRDefault="00EE1D5C" w:rsidP="002C4043">
      <w:pPr>
        <w:pStyle w:val="Code"/>
      </w:pPr>
      <w:r>
        <w:tab/>
        <w:t>///</w:t>
      </w:r>
      <w:r>
        <w:rPr>
          <w:color w:val="008000"/>
        </w:rPr>
        <w:t xml:space="preserve"> </w:t>
      </w:r>
      <w:r>
        <w:t>&lt;param name="Sender"&gt;</w:t>
      </w:r>
      <w:r>
        <w:rPr>
          <w:color w:val="008000"/>
        </w:rPr>
        <w:t>Reqd. for events</w:t>
      </w:r>
      <w:r>
        <w:t>&lt;/param&gt;</w:t>
      </w:r>
    </w:p>
    <w:p w14:paraId="09EB11D4" w14:textId="2C1CA4D9" w:rsidR="00EE1D5C" w:rsidRDefault="00EE1D5C" w:rsidP="002C4043">
      <w:pPr>
        <w:pStyle w:val="Code"/>
      </w:pPr>
      <w:r>
        <w:tab/>
        <w:t>///</w:t>
      </w:r>
      <w:r>
        <w:rPr>
          <w:color w:val="008000"/>
        </w:rPr>
        <w:t xml:space="preserve"> </w:t>
      </w:r>
      <w:r>
        <w:t>&lt;param name="E"&gt;</w:t>
      </w:r>
      <w:r>
        <w:rPr>
          <w:color w:val="008000"/>
        </w:rPr>
        <w:t>Reqd. for events</w:t>
      </w:r>
      <w:r>
        <w:t>&lt;/param&gt;</w:t>
      </w:r>
    </w:p>
    <w:p w14:paraId="1A17A831" w14:textId="61ECDA8B" w:rsidR="00EE1D5C" w:rsidRDefault="00EE1D5C" w:rsidP="002C4043">
      <w:pPr>
        <w:pStyle w:val="Code"/>
      </w:pPr>
      <w:r>
        <w:tab/>
      </w:r>
      <w:r>
        <w:rPr>
          <w:color w:val="0000FF"/>
        </w:rPr>
        <w:t>private</w:t>
      </w:r>
      <w:r>
        <w:t xml:space="preserve"> </w:t>
      </w:r>
      <w:r>
        <w:rPr>
          <w:color w:val="0000FF"/>
        </w:rPr>
        <w:t>void</w:t>
      </w:r>
      <w:r>
        <w:t xml:space="preserve"> </w:t>
      </w:r>
      <w:r>
        <w:rPr>
          <w:color w:val="008B8B"/>
        </w:rPr>
        <w:t>FrmDebugger_Load</w:t>
      </w:r>
      <w:r>
        <w:t>(</w:t>
      </w:r>
      <w:r>
        <w:rPr>
          <w:color w:val="0000FF"/>
        </w:rPr>
        <w:t>object</w:t>
      </w:r>
      <w:r>
        <w:t xml:space="preserve"> Sender, </w:t>
      </w:r>
      <w:r>
        <w:rPr>
          <w:color w:val="00008B"/>
        </w:rPr>
        <w:t>EventArgs</w:t>
      </w:r>
      <w:r>
        <w:t xml:space="preserve"> E) { }</w:t>
      </w:r>
    </w:p>
    <w:p w14:paraId="5DCAE120" w14:textId="77777777" w:rsidR="00FA0E9B" w:rsidRDefault="00FA0E9B" w:rsidP="002C4043">
      <w:pPr>
        <w:pStyle w:val="Code"/>
      </w:pPr>
    </w:p>
    <w:p w14:paraId="387C66DE" w14:textId="4B2B77AB" w:rsidR="00EE1D5C" w:rsidRDefault="00EE1D5C" w:rsidP="002C4043">
      <w:pPr>
        <w:pStyle w:val="Code"/>
      </w:pPr>
      <w:r>
        <w:tab/>
        <w:t>///</w:t>
      </w:r>
      <w:r>
        <w:rPr>
          <w:color w:val="008000"/>
        </w:rPr>
        <w:t xml:space="preserve"> </w:t>
      </w:r>
      <w:r>
        <w:t>&lt;summary&gt;</w:t>
      </w:r>
    </w:p>
    <w:p w14:paraId="17832E5D" w14:textId="5ADE15B0" w:rsidR="00EE1D5C" w:rsidRDefault="00EE1D5C" w:rsidP="002C4043">
      <w:pPr>
        <w:pStyle w:val="Code"/>
      </w:pPr>
      <w:r>
        <w:tab/>
      </w:r>
      <w:r>
        <w:rPr>
          <w:color w:val="808080"/>
        </w:rPr>
        <w:t>///</w:t>
      </w:r>
      <w:r>
        <w:t xml:space="preserve"> Disable all the buttons</w:t>
      </w:r>
      <w:r w:rsidR="00FA0E9B">
        <w:t xml:space="preserve"> (except EXIT. EXIT is always available)</w:t>
      </w:r>
    </w:p>
    <w:p w14:paraId="1E9665DA" w14:textId="1436C65E" w:rsidR="00EE1D5C" w:rsidRDefault="00EE1D5C" w:rsidP="002C4043">
      <w:pPr>
        <w:pStyle w:val="Code"/>
      </w:pPr>
      <w:r>
        <w:tab/>
        <w:t>///</w:t>
      </w:r>
      <w:r>
        <w:rPr>
          <w:color w:val="008000"/>
        </w:rPr>
        <w:t xml:space="preserve"> </w:t>
      </w:r>
      <w:r>
        <w:t>&lt;/summary&gt;</w:t>
      </w:r>
    </w:p>
    <w:p w14:paraId="0ACE1B4A" w14:textId="1464C94F" w:rsidR="00EE1D5C" w:rsidRDefault="00EE1D5C" w:rsidP="002C4043">
      <w:pPr>
        <w:pStyle w:val="Code"/>
      </w:pPr>
      <w:r>
        <w:tab/>
      </w:r>
      <w:r>
        <w:rPr>
          <w:color w:val="0000FF"/>
        </w:rPr>
        <w:t>private</w:t>
      </w:r>
      <w:r>
        <w:t xml:space="preserve"> </w:t>
      </w:r>
      <w:r>
        <w:rPr>
          <w:color w:val="0000FF"/>
        </w:rPr>
        <w:t>void</w:t>
      </w:r>
      <w:r>
        <w:t xml:space="preserve"> StopDebuggingInterfaceChanges() {</w:t>
      </w:r>
    </w:p>
    <w:p w14:paraId="1FF9971D" w14:textId="798BA846" w:rsidR="00EE1D5C" w:rsidRDefault="00EE1D5C" w:rsidP="002C4043">
      <w:pPr>
        <w:pStyle w:val="Code"/>
      </w:pPr>
      <w:r>
        <w:tab/>
      </w:r>
      <w:r>
        <w:tab/>
        <w:t xml:space="preserve">BtnExitDebugging.Enabled = </w:t>
      </w:r>
      <w:r>
        <w:rPr>
          <w:color w:val="0000FF"/>
        </w:rPr>
        <w:t>true</w:t>
      </w:r>
      <w:r>
        <w:t>;</w:t>
      </w:r>
    </w:p>
    <w:p w14:paraId="4ED3C1A7" w14:textId="77777777" w:rsidR="00FA0E9B" w:rsidRDefault="00FA0E9B" w:rsidP="002C4043">
      <w:pPr>
        <w:pStyle w:val="Code"/>
      </w:pPr>
    </w:p>
    <w:p w14:paraId="026A7964" w14:textId="50C26BCF" w:rsidR="00EE1D5C" w:rsidRDefault="00EE1D5C" w:rsidP="002C4043">
      <w:pPr>
        <w:pStyle w:val="Code"/>
      </w:pPr>
      <w:r>
        <w:tab/>
      </w:r>
      <w:r>
        <w:tab/>
        <w:t xml:space="preserve">BtnPauseExecution.Enabled = </w:t>
      </w:r>
      <w:r>
        <w:rPr>
          <w:color w:val="0000FF"/>
        </w:rPr>
        <w:t>false</w:t>
      </w:r>
      <w:r>
        <w:t>;</w:t>
      </w:r>
    </w:p>
    <w:p w14:paraId="49BFB450" w14:textId="2CB9035A" w:rsidR="00EE1D5C" w:rsidRDefault="00EE1D5C" w:rsidP="002C4043">
      <w:pPr>
        <w:pStyle w:val="Code"/>
      </w:pPr>
      <w:r>
        <w:tab/>
      </w:r>
      <w:r>
        <w:tab/>
        <w:t xml:space="preserve">BtnStartExecution.Enabled = </w:t>
      </w:r>
      <w:r>
        <w:rPr>
          <w:color w:val="0000FF"/>
        </w:rPr>
        <w:t>false</w:t>
      </w:r>
      <w:r>
        <w:t>;</w:t>
      </w:r>
    </w:p>
    <w:p w14:paraId="5A7549BD" w14:textId="4DAED56A" w:rsidR="00EE1D5C" w:rsidRDefault="00EE1D5C" w:rsidP="002C4043">
      <w:pPr>
        <w:pStyle w:val="Code"/>
      </w:pPr>
      <w:r>
        <w:tab/>
      </w:r>
      <w:r>
        <w:tab/>
        <w:t xml:space="preserve">BtnStopExecution.Enabled = </w:t>
      </w:r>
      <w:r>
        <w:rPr>
          <w:color w:val="0000FF"/>
        </w:rPr>
        <w:t>false</w:t>
      </w:r>
      <w:r>
        <w:t>;</w:t>
      </w:r>
    </w:p>
    <w:p w14:paraId="609ABEFC" w14:textId="473E2EF4" w:rsidR="00EE1D5C" w:rsidRDefault="00EE1D5C" w:rsidP="002C4043">
      <w:pPr>
        <w:pStyle w:val="Code"/>
      </w:pPr>
      <w:r>
        <w:tab/>
      </w:r>
      <w:r>
        <w:tab/>
        <w:t xml:space="preserve">BtnSubmitInput.Enabled = </w:t>
      </w:r>
      <w:r>
        <w:rPr>
          <w:color w:val="0000FF"/>
        </w:rPr>
        <w:t>false</w:t>
      </w:r>
      <w:r>
        <w:t>;</w:t>
      </w:r>
    </w:p>
    <w:p w14:paraId="2B9DB5E5" w14:textId="77777777" w:rsidR="00EE1D5C" w:rsidRDefault="00EE1D5C" w:rsidP="002C4043">
      <w:pPr>
        <w:pStyle w:val="Code"/>
      </w:pPr>
    </w:p>
    <w:p w14:paraId="5C57DEB1" w14:textId="379C329D" w:rsidR="00EE1D5C" w:rsidRDefault="00EE1D5C" w:rsidP="002C4043">
      <w:pPr>
        <w:pStyle w:val="Code"/>
      </w:pPr>
      <w:r>
        <w:tab/>
      </w:r>
      <w:r>
        <w:tab/>
        <w:t xml:space="preserve">_IsDebugging = </w:t>
      </w:r>
      <w:r>
        <w:rPr>
          <w:color w:val="0000FF"/>
        </w:rPr>
        <w:t>false</w:t>
      </w:r>
      <w:r>
        <w:t>;</w:t>
      </w:r>
    </w:p>
    <w:p w14:paraId="32071799" w14:textId="7E4E810E" w:rsidR="00EE1D5C" w:rsidRDefault="00EE1D5C" w:rsidP="002C4043">
      <w:pPr>
        <w:pStyle w:val="Code"/>
      </w:pPr>
      <w:r>
        <w:tab/>
      </w:r>
      <w:r>
        <w:tab/>
        <w:t xml:space="preserve">TxtInputToProgram.Enabled = </w:t>
      </w:r>
      <w:r>
        <w:rPr>
          <w:color w:val="0000FF"/>
        </w:rPr>
        <w:t>false</w:t>
      </w:r>
      <w:r>
        <w:t>;</w:t>
      </w:r>
    </w:p>
    <w:p w14:paraId="5521269E" w14:textId="24B9F5FE" w:rsidR="00EE1D5C" w:rsidRDefault="00EE1D5C" w:rsidP="002C4043">
      <w:pPr>
        <w:pStyle w:val="Code"/>
      </w:pPr>
      <w:r>
        <w:tab/>
        <w:t>}</w:t>
      </w:r>
    </w:p>
    <w:p w14:paraId="73D353A9" w14:textId="77777777" w:rsidR="00EE1D5C" w:rsidRDefault="00EE1D5C" w:rsidP="002C4043">
      <w:pPr>
        <w:pStyle w:val="Code"/>
      </w:pPr>
    </w:p>
    <w:p w14:paraId="0D3D798D" w14:textId="0D1EC726" w:rsidR="00EE1D5C" w:rsidRDefault="00EE1D5C" w:rsidP="002C4043">
      <w:pPr>
        <w:pStyle w:val="Code"/>
      </w:pPr>
      <w:r>
        <w:tab/>
        <w:t>///</w:t>
      </w:r>
      <w:r>
        <w:rPr>
          <w:color w:val="008000"/>
        </w:rPr>
        <w:t xml:space="preserve"> </w:t>
      </w:r>
      <w:r>
        <w:t>&lt;summary&gt;</w:t>
      </w:r>
    </w:p>
    <w:p w14:paraId="0A6CD325" w14:textId="291C2B6C" w:rsidR="00EE1D5C" w:rsidRDefault="00EE1D5C" w:rsidP="002C4043">
      <w:pPr>
        <w:pStyle w:val="Code"/>
      </w:pPr>
      <w:r>
        <w:tab/>
      </w:r>
      <w:r>
        <w:rPr>
          <w:color w:val="808080"/>
        </w:rPr>
        <w:t>///</w:t>
      </w:r>
      <w:r>
        <w:t xml:space="preserve"> Enable the buttons </w:t>
      </w:r>
      <w:r w:rsidR="00FA0E9B">
        <w:t>e</w:t>
      </w:r>
      <w:r>
        <w:t xml:space="preserve">xcept START </w:t>
      </w:r>
      <w:r w:rsidR="00FA0E9B">
        <w:t>because</w:t>
      </w:r>
      <w:r>
        <w:t xml:space="preserve"> we've already started</w:t>
      </w:r>
    </w:p>
    <w:p w14:paraId="0BECD968" w14:textId="2E4C0420" w:rsidR="00EE1D5C" w:rsidRDefault="00EE1D5C" w:rsidP="002C4043">
      <w:pPr>
        <w:pStyle w:val="Code"/>
      </w:pPr>
      <w:r>
        <w:tab/>
        <w:t>///</w:t>
      </w:r>
      <w:r>
        <w:rPr>
          <w:color w:val="008000"/>
        </w:rPr>
        <w:t xml:space="preserve"> </w:t>
      </w:r>
      <w:r>
        <w:t>&lt;/summary&gt;</w:t>
      </w:r>
    </w:p>
    <w:p w14:paraId="185D2FA5" w14:textId="354719EA" w:rsidR="00EE1D5C" w:rsidRDefault="00EE1D5C" w:rsidP="002C4043">
      <w:pPr>
        <w:pStyle w:val="Code"/>
      </w:pPr>
      <w:r>
        <w:tab/>
      </w:r>
      <w:r>
        <w:rPr>
          <w:color w:val="0000FF"/>
        </w:rPr>
        <w:t>private</w:t>
      </w:r>
      <w:r>
        <w:t xml:space="preserve"> </w:t>
      </w:r>
      <w:r>
        <w:rPr>
          <w:color w:val="0000FF"/>
        </w:rPr>
        <w:t>void</w:t>
      </w:r>
      <w:r>
        <w:t xml:space="preserve"> StartDebuggingInterfaceChanges() {</w:t>
      </w:r>
    </w:p>
    <w:p w14:paraId="49F97DA5" w14:textId="03B9FB21" w:rsidR="00EE1D5C" w:rsidRDefault="00EE1D5C" w:rsidP="002C4043">
      <w:pPr>
        <w:pStyle w:val="Code"/>
      </w:pPr>
      <w:r>
        <w:tab/>
      </w:r>
      <w:r>
        <w:tab/>
        <w:t xml:space="preserve">BtnExitDebugging.Enabled = </w:t>
      </w:r>
      <w:r>
        <w:rPr>
          <w:color w:val="0000FF"/>
        </w:rPr>
        <w:t>true</w:t>
      </w:r>
      <w:r>
        <w:t>;</w:t>
      </w:r>
    </w:p>
    <w:p w14:paraId="153111EF" w14:textId="519ECD0C" w:rsidR="00EE1D5C" w:rsidRDefault="00EE1D5C" w:rsidP="002C4043">
      <w:pPr>
        <w:pStyle w:val="Code"/>
      </w:pPr>
      <w:r>
        <w:tab/>
      </w:r>
      <w:r>
        <w:tab/>
        <w:t xml:space="preserve">BtnPauseExecution.Enabled = </w:t>
      </w:r>
      <w:r>
        <w:rPr>
          <w:color w:val="0000FF"/>
        </w:rPr>
        <w:t>true</w:t>
      </w:r>
      <w:r>
        <w:t>;</w:t>
      </w:r>
    </w:p>
    <w:p w14:paraId="1689BE31" w14:textId="74C40610" w:rsidR="00EE1D5C" w:rsidRDefault="00EE1D5C" w:rsidP="002C4043">
      <w:pPr>
        <w:pStyle w:val="Code"/>
      </w:pPr>
      <w:r>
        <w:tab/>
      </w:r>
      <w:r>
        <w:tab/>
        <w:t xml:space="preserve">BtnStopExecution.Enabled = </w:t>
      </w:r>
      <w:r>
        <w:rPr>
          <w:color w:val="0000FF"/>
        </w:rPr>
        <w:t>true</w:t>
      </w:r>
      <w:r>
        <w:t>;</w:t>
      </w:r>
    </w:p>
    <w:p w14:paraId="3D521267" w14:textId="542D1FB9" w:rsidR="00EE1D5C" w:rsidRDefault="00EE1D5C" w:rsidP="002C4043">
      <w:pPr>
        <w:pStyle w:val="Code"/>
      </w:pPr>
      <w:r>
        <w:tab/>
      </w:r>
      <w:r>
        <w:tab/>
        <w:t xml:space="preserve">BtnSubmitInput.Enabled = </w:t>
      </w:r>
      <w:r>
        <w:rPr>
          <w:color w:val="0000FF"/>
        </w:rPr>
        <w:t>true</w:t>
      </w:r>
      <w:r>
        <w:t>;</w:t>
      </w:r>
    </w:p>
    <w:p w14:paraId="480A4707" w14:textId="77777777" w:rsidR="00FA0E9B" w:rsidRDefault="00FA0E9B" w:rsidP="002C4043">
      <w:pPr>
        <w:pStyle w:val="Code"/>
      </w:pPr>
    </w:p>
    <w:p w14:paraId="6226D84B" w14:textId="21CE0B7D" w:rsidR="00FA0E9B" w:rsidRDefault="00FA0E9B" w:rsidP="002C4043">
      <w:pPr>
        <w:pStyle w:val="Code"/>
      </w:pPr>
      <w:r>
        <w:tab/>
      </w:r>
      <w:r>
        <w:tab/>
        <w:t xml:space="preserve">BtnStartExecution.Enabled = </w:t>
      </w:r>
      <w:r>
        <w:rPr>
          <w:color w:val="0000FF"/>
        </w:rPr>
        <w:t>false</w:t>
      </w:r>
      <w:r>
        <w:t>;</w:t>
      </w:r>
    </w:p>
    <w:p w14:paraId="1098C087" w14:textId="017467D9" w:rsidR="00EE1D5C" w:rsidRDefault="00EE1D5C" w:rsidP="002C4043">
      <w:pPr>
        <w:pStyle w:val="Code"/>
      </w:pPr>
    </w:p>
    <w:p w14:paraId="4F1EBCFB" w14:textId="707836A2" w:rsidR="00EE1D5C" w:rsidRDefault="00EE1D5C" w:rsidP="002C4043">
      <w:pPr>
        <w:pStyle w:val="Code"/>
      </w:pPr>
      <w:r>
        <w:tab/>
      </w:r>
      <w:r>
        <w:tab/>
        <w:t xml:space="preserve">_IsDebugging = </w:t>
      </w:r>
      <w:r>
        <w:rPr>
          <w:color w:val="0000FF"/>
        </w:rPr>
        <w:t>true</w:t>
      </w:r>
      <w:r>
        <w:t>;</w:t>
      </w:r>
    </w:p>
    <w:p w14:paraId="6944BD07" w14:textId="4ED4C7AE" w:rsidR="00EE1D5C" w:rsidRDefault="00EE1D5C" w:rsidP="002C4043">
      <w:pPr>
        <w:pStyle w:val="Code"/>
      </w:pPr>
      <w:r>
        <w:tab/>
      </w:r>
      <w:r>
        <w:tab/>
        <w:t xml:space="preserve">TxtInputToProgram.Enabled = </w:t>
      </w:r>
      <w:r>
        <w:rPr>
          <w:color w:val="0000FF"/>
        </w:rPr>
        <w:t>true</w:t>
      </w:r>
      <w:r>
        <w:t>;</w:t>
      </w:r>
    </w:p>
    <w:p w14:paraId="0D149933" w14:textId="53FD4E87" w:rsidR="00EE1D5C" w:rsidRDefault="00EE1D5C" w:rsidP="002C4043">
      <w:pPr>
        <w:pStyle w:val="Code"/>
      </w:pPr>
      <w:r>
        <w:tab/>
        <w:t>}</w:t>
      </w:r>
    </w:p>
    <w:p w14:paraId="6A460354" w14:textId="77777777" w:rsidR="00EE1D5C" w:rsidRDefault="00EE1D5C" w:rsidP="002C4043">
      <w:pPr>
        <w:pStyle w:val="Code"/>
      </w:pPr>
    </w:p>
    <w:p w14:paraId="565198DB" w14:textId="52241339" w:rsidR="00EE1D5C" w:rsidRDefault="00EE1D5C" w:rsidP="002C4043">
      <w:pPr>
        <w:pStyle w:val="Code"/>
      </w:pPr>
      <w:r>
        <w:t>#endregion</w:t>
      </w:r>
    </w:p>
    <w:p w14:paraId="4D025357" w14:textId="5FB05989" w:rsidR="006A7676" w:rsidRDefault="006A7676" w:rsidP="006A7676">
      <w:r>
        <w:t xml:space="preserve">I considered setting up 2 </w:t>
      </w:r>
      <w:r w:rsidRPr="006A7676">
        <w:rPr>
          <w:rStyle w:val="CodeChar"/>
        </w:rPr>
        <w:t>StreamReader</w:t>
      </w:r>
      <w:r w:rsidRPr="006A7676">
        <w:t xml:space="preserve"> </w:t>
      </w:r>
      <w:r>
        <w:t xml:space="preserve">objects called </w:t>
      </w:r>
      <w:r w:rsidRPr="006A7676">
        <w:rPr>
          <w:rStyle w:val="CodeChar"/>
        </w:rPr>
        <w:t>_OutputReader</w:t>
      </w:r>
      <w:r w:rsidRPr="006A7676">
        <w:t xml:space="preserve"> </w:t>
      </w:r>
      <w:r>
        <w:t xml:space="preserve">and </w:t>
      </w:r>
      <w:r w:rsidRPr="006A7676">
        <w:rPr>
          <w:rStyle w:val="CodeChar"/>
        </w:rPr>
        <w:t>_ErrorReader</w:t>
      </w:r>
      <w:r>
        <w:t xml:space="preserve"> and a </w:t>
      </w:r>
      <w:r w:rsidRPr="006A7676">
        <w:rPr>
          <w:rStyle w:val="CodeChar"/>
        </w:rPr>
        <w:t>StreamWriter</w:t>
      </w:r>
      <w:r>
        <w:t xml:space="preserve"> object called </w:t>
      </w:r>
      <w:r w:rsidRPr="006A7676">
        <w:rPr>
          <w:rStyle w:val="CodeChar"/>
        </w:rPr>
        <w:t>_InputWriter</w:t>
      </w:r>
      <w:r>
        <w:t xml:space="preserve">. These would be how I interact with the program, but I realised I could simply directly access the </w:t>
      </w:r>
      <w:r w:rsidRPr="006A7676">
        <w:rPr>
          <w:rStyle w:val="CodeChar"/>
        </w:rPr>
        <w:t>StandardInput</w:t>
      </w:r>
      <w:r>
        <w:t xml:space="preserve">, </w:t>
      </w:r>
      <w:r w:rsidRPr="006A7676">
        <w:rPr>
          <w:rStyle w:val="CodeChar"/>
        </w:rPr>
        <w:t>StandardOutput</w:t>
      </w:r>
      <w:r>
        <w:t xml:space="preserve"> and </w:t>
      </w:r>
      <w:r w:rsidRPr="006A7676">
        <w:rPr>
          <w:rStyle w:val="CodeChar"/>
        </w:rPr>
        <w:t>StandardError</w:t>
      </w:r>
      <w:r>
        <w:t xml:space="preserve"> properties of the Process class, and save myself some unnecessary variables.</w:t>
      </w:r>
      <w:r w:rsidR="00607C59">
        <w:t xml:space="preserve"> I then created 3 subroutines that would interact with these properties, with the Readers designed to run when an event is fired, and the Writer to run when the submit button is clicked:</w:t>
      </w:r>
    </w:p>
    <w:p w14:paraId="1E4DA6B1" w14:textId="3BADE3BB" w:rsidR="00607C59" w:rsidRDefault="00607C59" w:rsidP="002C4043">
      <w:pPr>
        <w:pStyle w:val="Code"/>
        <w:rPr>
          <w:color w:val="000000"/>
        </w:rPr>
      </w:pPr>
      <w:r>
        <w:lastRenderedPageBreak/>
        <w:t>///</w:t>
      </w:r>
      <w:r>
        <w:rPr>
          <w:color w:val="008000"/>
        </w:rPr>
        <w:t xml:space="preserve"> </w:t>
      </w:r>
      <w:r>
        <w:t>&lt;summary&gt;</w:t>
      </w:r>
    </w:p>
    <w:p w14:paraId="2400A407" w14:textId="22334780" w:rsidR="00607C59" w:rsidRDefault="00607C59" w:rsidP="002C4043">
      <w:pPr>
        <w:pStyle w:val="Code"/>
        <w:rPr>
          <w:color w:val="000000"/>
        </w:rPr>
      </w:pPr>
      <w:r>
        <w:t>/// Adds the output text to the Standard Output</w:t>
      </w:r>
    </w:p>
    <w:p w14:paraId="14A803E7" w14:textId="461E916B" w:rsidR="00607C59" w:rsidRDefault="00607C59" w:rsidP="002C4043">
      <w:pPr>
        <w:pStyle w:val="Code"/>
        <w:rPr>
          <w:color w:val="000000"/>
        </w:rPr>
      </w:pPr>
      <w:r>
        <w:t>///</w:t>
      </w:r>
      <w:r>
        <w:rPr>
          <w:color w:val="008000"/>
        </w:rPr>
        <w:t xml:space="preserve"> </w:t>
      </w:r>
      <w:r>
        <w:t>&lt;/summary&gt;</w:t>
      </w:r>
    </w:p>
    <w:p w14:paraId="046A53F8" w14:textId="18971C2B"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ReadOutput</w:t>
      </w:r>
      <w:r>
        <w:rPr>
          <w:color w:val="000000"/>
        </w:rPr>
        <w:t>() {</w:t>
      </w:r>
    </w:p>
    <w:p w14:paraId="7E23F4E9" w14:textId="11164E27"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StandardOutput</w:t>
      </w:r>
      <w:r>
        <w:rPr>
          <w:color w:val="000000"/>
        </w:rPr>
        <w:t>.</w:t>
      </w:r>
      <w:r>
        <w:rPr>
          <w:color w:val="008B8B"/>
        </w:rPr>
        <w:t>ReadToEnd</w:t>
      </w:r>
      <w:r>
        <w:rPr>
          <w:color w:val="000000"/>
        </w:rPr>
        <w:t>();</w:t>
      </w:r>
    </w:p>
    <w:p w14:paraId="447778BC" w14:textId="4538AD24" w:rsidR="00607C59" w:rsidRDefault="00607C59" w:rsidP="002C4043">
      <w:pPr>
        <w:pStyle w:val="Code"/>
        <w:rPr>
          <w:color w:val="000000"/>
        </w:rPr>
      </w:pPr>
      <w:r>
        <w:rPr>
          <w:color w:val="000000"/>
        </w:rPr>
        <w:tab/>
      </w:r>
      <w:r>
        <w:t>TxtStandardOutput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365F96CB" w14:textId="68CA94B9" w:rsidR="00607C59" w:rsidRDefault="00607C59" w:rsidP="002C4043">
      <w:pPr>
        <w:pStyle w:val="Code"/>
      </w:pPr>
      <w:r>
        <w:t>}</w:t>
      </w:r>
    </w:p>
    <w:p w14:paraId="0C28C310" w14:textId="77777777" w:rsidR="00607C59" w:rsidRDefault="00607C59" w:rsidP="002C4043">
      <w:pPr>
        <w:pStyle w:val="Code"/>
      </w:pPr>
    </w:p>
    <w:p w14:paraId="12D00413" w14:textId="45CCE108" w:rsidR="00607C59" w:rsidRDefault="00607C59" w:rsidP="002C4043">
      <w:pPr>
        <w:pStyle w:val="Code"/>
        <w:rPr>
          <w:color w:val="000000"/>
        </w:rPr>
      </w:pPr>
      <w:r>
        <w:t>///</w:t>
      </w:r>
      <w:r>
        <w:rPr>
          <w:color w:val="008000"/>
        </w:rPr>
        <w:t xml:space="preserve"> </w:t>
      </w:r>
      <w:r>
        <w:t>&lt;summary&gt;</w:t>
      </w:r>
    </w:p>
    <w:p w14:paraId="5138F669" w14:textId="76BFF6A1" w:rsidR="00607C59" w:rsidRDefault="00607C59" w:rsidP="002C4043">
      <w:pPr>
        <w:pStyle w:val="Code"/>
        <w:rPr>
          <w:color w:val="000000"/>
        </w:rPr>
      </w:pPr>
      <w:r>
        <w:t>/// Adds the output text to the Error Output</w:t>
      </w:r>
    </w:p>
    <w:p w14:paraId="13A77294" w14:textId="0E0738E6" w:rsidR="00607C59" w:rsidRDefault="00607C59" w:rsidP="002C4043">
      <w:pPr>
        <w:pStyle w:val="Code"/>
        <w:rPr>
          <w:color w:val="000000"/>
        </w:rPr>
      </w:pPr>
      <w:r>
        <w:t>///</w:t>
      </w:r>
      <w:r>
        <w:rPr>
          <w:color w:val="008000"/>
        </w:rPr>
        <w:t xml:space="preserve"> </w:t>
      </w:r>
      <w:r>
        <w:t>&lt;/summary&gt;</w:t>
      </w:r>
    </w:p>
    <w:p w14:paraId="3135C840" w14:textId="78206673"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ReadError</w:t>
      </w:r>
      <w:r>
        <w:rPr>
          <w:color w:val="000000"/>
        </w:rPr>
        <w:t>() {</w:t>
      </w:r>
    </w:p>
    <w:p w14:paraId="77500D2C" w14:textId="7DC2A95C"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StandardError</w:t>
      </w:r>
      <w:r>
        <w:rPr>
          <w:color w:val="000000"/>
        </w:rPr>
        <w:t>.</w:t>
      </w:r>
      <w:r>
        <w:rPr>
          <w:color w:val="008B8B"/>
        </w:rPr>
        <w:t>ReadToEnd</w:t>
      </w:r>
      <w:r>
        <w:rPr>
          <w:color w:val="000000"/>
        </w:rPr>
        <w:t>();</w:t>
      </w:r>
    </w:p>
    <w:p w14:paraId="55164D97" w14:textId="765D83CE" w:rsidR="00607C59" w:rsidRDefault="00607C59" w:rsidP="002C4043">
      <w:pPr>
        <w:pStyle w:val="Code"/>
        <w:rPr>
          <w:color w:val="000000"/>
        </w:rPr>
      </w:pPr>
      <w:r>
        <w:rPr>
          <w:color w:val="000000"/>
        </w:rPr>
        <w:tab/>
      </w:r>
      <w:r>
        <w:t>TxtErrorOutput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53AB7664" w14:textId="77777777" w:rsidR="00607C59" w:rsidRDefault="00607C59" w:rsidP="002C4043">
      <w:pPr>
        <w:pStyle w:val="Code"/>
      </w:pPr>
    </w:p>
    <w:p w14:paraId="73E9C0AD" w14:textId="349CBF8C" w:rsidR="00607C59" w:rsidRDefault="00607C59" w:rsidP="002C4043">
      <w:pPr>
        <w:pStyle w:val="Code"/>
        <w:rPr>
          <w:color w:val="000000"/>
        </w:rPr>
      </w:pPr>
      <w:r>
        <w:rPr>
          <w:color w:val="000000"/>
        </w:rPr>
        <w:tab/>
      </w:r>
      <w:r>
        <w:t>KillDebugProcess</w:t>
      </w:r>
      <w:r>
        <w:rPr>
          <w:color w:val="000000"/>
        </w:rPr>
        <w:t>();</w:t>
      </w:r>
    </w:p>
    <w:p w14:paraId="6991B1B1" w14:textId="05CD9664" w:rsidR="00607C59" w:rsidRDefault="00607C59" w:rsidP="002C4043">
      <w:pPr>
        <w:pStyle w:val="Code"/>
        <w:rPr>
          <w:color w:val="000000"/>
        </w:rPr>
      </w:pPr>
      <w:r>
        <w:rPr>
          <w:color w:val="000000"/>
        </w:rPr>
        <w:tab/>
      </w:r>
      <w:r>
        <w:rPr>
          <w:color w:val="000000"/>
        </w:rPr>
        <w:tab/>
      </w:r>
      <w:r>
        <w:t>// Something went wrong so kill the process Just In Case</w:t>
      </w:r>
    </w:p>
    <w:p w14:paraId="155AD574" w14:textId="77777777" w:rsidR="00607C59" w:rsidRDefault="00607C59" w:rsidP="002C4043">
      <w:pPr>
        <w:pStyle w:val="Code"/>
      </w:pPr>
    </w:p>
    <w:p w14:paraId="58BB8A2C" w14:textId="51D87870" w:rsidR="00607C59" w:rsidRDefault="00607C59" w:rsidP="002C4043">
      <w:pPr>
        <w:pStyle w:val="Code"/>
        <w:rPr>
          <w:color w:val="000000"/>
        </w:rPr>
      </w:pPr>
      <w:r>
        <w:rPr>
          <w:color w:val="000000"/>
        </w:rPr>
        <w:tab/>
      </w:r>
      <w:r>
        <w:t>StopDebuggingInterfaceChanges</w:t>
      </w:r>
      <w:r>
        <w:rPr>
          <w:color w:val="000000"/>
        </w:rPr>
        <w:t>();</w:t>
      </w:r>
    </w:p>
    <w:p w14:paraId="0C4A7F53" w14:textId="0B67C84C" w:rsidR="00607C59" w:rsidRDefault="00607C59" w:rsidP="002C4043">
      <w:pPr>
        <w:pStyle w:val="Code"/>
      </w:pPr>
      <w:r>
        <w:t>}</w:t>
      </w:r>
    </w:p>
    <w:p w14:paraId="277BB1D3" w14:textId="3FF24F0D" w:rsidR="00607C59" w:rsidRDefault="00607C59" w:rsidP="002C4043">
      <w:pPr>
        <w:pStyle w:val="Code"/>
      </w:pPr>
    </w:p>
    <w:p w14:paraId="5033B86F" w14:textId="77777777" w:rsidR="0008046D" w:rsidRDefault="000775FB" w:rsidP="002C4043">
      <w:pPr>
        <w:pStyle w:val="Code"/>
      </w:pPr>
      <w:r>
        <w:t>// This method is attached to the BtnSubmitInput.Click</w:t>
      </w:r>
    </w:p>
    <w:p w14:paraId="4DCF7200" w14:textId="6B3754C3" w:rsidR="000775FB" w:rsidRDefault="0008046D" w:rsidP="002C4043">
      <w:pPr>
        <w:pStyle w:val="Code"/>
      </w:pPr>
      <w:r>
        <w:tab/>
      </w:r>
      <w:r w:rsidR="000775FB">
        <w:t>event using the WYSIWYG editor</w:t>
      </w:r>
    </w:p>
    <w:p w14:paraId="793C6EA6" w14:textId="146A2B0F" w:rsidR="00607C59" w:rsidRDefault="00607C59" w:rsidP="002C4043">
      <w:pPr>
        <w:pStyle w:val="Code"/>
      </w:pPr>
      <w:r>
        <w:rPr>
          <w:color w:val="0000FF"/>
        </w:rPr>
        <w:t>private</w:t>
      </w:r>
      <w:r>
        <w:t xml:space="preserve"> </w:t>
      </w:r>
      <w:r>
        <w:rPr>
          <w:color w:val="0000FF"/>
        </w:rPr>
        <w:t>void</w:t>
      </w:r>
      <w:r>
        <w:t xml:space="preserve"> BtnSubmitInput_Click(</w:t>
      </w:r>
      <w:r>
        <w:rPr>
          <w:color w:val="0000FF"/>
        </w:rPr>
        <w:t>object</w:t>
      </w:r>
      <w:r>
        <w:t xml:space="preserve"> Sender, </w:t>
      </w:r>
      <w:r>
        <w:rPr>
          <w:color w:val="00008B"/>
        </w:rPr>
        <w:t>EventArgs</w:t>
      </w:r>
      <w:r>
        <w:t xml:space="preserve"> E) {</w:t>
      </w:r>
    </w:p>
    <w:p w14:paraId="1E6DC460" w14:textId="77777777" w:rsidR="00607C59" w:rsidRDefault="00607C59" w:rsidP="002C4043">
      <w:pPr>
        <w:pStyle w:val="Code"/>
      </w:pPr>
    </w:p>
    <w:p w14:paraId="74136A44" w14:textId="272BF12F" w:rsidR="00607C59" w:rsidRDefault="00607C59" w:rsidP="002C4043">
      <w:pPr>
        <w:pStyle w:val="Code"/>
      </w:pPr>
      <w:r>
        <w:tab/>
      </w:r>
      <w:r>
        <w:rPr>
          <w:color w:val="0000FF"/>
        </w:rPr>
        <w:t>var</w:t>
      </w:r>
      <w:r>
        <w:t xml:space="preserve"> ToSubmit = </w:t>
      </w:r>
      <w:r>
        <w:rPr>
          <w:color w:val="00008B"/>
        </w:rPr>
        <w:t>Regex</w:t>
      </w:r>
      <w:r>
        <w:t>.</w:t>
      </w:r>
      <w:r>
        <w:rPr>
          <w:color w:val="008B8B"/>
        </w:rPr>
        <w:t>Replace</w:t>
      </w:r>
      <w:r>
        <w:t xml:space="preserve">(TxtInputToProgram.Text, </w:t>
      </w:r>
      <w:r>
        <w:rPr>
          <w:color w:val="800000"/>
        </w:rPr>
        <w:t>@"</w:t>
      </w:r>
      <w:r>
        <w:rPr>
          <w:color w:val="00A5F4"/>
        </w:rPr>
        <w:t>\p{C}+</w:t>
      </w:r>
      <w:r>
        <w:rPr>
          <w:color w:val="800000"/>
        </w:rPr>
        <w:t>"</w:t>
      </w:r>
      <w:r>
        <w:t xml:space="preserve">, </w:t>
      </w:r>
      <w:r>
        <w:rPr>
          <w:color w:val="0000FF"/>
        </w:rPr>
        <w:t>string</w:t>
      </w:r>
      <w:r>
        <w:t>.Empty);</w:t>
      </w:r>
    </w:p>
    <w:p w14:paraId="27E0B947" w14:textId="4044BDB0" w:rsidR="00607C59" w:rsidRDefault="00607C59" w:rsidP="002C4043">
      <w:pPr>
        <w:pStyle w:val="Code"/>
      </w:pPr>
      <w:r>
        <w:tab/>
      </w:r>
      <w:r>
        <w:tab/>
        <w:t xml:space="preserve">// Remove </w:t>
      </w:r>
      <w:r w:rsidR="000775FB">
        <w:t>invisible</w:t>
      </w:r>
      <w:r>
        <w:t xml:space="preserve"> </w:t>
      </w:r>
      <w:r w:rsidR="000775FB">
        <w:t xml:space="preserve">control </w:t>
      </w:r>
      <w:r>
        <w:t>characters (Thanks Regex)</w:t>
      </w:r>
    </w:p>
    <w:p w14:paraId="733094F5" w14:textId="77777777" w:rsidR="00607C59" w:rsidRDefault="00607C59" w:rsidP="002C4043">
      <w:pPr>
        <w:pStyle w:val="Code"/>
      </w:pPr>
    </w:p>
    <w:p w14:paraId="29CF75BD" w14:textId="3D50A4B1" w:rsidR="00607C59" w:rsidRDefault="00607C59" w:rsidP="002C4043">
      <w:pPr>
        <w:pStyle w:val="Code"/>
      </w:pPr>
      <w:r>
        <w:tab/>
      </w:r>
      <w:r>
        <w:rPr>
          <w:color w:val="0000FF"/>
        </w:rPr>
        <w:t>if</w:t>
      </w:r>
      <w:r>
        <w:t xml:space="preserve"> (ToSubmit == </w:t>
      </w:r>
      <w:r>
        <w:rPr>
          <w:color w:val="0000FF"/>
        </w:rPr>
        <w:t>string</w:t>
      </w:r>
      <w:r>
        <w:t>.</w:t>
      </w:r>
      <w:r>
        <w:rPr>
          <w:color w:val="800080"/>
        </w:rPr>
        <w:t>Empty</w:t>
      </w:r>
      <w:r>
        <w:t xml:space="preserve">) </w:t>
      </w:r>
      <w:r>
        <w:rPr>
          <w:color w:val="0000FF"/>
        </w:rPr>
        <w:t>return</w:t>
      </w:r>
      <w:r>
        <w:t>; // Don't send an empty string</w:t>
      </w:r>
    </w:p>
    <w:p w14:paraId="16E49B85" w14:textId="77777777" w:rsidR="00607C59" w:rsidRDefault="00607C59" w:rsidP="002C4043">
      <w:pPr>
        <w:pStyle w:val="Code"/>
      </w:pPr>
    </w:p>
    <w:p w14:paraId="572B37E7" w14:textId="77777777" w:rsidR="0008046D" w:rsidRDefault="00607C59" w:rsidP="002C4043">
      <w:pPr>
        <w:pStyle w:val="Code"/>
      </w:pPr>
      <w:r>
        <w:tab/>
        <w:t>_DebugProcess.StandardInput.</w:t>
      </w:r>
      <w:r>
        <w:rPr>
          <w:color w:val="008B8B"/>
        </w:rPr>
        <w:t>WriteLine</w:t>
      </w:r>
      <w:r>
        <w:t>(ToSubmit);</w:t>
      </w:r>
    </w:p>
    <w:p w14:paraId="5B2EF835" w14:textId="204D7917" w:rsidR="00607C59" w:rsidRDefault="00607C59" w:rsidP="002C4043">
      <w:pPr>
        <w:pStyle w:val="Code"/>
      </w:pPr>
      <w:r>
        <w:t>// Send input to the program</w:t>
      </w:r>
    </w:p>
    <w:p w14:paraId="33F5009E" w14:textId="77777777" w:rsidR="00607C59" w:rsidRDefault="00607C59" w:rsidP="002C4043">
      <w:pPr>
        <w:pStyle w:val="Code"/>
      </w:pPr>
    </w:p>
    <w:p w14:paraId="59256E6F" w14:textId="66B7EE0D" w:rsidR="00607C59" w:rsidRDefault="00607C59" w:rsidP="002C4043">
      <w:pPr>
        <w:pStyle w:val="Code"/>
      </w:pPr>
      <w:r>
        <w:tab/>
        <w:t xml:space="preserve">TxtInputToProgram.Text = </w:t>
      </w:r>
      <w:r>
        <w:rPr>
          <w:color w:val="A31515"/>
        </w:rPr>
        <w:t>""</w:t>
      </w:r>
      <w:r>
        <w:t xml:space="preserve">; </w:t>
      </w:r>
      <w:r>
        <w:rPr>
          <w:color w:val="008000"/>
        </w:rPr>
        <w:t>// Empty the text box</w:t>
      </w:r>
    </w:p>
    <w:p w14:paraId="0C0A8BA4" w14:textId="77777777" w:rsidR="00607C59" w:rsidRDefault="00607C59" w:rsidP="002C4043">
      <w:pPr>
        <w:pStyle w:val="Code"/>
      </w:pPr>
    </w:p>
    <w:p w14:paraId="0B9BDAF6" w14:textId="2A0EE4C1" w:rsidR="00607C59" w:rsidRDefault="00607C59" w:rsidP="002C4043">
      <w:pPr>
        <w:pStyle w:val="Code"/>
      </w:pPr>
      <w:r>
        <w:tab/>
      </w:r>
      <w:r>
        <w:rPr>
          <w:color w:val="800080"/>
        </w:rPr>
        <w:t>TxtInputToProgram</w:t>
      </w:r>
      <w:r>
        <w:t>.</w:t>
      </w:r>
      <w:r>
        <w:rPr>
          <w:color w:val="008B8B"/>
        </w:rPr>
        <w:t>Focus</w:t>
      </w:r>
      <w:r>
        <w:t>(); // Give focus to TxtInputToProgram</w:t>
      </w:r>
    </w:p>
    <w:p w14:paraId="72CB9C7F" w14:textId="0FAFAB5E" w:rsidR="00607C59" w:rsidRDefault="00607C59" w:rsidP="002C4043">
      <w:pPr>
        <w:pStyle w:val="Code"/>
      </w:pPr>
      <w:r>
        <w:t>}</w:t>
      </w:r>
    </w:p>
    <w:p w14:paraId="614DDD29" w14:textId="6B444BAB" w:rsidR="00253C43" w:rsidRDefault="00253C43" w:rsidP="00253C43">
      <w:r>
        <w:t xml:space="preserve">Getting the Input to work was relatively simple. I could have used the </w:t>
      </w:r>
      <w:r w:rsidRPr="00951F78">
        <w:rPr>
          <w:rStyle w:val="CodeChar"/>
        </w:rPr>
        <w:t>async</w:t>
      </w:r>
      <w:r>
        <w:t xml:space="preserve"> modifier and waited instead of tying up resources, but this way means that no other operation can start until the input has been sent, which is good as I don’t have to worry about asynchronous operations yet.</w:t>
      </w:r>
    </w:p>
    <w:p w14:paraId="3617C8C5" w14:textId="067FF40E" w:rsidR="002C4043" w:rsidRDefault="002C4043" w:rsidP="002C4043">
      <w:pPr>
        <w:pStyle w:val="Heading5"/>
      </w:pPr>
      <w:r>
        <w:t>The program to run</w:t>
      </w:r>
    </w:p>
    <w:p w14:paraId="75C26FCF" w14:textId="62DCB124" w:rsidR="002C4043" w:rsidRDefault="002C4043" w:rsidP="002C4043">
      <w:r>
        <w:t xml:space="preserve">I needed a simple program, so I decided to create one that simply outputted its data to the console forever, counting upwards so I could see </w:t>
      </w:r>
      <w:r w:rsidR="00F657FF">
        <w:t>what was being output when. This simple approach made debugging easy as there was less that could go wrong.</w:t>
      </w:r>
    </w:p>
    <w:p w14:paraId="16B4CCBF" w14:textId="3F3C919C" w:rsidR="00F657FF" w:rsidRDefault="00F657FF" w:rsidP="00F657FF">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11AADC93" w14:textId="77777777" w:rsidR="00F657FF" w:rsidRDefault="00F657FF" w:rsidP="00F657FF">
      <w:pPr>
        <w:pStyle w:val="Code"/>
        <w:rPr>
          <w:color w:val="000000"/>
        </w:rPr>
      </w:pPr>
    </w:p>
    <w:p w14:paraId="311F8604" w14:textId="21651DFF" w:rsidR="00F657FF" w:rsidRDefault="00F657FF" w:rsidP="00F657FF">
      <w:pPr>
        <w:pStyle w:val="Code"/>
        <w:rPr>
          <w:color w:val="000000"/>
        </w:rPr>
      </w:pPr>
      <w:r>
        <w:rPr>
          <w:rFonts w:cs="IBM Plex Mono Text"/>
          <w:color w:val="000000"/>
          <w:szCs w:val="19"/>
        </w:rPr>
        <w:tab/>
      </w:r>
      <w:r>
        <w:rPr>
          <w:rFonts w:cs="IBM Plex Mono Text"/>
          <w:color w:val="0000FF"/>
          <w:szCs w:val="19"/>
        </w:rPr>
        <w:t>var</w:t>
      </w:r>
      <w:r>
        <w:rPr>
          <w:rFonts w:cs="IBM Plex Mono Text"/>
          <w:color w:val="000000"/>
          <w:szCs w:val="19"/>
        </w:rPr>
        <w:t xml:space="preserve"> </w:t>
      </w:r>
      <w:r>
        <w:rPr>
          <w:color w:val="800080"/>
        </w:rPr>
        <w:t>Count</w:t>
      </w:r>
      <w:r>
        <w:rPr>
          <w:color w:val="000000"/>
        </w:rPr>
        <w:t xml:space="preserve"> </w:t>
      </w:r>
      <w:r>
        <w:rPr>
          <w:rFonts w:cs="IBM Plex Mono Text"/>
          <w:color w:val="000000"/>
          <w:szCs w:val="19"/>
        </w:rPr>
        <w:t>= 1;</w:t>
      </w:r>
    </w:p>
    <w:p w14:paraId="2F42575A" w14:textId="74A4373B" w:rsidR="00F657FF" w:rsidRDefault="00F657FF" w:rsidP="00F657FF">
      <w:pPr>
        <w:pStyle w:val="Code"/>
        <w:rPr>
          <w:color w:val="000000"/>
        </w:rPr>
      </w:pPr>
    </w:p>
    <w:p w14:paraId="1F1DE759" w14:textId="314E76D7" w:rsidR="00F657FF" w:rsidRDefault="00F657FF" w:rsidP="00F657FF">
      <w:pPr>
        <w:pStyle w:val="Code"/>
        <w:rPr>
          <w:color w:val="000000"/>
        </w:rPr>
      </w:pPr>
      <w:r>
        <w:rPr>
          <w:color w:val="000000"/>
        </w:rPr>
        <w:tab/>
      </w:r>
      <w:r>
        <w:t>while</w:t>
      </w:r>
      <w:r>
        <w:rPr>
          <w:color w:val="000000"/>
        </w:rPr>
        <w:t xml:space="preserve"> (</w:t>
      </w:r>
      <w:r>
        <w:t>true</w:t>
      </w:r>
      <w:r>
        <w:rPr>
          <w:color w:val="000000"/>
        </w:rPr>
        <w:t>) {</w:t>
      </w:r>
    </w:p>
    <w:p w14:paraId="5940F807" w14:textId="77777777" w:rsidR="00F657FF" w:rsidRDefault="00F657FF" w:rsidP="00F657FF">
      <w:pPr>
        <w:pStyle w:val="Code"/>
        <w:rPr>
          <w:color w:val="000000"/>
        </w:rPr>
      </w:pPr>
    </w:p>
    <w:p w14:paraId="2C781550" w14:textId="0FBCD404"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WriteLine</w:t>
      </w:r>
      <w:r>
        <w:rPr>
          <w:color w:val="000000"/>
        </w:rPr>
        <w:t>(</w:t>
      </w:r>
      <w:r>
        <w:rPr>
          <w:color w:val="A31515"/>
        </w:rPr>
        <w:t>"Outputting to console - "</w:t>
      </w:r>
      <w:r>
        <w:rPr>
          <w:color w:val="000000"/>
        </w:rPr>
        <w:t xml:space="preserve"> + </w:t>
      </w:r>
      <w:r>
        <w:rPr>
          <w:color w:val="800080"/>
        </w:rPr>
        <w:t>Count</w:t>
      </w:r>
      <w:r>
        <w:rPr>
          <w:color w:val="000000"/>
        </w:rPr>
        <w:t>);</w:t>
      </w:r>
    </w:p>
    <w:p w14:paraId="1143FE11" w14:textId="77777777" w:rsidR="00F657FF" w:rsidRDefault="00F657FF" w:rsidP="00F657FF">
      <w:pPr>
        <w:pStyle w:val="Code"/>
        <w:rPr>
          <w:color w:val="000000"/>
        </w:rPr>
      </w:pPr>
    </w:p>
    <w:p w14:paraId="78768DE4" w14:textId="59C795C2"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ReadLine</w:t>
      </w:r>
      <w:r>
        <w:rPr>
          <w:color w:val="000000"/>
        </w:rPr>
        <w:t xml:space="preserve">(); </w:t>
      </w:r>
      <w:r>
        <w:rPr>
          <w:color w:val="008000"/>
        </w:rPr>
        <w:t>// Wait for ENTER to be pressed</w:t>
      </w:r>
    </w:p>
    <w:p w14:paraId="772E5B1C" w14:textId="77777777" w:rsidR="00F657FF" w:rsidRDefault="00F657FF" w:rsidP="00F657FF">
      <w:pPr>
        <w:pStyle w:val="Code"/>
        <w:rPr>
          <w:color w:val="000000"/>
        </w:rPr>
      </w:pPr>
    </w:p>
    <w:p w14:paraId="486A47F8" w14:textId="330B19DE" w:rsidR="00F657FF" w:rsidRDefault="00F657FF" w:rsidP="00F657FF">
      <w:pPr>
        <w:pStyle w:val="Code"/>
        <w:rPr>
          <w:color w:val="000000"/>
        </w:rPr>
      </w:pPr>
      <w:r>
        <w:rPr>
          <w:color w:val="000000"/>
        </w:rPr>
        <w:tab/>
      </w:r>
      <w:r>
        <w:rPr>
          <w:color w:val="000000"/>
        </w:rPr>
        <w:tab/>
      </w:r>
      <w:r>
        <w:rPr>
          <w:color w:val="800080"/>
        </w:rPr>
        <w:t>Count</w:t>
      </w:r>
      <w:r>
        <w:rPr>
          <w:color w:val="000000"/>
        </w:rPr>
        <w:t xml:space="preserve"> += 1;</w:t>
      </w:r>
    </w:p>
    <w:p w14:paraId="3057C63E" w14:textId="3E2443BB" w:rsidR="00F657FF" w:rsidRDefault="00F657FF" w:rsidP="00F657FF">
      <w:pPr>
        <w:pStyle w:val="Code"/>
        <w:rPr>
          <w:color w:val="000000"/>
        </w:rPr>
      </w:pPr>
      <w:r>
        <w:rPr>
          <w:color w:val="000000"/>
        </w:rPr>
        <w:tab/>
        <w:t>}</w:t>
      </w:r>
    </w:p>
    <w:p w14:paraId="5C2D72D9" w14:textId="16F8FC82" w:rsidR="00F657FF" w:rsidRPr="002C4043" w:rsidRDefault="00F657FF" w:rsidP="00F657FF">
      <w:pPr>
        <w:pStyle w:val="Code"/>
      </w:pPr>
      <w:r>
        <w:rPr>
          <w:color w:val="000000"/>
        </w:rPr>
        <w:t>}</w:t>
      </w:r>
    </w:p>
    <w:p w14:paraId="3E379262" w14:textId="1CFF3211" w:rsidR="00951F78" w:rsidRDefault="00951F78" w:rsidP="00951F78">
      <w:pPr>
        <w:pStyle w:val="Heading5"/>
      </w:pPr>
      <w:r>
        <w:t>Asynchronous read operations that don’t cause a program to hang</w:t>
      </w:r>
    </w:p>
    <w:p w14:paraId="08B9B92F" w14:textId="1053DCF1" w:rsidR="00951F78" w:rsidRDefault="00951F78" w:rsidP="00951F78">
      <w:r>
        <w:t xml:space="preserve">The two </w:t>
      </w:r>
      <w:r w:rsidRPr="00951F78">
        <w:rPr>
          <w:rStyle w:val="CodeChar"/>
        </w:rPr>
        <w:t>StreamReader</w:t>
      </w:r>
      <w:r>
        <w:t xml:space="preserve"> listener methods are designed to work on an event being built into the </w:t>
      </w:r>
      <w:r w:rsidRPr="00951F78">
        <w:rPr>
          <w:rStyle w:val="CodeChar"/>
        </w:rPr>
        <w:t>StreamReader</w:t>
      </w:r>
      <w:r>
        <w:t xml:space="preserve"> class. Unfortunately, such an event does not exist. To circumvent this, I tried simply using </w:t>
      </w:r>
      <w:r w:rsidR="00B627BD">
        <w:rPr>
          <w:rStyle w:val="CodeChar"/>
        </w:rPr>
        <w:t>StreamReader</w:t>
      </w:r>
      <w:r w:rsidRPr="00951F78">
        <w:rPr>
          <w:rStyle w:val="CodeChar"/>
        </w:rPr>
        <w:t>.ReadToEndAsync()</w:t>
      </w:r>
      <w:r>
        <w:t>. This did not work. That’s partially due to how programs output data: They onl</w:t>
      </w:r>
      <w:r w:rsidR="00B627BD">
        <w:t>y set the “End of stream” marker once they’ve exited, so while the full output of a program will be displayed it will only be shown after the program exits:</w:t>
      </w:r>
    </w:p>
    <w:p w14:paraId="3612F817" w14:textId="77777777" w:rsidR="00B627BD" w:rsidRDefault="00B627BD" w:rsidP="002C4043">
      <w:pPr>
        <w:pStyle w:val="Code"/>
        <w:rPr>
          <w:color w:val="000000"/>
        </w:rPr>
      </w:pPr>
      <w:r w:rsidRPr="00B627BD">
        <w:t>private async void</w:t>
      </w:r>
      <w:r>
        <w:rPr>
          <w:color w:val="000000"/>
        </w:rPr>
        <w:t xml:space="preserve"> </w:t>
      </w:r>
      <w:r>
        <w:rPr>
          <w:color w:val="008B8B"/>
        </w:rPr>
        <w:t>StartOutputRead</w:t>
      </w:r>
      <w:r>
        <w:rPr>
          <w:color w:val="000000"/>
        </w:rPr>
        <w:t>() {</w:t>
      </w:r>
    </w:p>
    <w:p w14:paraId="5F8E7B50" w14:textId="77777777" w:rsidR="0008046D" w:rsidRDefault="00B627BD" w:rsidP="002C4043">
      <w:pPr>
        <w:pStyle w:val="Code"/>
        <w:rPr>
          <w:color w:val="000000"/>
        </w:rPr>
      </w:pPr>
      <w:r>
        <w:rPr>
          <w:color w:val="000000"/>
        </w:rPr>
        <w:tab/>
      </w:r>
      <w:r w:rsidR="0008046D">
        <w:t>TxtStandardOutput</w:t>
      </w:r>
      <w:r w:rsidR="0008046D">
        <w:rPr>
          <w:color w:val="000000"/>
        </w:rPr>
        <w:t>.</w:t>
      </w:r>
      <w:r w:rsidR="0008046D">
        <w:t>Text</w:t>
      </w:r>
      <w:r w:rsidR="0008046D">
        <w:rPr>
          <w:color w:val="000000"/>
        </w:rPr>
        <w:t xml:space="preserve"> += </w:t>
      </w:r>
      <w:r w:rsidR="0008046D">
        <w:rPr>
          <w:color w:val="0000FF"/>
        </w:rPr>
        <w:t>await</w:t>
      </w:r>
    </w:p>
    <w:p w14:paraId="10C4580F" w14:textId="0F2A29B3" w:rsidR="00B627BD" w:rsidRDefault="0008046D" w:rsidP="002C4043">
      <w:pPr>
        <w:pStyle w:val="Code"/>
        <w:rPr>
          <w:color w:val="000000"/>
        </w:rPr>
      </w:pPr>
      <w:r>
        <w:t>DebugProcess</w:t>
      </w:r>
      <w:r>
        <w:rPr>
          <w:color w:val="000000"/>
        </w:rPr>
        <w:t>.</w:t>
      </w:r>
      <w:r>
        <w:t>StandardOutput</w:t>
      </w:r>
      <w:r>
        <w:rPr>
          <w:color w:val="000000"/>
        </w:rPr>
        <w:t>.</w:t>
      </w:r>
      <w:r>
        <w:rPr>
          <w:color w:val="008B8B"/>
        </w:rPr>
        <w:t>ReadToEndAsync</w:t>
      </w:r>
      <w:r>
        <w:rPr>
          <w:color w:val="000000"/>
        </w:rPr>
        <w:t>();</w:t>
      </w:r>
    </w:p>
    <w:p w14:paraId="7C4FCD82" w14:textId="02E91880" w:rsidR="00B627BD" w:rsidRDefault="00B627BD" w:rsidP="002C4043">
      <w:pPr>
        <w:pStyle w:val="Code"/>
      </w:pPr>
      <w:r>
        <w:t>}</w:t>
      </w:r>
    </w:p>
    <w:p w14:paraId="75D9D215" w14:textId="410783D6" w:rsidR="0008046D" w:rsidRDefault="0008046D" w:rsidP="002C4043">
      <w:pPr>
        <w:pStyle w:val="Code"/>
        <w:rPr>
          <w:color w:val="000000"/>
        </w:rPr>
      </w:pPr>
      <w:r w:rsidRPr="00B627BD">
        <w:t>private async void</w:t>
      </w:r>
      <w:r>
        <w:rPr>
          <w:color w:val="000000"/>
        </w:rPr>
        <w:t xml:space="preserve"> </w:t>
      </w:r>
      <w:r>
        <w:rPr>
          <w:color w:val="008B8B"/>
        </w:rPr>
        <w:t>StartErrorRead</w:t>
      </w:r>
      <w:r>
        <w:rPr>
          <w:color w:val="000000"/>
        </w:rPr>
        <w:t>() {</w:t>
      </w:r>
    </w:p>
    <w:p w14:paraId="66A0362A" w14:textId="77777777" w:rsidR="0008046D" w:rsidRDefault="0008046D" w:rsidP="002C4043">
      <w:pPr>
        <w:pStyle w:val="Code"/>
        <w:rPr>
          <w:color w:val="000000"/>
        </w:rPr>
      </w:pPr>
      <w:r>
        <w:rPr>
          <w:color w:val="000000"/>
        </w:rPr>
        <w:tab/>
      </w:r>
      <w:r>
        <w:t>TxtStandardOutput</w:t>
      </w:r>
      <w:r>
        <w:rPr>
          <w:color w:val="000000"/>
        </w:rPr>
        <w:t>.</w:t>
      </w:r>
      <w:r>
        <w:t>Text</w:t>
      </w:r>
      <w:r>
        <w:rPr>
          <w:color w:val="000000"/>
        </w:rPr>
        <w:t xml:space="preserve"> += </w:t>
      </w:r>
      <w:r>
        <w:rPr>
          <w:color w:val="0000FF"/>
        </w:rPr>
        <w:t>await</w:t>
      </w:r>
      <w:r>
        <w:rPr>
          <w:color w:val="000000"/>
        </w:rPr>
        <w:t xml:space="preserve"> </w:t>
      </w:r>
    </w:p>
    <w:p w14:paraId="405D5D53" w14:textId="5A4D681E" w:rsidR="0008046D" w:rsidRDefault="0008046D" w:rsidP="002C4043">
      <w:pPr>
        <w:pStyle w:val="Code"/>
        <w:rPr>
          <w:color w:val="000000"/>
        </w:rPr>
      </w:pPr>
      <w:r>
        <w:t>_DebugProcess</w:t>
      </w:r>
      <w:r>
        <w:rPr>
          <w:color w:val="000000"/>
        </w:rPr>
        <w:t>.</w:t>
      </w:r>
      <w:r>
        <w:t>StandardOutput</w:t>
      </w:r>
      <w:r>
        <w:rPr>
          <w:color w:val="000000"/>
        </w:rPr>
        <w:t>.</w:t>
      </w:r>
      <w:r>
        <w:rPr>
          <w:color w:val="008B8B"/>
        </w:rPr>
        <w:t>ReadToEndAsync</w:t>
      </w:r>
      <w:r>
        <w:rPr>
          <w:color w:val="000000"/>
        </w:rPr>
        <w:t>();</w:t>
      </w:r>
    </w:p>
    <w:p w14:paraId="435D99E7" w14:textId="585980DB" w:rsidR="0008046D" w:rsidRDefault="0008046D" w:rsidP="002C4043">
      <w:pPr>
        <w:pStyle w:val="Code"/>
      </w:pPr>
      <w:r>
        <w:t>}</w:t>
      </w:r>
    </w:p>
    <w:p w14:paraId="7D4BCB74" w14:textId="24F39B50" w:rsidR="00B627BD" w:rsidRDefault="00E95ECC" w:rsidP="00951F78">
      <w:r>
        <w:t>I then tried to approach the problem using C#s Tasks. These function as background tasks of the program but are actually a bit more complicated. When a Task is created it is sent into the “Thread Pool” to run in a different Thread to the UI. This prevents the UI from hanging but means that object references are not preserved. This means that (without the use of Delegate Types) a Task cannot cause the UI thread to update or change information about the objects in the UI thread. Unfortunately, this understanding of Tasks only came to me after spending about 2 hours trying to work out why the following code wasn’t working:</w:t>
      </w:r>
    </w:p>
    <w:p w14:paraId="4769D0B7" w14:textId="1F0388F6" w:rsidR="00E95ECC" w:rsidRDefault="00E95ECC" w:rsidP="002C4043">
      <w:pPr>
        <w:pStyle w:val="Code"/>
      </w:pPr>
      <w:r>
        <w:rPr>
          <w:color w:val="0000FF"/>
        </w:rPr>
        <w:t>var</w:t>
      </w:r>
      <w:r>
        <w:t xml:space="preserve"> ReadStreams = </w:t>
      </w:r>
      <w:r>
        <w:rPr>
          <w:color w:val="00008B"/>
        </w:rPr>
        <w:t>Task</w:t>
      </w:r>
      <w:r>
        <w:t>.</w:t>
      </w:r>
      <w:r>
        <w:rPr>
          <w:color w:val="008B8B"/>
        </w:rPr>
        <w:t>Run</w:t>
      </w:r>
      <w:r>
        <w:t>(() =&gt; {</w:t>
      </w:r>
    </w:p>
    <w:p w14:paraId="529B6404" w14:textId="77777777" w:rsidR="00E95ECC" w:rsidRDefault="00E95ECC" w:rsidP="002C4043">
      <w:pPr>
        <w:pStyle w:val="Code"/>
      </w:pPr>
    </w:p>
    <w:p w14:paraId="52500A25" w14:textId="5764D710" w:rsidR="00E95ECC" w:rsidRDefault="00E95ECC" w:rsidP="002C4043">
      <w:pPr>
        <w:pStyle w:val="Code"/>
      </w:pPr>
      <w:r>
        <w:tab/>
      </w:r>
      <w:r>
        <w:rPr>
          <w:color w:val="0000FF"/>
        </w:rPr>
        <w:t>while</w:t>
      </w:r>
      <w:r>
        <w:t xml:space="preserve"> (!_DebugProcess.</w:t>
      </w:r>
      <w:r>
        <w:rPr>
          <w:color w:val="800080"/>
        </w:rPr>
        <w:t>HasExited</w:t>
      </w:r>
      <w:r>
        <w:t>) {</w:t>
      </w:r>
    </w:p>
    <w:p w14:paraId="63A2015C" w14:textId="79F0A234" w:rsidR="00E95ECC" w:rsidRDefault="00E95ECC" w:rsidP="002C4043">
      <w:pPr>
        <w:pStyle w:val="Code"/>
      </w:pPr>
      <w:r>
        <w:tab/>
      </w:r>
      <w:r>
        <w:tab/>
      </w:r>
      <w:r>
        <w:rPr>
          <w:color w:val="0000FF"/>
        </w:rPr>
        <w:t>if</w:t>
      </w:r>
      <w:r>
        <w:t xml:space="preserve"> (_DebugProcess.</w:t>
      </w:r>
      <w:r>
        <w:rPr>
          <w:color w:val="800080"/>
        </w:rPr>
        <w:t>StandardOutput</w:t>
      </w:r>
      <w:r>
        <w:t>.</w:t>
      </w:r>
      <w:r>
        <w:rPr>
          <w:color w:val="008B8B"/>
        </w:rPr>
        <w:t>Peek</w:t>
      </w:r>
      <w:r>
        <w:t xml:space="preserve">() == -1) </w:t>
      </w:r>
      <w:r>
        <w:rPr>
          <w:color w:val="0000FF"/>
        </w:rPr>
        <w:t>continue</w:t>
      </w:r>
      <w:r>
        <w:t>;</w:t>
      </w:r>
    </w:p>
    <w:p w14:paraId="591B110B" w14:textId="77777777" w:rsidR="00E95ECC" w:rsidRDefault="00E95ECC" w:rsidP="002C4043">
      <w:pPr>
        <w:pStyle w:val="Code"/>
      </w:pPr>
    </w:p>
    <w:p w14:paraId="5FA37DF9"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StandardOutput</w:t>
      </w:r>
      <w:r>
        <w:t>.</w:t>
      </w:r>
      <w:r>
        <w:rPr>
          <w:color w:val="008B8B"/>
        </w:rPr>
        <w:t>Read</w:t>
      </w:r>
      <w:r>
        <w:t>())</w:t>
      </w:r>
    </w:p>
    <w:p w14:paraId="7E69BF0A" w14:textId="0220A4AE" w:rsidR="00E95ECC" w:rsidRDefault="002F196A" w:rsidP="002C4043">
      <w:pPr>
        <w:pStyle w:val="Code"/>
      </w:pPr>
      <w:r>
        <w:tab/>
      </w:r>
      <w:r>
        <w:tab/>
      </w:r>
      <w:r>
        <w:tab/>
      </w:r>
      <w:r>
        <w:tab/>
      </w:r>
      <w:r w:rsidR="00E95ECC">
        <w:t>.</w:t>
      </w:r>
      <w:r w:rsidR="00E95ECC">
        <w:rPr>
          <w:color w:val="008B8B"/>
        </w:rPr>
        <w:t>ToString</w:t>
      </w:r>
      <w:r w:rsidR="00E95ECC">
        <w:t>();</w:t>
      </w:r>
    </w:p>
    <w:p w14:paraId="39D2DFFD" w14:textId="77777777" w:rsidR="00E95ECC" w:rsidRDefault="00E95ECC" w:rsidP="002C4043">
      <w:pPr>
        <w:pStyle w:val="Code"/>
      </w:pPr>
    </w:p>
    <w:p w14:paraId="69E7C267" w14:textId="2B6CAD52" w:rsidR="00E95ECC" w:rsidRDefault="00E95ECC" w:rsidP="002C4043">
      <w:pPr>
        <w:pStyle w:val="Code"/>
      </w:pPr>
      <w:r>
        <w:tab/>
      </w:r>
      <w:r>
        <w:tab/>
        <w:t>TxtStandardOut</w:t>
      </w:r>
      <w:r w:rsidR="009D6532">
        <w:t>put</w:t>
      </w:r>
      <w:r>
        <w:t>.Text += Output;</w:t>
      </w:r>
    </w:p>
    <w:p w14:paraId="7B19CCEB" w14:textId="1AE68E25" w:rsidR="00E95ECC" w:rsidRDefault="00E95ECC" w:rsidP="002C4043">
      <w:pPr>
        <w:pStyle w:val="Code"/>
      </w:pPr>
      <w:r>
        <w:tab/>
        <w:t>}</w:t>
      </w:r>
    </w:p>
    <w:p w14:paraId="27D75BF8" w14:textId="77777777" w:rsidR="00E95ECC" w:rsidRDefault="00E95ECC" w:rsidP="002C4043">
      <w:pPr>
        <w:pStyle w:val="Code"/>
      </w:pPr>
      <w:r>
        <w:tab/>
      </w:r>
      <w:r>
        <w:tab/>
      </w:r>
      <w:r>
        <w:tab/>
      </w:r>
      <w:r>
        <w:tab/>
      </w:r>
    </w:p>
    <w:p w14:paraId="0BEFF1AB" w14:textId="6E63F284" w:rsidR="00E95ECC" w:rsidRDefault="00E95ECC" w:rsidP="002C4043">
      <w:pPr>
        <w:pStyle w:val="Code"/>
      </w:pPr>
      <w:r>
        <w:tab/>
      </w:r>
      <w:r>
        <w:rPr>
          <w:color w:val="0000FF"/>
        </w:rPr>
        <w:t>if</w:t>
      </w:r>
      <w:r>
        <w:t xml:space="preserve"> (_DebugProcess.</w:t>
      </w:r>
      <w:r>
        <w:rPr>
          <w:color w:val="800080"/>
        </w:rPr>
        <w:t>StandardError</w:t>
      </w:r>
      <w:r>
        <w:t>.</w:t>
      </w:r>
      <w:r>
        <w:rPr>
          <w:color w:val="008B8B"/>
        </w:rPr>
        <w:t>Peek</w:t>
      </w:r>
      <w:r>
        <w:t>() != -1) {</w:t>
      </w:r>
    </w:p>
    <w:p w14:paraId="0F16E5EC" w14:textId="77777777" w:rsidR="00E95ECC" w:rsidRDefault="00E95ECC" w:rsidP="002C4043">
      <w:pPr>
        <w:pStyle w:val="Code"/>
      </w:pPr>
      <w:r>
        <w:tab/>
      </w:r>
      <w:r>
        <w:tab/>
      </w:r>
      <w:r>
        <w:tab/>
      </w:r>
      <w:r>
        <w:tab/>
      </w:r>
      <w:r>
        <w:tab/>
      </w:r>
      <w:r>
        <w:tab/>
      </w:r>
    </w:p>
    <w:p w14:paraId="61394067"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StandardError</w:t>
      </w:r>
      <w:r>
        <w:t>.</w:t>
      </w:r>
      <w:r>
        <w:rPr>
          <w:color w:val="008B8B"/>
        </w:rPr>
        <w:t>Read</w:t>
      </w:r>
      <w:r>
        <w:t>())</w:t>
      </w:r>
    </w:p>
    <w:p w14:paraId="7C7F3612" w14:textId="1938DCCE" w:rsidR="00E95ECC" w:rsidRDefault="002F196A" w:rsidP="002C4043">
      <w:pPr>
        <w:pStyle w:val="Code"/>
      </w:pPr>
      <w:r>
        <w:tab/>
      </w:r>
      <w:r>
        <w:tab/>
      </w:r>
      <w:r>
        <w:tab/>
      </w:r>
      <w:r>
        <w:tab/>
      </w:r>
      <w:r w:rsidR="00E95ECC">
        <w:t>.</w:t>
      </w:r>
      <w:r w:rsidR="00E95ECC">
        <w:rPr>
          <w:color w:val="008B8B"/>
        </w:rPr>
        <w:t>ToString</w:t>
      </w:r>
      <w:r w:rsidR="00E95ECC">
        <w:t>();</w:t>
      </w:r>
    </w:p>
    <w:p w14:paraId="374A383E" w14:textId="77777777" w:rsidR="00E95ECC" w:rsidRDefault="00E95ECC" w:rsidP="002C4043">
      <w:pPr>
        <w:pStyle w:val="Code"/>
      </w:pPr>
    </w:p>
    <w:p w14:paraId="355C64FC" w14:textId="701BC41F" w:rsidR="00E95ECC" w:rsidRDefault="00E95ECC" w:rsidP="002C4043">
      <w:pPr>
        <w:pStyle w:val="Code"/>
      </w:pPr>
      <w:r>
        <w:tab/>
      </w:r>
      <w:r>
        <w:tab/>
        <w:t>Txt</w:t>
      </w:r>
      <w:r w:rsidR="009D6532">
        <w:t>ErrorOutput</w:t>
      </w:r>
      <w:r>
        <w:t>.Text += Output;</w:t>
      </w:r>
    </w:p>
    <w:p w14:paraId="349AF5CF" w14:textId="77777777" w:rsidR="00E95ECC" w:rsidRDefault="00E95ECC" w:rsidP="002C4043">
      <w:pPr>
        <w:pStyle w:val="Code"/>
      </w:pPr>
    </w:p>
    <w:p w14:paraId="79C99226" w14:textId="3BC790B8" w:rsidR="00E95ECC" w:rsidRDefault="00E95ECC" w:rsidP="002C4043">
      <w:pPr>
        <w:pStyle w:val="Code"/>
      </w:pPr>
      <w:r>
        <w:tab/>
        <w:t>}</w:t>
      </w:r>
    </w:p>
    <w:p w14:paraId="309A1F75" w14:textId="66D60696" w:rsidR="00E95ECC" w:rsidRDefault="00E95ECC" w:rsidP="002C4043">
      <w:pPr>
        <w:pStyle w:val="Code"/>
      </w:pPr>
      <w:r>
        <w:t>});</w:t>
      </w:r>
    </w:p>
    <w:p w14:paraId="578CB231" w14:textId="04390872" w:rsidR="00E95ECC" w:rsidRDefault="00C8387F" w:rsidP="00E95ECC">
      <w:r>
        <w:t xml:space="preserve">The task threw </w:t>
      </w:r>
      <w:r w:rsidR="00C630B8">
        <w:t>an</w:t>
      </w:r>
      <w:r>
        <w:t xml:space="preserve"> </w:t>
      </w:r>
      <w:r w:rsidR="009D6532">
        <w:rPr>
          <w:rStyle w:val="CodeChar"/>
        </w:rPr>
        <w:t>InvalidOperationException</w:t>
      </w:r>
      <w:r>
        <w:t xml:space="preserve"> because the Thread it ran in did not contain a reference to the </w:t>
      </w:r>
      <w:r w:rsidRPr="00C8387F">
        <w:rPr>
          <w:rStyle w:val="CodeChar"/>
        </w:rPr>
        <w:t>_DebugProcess</w:t>
      </w:r>
      <w:r>
        <w:t>.</w:t>
      </w:r>
    </w:p>
    <w:p w14:paraId="38FE4148" w14:textId="4AADEAA3" w:rsidR="009D6532" w:rsidRDefault="009D6532" w:rsidP="009D6532">
      <w:pPr>
        <w:pStyle w:val="Photo"/>
      </w:pPr>
      <w:r w:rsidRPr="009D6532">
        <w:rPr>
          <w:noProof/>
        </w:rPr>
        <w:drawing>
          <wp:inline distT="0" distB="0" distL="0" distR="0" wp14:anchorId="166D128D" wp14:editId="30871E9B">
            <wp:extent cx="5490210" cy="2354580"/>
            <wp:effectExtent l="38100" t="38100" r="91440" b="1028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90210" cy="2354580"/>
                    </a:xfrm>
                    <a:prstGeom prst="rect">
                      <a:avLst/>
                    </a:prstGeom>
                    <a:effectLst>
                      <a:outerShdw blurRad="50800" dist="38100" dir="2700000" algn="tl" rotWithShape="0">
                        <a:prstClr val="black">
                          <a:alpha val="40000"/>
                        </a:prstClr>
                      </a:outerShdw>
                    </a:effectLst>
                  </pic:spPr>
                </pic:pic>
              </a:graphicData>
            </a:graphic>
          </wp:inline>
        </w:drawing>
      </w:r>
    </w:p>
    <w:p w14:paraId="0D0F5040" w14:textId="34195ACD" w:rsidR="009D6532" w:rsidRDefault="009D6532" w:rsidP="009D6532">
      <w:pPr>
        <w:pStyle w:val="Photo"/>
      </w:pPr>
      <w:r>
        <w:t>Well that didn’t go too well. At least Output is working though.</w:t>
      </w:r>
    </w:p>
    <w:p w14:paraId="50A2B07C" w14:textId="5C862E22" w:rsidR="009D6532" w:rsidRDefault="00650FE8" w:rsidP="009D6532">
      <w:r>
        <w:t>Instead of trying to use the unnecessarily complicated delegate system, I chose to look at the .NET API Reference again. Here I found some Events on the Process class that I didn’t notice before</w:t>
      </w:r>
    </w:p>
    <w:p w14:paraId="4EA79AA8" w14:textId="46CF84D0" w:rsidR="00650FE8" w:rsidRDefault="00650FE8" w:rsidP="00650FE8">
      <w:pPr>
        <w:pStyle w:val="Photo"/>
      </w:pPr>
      <w:r w:rsidRPr="00650FE8">
        <w:rPr>
          <w:noProof/>
        </w:rPr>
        <w:lastRenderedPageBreak/>
        <w:drawing>
          <wp:inline distT="0" distB="0" distL="0" distR="0" wp14:anchorId="7E963BE5" wp14:editId="0274683C">
            <wp:extent cx="5490210" cy="1786255"/>
            <wp:effectExtent l="38100" t="38100" r="91440" b="996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90210" cy="1786255"/>
                    </a:xfrm>
                    <a:prstGeom prst="rect">
                      <a:avLst/>
                    </a:prstGeom>
                    <a:effectLst>
                      <a:outerShdw blurRad="50800" dist="38100" dir="2700000" algn="tl" rotWithShape="0">
                        <a:prstClr val="black">
                          <a:alpha val="40000"/>
                        </a:prstClr>
                      </a:outerShdw>
                    </a:effectLst>
                  </pic:spPr>
                </pic:pic>
              </a:graphicData>
            </a:graphic>
          </wp:inline>
        </w:drawing>
      </w:r>
    </w:p>
    <w:p w14:paraId="2C780FE5" w14:textId="65074976" w:rsidR="00650FE8" w:rsidRPr="00650FE8" w:rsidRDefault="00650FE8" w:rsidP="00650FE8">
      <w:pPr>
        <w:pStyle w:val="Photo"/>
      </w:pPr>
      <w:r>
        <w:t>These would have saved a lot of time and effort if I had already known about them</w:t>
      </w:r>
    </w:p>
    <w:p w14:paraId="15068A07" w14:textId="4EFF7DAD" w:rsidR="00650FE8" w:rsidRDefault="00650FE8"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36E9ED1C" w14:textId="07397061" w:rsidR="00650FE8" w:rsidRDefault="00650FE8" w:rsidP="002C4043">
      <w:pPr>
        <w:pStyle w:val="Code"/>
      </w:pPr>
      <w:r>
        <w:tab/>
        <w:t>Console.</w:t>
      </w:r>
      <w:r>
        <w:rPr>
          <w:color w:val="008B8B"/>
        </w:rPr>
        <w:t>WriteLine</w:t>
      </w:r>
      <w:r>
        <w:t>(</w:t>
      </w:r>
      <w:r>
        <w:rPr>
          <w:color w:val="800000"/>
        </w:rPr>
        <w:t>@"Error: "</w:t>
      </w:r>
      <w:r>
        <w:t xml:space="preserve"> + E.</w:t>
      </w:r>
      <w:r>
        <w:rPr>
          <w:color w:val="800080"/>
        </w:rPr>
        <w:t>Data</w:t>
      </w:r>
      <w:r>
        <w:t>);</w:t>
      </w:r>
    </w:p>
    <w:p w14:paraId="473A1859" w14:textId="2813F214" w:rsidR="00650FE8" w:rsidRDefault="00650FE8" w:rsidP="002C4043">
      <w:pPr>
        <w:pStyle w:val="Code"/>
      </w:pPr>
      <w:r>
        <w:t>});</w:t>
      </w:r>
    </w:p>
    <w:p w14:paraId="1AC4EB9F" w14:textId="77777777" w:rsidR="00650FE8" w:rsidRDefault="00650FE8" w:rsidP="002C4043">
      <w:pPr>
        <w:pStyle w:val="Code"/>
      </w:pPr>
    </w:p>
    <w:p w14:paraId="0F8FEBB6" w14:textId="34F1BB2A" w:rsidR="00650FE8" w:rsidRDefault="00650FE8"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F525A65" w14:textId="29B10C07" w:rsidR="00650FE8" w:rsidRDefault="00650FE8" w:rsidP="002C4043">
      <w:pPr>
        <w:pStyle w:val="Code"/>
      </w:pPr>
      <w:r>
        <w:tab/>
        <w:t>Console.</w:t>
      </w:r>
      <w:r>
        <w:rPr>
          <w:color w:val="008B8B"/>
        </w:rPr>
        <w:t>WriteLine</w:t>
      </w:r>
      <w:r>
        <w:t>(</w:t>
      </w:r>
      <w:r>
        <w:rPr>
          <w:color w:val="800000"/>
        </w:rPr>
        <w:t>@"Output:"</w:t>
      </w:r>
      <w:r>
        <w:t xml:space="preserve"> + E.</w:t>
      </w:r>
      <w:r>
        <w:rPr>
          <w:color w:val="800080"/>
        </w:rPr>
        <w:t>Data</w:t>
      </w:r>
      <w:r>
        <w:t>);</w:t>
      </w:r>
    </w:p>
    <w:p w14:paraId="35628DCA" w14:textId="6ABB77D9" w:rsidR="00650FE8" w:rsidRDefault="00650FE8" w:rsidP="002C4043">
      <w:pPr>
        <w:pStyle w:val="Code"/>
      </w:pPr>
      <w:r>
        <w:t>});</w:t>
      </w:r>
    </w:p>
    <w:p w14:paraId="7681AE19" w14:textId="77777777" w:rsidR="00650FE8" w:rsidRDefault="00650FE8" w:rsidP="002C4043">
      <w:pPr>
        <w:pStyle w:val="Code"/>
      </w:pPr>
    </w:p>
    <w:p w14:paraId="6800F0A3" w14:textId="1DC96FBF" w:rsidR="00650FE8" w:rsidRDefault="00650FE8" w:rsidP="002C4043">
      <w:pPr>
        <w:pStyle w:val="Code"/>
      </w:pPr>
      <w:r>
        <w:rPr>
          <w:color w:val="800080"/>
        </w:rPr>
        <w:t>_DebugProcess</w:t>
      </w:r>
      <w:r>
        <w:t>.BeginOutputReadLine();</w:t>
      </w:r>
    </w:p>
    <w:p w14:paraId="071C8B4A" w14:textId="023CB4F5" w:rsidR="00650FE8" w:rsidRDefault="00650FE8" w:rsidP="002C4043">
      <w:pPr>
        <w:pStyle w:val="Code"/>
      </w:pPr>
      <w:r>
        <w:rPr>
          <w:color w:val="800080"/>
        </w:rPr>
        <w:t>_DebugProcess</w:t>
      </w:r>
      <w:r>
        <w:t>.BeginErrorReadLine();</w:t>
      </w:r>
    </w:p>
    <w:p w14:paraId="2AB01361" w14:textId="087CA42B" w:rsidR="00650FE8" w:rsidRDefault="00650FE8" w:rsidP="00650FE8">
      <w:pPr>
        <w:pStyle w:val="Photo"/>
      </w:pPr>
      <w:r w:rsidRPr="00650FE8">
        <w:rPr>
          <w:noProof/>
        </w:rPr>
        <w:drawing>
          <wp:inline distT="0" distB="0" distL="0" distR="0" wp14:anchorId="64ED5DFE" wp14:editId="5C216716">
            <wp:extent cx="3734321" cy="1686160"/>
            <wp:effectExtent l="38100" t="38100" r="95250" b="1047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34321" cy="1686160"/>
                    </a:xfrm>
                    <a:prstGeom prst="rect">
                      <a:avLst/>
                    </a:prstGeom>
                    <a:effectLst>
                      <a:outerShdw blurRad="50800" dist="38100" dir="2700000" algn="tl" rotWithShape="0">
                        <a:prstClr val="black">
                          <a:alpha val="40000"/>
                        </a:prstClr>
                      </a:outerShdw>
                    </a:effectLst>
                  </pic:spPr>
                </pic:pic>
              </a:graphicData>
            </a:graphic>
          </wp:inline>
        </w:drawing>
      </w:r>
    </w:p>
    <w:p w14:paraId="30B2B726" w14:textId="08D0BC65" w:rsidR="00650FE8" w:rsidRDefault="008C6D9F" w:rsidP="00650FE8">
      <w:pPr>
        <w:pStyle w:val="Photo"/>
      </w:pPr>
      <w:r>
        <w:t>From testing I noticed that forcing the program to stop caused an empty error. Fortunately, my error handler will only update if the data isn’t empty so it should be okay</w:t>
      </w:r>
    </w:p>
    <w:p w14:paraId="3115FCBB" w14:textId="43901F52" w:rsidR="004713DF" w:rsidRDefault="004713DF" w:rsidP="004713DF">
      <w:r>
        <w:t>I then added some anti-error fixes to prevent method calls to an errored function. The Try-Catch (</w:t>
      </w:r>
      <w:r w:rsidRPr="004713DF">
        <w:rPr>
          <w:rStyle w:val="CodeChar"/>
        </w:rPr>
        <w:t>InvalidOperationException</w:t>
      </w:r>
      <w:r>
        <w:t>) statements prevent the code from breaking if the error occurs because the user pressed STOP, which forcibly kills the program and forces it to throw an error.</w:t>
      </w:r>
    </w:p>
    <w:p w14:paraId="0F29E342" w14:textId="77777777" w:rsidR="004713DF" w:rsidRDefault="004713DF"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55001F89" w14:textId="77777777" w:rsidR="004713DF" w:rsidRDefault="004713DF" w:rsidP="002C4043">
      <w:pPr>
        <w:pStyle w:val="Code"/>
      </w:pPr>
    </w:p>
    <w:p w14:paraId="00C6AC55" w14:textId="167CD1F7" w:rsidR="004713DF" w:rsidRDefault="004713DF" w:rsidP="002C4043">
      <w:pPr>
        <w:pStyle w:val="Code"/>
      </w:pPr>
      <w:r>
        <w:tab/>
      </w:r>
      <w:r>
        <w:rPr>
          <w:color w:val="0000FF"/>
        </w:rPr>
        <w:t>if</w:t>
      </w:r>
      <w:r>
        <w:t xml:space="preserve"> (E.</w:t>
      </w:r>
      <w:r>
        <w:rPr>
          <w:color w:val="800080"/>
        </w:rPr>
        <w:t>Data</w:t>
      </w:r>
      <w:r>
        <w:t xml:space="preserve"> != </w:t>
      </w:r>
      <w:r>
        <w:rPr>
          <w:color w:val="A31515"/>
        </w:rPr>
        <w:t>""</w:t>
      </w:r>
      <w:r>
        <w:t>) {</w:t>
      </w:r>
    </w:p>
    <w:p w14:paraId="204B7656" w14:textId="77777777" w:rsidR="004713DF" w:rsidRDefault="004713DF" w:rsidP="002C4043">
      <w:pPr>
        <w:pStyle w:val="Code"/>
        <w:rPr>
          <w:color w:val="000000"/>
        </w:rPr>
      </w:pPr>
      <w:r>
        <w:rPr>
          <w:color w:val="000000"/>
        </w:rPr>
        <w:tab/>
      </w:r>
      <w:r>
        <w:rPr>
          <w:color w:val="000000"/>
        </w:rPr>
        <w:tab/>
      </w:r>
      <w:r>
        <w:t>TxtErrorOutput</w:t>
      </w:r>
      <w:r>
        <w:rPr>
          <w:color w:val="000000"/>
        </w:rPr>
        <w:t>.</w:t>
      </w:r>
      <w:r>
        <w:t>Text</w:t>
      </w:r>
      <w:r>
        <w:rPr>
          <w:color w:val="000000"/>
        </w:rPr>
        <w:t xml:space="preserve"> = </w:t>
      </w:r>
      <w:r>
        <w:rPr>
          <w:color w:val="008B8B"/>
        </w:rPr>
        <w:t>$</w:t>
      </w:r>
      <w:r>
        <w:rPr>
          <w:color w:val="800000"/>
        </w:rPr>
        <w:t xml:space="preserve">@"Error detected: </w:t>
      </w:r>
      <w:r>
        <w:rPr>
          <w:color w:val="000000"/>
        </w:rPr>
        <w:t>{</w:t>
      </w:r>
      <w:r>
        <w:t>Environment</w:t>
      </w:r>
      <w:r>
        <w:rPr>
          <w:color w:val="000000"/>
        </w:rPr>
        <w:t>.</w:t>
      </w:r>
      <w:r>
        <w:t>NewLine</w:t>
      </w:r>
      <w:r>
        <w:rPr>
          <w:color w:val="000000"/>
        </w:rPr>
        <w:t>}</w:t>
      </w:r>
    </w:p>
    <w:p w14:paraId="60CDD905" w14:textId="22E98E5D" w:rsidR="004713DF" w:rsidRDefault="004713DF" w:rsidP="002C4043">
      <w:pPr>
        <w:pStyle w:val="Code"/>
      </w:pPr>
      <w:r>
        <w:tab/>
      </w:r>
      <w:r>
        <w:tab/>
      </w:r>
      <w:r>
        <w:tab/>
      </w:r>
      <w:r>
        <w:tab/>
      </w:r>
      <w:r>
        <w:tab/>
      </w:r>
      <w:r>
        <w:tab/>
        <w:t>{E.</w:t>
      </w:r>
      <w:r>
        <w:rPr>
          <w:color w:val="800080"/>
        </w:rPr>
        <w:t>Data</w:t>
      </w:r>
      <w:r>
        <w:t>}</w:t>
      </w:r>
      <w:r>
        <w:rPr>
          <w:color w:val="800000"/>
        </w:rPr>
        <w:t>"</w:t>
      </w:r>
      <w:r>
        <w:t>;</w:t>
      </w:r>
    </w:p>
    <w:p w14:paraId="540B9219" w14:textId="40755EB5" w:rsidR="004713DF" w:rsidRDefault="004713DF" w:rsidP="002C4043">
      <w:pPr>
        <w:pStyle w:val="Code"/>
      </w:pPr>
      <w:r>
        <w:lastRenderedPageBreak/>
        <w:tab/>
        <w:t>}</w:t>
      </w:r>
    </w:p>
    <w:p w14:paraId="5AF0A2FF" w14:textId="77777777" w:rsidR="004713DF" w:rsidRDefault="004713DF" w:rsidP="002C4043">
      <w:pPr>
        <w:pStyle w:val="Code"/>
      </w:pPr>
    </w:p>
    <w:p w14:paraId="5CA9E947" w14:textId="438D8FC8" w:rsidR="004713DF" w:rsidRDefault="004713DF" w:rsidP="002C4043">
      <w:pPr>
        <w:pStyle w:val="Code"/>
      </w:pPr>
      <w:r>
        <w:tab/>
        <w:t>Console.</w:t>
      </w:r>
      <w:r>
        <w:rPr>
          <w:color w:val="008B8B"/>
        </w:rPr>
        <w:t>WriteLine</w:t>
      </w:r>
      <w:r>
        <w:t>(</w:t>
      </w:r>
      <w:r>
        <w:rPr>
          <w:color w:val="800000"/>
        </w:rPr>
        <w:t>@"Error: "</w:t>
      </w:r>
      <w:r>
        <w:t xml:space="preserve"> + E.</w:t>
      </w:r>
      <w:r>
        <w:rPr>
          <w:color w:val="800080"/>
        </w:rPr>
        <w:t>Data</w:t>
      </w:r>
      <w:r>
        <w:t>);</w:t>
      </w:r>
    </w:p>
    <w:p w14:paraId="7D671E0F" w14:textId="77777777" w:rsidR="004713DF" w:rsidRDefault="004713DF" w:rsidP="002C4043">
      <w:pPr>
        <w:pStyle w:val="Code"/>
      </w:pPr>
    </w:p>
    <w:p w14:paraId="77F91A69" w14:textId="35DCE1CA" w:rsidR="004713DF" w:rsidRDefault="004713DF" w:rsidP="002C4043">
      <w:pPr>
        <w:pStyle w:val="Code"/>
      </w:pPr>
      <w:r>
        <w:tab/>
      </w:r>
      <w:r>
        <w:rPr>
          <w:color w:val="0000FF"/>
        </w:rPr>
        <w:t>try</w:t>
      </w:r>
      <w:r>
        <w:t xml:space="preserve"> {</w:t>
      </w:r>
    </w:p>
    <w:p w14:paraId="2A771CD1" w14:textId="6064BB95"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CancelErrorRead</w:t>
      </w:r>
      <w:r>
        <w:rPr>
          <w:color w:val="000000"/>
        </w:rPr>
        <w:t>();</w:t>
      </w:r>
    </w:p>
    <w:p w14:paraId="36993C58" w14:textId="68515B65"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2FACBB36" w14:textId="77777777" w:rsidR="004713DF" w:rsidRDefault="004713DF" w:rsidP="002C4043">
      <w:pPr>
        <w:pStyle w:val="Code"/>
      </w:pPr>
    </w:p>
    <w:p w14:paraId="1096C5C9" w14:textId="5B1CF49B" w:rsidR="004713DF" w:rsidRDefault="004713DF" w:rsidP="002C4043">
      <w:pPr>
        <w:pStyle w:val="Code"/>
      </w:pPr>
      <w:r>
        <w:tab/>
      </w:r>
      <w:r>
        <w:rPr>
          <w:color w:val="0000FF"/>
        </w:rPr>
        <w:t>try</w:t>
      </w:r>
      <w:r>
        <w:t xml:space="preserve"> {</w:t>
      </w:r>
    </w:p>
    <w:p w14:paraId="032E6838" w14:textId="1A53DF3F"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CancelOutputRead</w:t>
      </w:r>
      <w:r>
        <w:rPr>
          <w:color w:val="000000"/>
        </w:rPr>
        <w:t>();</w:t>
      </w:r>
    </w:p>
    <w:p w14:paraId="2660E8AA" w14:textId="1084B2C8"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6ECA7DB3" w14:textId="77777777" w:rsidR="004713DF" w:rsidRDefault="004713DF" w:rsidP="002C4043">
      <w:pPr>
        <w:pStyle w:val="Code"/>
      </w:pPr>
    </w:p>
    <w:p w14:paraId="694538DB" w14:textId="3D3782E6" w:rsidR="004713DF" w:rsidRDefault="004713DF" w:rsidP="002C4043">
      <w:pPr>
        <w:pStyle w:val="Code"/>
        <w:rPr>
          <w:color w:val="000000"/>
        </w:rPr>
      </w:pPr>
      <w:r>
        <w:rPr>
          <w:color w:val="000000"/>
        </w:rPr>
        <w:tab/>
      </w:r>
      <w:r>
        <w:t>_DebugProcess</w:t>
      </w:r>
      <w:r>
        <w:rPr>
          <w:color w:val="000000"/>
        </w:rPr>
        <w:t>.</w:t>
      </w:r>
      <w:r>
        <w:t>EnableRaisingEvents</w:t>
      </w:r>
      <w:r>
        <w:rPr>
          <w:color w:val="000000"/>
        </w:rPr>
        <w:t xml:space="preserve"> = </w:t>
      </w:r>
      <w:r>
        <w:rPr>
          <w:color w:val="0000FF"/>
        </w:rPr>
        <w:t>false</w:t>
      </w:r>
      <w:r>
        <w:rPr>
          <w:color w:val="000000"/>
        </w:rPr>
        <w:t>;</w:t>
      </w:r>
    </w:p>
    <w:p w14:paraId="1FA31B14" w14:textId="23559BC7" w:rsidR="004713DF" w:rsidRDefault="004713DF" w:rsidP="002C4043">
      <w:pPr>
        <w:pStyle w:val="Code"/>
      </w:pPr>
      <w:r>
        <w:tab/>
      </w:r>
      <w:r>
        <w:rPr>
          <w:color w:val="0000FF"/>
        </w:rPr>
        <w:t>try</w:t>
      </w:r>
      <w:r>
        <w:t xml:space="preserve"> {</w:t>
      </w:r>
    </w:p>
    <w:p w14:paraId="4F5288DC" w14:textId="498D6179" w:rsidR="004713DF" w:rsidRDefault="004713DF" w:rsidP="002C4043">
      <w:pPr>
        <w:pStyle w:val="Code"/>
        <w:rPr>
          <w:color w:val="000000"/>
        </w:rPr>
      </w:pPr>
      <w:r>
        <w:rPr>
          <w:color w:val="000000"/>
        </w:rPr>
        <w:tab/>
      </w:r>
      <w:r>
        <w:rPr>
          <w:color w:val="000000"/>
        </w:rPr>
        <w:tab/>
      </w:r>
      <w:r>
        <w:rPr>
          <w:color w:val="0000FF"/>
        </w:rPr>
        <w:t>if</w:t>
      </w:r>
      <w:r>
        <w:rPr>
          <w:color w:val="000000"/>
        </w:rPr>
        <w:t xml:space="preserve"> (!</w:t>
      </w:r>
      <w:r>
        <w:t>_DebugProcess</w:t>
      </w:r>
      <w:r>
        <w:rPr>
          <w:color w:val="000000"/>
        </w:rPr>
        <w:t>.</w:t>
      </w:r>
      <w:r>
        <w:t>HasExited</w:t>
      </w:r>
      <w:r>
        <w:rPr>
          <w:color w:val="000000"/>
        </w:rPr>
        <w:t>) {</w:t>
      </w:r>
    </w:p>
    <w:p w14:paraId="2C593B69" w14:textId="30504C9F"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Kill</w:t>
      </w:r>
      <w:r>
        <w:rPr>
          <w:color w:val="000000"/>
        </w:rPr>
        <w:t>();</w:t>
      </w:r>
    </w:p>
    <w:p w14:paraId="7648FCAA" w14:textId="25174D8A"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WaitForExit</w:t>
      </w:r>
      <w:r>
        <w:rPr>
          <w:color w:val="000000"/>
        </w:rPr>
        <w:t>();</w:t>
      </w:r>
    </w:p>
    <w:p w14:paraId="6911F792" w14:textId="63E10028" w:rsidR="004713DF" w:rsidRDefault="004713DF" w:rsidP="002C4043">
      <w:pPr>
        <w:pStyle w:val="Code"/>
      </w:pPr>
      <w:r>
        <w:tab/>
      </w:r>
      <w:r>
        <w:tab/>
        <w:t>}</w:t>
      </w:r>
    </w:p>
    <w:p w14:paraId="715398F1" w14:textId="45920353"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 }</w:t>
      </w:r>
    </w:p>
    <w:p w14:paraId="3A22FD96" w14:textId="77777777" w:rsidR="004713DF" w:rsidRDefault="004713DF" w:rsidP="002C4043">
      <w:pPr>
        <w:pStyle w:val="Code"/>
      </w:pPr>
    </w:p>
    <w:p w14:paraId="5EFBCC83" w14:textId="7716A0C8" w:rsidR="004713DF" w:rsidRDefault="004713DF" w:rsidP="002C4043">
      <w:pPr>
        <w:pStyle w:val="Code"/>
        <w:rPr>
          <w:color w:val="000000"/>
        </w:rPr>
      </w:pPr>
      <w:r>
        <w:rPr>
          <w:color w:val="000000"/>
        </w:rPr>
        <w:tab/>
      </w:r>
      <w:r>
        <w:t>StopDebuggingInterfaceChanges</w:t>
      </w:r>
      <w:r>
        <w:rPr>
          <w:color w:val="000000"/>
        </w:rPr>
        <w:t>();</w:t>
      </w:r>
    </w:p>
    <w:p w14:paraId="7CE1AFA1" w14:textId="77777777" w:rsidR="004713DF" w:rsidRDefault="004713DF" w:rsidP="002C4043">
      <w:pPr>
        <w:pStyle w:val="Code"/>
      </w:pPr>
    </w:p>
    <w:p w14:paraId="791B9EDB" w14:textId="6F60F821" w:rsidR="004713DF" w:rsidRDefault="004713DF" w:rsidP="002C4043">
      <w:pPr>
        <w:pStyle w:val="Code"/>
      </w:pPr>
      <w:r>
        <w:t>});</w:t>
      </w:r>
    </w:p>
    <w:p w14:paraId="33AA4300" w14:textId="77777777" w:rsidR="004713DF" w:rsidRDefault="004713DF" w:rsidP="002C4043">
      <w:pPr>
        <w:pStyle w:val="Code"/>
      </w:pPr>
    </w:p>
    <w:p w14:paraId="25D93231" w14:textId="5D1F444C" w:rsidR="004713DF" w:rsidRDefault="004713DF"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8673774" w14:textId="77777777" w:rsidR="004713DF" w:rsidRDefault="004713DF" w:rsidP="002C4043">
      <w:pPr>
        <w:pStyle w:val="Code"/>
      </w:pPr>
    </w:p>
    <w:p w14:paraId="4AC712B7" w14:textId="1530B65D" w:rsidR="004713DF" w:rsidRDefault="004713DF" w:rsidP="002C4043">
      <w:pPr>
        <w:pStyle w:val="Code"/>
        <w:rPr>
          <w:color w:val="000000"/>
        </w:rPr>
      </w:pPr>
      <w:r>
        <w:rPr>
          <w:color w:val="000000"/>
        </w:rPr>
        <w:tab/>
      </w:r>
      <w:r>
        <w:t>TxtStandardOutput</w:t>
      </w:r>
      <w:r>
        <w:rPr>
          <w:color w:val="000000"/>
        </w:rPr>
        <w:t>.</w:t>
      </w:r>
      <w:r>
        <w:t>Text</w:t>
      </w:r>
      <w:r>
        <w:rPr>
          <w:color w:val="000000"/>
        </w:rPr>
        <w:t xml:space="preserve"> += </w:t>
      </w:r>
      <w:r>
        <w:rPr>
          <w:color w:val="008B8B"/>
        </w:rPr>
        <w:t>$</w:t>
      </w:r>
      <w:r>
        <w:rPr>
          <w:color w:val="800000"/>
        </w:rPr>
        <w:t xml:space="preserve">@"&gt; </w:t>
      </w:r>
      <w:r>
        <w:rPr>
          <w:color w:val="000000"/>
        </w:rPr>
        <w:t>{E.</w:t>
      </w:r>
      <w:r>
        <w:t>Data</w:t>
      </w:r>
      <w:r>
        <w:rPr>
          <w:color w:val="000000"/>
        </w:rPr>
        <w:t>} {</w:t>
      </w:r>
      <w:r>
        <w:t>Environment</w:t>
      </w:r>
      <w:r>
        <w:rPr>
          <w:color w:val="000000"/>
        </w:rPr>
        <w:t>.</w:t>
      </w:r>
      <w:r>
        <w:t>NewLine</w:t>
      </w:r>
      <w:r>
        <w:rPr>
          <w:color w:val="000000"/>
        </w:rPr>
        <w:t>}</w:t>
      </w:r>
      <w:r>
        <w:rPr>
          <w:color w:val="800000"/>
        </w:rPr>
        <w:t>"</w:t>
      </w:r>
      <w:r>
        <w:rPr>
          <w:color w:val="000000"/>
        </w:rPr>
        <w:t>;</w:t>
      </w:r>
    </w:p>
    <w:p w14:paraId="5225CB73" w14:textId="77777777" w:rsidR="004713DF" w:rsidRDefault="004713DF" w:rsidP="002C4043">
      <w:pPr>
        <w:pStyle w:val="Code"/>
      </w:pPr>
    </w:p>
    <w:p w14:paraId="0EFAD3DF" w14:textId="5945F67E" w:rsidR="004713DF" w:rsidRDefault="004713DF" w:rsidP="002C4043">
      <w:pPr>
        <w:pStyle w:val="Code"/>
      </w:pPr>
      <w:r>
        <w:tab/>
        <w:t>Console.</w:t>
      </w:r>
      <w:r>
        <w:rPr>
          <w:color w:val="008B8B"/>
        </w:rPr>
        <w:t>WriteLine</w:t>
      </w:r>
      <w:r>
        <w:t>(</w:t>
      </w:r>
      <w:r>
        <w:rPr>
          <w:color w:val="800000"/>
        </w:rPr>
        <w:t>@"Output: "</w:t>
      </w:r>
      <w:r>
        <w:t xml:space="preserve"> + E.</w:t>
      </w:r>
      <w:r>
        <w:rPr>
          <w:color w:val="800080"/>
        </w:rPr>
        <w:t>Data</w:t>
      </w:r>
      <w:r>
        <w:t>);</w:t>
      </w:r>
    </w:p>
    <w:p w14:paraId="6F8D5090" w14:textId="0B0E5C11" w:rsidR="008C6D9F" w:rsidRDefault="004713DF" w:rsidP="002C4043">
      <w:pPr>
        <w:pStyle w:val="Code"/>
      </w:pPr>
      <w:r>
        <w:t>});</w:t>
      </w:r>
    </w:p>
    <w:p w14:paraId="40EEB265" w14:textId="76A8C956" w:rsidR="004713DF" w:rsidRDefault="00D637D4" w:rsidP="004713DF">
      <w:r>
        <w:t>Unfortunately,</w:t>
      </w:r>
      <w:r w:rsidR="004713DF">
        <w:t xml:space="preserve"> the threading issue returned</w:t>
      </w:r>
      <w:r w:rsidR="00C630B8">
        <w:t>,</w:t>
      </w:r>
      <w:r w:rsidR="004713DF">
        <w:t xml:space="preserve"> and I realised I would have to make use of delegate types.</w:t>
      </w:r>
    </w:p>
    <w:p w14:paraId="0317FD3E" w14:textId="7AFE4A25" w:rsidR="004713DF" w:rsidRDefault="004713DF" w:rsidP="004713DF">
      <w:r>
        <w:t>This meant extracting the lambda expressions (=&gt;) to their own functions</w:t>
      </w:r>
      <w:r w:rsidR="00045897">
        <w:t xml:space="preserve"> and then using a delegate type to invoke them across threads</w:t>
      </w:r>
    </w:p>
    <w:p w14:paraId="68A63E4D" w14:textId="73206915" w:rsidR="00045897" w:rsidRDefault="00045897" w:rsidP="002C4043">
      <w:pPr>
        <w:pStyle w:val="Code"/>
      </w:pPr>
      <w:r>
        <w:rPr>
          <w:color w:val="808080"/>
        </w:rPr>
        <w:t>#region</w:t>
      </w:r>
      <w:r>
        <w:t xml:space="preserve"> Read operations</w:t>
      </w:r>
    </w:p>
    <w:p w14:paraId="4CB0F952" w14:textId="77777777" w:rsidR="00045897" w:rsidRDefault="00045897" w:rsidP="002C4043">
      <w:pPr>
        <w:pStyle w:val="Code"/>
      </w:pPr>
    </w:p>
    <w:p w14:paraId="3C59A777" w14:textId="7E1543FB" w:rsidR="00045897" w:rsidRDefault="00045897" w:rsidP="002C4043">
      <w:pPr>
        <w:pStyle w:val="Code"/>
      </w:pPr>
      <w:r>
        <w:rPr>
          <w:color w:val="0000FF"/>
        </w:rPr>
        <w:t>delegate</w:t>
      </w:r>
      <w:r>
        <w:t xml:space="preserve"> </w:t>
      </w:r>
      <w:r>
        <w:rPr>
          <w:color w:val="0000FF"/>
        </w:rPr>
        <w:t>void</w:t>
      </w:r>
      <w:r>
        <w:t xml:space="preserve"> OutputDelegate(</w:t>
      </w:r>
      <w:r>
        <w:rPr>
          <w:color w:val="0000FF"/>
        </w:rPr>
        <w:t>object</w:t>
      </w:r>
      <w:r>
        <w:t xml:space="preserve"> S, DataReceivedEventArgs E);</w:t>
      </w:r>
    </w:p>
    <w:p w14:paraId="567A508D" w14:textId="77777777" w:rsidR="00045897" w:rsidRDefault="00045897" w:rsidP="002C4043">
      <w:pPr>
        <w:pStyle w:val="Code"/>
      </w:pPr>
    </w:p>
    <w:p w14:paraId="2D7126A3" w14:textId="2FD55631" w:rsidR="00045897" w:rsidRDefault="00045897" w:rsidP="002C4043">
      <w:pPr>
        <w:pStyle w:val="Code"/>
      </w:pPr>
      <w:r>
        <w:t>///</w:t>
      </w:r>
      <w:r>
        <w:rPr>
          <w:color w:val="008000"/>
        </w:rPr>
        <w:t xml:space="preserve"> </w:t>
      </w:r>
      <w:r>
        <w:t>&lt;summary&gt;</w:t>
      </w:r>
    </w:p>
    <w:p w14:paraId="68E406E4" w14:textId="265E7F2E" w:rsidR="00045897" w:rsidRDefault="00045897" w:rsidP="002C4043">
      <w:pPr>
        <w:pStyle w:val="Code"/>
      </w:pPr>
      <w:r>
        <w:rPr>
          <w:color w:val="808080"/>
        </w:rPr>
        <w:t>///</w:t>
      </w:r>
      <w:r>
        <w:t xml:space="preserve"> https://stackoverflow.com/questions/10775367/cross-thread-operation-not-valid-control-textbox1-accessed-from-a-thread-othe</w:t>
      </w:r>
    </w:p>
    <w:p w14:paraId="0EE94434" w14:textId="00913CC6" w:rsidR="00045897" w:rsidRDefault="00045897" w:rsidP="002C4043">
      <w:pPr>
        <w:pStyle w:val="Code"/>
      </w:pPr>
      <w:r>
        <w:t>///</w:t>
      </w:r>
      <w:r>
        <w:rPr>
          <w:color w:val="008000"/>
        </w:rPr>
        <w:t xml:space="preserve"> </w:t>
      </w:r>
      <w:r>
        <w:t>&lt;/summary&gt;</w:t>
      </w:r>
    </w:p>
    <w:p w14:paraId="25EA3D88" w14:textId="347314FF"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26475E8D" w14:textId="1FEE6C38"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1B032064" w14:textId="43CEBBAE" w:rsidR="00045897" w:rsidRDefault="00045897" w:rsidP="002C4043">
      <w:pPr>
        <w:pStyle w:val="Code"/>
      </w:pPr>
      <w:r>
        <w:rPr>
          <w:color w:val="0000FF"/>
        </w:rPr>
        <w:t>private</w:t>
      </w:r>
      <w:r>
        <w:t xml:space="preserve"> </w:t>
      </w:r>
      <w:r>
        <w:rPr>
          <w:color w:val="0000FF"/>
        </w:rPr>
        <w:t>void</w:t>
      </w:r>
      <w:r>
        <w:t xml:space="preserve"> </w:t>
      </w:r>
      <w:r>
        <w:rPr>
          <w:color w:val="008B8B"/>
        </w:rPr>
        <w:t>ReadOutput</w:t>
      </w:r>
      <w:r>
        <w:t>(</w:t>
      </w:r>
      <w:r>
        <w:rPr>
          <w:color w:val="0000FF"/>
        </w:rPr>
        <w:t>object</w:t>
      </w:r>
      <w:r>
        <w:t xml:space="preserve"> S, DataReceivedEventArgs E) {</w:t>
      </w:r>
    </w:p>
    <w:p w14:paraId="61FE55A6" w14:textId="77777777" w:rsidR="00045897" w:rsidRDefault="00045897" w:rsidP="002C4043">
      <w:pPr>
        <w:pStyle w:val="Code"/>
      </w:pPr>
    </w:p>
    <w:p w14:paraId="7528996B" w14:textId="2034023E" w:rsidR="00045897" w:rsidRDefault="00045897" w:rsidP="002C4043">
      <w:pPr>
        <w:pStyle w:val="Code"/>
      </w:pPr>
      <w:r>
        <w:tab/>
      </w:r>
      <w:r>
        <w:rPr>
          <w:color w:val="0000FF"/>
        </w:rPr>
        <w:t>if</w:t>
      </w:r>
      <w:r>
        <w:t xml:space="preserve"> (</w:t>
      </w:r>
      <w:r>
        <w:rPr>
          <w:color w:val="0000FF"/>
        </w:rPr>
        <w:t>this</w:t>
      </w:r>
      <w:r>
        <w:t>.TxtStandardOutput.InvokeRequired) {</w:t>
      </w:r>
    </w:p>
    <w:p w14:paraId="31928F17" w14:textId="77777777" w:rsidR="00045897" w:rsidRDefault="00045897" w:rsidP="002C4043">
      <w:pPr>
        <w:pStyle w:val="Code"/>
      </w:pPr>
    </w:p>
    <w:p w14:paraId="5E882A83" w14:textId="66B973DF"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ReadOutput</w:t>
      </w:r>
      <w:r>
        <w:t>);</w:t>
      </w:r>
    </w:p>
    <w:p w14:paraId="28D3D688" w14:textId="395127F4"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61D9EB4F" w14:textId="77777777" w:rsidR="00045897" w:rsidRDefault="00045897" w:rsidP="002C4043">
      <w:pPr>
        <w:pStyle w:val="Code"/>
      </w:pPr>
    </w:p>
    <w:p w14:paraId="00250F9E" w14:textId="52210615" w:rsidR="00045897" w:rsidRDefault="00045897" w:rsidP="002C4043">
      <w:pPr>
        <w:pStyle w:val="Code"/>
      </w:pPr>
      <w:r>
        <w:tab/>
        <w:t xml:space="preserve">} </w:t>
      </w:r>
      <w:r>
        <w:rPr>
          <w:color w:val="0000FF"/>
        </w:rPr>
        <w:t>else</w:t>
      </w:r>
      <w:r>
        <w:t xml:space="preserve"> {</w:t>
      </w:r>
    </w:p>
    <w:p w14:paraId="28D4D2AD" w14:textId="77777777" w:rsidR="00045897" w:rsidRDefault="00045897" w:rsidP="002C4043">
      <w:pPr>
        <w:pStyle w:val="Code"/>
      </w:pPr>
    </w:p>
    <w:p w14:paraId="07A30C1F" w14:textId="2A040529" w:rsidR="00045897" w:rsidRDefault="00045897" w:rsidP="002C4043">
      <w:pPr>
        <w:pStyle w:val="Code"/>
      </w:pPr>
      <w:r>
        <w:tab/>
      </w:r>
      <w:r>
        <w:tab/>
        <w:t xml:space="preserve">TxtStandardOutput.Text += </w:t>
      </w:r>
      <w:r>
        <w:rPr>
          <w:color w:val="008B8B"/>
        </w:rPr>
        <w:t>$</w:t>
      </w:r>
      <w:r>
        <w:rPr>
          <w:color w:val="800000"/>
        </w:rPr>
        <w:t xml:space="preserve">@"&gt; </w:t>
      </w:r>
      <w:r>
        <w:t>{E.Data}{</w:t>
      </w:r>
      <w:r>
        <w:rPr>
          <w:color w:val="00008B"/>
        </w:rPr>
        <w:t>Environment</w:t>
      </w:r>
      <w:r>
        <w:t>.NewLine}</w:t>
      </w:r>
      <w:r>
        <w:rPr>
          <w:color w:val="800000"/>
        </w:rPr>
        <w:t>"</w:t>
      </w:r>
      <w:r>
        <w:t>;</w:t>
      </w:r>
    </w:p>
    <w:p w14:paraId="1514B7E3" w14:textId="77777777" w:rsidR="00045897" w:rsidRDefault="00045897" w:rsidP="002C4043">
      <w:pPr>
        <w:pStyle w:val="Code"/>
      </w:pPr>
    </w:p>
    <w:p w14:paraId="56DF42E6" w14:textId="6FAB12D9" w:rsidR="00045897" w:rsidRDefault="00045897" w:rsidP="002C4043">
      <w:pPr>
        <w:pStyle w:val="Code"/>
      </w:pPr>
      <w:r>
        <w:tab/>
      </w:r>
      <w:r>
        <w:tab/>
      </w:r>
      <w:r>
        <w:rPr>
          <w:color w:val="00008B"/>
        </w:rPr>
        <w:t>Console</w:t>
      </w:r>
      <w:r>
        <w:t>.</w:t>
      </w:r>
      <w:r>
        <w:rPr>
          <w:color w:val="008B8B"/>
        </w:rPr>
        <w:t>WriteLine</w:t>
      </w:r>
      <w:r>
        <w:t>(</w:t>
      </w:r>
      <w:r>
        <w:rPr>
          <w:color w:val="800000"/>
        </w:rPr>
        <w:t>@"Output: "</w:t>
      </w:r>
      <w:r>
        <w:t xml:space="preserve"> + E.</w:t>
      </w:r>
      <w:r>
        <w:rPr>
          <w:color w:val="800080"/>
        </w:rPr>
        <w:t>Data</w:t>
      </w:r>
      <w:r>
        <w:t>);</w:t>
      </w:r>
    </w:p>
    <w:p w14:paraId="4E165DAD" w14:textId="24B41539" w:rsidR="00045897" w:rsidRDefault="00045897" w:rsidP="002C4043">
      <w:pPr>
        <w:pStyle w:val="Code"/>
      </w:pPr>
      <w:r>
        <w:tab/>
        <w:t>}</w:t>
      </w:r>
    </w:p>
    <w:p w14:paraId="4B1493CF" w14:textId="0DDE4675" w:rsidR="00045897" w:rsidRDefault="00045897" w:rsidP="002C4043">
      <w:pPr>
        <w:pStyle w:val="Code"/>
      </w:pPr>
      <w:r>
        <w:t>}</w:t>
      </w:r>
    </w:p>
    <w:p w14:paraId="6F773D7E" w14:textId="77777777" w:rsidR="00045897" w:rsidRDefault="00045897" w:rsidP="002C4043">
      <w:pPr>
        <w:pStyle w:val="Code"/>
      </w:pPr>
      <w:r>
        <w:tab/>
      </w:r>
      <w:r>
        <w:tab/>
      </w:r>
    </w:p>
    <w:p w14:paraId="4C7F0E0C" w14:textId="2B701958" w:rsidR="00045897" w:rsidRDefault="00045897" w:rsidP="002C4043">
      <w:pPr>
        <w:pStyle w:val="Code"/>
      </w:pPr>
      <w:r>
        <w:t>///</w:t>
      </w:r>
      <w:r>
        <w:rPr>
          <w:color w:val="008000"/>
        </w:rPr>
        <w:t xml:space="preserve"> </w:t>
      </w:r>
      <w:r>
        <w:t>&lt;summary&gt;</w:t>
      </w:r>
    </w:p>
    <w:p w14:paraId="414AC531" w14:textId="553EDF12" w:rsidR="00045897" w:rsidRDefault="00045897" w:rsidP="002C4043">
      <w:pPr>
        <w:pStyle w:val="Code"/>
      </w:pPr>
      <w:r>
        <w:rPr>
          <w:color w:val="808080"/>
        </w:rPr>
        <w:t>///</w:t>
      </w:r>
      <w:r>
        <w:t xml:space="preserve"> https://stackoverflow.com/questions/10775367/cross-thread-operation-not-valid-control-textbox1-accessed-from-a-thread-othe</w:t>
      </w:r>
    </w:p>
    <w:p w14:paraId="6C7BB2AD" w14:textId="77783A31" w:rsidR="00045897" w:rsidRDefault="00045897" w:rsidP="002C4043">
      <w:pPr>
        <w:pStyle w:val="Code"/>
      </w:pPr>
      <w:r>
        <w:t>///</w:t>
      </w:r>
      <w:r>
        <w:rPr>
          <w:color w:val="008000"/>
        </w:rPr>
        <w:t xml:space="preserve"> </w:t>
      </w:r>
      <w:r>
        <w:t>&lt;/summary&gt;</w:t>
      </w:r>
    </w:p>
    <w:p w14:paraId="60829ACB" w14:textId="4DD50D62"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0D795902" w14:textId="22B3ED7A"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03584D7D" w14:textId="7A2B6DE8" w:rsidR="00045897" w:rsidRDefault="00045897" w:rsidP="002C4043">
      <w:pPr>
        <w:pStyle w:val="Code"/>
      </w:pPr>
      <w:r>
        <w:rPr>
          <w:color w:val="0000FF"/>
        </w:rPr>
        <w:t>private</w:t>
      </w:r>
      <w:r>
        <w:t xml:space="preserve"> </w:t>
      </w:r>
      <w:r>
        <w:rPr>
          <w:color w:val="0000FF"/>
        </w:rPr>
        <w:t>void</w:t>
      </w:r>
      <w:r>
        <w:t xml:space="preserve"> </w:t>
      </w:r>
      <w:r>
        <w:rPr>
          <w:color w:val="008B8B"/>
        </w:rPr>
        <w:t>ReadError</w:t>
      </w:r>
      <w:r>
        <w:t>(</w:t>
      </w:r>
      <w:r>
        <w:rPr>
          <w:color w:val="0000FF"/>
        </w:rPr>
        <w:t>object</w:t>
      </w:r>
      <w:r>
        <w:t xml:space="preserve"> S, DataReceivedEventArgs E) {</w:t>
      </w:r>
    </w:p>
    <w:p w14:paraId="6DA16AE1" w14:textId="5D465C48" w:rsidR="00045897" w:rsidRDefault="00045897" w:rsidP="002C4043">
      <w:pPr>
        <w:pStyle w:val="Code"/>
      </w:pPr>
      <w:r>
        <w:tab/>
      </w:r>
      <w:r>
        <w:rPr>
          <w:color w:val="0000FF"/>
        </w:rPr>
        <w:t>if</w:t>
      </w:r>
      <w:r>
        <w:t xml:space="preserve"> (</w:t>
      </w:r>
      <w:r>
        <w:rPr>
          <w:color w:val="0000FF"/>
        </w:rPr>
        <w:t>this</w:t>
      </w:r>
      <w:r>
        <w:t>.TxtErrorOutput.InvokeRequired) {</w:t>
      </w:r>
    </w:p>
    <w:p w14:paraId="648E3BF6" w14:textId="47DD7308" w:rsidR="00045897" w:rsidRDefault="00045897" w:rsidP="002C4043">
      <w:pPr>
        <w:pStyle w:val="Code"/>
      </w:pPr>
      <w:r>
        <w:tab/>
      </w:r>
      <w:r>
        <w:tab/>
        <w:t>// Invoke if needed</w:t>
      </w:r>
    </w:p>
    <w:p w14:paraId="3F9F40E2" w14:textId="3D7E904D"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ReadError</w:t>
      </w:r>
      <w:r>
        <w:t>);</w:t>
      </w:r>
    </w:p>
    <w:p w14:paraId="5B88E2E2" w14:textId="37C8627F"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2D74EE91" w14:textId="77777777" w:rsidR="00045897" w:rsidRDefault="00045897" w:rsidP="002C4043">
      <w:pPr>
        <w:pStyle w:val="Code"/>
      </w:pPr>
    </w:p>
    <w:p w14:paraId="79F0EAD1" w14:textId="0C93EF38" w:rsidR="00045897" w:rsidRDefault="00045897" w:rsidP="002C4043">
      <w:pPr>
        <w:pStyle w:val="Code"/>
      </w:pPr>
      <w:r>
        <w:tab/>
        <w:t xml:space="preserve">} </w:t>
      </w:r>
      <w:r>
        <w:rPr>
          <w:color w:val="0000FF"/>
        </w:rPr>
        <w:t>else</w:t>
      </w:r>
      <w:r>
        <w:t xml:space="preserve"> {</w:t>
      </w:r>
    </w:p>
    <w:p w14:paraId="2A6D5255" w14:textId="7C800475" w:rsidR="00045897" w:rsidRDefault="00045897" w:rsidP="002C4043">
      <w:pPr>
        <w:pStyle w:val="Code"/>
      </w:pPr>
      <w:r>
        <w:tab/>
      </w:r>
      <w:r>
        <w:tab/>
      </w:r>
      <w:r w:rsidRPr="00CB4999">
        <w:rPr>
          <w:color w:val="008000"/>
        </w:rPr>
        <w:t>// We're on the thread so do what I need to do</w:t>
      </w:r>
    </w:p>
    <w:p w14:paraId="3EFC4AD7" w14:textId="61FEF48B" w:rsidR="00045897" w:rsidRDefault="00045897" w:rsidP="002C4043">
      <w:pPr>
        <w:pStyle w:val="Code"/>
      </w:pPr>
      <w:r>
        <w:tab/>
      </w:r>
      <w:r>
        <w:rPr>
          <w:color w:val="0000FF"/>
        </w:rPr>
        <w:t>if</w:t>
      </w:r>
      <w:r>
        <w:t xml:space="preserve"> (E.</w:t>
      </w:r>
      <w:r>
        <w:rPr>
          <w:color w:val="800080"/>
        </w:rPr>
        <w:t>Data</w:t>
      </w:r>
      <w:r>
        <w:t xml:space="preserve"> != </w:t>
      </w:r>
      <w:r>
        <w:rPr>
          <w:color w:val="A31515"/>
        </w:rPr>
        <w:t>""</w:t>
      </w:r>
      <w:r>
        <w:t>) {</w:t>
      </w:r>
    </w:p>
    <w:p w14:paraId="3B948CF8" w14:textId="77777777" w:rsidR="00045897" w:rsidRDefault="00045897" w:rsidP="002C4043">
      <w:pPr>
        <w:pStyle w:val="Code"/>
        <w:rPr>
          <w:color w:val="800000"/>
        </w:rPr>
      </w:pPr>
      <w:r>
        <w:tab/>
      </w:r>
      <w:r>
        <w:tab/>
      </w:r>
      <w:r>
        <w:tab/>
        <w:t xml:space="preserve">TxtErrorOutput.Text = </w:t>
      </w:r>
      <w:r>
        <w:rPr>
          <w:color w:val="008B8B"/>
        </w:rPr>
        <w:t>$</w:t>
      </w:r>
      <w:r>
        <w:rPr>
          <w:color w:val="800000"/>
        </w:rPr>
        <w:t>@"Error detected:</w:t>
      </w:r>
    </w:p>
    <w:p w14:paraId="6FCFEA47" w14:textId="7AC86858" w:rsidR="00045897" w:rsidRDefault="00045897" w:rsidP="002C4043">
      <w:pPr>
        <w:pStyle w:val="Code"/>
      </w:pPr>
      <w:r>
        <w:tab/>
      </w:r>
      <w:r>
        <w:tab/>
      </w:r>
      <w:r>
        <w:tab/>
      </w:r>
      <w:r>
        <w:tab/>
      </w:r>
      <w:r>
        <w:tab/>
      </w:r>
      <w:r>
        <w:tab/>
      </w:r>
      <w:r>
        <w:tab/>
        <w:t>{</w:t>
      </w:r>
      <w:r>
        <w:rPr>
          <w:color w:val="00008B"/>
        </w:rPr>
        <w:t>Environment</w:t>
      </w:r>
      <w:r>
        <w:t>.</w:t>
      </w:r>
      <w:r>
        <w:rPr>
          <w:color w:val="800080"/>
        </w:rPr>
        <w:t>NewLine</w:t>
      </w:r>
      <w:r>
        <w:t>}{E.</w:t>
      </w:r>
      <w:r>
        <w:rPr>
          <w:color w:val="800080"/>
        </w:rPr>
        <w:t>Data</w:t>
      </w:r>
      <w:r>
        <w:t>}</w:t>
      </w:r>
      <w:r>
        <w:rPr>
          <w:color w:val="800000"/>
        </w:rPr>
        <w:t>"</w:t>
      </w:r>
      <w:r>
        <w:t>;</w:t>
      </w:r>
    </w:p>
    <w:p w14:paraId="165B8D46" w14:textId="4B4B7C8F" w:rsidR="00045897" w:rsidRDefault="00045897" w:rsidP="002C4043">
      <w:pPr>
        <w:pStyle w:val="Code"/>
      </w:pPr>
      <w:r>
        <w:tab/>
      </w:r>
      <w:r>
        <w:tab/>
        <w:t>}</w:t>
      </w:r>
    </w:p>
    <w:p w14:paraId="5147640F" w14:textId="77777777" w:rsidR="00045897" w:rsidRDefault="00045897" w:rsidP="002C4043">
      <w:pPr>
        <w:pStyle w:val="Code"/>
      </w:pPr>
    </w:p>
    <w:p w14:paraId="3AD6850B" w14:textId="69414654" w:rsidR="00045897" w:rsidRDefault="00045897" w:rsidP="002C4043">
      <w:pPr>
        <w:pStyle w:val="Code"/>
      </w:pPr>
      <w:r>
        <w:tab/>
      </w:r>
      <w:r>
        <w:tab/>
      </w:r>
      <w:r>
        <w:rPr>
          <w:color w:val="00008B"/>
        </w:rPr>
        <w:t>Console</w:t>
      </w:r>
      <w:r>
        <w:t>.</w:t>
      </w:r>
      <w:r>
        <w:rPr>
          <w:color w:val="008B8B"/>
        </w:rPr>
        <w:t>WriteLine</w:t>
      </w:r>
      <w:r>
        <w:t>(</w:t>
      </w:r>
      <w:r>
        <w:rPr>
          <w:color w:val="800000"/>
        </w:rPr>
        <w:t>@"Error: "</w:t>
      </w:r>
      <w:r>
        <w:t xml:space="preserve"> + E.</w:t>
      </w:r>
      <w:r>
        <w:rPr>
          <w:color w:val="800080"/>
        </w:rPr>
        <w:t>Data</w:t>
      </w:r>
      <w:r>
        <w:t>);</w:t>
      </w:r>
    </w:p>
    <w:p w14:paraId="242F2500" w14:textId="77777777" w:rsidR="00045897" w:rsidRDefault="00045897" w:rsidP="002C4043">
      <w:pPr>
        <w:pStyle w:val="Code"/>
      </w:pPr>
    </w:p>
    <w:p w14:paraId="60471D50" w14:textId="3FAB2500" w:rsidR="00045897" w:rsidRDefault="00045897" w:rsidP="002C4043">
      <w:pPr>
        <w:pStyle w:val="Code"/>
      </w:pPr>
      <w:r>
        <w:tab/>
      </w:r>
      <w:r>
        <w:tab/>
      </w:r>
      <w:r>
        <w:rPr>
          <w:color w:val="0000FF"/>
        </w:rPr>
        <w:t>try</w:t>
      </w:r>
      <w:r>
        <w:t xml:space="preserve"> {</w:t>
      </w:r>
    </w:p>
    <w:p w14:paraId="233C7E53" w14:textId="4A1527E6" w:rsidR="00045897" w:rsidRDefault="00045897" w:rsidP="002C4043">
      <w:pPr>
        <w:pStyle w:val="Code"/>
      </w:pPr>
      <w:r>
        <w:tab/>
      </w:r>
      <w:r>
        <w:tab/>
      </w:r>
      <w:r>
        <w:tab/>
      </w:r>
      <w:r>
        <w:rPr>
          <w:color w:val="800080"/>
        </w:rPr>
        <w:t>_DebugProcess</w:t>
      </w:r>
      <w:r>
        <w:t>.CancelErrorRead();</w:t>
      </w:r>
    </w:p>
    <w:p w14:paraId="62C6FE15" w14:textId="61600FE1" w:rsidR="00045897" w:rsidRDefault="00045897" w:rsidP="002C4043">
      <w:pPr>
        <w:pStyle w:val="Code"/>
      </w:pPr>
      <w:r>
        <w:tab/>
      </w:r>
      <w:r>
        <w:tab/>
        <w:t xml:space="preserve">} </w:t>
      </w:r>
      <w:r>
        <w:rPr>
          <w:color w:val="0000FF"/>
        </w:rPr>
        <w:t>catch</w:t>
      </w:r>
      <w:r>
        <w:t xml:space="preserve"> (InvalidOperationException) { }</w:t>
      </w:r>
    </w:p>
    <w:p w14:paraId="070E53DC" w14:textId="77777777" w:rsidR="00045897" w:rsidRDefault="00045897" w:rsidP="002C4043">
      <w:pPr>
        <w:pStyle w:val="Code"/>
      </w:pPr>
    </w:p>
    <w:p w14:paraId="4BB3C56F" w14:textId="7A1FF93D" w:rsidR="00045897" w:rsidRDefault="00045897" w:rsidP="002C4043">
      <w:pPr>
        <w:pStyle w:val="Code"/>
      </w:pPr>
      <w:r>
        <w:tab/>
      </w:r>
      <w:r>
        <w:tab/>
      </w:r>
      <w:r>
        <w:rPr>
          <w:color w:val="0000FF"/>
        </w:rPr>
        <w:t>try</w:t>
      </w:r>
      <w:r>
        <w:t xml:space="preserve"> {</w:t>
      </w:r>
    </w:p>
    <w:p w14:paraId="4AAA1B19" w14:textId="7E67EDCF" w:rsidR="00045897" w:rsidRDefault="00045897" w:rsidP="002C4043">
      <w:pPr>
        <w:pStyle w:val="Code"/>
      </w:pPr>
      <w:r>
        <w:tab/>
      </w:r>
      <w:r>
        <w:tab/>
      </w:r>
      <w:r>
        <w:tab/>
      </w:r>
      <w:r>
        <w:rPr>
          <w:color w:val="800080"/>
        </w:rPr>
        <w:t>_DebugProcess</w:t>
      </w:r>
      <w:r>
        <w:t>.CancelOutputRead();</w:t>
      </w:r>
    </w:p>
    <w:p w14:paraId="7ADE7DDF" w14:textId="4C92E7F5" w:rsidR="00045897" w:rsidRDefault="00045897" w:rsidP="002C4043">
      <w:pPr>
        <w:pStyle w:val="Code"/>
      </w:pPr>
      <w:r>
        <w:tab/>
      </w:r>
      <w:r>
        <w:tab/>
        <w:t xml:space="preserve">} </w:t>
      </w:r>
      <w:r>
        <w:rPr>
          <w:color w:val="0000FF"/>
        </w:rPr>
        <w:t>catch</w:t>
      </w:r>
      <w:r>
        <w:t xml:space="preserve"> (InvalidOperationException) { }</w:t>
      </w:r>
    </w:p>
    <w:p w14:paraId="448FD484" w14:textId="77777777" w:rsidR="00045897" w:rsidRDefault="00045897" w:rsidP="002C4043">
      <w:pPr>
        <w:pStyle w:val="Code"/>
      </w:pPr>
    </w:p>
    <w:p w14:paraId="5CD89335" w14:textId="477EBBF7" w:rsidR="00045897" w:rsidRDefault="00045897" w:rsidP="002C4043">
      <w:pPr>
        <w:pStyle w:val="Code"/>
      </w:pPr>
      <w:r>
        <w:tab/>
      </w:r>
      <w:r>
        <w:tab/>
        <w:t xml:space="preserve">_DebugProcess.EnableRaisingEvents = </w:t>
      </w:r>
      <w:r>
        <w:rPr>
          <w:color w:val="0000FF"/>
        </w:rPr>
        <w:t>false</w:t>
      </w:r>
      <w:r>
        <w:t>;</w:t>
      </w:r>
    </w:p>
    <w:p w14:paraId="7B944E7D" w14:textId="194A9DF9" w:rsidR="00045897" w:rsidRDefault="00045897" w:rsidP="002C4043">
      <w:pPr>
        <w:pStyle w:val="Code"/>
      </w:pPr>
      <w:r>
        <w:tab/>
      </w:r>
      <w:r>
        <w:tab/>
      </w:r>
      <w:r>
        <w:rPr>
          <w:color w:val="0000FF"/>
        </w:rPr>
        <w:t>try</w:t>
      </w:r>
      <w:r>
        <w:t xml:space="preserve"> {</w:t>
      </w:r>
    </w:p>
    <w:p w14:paraId="03940361" w14:textId="011D5288" w:rsidR="00045897" w:rsidRDefault="00045897" w:rsidP="002C4043">
      <w:pPr>
        <w:pStyle w:val="Code"/>
      </w:pPr>
      <w:r>
        <w:tab/>
      </w:r>
      <w:r>
        <w:tab/>
      </w:r>
      <w:r>
        <w:tab/>
      </w:r>
      <w:r>
        <w:rPr>
          <w:color w:val="0000FF"/>
        </w:rPr>
        <w:t>if</w:t>
      </w:r>
      <w:r>
        <w:t xml:space="preserve"> (!_DebugProcess.HasExited) {</w:t>
      </w:r>
    </w:p>
    <w:p w14:paraId="60525E5A" w14:textId="0FA6B937" w:rsidR="00045897" w:rsidRDefault="00045897" w:rsidP="002C4043">
      <w:pPr>
        <w:pStyle w:val="Code"/>
      </w:pPr>
      <w:r>
        <w:tab/>
      </w:r>
      <w:r>
        <w:tab/>
      </w:r>
      <w:r>
        <w:tab/>
      </w:r>
      <w:r>
        <w:tab/>
        <w:t>_DebugProcess.</w:t>
      </w:r>
      <w:r>
        <w:rPr>
          <w:color w:val="008B8B"/>
        </w:rPr>
        <w:t>Kill</w:t>
      </w:r>
      <w:r>
        <w:t>();</w:t>
      </w:r>
    </w:p>
    <w:p w14:paraId="52FA92CA" w14:textId="73611AAB" w:rsidR="00045897" w:rsidRDefault="00045897" w:rsidP="002C4043">
      <w:pPr>
        <w:pStyle w:val="Code"/>
      </w:pPr>
      <w:r>
        <w:tab/>
      </w:r>
      <w:r>
        <w:tab/>
      </w:r>
      <w:r>
        <w:tab/>
      </w:r>
      <w:r>
        <w:tab/>
        <w:t>_DebugProcess.</w:t>
      </w:r>
      <w:r>
        <w:rPr>
          <w:color w:val="008B8B"/>
        </w:rPr>
        <w:t>WaitForExit</w:t>
      </w:r>
      <w:r>
        <w:t>();</w:t>
      </w:r>
    </w:p>
    <w:p w14:paraId="71DE1F07" w14:textId="5D93970A" w:rsidR="00045897" w:rsidRDefault="00045897" w:rsidP="002C4043">
      <w:pPr>
        <w:pStyle w:val="Code"/>
      </w:pPr>
      <w:r>
        <w:tab/>
      </w:r>
      <w:r>
        <w:tab/>
      </w:r>
      <w:r>
        <w:tab/>
        <w:t>}</w:t>
      </w:r>
    </w:p>
    <w:p w14:paraId="715952F7" w14:textId="299FCF5B" w:rsidR="00045897" w:rsidRDefault="00045897" w:rsidP="002C4043">
      <w:pPr>
        <w:pStyle w:val="Code"/>
      </w:pPr>
      <w:r>
        <w:tab/>
      </w:r>
      <w:r>
        <w:tab/>
        <w:t xml:space="preserve">} </w:t>
      </w:r>
      <w:r>
        <w:rPr>
          <w:color w:val="0000FF"/>
        </w:rPr>
        <w:t>catch</w:t>
      </w:r>
      <w:r>
        <w:t xml:space="preserve"> (InvalidOperationException) { }</w:t>
      </w:r>
    </w:p>
    <w:p w14:paraId="0AD0BEA7" w14:textId="77777777" w:rsidR="00045897" w:rsidRDefault="00045897" w:rsidP="002C4043">
      <w:pPr>
        <w:pStyle w:val="Code"/>
      </w:pPr>
    </w:p>
    <w:p w14:paraId="052EB5F5" w14:textId="7869EDF1" w:rsidR="00045897" w:rsidRDefault="00045897" w:rsidP="002C4043">
      <w:pPr>
        <w:pStyle w:val="Code"/>
      </w:pPr>
      <w:r>
        <w:tab/>
      </w:r>
      <w:r>
        <w:tab/>
        <w:t>StopDebuggingInterfaceChanges();</w:t>
      </w:r>
    </w:p>
    <w:p w14:paraId="6C072EB3" w14:textId="55B5FB6A" w:rsidR="00045897" w:rsidRDefault="00045897" w:rsidP="002C4043">
      <w:pPr>
        <w:pStyle w:val="Code"/>
      </w:pPr>
      <w:r>
        <w:tab/>
        <w:t>}</w:t>
      </w:r>
    </w:p>
    <w:p w14:paraId="5321B36E" w14:textId="77777777" w:rsidR="00045897" w:rsidRDefault="00045897" w:rsidP="002C4043">
      <w:pPr>
        <w:pStyle w:val="Code"/>
      </w:pPr>
    </w:p>
    <w:p w14:paraId="502848D2" w14:textId="4EED73E1" w:rsidR="00045897" w:rsidRDefault="00045897" w:rsidP="002C4043">
      <w:pPr>
        <w:pStyle w:val="Code"/>
      </w:pPr>
      <w:r>
        <w:t>}</w:t>
      </w:r>
    </w:p>
    <w:p w14:paraId="347E8598" w14:textId="77777777" w:rsidR="00045897" w:rsidRDefault="00045897" w:rsidP="002C4043">
      <w:pPr>
        <w:pStyle w:val="Code"/>
      </w:pPr>
    </w:p>
    <w:p w14:paraId="086F6D46" w14:textId="6217B20E" w:rsidR="00045897" w:rsidRDefault="00045897" w:rsidP="002C4043">
      <w:pPr>
        <w:pStyle w:val="Code"/>
      </w:pPr>
      <w:r>
        <w:t>#endregion</w:t>
      </w:r>
    </w:p>
    <w:p w14:paraId="010DA84A" w14:textId="3B340854" w:rsidR="000D56B9" w:rsidRDefault="00045897" w:rsidP="000D56B9">
      <w:pPr>
        <w:autoSpaceDE w:val="0"/>
        <w:autoSpaceDN w:val="0"/>
        <w:adjustRightInd w:val="0"/>
        <w:spacing w:before="0" w:after="0" w:line="240" w:lineRule="auto"/>
        <w:rPr>
          <w:rFonts w:ascii="IBM Plex Mono Text" w:hAnsi="IBM Plex Mono Text" w:cs="IBM Plex Mono Text"/>
          <w:color w:val="000000"/>
          <w:sz w:val="19"/>
          <w:szCs w:val="19"/>
        </w:rPr>
      </w:pPr>
      <w:r>
        <w:t xml:space="preserve">I got a brief </w:t>
      </w:r>
      <w:r w:rsidRPr="00045897">
        <w:rPr>
          <w:rStyle w:val="CodeChar"/>
        </w:rPr>
        <w:t>ParameterCountMismatch</w:t>
      </w:r>
      <w:r>
        <w:t xml:space="preserve"> error</w:t>
      </w:r>
      <w:r w:rsidR="000D56B9">
        <w:t>, but it was fixed by changing the following line in both event handlers:</w:t>
      </w:r>
      <w:r w:rsidR="000D56B9" w:rsidRPr="000D56B9">
        <w:rPr>
          <w:rFonts w:ascii="IBM Plex Mono Text" w:hAnsi="IBM Plex Mono Text" w:cs="IBM Plex Mono Text"/>
          <w:color w:val="000000"/>
          <w:sz w:val="19"/>
          <w:szCs w:val="19"/>
        </w:rPr>
        <w:t xml:space="preserve"> </w:t>
      </w:r>
    </w:p>
    <w:p w14:paraId="4216AAB6" w14:textId="28470CEA" w:rsidR="00045897" w:rsidRDefault="000D56B9" w:rsidP="002C4043">
      <w:pPr>
        <w:pStyle w:val="Code"/>
      </w:pPr>
      <w:r>
        <w:rPr>
          <w:color w:val="0000FF"/>
        </w:rPr>
        <w:t>this</w:t>
      </w:r>
      <w:r>
        <w:t>.</w:t>
      </w:r>
      <w:r>
        <w:rPr>
          <w:color w:val="008B8B"/>
        </w:rPr>
        <w:t>Invoke</w:t>
      </w:r>
      <w:r>
        <w:t xml:space="preserve">(OutputDelegate, </w:t>
      </w:r>
      <w:r>
        <w:rPr>
          <w:color w:val="0000FF"/>
        </w:rPr>
        <w:t>new</w:t>
      </w:r>
      <w:r>
        <w:t xml:space="preserve"> {S, E});</w:t>
      </w:r>
    </w:p>
    <w:p w14:paraId="20E04EB0" w14:textId="1B535861" w:rsidR="000D56B9" w:rsidRPr="000D56B9" w:rsidRDefault="000D56B9" w:rsidP="002C4043">
      <w:pPr>
        <w:pStyle w:val="Code"/>
      </w:pPr>
      <w:r>
        <w:tab/>
        <w:t>to</w:t>
      </w:r>
    </w:p>
    <w:p w14:paraId="569F13DD" w14:textId="1176F2F5" w:rsidR="000D56B9" w:rsidRDefault="000D56B9" w:rsidP="002C4043">
      <w:pPr>
        <w:pStyle w:val="Code"/>
      </w:pPr>
      <w:r>
        <w:rPr>
          <w:color w:val="0000FF"/>
        </w:rPr>
        <w:t>this</w:t>
      </w:r>
      <w:r>
        <w:t>.</w:t>
      </w:r>
      <w:r>
        <w:rPr>
          <w:color w:val="008B8B"/>
        </w:rPr>
        <w:t>Invoke</w:t>
      </w:r>
      <w:r>
        <w:t xml:space="preserve">(OutputDelegate, </w:t>
      </w:r>
      <w:r>
        <w:rPr>
          <w:color w:val="0000FF"/>
        </w:rPr>
        <w:t>new</w:t>
      </w:r>
      <w:r>
        <w:t xml:space="preserve"> </w:t>
      </w:r>
      <w:r>
        <w:rPr>
          <w:color w:val="0000FF"/>
        </w:rPr>
        <w:t>object</w:t>
      </w:r>
      <w:r>
        <w:t>[] {S, E});</w:t>
      </w:r>
    </w:p>
    <w:p w14:paraId="6443FAD5" w14:textId="21C67977" w:rsidR="006E1114" w:rsidRDefault="006E1114" w:rsidP="006E1114">
      <w:pPr>
        <w:pStyle w:val="Photo"/>
      </w:pPr>
      <w:r w:rsidRPr="006E1114">
        <w:rPr>
          <w:noProof/>
        </w:rPr>
        <w:drawing>
          <wp:inline distT="0" distB="0" distL="0" distR="0" wp14:anchorId="4AB3C489" wp14:editId="0E4D5089">
            <wp:extent cx="5490210" cy="32061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90210" cy="3206115"/>
                    </a:xfrm>
                    <a:prstGeom prst="rect">
                      <a:avLst/>
                    </a:prstGeom>
                  </pic:spPr>
                </pic:pic>
              </a:graphicData>
            </a:graphic>
          </wp:inline>
        </w:drawing>
      </w:r>
    </w:p>
    <w:p w14:paraId="562E996E" w14:textId="03E7B507" w:rsidR="006E1114" w:rsidRDefault="006E1114" w:rsidP="006E1114">
      <w:pPr>
        <w:pStyle w:val="Photo"/>
      </w:pPr>
      <w:r>
        <w:t>It finally works! Next: Variable Outputs</w:t>
      </w:r>
    </w:p>
    <w:p w14:paraId="6B1884C4" w14:textId="05CB3F16" w:rsidR="00A50106" w:rsidRDefault="00A50106" w:rsidP="00A50106">
      <w:pPr>
        <w:pStyle w:val="Heading4"/>
      </w:pPr>
      <w:r>
        <w:t>Variable Observation</w:t>
      </w:r>
    </w:p>
    <w:p w14:paraId="613FF01A" w14:textId="128B0C0A" w:rsidR="00A50106" w:rsidRDefault="00A50106" w:rsidP="00A50106">
      <w:r>
        <w:t xml:space="preserve">With observing variables, the hard part was figuring out how to send them. I considered </w:t>
      </w:r>
      <w:r w:rsidR="002C4043">
        <w:t xml:space="preserve">using Piping and the </w:t>
      </w:r>
      <w:r w:rsidR="00C630B8">
        <w:t>COM but</w:t>
      </w:r>
      <w:r w:rsidR="002C4043">
        <w:t xml:space="preserve"> decided that these were far too time consuming. Instead I opted for a less robust solution that would take less programming overhead to produce: JSON.</w:t>
      </w:r>
    </w:p>
    <w:p w14:paraId="269F1ECA" w14:textId="3E80A71D" w:rsidR="002C4043" w:rsidRDefault="002C4043" w:rsidP="002C4043">
      <w:pPr>
        <w:pStyle w:val="Code"/>
      </w:pPr>
      <w:r>
        <w:t>[[“Name”,”Value”],[“Name”,”Value”],etc]</w:t>
      </w:r>
    </w:p>
    <w:p w14:paraId="6897DE45" w14:textId="12BF91D7" w:rsidR="002C4043" w:rsidRDefault="002C4043" w:rsidP="002C4043">
      <w:r>
        <w:t>Having used JSON in the past for storage, I was familiar with the Newtonsoft.Json library (</w:t>
      </w:r>
      <w:hyperlink r:id="rId156" w:history="1">
        <w:r w:rsidRPr="00A62E2D">
          <w:rPr>
            <w:rStyle w:val="Hyperlink"/>
          </w:rPr>
          <w:t>https://www.nuget.org/packages/Newtonsoft.Json/</w:t>
        </w:r>
      </w:hyperlink>
      <w:r>
        <w:t>). I updated my test program to be more advanced:</w:t>
      </w:r>
    </w:p>
    <w:p w14:paraId="70688408"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p>
    <w:p w14:paraId="749E10C7"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6EF69575" w14:textId="77777777" w:rsidR="002C4043" w:rsidRDefault="002C4043" w:rsidP="002C4043">
      <w:pPr>
        <w:pStyle w:val="Code"/>
        <w:rPr>
          <w:color w:val="000000"/>
        </w:rPr>
      </w:pPr>
      <w:r>
        <w:rPr>
          <w:color w:val="0000FF"/>
        </w:rPr>
        <w:lastRenderedPageBreak/>
        <w:t>using</w:t>
      </w:r>
      <w:r>
        <w:rPr>
          <w:color w:val="000000"/>
        </w:rPr>
        <w:t xml:space="preserve"> </w:t>
      </w:r>
      <w:r>
        <w:t>Newtonsoft</w:t>
      </w:r>
      <w:r>
        <w:rPr>
          <w:color w:val="000000"/>
        </w:rPr>
        <w:t>.</w:t>
      </w:r>
      <w:r>
        <w:t>Json</w:t>
      </w:r>
      <w:r>
        <w:rPr>
          <w:color w:val="000000"/>
        </w:rPr>
        <w:t>;</w:t>
      </w:r>
    </w:p>
    <w:p w14:paraId="04D08A64" w14:textId="77777777" w:rsidR="002C4043" w:rsidRDefault="002C4043" w:rsidP="002C4043">
      <w:pPr>
        <w:pStyle w:val="Code"/>
      </w:pPr>
    </w:p>
    <w:p w14:paraId="4F59CC8F" w14:textId="77777777" w:rsidR="002C4043" w:rsidRDefault="002C4043" w:rsidP="002C4043">
      <w:pPr>
        <w:pStyle w:val="Code"/>
        <w:rPr>
          <w:color w:val="000000"/>
        </w:rPr>
      </w:pPr>
      <w:r>
        <w:rPr>
          <w:color w:val="0000FF"/>
        </w:rPr>
        <w:t>namespace</w:t>
      </w:r>
      <w:r>
        <w:rPr>
          <w:color w:val="000000"/>
        </w:rPr>
        <w:t xml:space="preserve"> </w:t>
      </w:r>
      <w:r>
        <w:t>TestProgram</w:t>
      </w:r>
      <w:r>
        <w:rPr>
          <w:color w:val="000000"/>
        </w:rPr>
        <w:t xml:space="preserve"> {</w:t>
      </w:r>
    </w:p>
    <w:p w14:paraId="43096690" w14:textId="77777777" w:rsidR="002C4043" w:rsidRDefault="002C4043" w:rsidP="002C4043">
      <w:pPr>
        <w:pStyle w:val="Code"/>
      </w:pPr>
    </w:p>
    <w:p w14:paraId="5AB06945" w14:textId="77777777" w:rsidR="002C4043" w:rsidRDefault="002C4043" w:rsidP="002C4043">
      <w:pPr>
        <w:pStyle w:val="Code"/>
        <w:rPr>
          <w:color w:val="000000"/>
        </w:rPr>
      </w:pPr>
      <w:r>
        <w:rPr>
          <w:color w:val="000000"/>
        </w:rPr>
        <w:tab/>
      </w:r>
      <w:r w:rsidRPr="00CB4999">
        <w:rPr>
          <w:color w:val="0000FF"/>
        </w:rPr>
        <w:t>internal</w:t>
      </w:r>
      <w:r>
        <w:rPr>
          <w:color w:val="000000"/>
        </w:rPr>
        <w:t xml:space="preserve"> </w:t>
      </w:r>
      <w:r w:rsidRPr="00CB4999">
        <w:rPr>
          <w:color w:val="0000FF"/>
        </w:rPr>
        <w:t>class</w:t>
      </w:r>
      <w:r>
        <w:rPr>
          <w:color w:val="000000"/>
        </w:rPr>
        <w:t xml:space="preserve"> </w:t>
      </w:r>
      <w:r>
        <w:t>Program</w:t>
      </w:r>
      <w:r>
        <w:rPr>
          <w:color w:val="000000"/>
        </w:rPr>
        <w:t xml:space="preserve"> {</w:t>
      </w:r>
    </w:p>
    <w:p w14:paraId="3CC3566E" w14:textId="77777777" w:rsidR="002C4043" w:rsidRDefault="002C4043" w:rsidP="002C4043">
      <w:pPr>
        <w:pStyle w:val="Code"/>
      </w:pPr>
    </w:p>
    <w:p w14:paraId="2CD7960D" w14:textId="77777777" w:rsidR="002C4043" w:rsidRDefault="002C4043" w:rsidP="002C4043">
      <w:pPr>
        <w:pStyle w:val="Code"/>
        <w:rPr>
          <w:color w:val="000000"/>
        </w:rPr>
      </w:pPr>
      <w:r>
        <w:rPr>
          <w:color w:val="000000"/>
        </w:rPr>
        <w:tab/>
      </w:r>
      <w:r>
        <w:rPr>
          <w:color w:val="000000"/>
        </w:rPr>
        <w:tab/>
      </w:r>
      <w:r w:rsidRPr="00CB4999">
        <w:rPr>
          <w:color w:val="0000FF"/>
        </w:rPr>
        <w:t>private static</w:t>
      </w:r>
      <w:r>
        <w:rPr>
          <w:color w:val="000000"/>
        </w:rPr>
        <w:t xml:space="preserve"> </w:t>
      </w:r>
      <w:r w:rsidRPr="00CB4999">
        <w:rPr>
          <w:color w:val="0000FF"/>
        </w:rPr>
        <w:t>bool</w:t>
      </w:r>
      <w:r>
        <w:rPr>
          <w:color w:val="000000"/>
        </w:rPr>
        <w:t xml:space="preserve"> </w:t>
      </w:r>
      <w:r>
        <w:rPr>
          <w:color w:val="800080"/>
        </w:rPr>
        <w:t>Debugging</w:t>
      </w:r>
      <w:r>
        <w:rPr>
          <w:color w:val="000000"/>
        </w:rPr>
        <w:t>;</w:t>
      </w:r>
    </w:p>
    <w:p w14:paraId="65A42D43" w14:textId="77777777" w:rsidR="002C4043" w:rsidRDefault="002C4043" w:rsidP="002C4043">
      <w:pPr>
        <w:pStyle w:val="Code"/>
        <w:rPr>
          <w:color w:val="000000"/>
        </w:rPr>
      </w:pPr>
      <w:r>
        <w:rPr>
          <w:color w:val="000000"/>
        </w:rPr>
        <w:tab/>
      </w:r>
      <w:r>
        <w:rPr>
          <w:color w:val="000000"/>
        </w:rPr>
        <w:tab/>
      </w:r>
      <w:r w:rsidRPr="00CB4999">
        <w:rPr>
          <w:color w:val="0000FF"/>
        </w:rPr>
        <w:t>private</w:t>
      </w:r>
      <w:r>
        <w:rPr>
          <w:color w:val="000000"/>
        </w:rPr>
        <w:t xml:space="preserve"> </w:t>
      </w:r>
      <w:r w:rsidRPr="00CB4999">
        <w:rPr>
          <w:color w:val="0000FF"/>
        </w:rPr>
        <w:t>static</w:t>
      </w:r>
      <w:r>
        <w:rPr>
          <w:color w:val="000000"/>
        </w:rPr>
        <w:t xml:space="preserve"> </w:t>
      </w:r>
      <w:r w:rsidRPr="00CB4999">
        <w:rPr>
          <w:color w:val="0000FF"/>
        </w:rPr>
        <w:t>int</w:t>
      </w:r>
      <w:r>
        <w:rPr>
          <w:color w:val="000000"/>
        </w:rPr>
        <w:t xml:space="preserve"> </w:t>
      </w:r>
      <w:r>
        <w:rPr>
          <w:color w:val="800080"/>
        </w:rPr>
        <w:t>Count</w:t>
      </w:r>
      <w:r>
        <w:rPr>
          <w:color w:val="000000"/>
        </w:rPr>
        <w:t xml:space="preserve"> = 1;</w:t>
      </w:r>
    </w:p>
    <w:p w14:paraId="66695A8C" w14:textId="77777777" w:rsidR="002C4043" w:rsidRDefault="002C4043" w:rsidP="002C4043">
      <w:pPr>
        <w:pStyle w:val="Code"/>
      </w:pPr>
    </w:p>
    <w:p w14:paraId="72C3ACAF" w14:textId="77777777" w:rsidR="002C4043" w:rsidRDefault="002C4043" w:rsidP="002C4043">
      <w:pPr>
        <w:pStyle w:val="Code"/>
        <w:rPr>
          <w:color w:val="000000"/>
        </w:rPr>
      </w:pPr>
      <w:r>
        <w:rPr>
          <w:color w:val="000000"/>
        </w:rPr>
        <w:tab/>
      </w:r>
      <w:r>
        <w:rPr>
          <w:color w:val="000000"/>
        </w:rPr>
        <w:tab/>
      </w:r>
      <w:r w:rsidRPr="00CB4999">
        <w:rPr>
          <w:color w:val="0000FF"/>
        </w:rPr>
        <w:t xml:space="preserve">private static void </w:t>
      </w:r>
      <w:r>
        <w:rPr>
          <w:color w:val="008B8B"/>
        </w:rPr>
        <w:t>Main</w:t>
      </w:r>
      <w:r>
        <w:rPr>
          <w:color w:val="000000"/>
        </w:rPr>
        <w:t>(</w:t>
      </w:r>
      <w:r>
        <w:t>string</w:t>
      </w:r>
      <w:r>
        <w:rPr>
          <w:color w:val="000000"/>
        </w:rPr>
        <w:t>[] Args) {</w:t>
      </w:r>
    </w:p>
    <w:p w14:paraId="57C4B121" w14:textId="77777777" w:rsidR="002C4043" w:rsidRDefault="002C4043" w:rsidP="002C4043">
      <w:pPr>
        <w:pStyle w:val="Code"/>
      </w:pPr>
    </w:p>
    <w:p w14:paraId="2FCC2D0F" w14:textId="77777777" w:rsidR="002C4043" w:rsidRDefault="002C4043" w:rsidP="002C4043">
      <w:pPr>
        <w:pStyle w:val="Code"/>
      </w:pPr>
      <w:r>
        <w:tab/>
      </w:r>
      <w:r>
        <w:tab/>
      </w:r>
      <w:r>
        <w:tab/>
      </w:r>
      <w:r>
        <w:rPr>
          <w:color w:val="0000FF"/>
        </w:rPr>
        <w:t>try</w:t>
      </w:r>
      <w:r>
        <w:t xml:space="preserve"> {</w:t>
      </w:r>
    </w:p>
    <w:p w14:paraId="5E20CD74" w14:textId="77777777" w:rsidR="00B8556B" w:rsidRDefault="002C4043" w:rsidP="002C4043">
      <w:pPr>
        <w:pStyle w:val="Code"/>
      </w:pPr>
      <w:r>
        <w:tab/>
      </w:r>
      <w:r>
        <w:tab/>
      </w:r>
      <w:r>
        <w:tab/>
      </w:r>
      <w:r>
        <w:tab/>
      </w:r>
      <w:r>
        <w:rPr>
          <w:color w:val="0000FF"/>
        </w:rPr>
        <w:t>if</w:t>
      </w:r>
      <w:r>
        <w:t xml:space="preserve"> (Args?[0] == </w:t>
      </w:r>
      <w:r>
        <w:rPr>
          <w:color w:val="A31515"/>
        </w:rPr>
        <w:t>"DEBUG"</w:t>
      </w:r>
      <w:r>
        <w:t>)</w:t>
      </w:r>
    </w:p>
    <w:p w14:paraId="46E96BC5" w14:textId="635F985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 xml:space="preserve"> = </w:t>
      </w:r>
      <w:r w:rsidR="002C4043">
        <w:rPr>
          <w:color w:val="0000FF"/>
        </w:rPr>
        <w:t>true</w:t>
      </w:r>
      <w:r w:rsidR="002C4043">
        <w:t>;</w:t>
      </w:r>
    </w:p>
    <w:p w14:paraId="03D83DCF" w14:textId="77777777" w:rsidR="002C4043" w:rsidRDefault="002C4043" w:rsidP="002C4043">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IndexOutOfRangeException</w:t>
      </w:r>
      <w:r>
        <w:rPr>
          <w:color w:val="000000"/>
        </w:rPr>
        <w:t>) {</w:t>
      </w:r>
    </w:p>
    <w:p w14:paraId="19C7EE7E"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"No arguments"</w:t>
      </w:r>
      <w:r>
        <w:rPr>
          <w:color w:val="000000"/>
        </w:rPr>
        <w:t>);</w:t>
      </w:r>
    </w:p>
    <w:p w14:paraId="26150568" w14:textId="77777777" w:rsidR="002C4043" w:rsidRDefault="002C4043" w:rsidP="002C4043">
      <w:pPr>
        <w:pStyle w:val="Code"/>
      </w:pPr>
      <w:r>
        <w:tab/>
      </w:r>
      <w:r>
        <w:tab/>
      </w:r>
      <w:r>
        <w:tab/>
        <w:t>}</w:t>
      </w:r>
    </w:p>
    <w:p w14:paraId="0F7D3203" w14:textId="77777777" w:rsidR="002C4043" w:rsidRDefault="002C4043" w:rsidP="002C4043">
      <w:pPr>
        <w:pStyle w:val="Code"/>
      </w:pPr>
    </w:p>
    <w:p w14:paraId="50F45EA7" w14:textId="77777777" w:rsidR="002C4043" w:rsidRDefault="002C4043" w:rsidP="002C4043">
      <w:pPr>
        <w:pStyle w:val="Code"/>
      </w:pPr>
      <w:r>
        <w:tab/>
      </w:r>
      <w:r>
        <w:tab/>
      </w:r>
      <w:r>
        <w:tab/>
      </w:r>
      <w:r>
        <w:rPr>
          <w:color w:val="0000FF"/>
        </w:rPr>
        <w:t>while</w:t>
      </w:r>
      <w:r>
        <w:t xml:space="preserve"> (</w:t>
      </w:r>
      <w:r>
        <w:rPr>
          <w:color w:val="0000FF"/>
        </w:rPr>
        <w:t>true</w:t>
      </w:r>
      <w:r>
        <w:t>) {</w:t>
      </w:r>
    </w:p>
    <w:p w14:paraId="49E00409" w14:textId="77777777" w:rsidR="002C4043" w:rsidRDefault="002C4043" w:rsidP="002C4043">
      <w:pPr>
        <w:pStyle w:val="Code"/>
      </w:pPr>
    </w:p>
    <w:p w14:paraId="6858EAC0"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"Outputting to console - "</w:t>
      </w:r>
      <w:r>
        <w:rPr>
          <w:color w:val="000000"/>
        </w:rPr>
        <w:t xml:space="preserve"> +</w:t>
      </w:r>
    </w:p>
    <w:p w14:paraId="32079F2B" w14:textId="3AE91D57" w:rsidR="002C4043" w:rsidRDefault="00B8556B" w:rsidP="00B8556B">
      <w:pPr>
        <w:pStyle w:val="Code"/>
        <w:rPr>
          <w:color w:val="000000"/>
        </w:rPr>
      </w:pPr>
      <w:r>
        <w:rPr>
          <w:color w:val="800080"/>
        </w:rPr>
        <w:tab/>
      </w: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rPr>
          <w:color w:val="000000"/>
        </w:rPr>
        <w:t>);</w:t>
      </w:r>
    </w:p>
    <w:p w14:paraId="6971FC8D" w14:textId="77777777" w:rsidR="002C4043" w:rsidRDefault="002C4043" w:rsidP="002C4043">
      <w:pPr>
        <w:pStyle w:val="Code"/>
      </w:pPr>
    </w:p>
    <w:p w14:paraId="54F29572" w14:textId="77777777" w:rsidR="002C4043" w:rsidRDefault="002C4043" w:rsidP="002C4043">
      <w:pPr>
        <w:pStyle w:val="Code"/>
      </w:pPr>
      <w:r>
        <w:tab/>
      </w:r>
      <w:r>
        <w:tab/>
      </w:r>
      <w:r>
        <w:tab/>
      </w:r>
      <w:r>
        <w:tab/>
      </w:r>
      <w:r>
        <w:rPr>
          <w:color w:val="0000FF"/>
        </w:rPr>
        <w:t>if</w:t>
      </w:r>
      <w:r>
        <w:t xml:space="preserve"> (</w:t>
      </w:r>
      <w:r>
        <w:rPr>
          <w:color w:val="800080"/>
        </w:rPr>
        <w:t>Debugging</w:t>
      </w:r>
      <w:r>
        <w:t>) {</w:t>
      </w:r>
    </w:p>
    <w:p w14:paraId="795C29A7"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sidRPr="00CB4999">
        <w:rPr>
          <w:color w:val="008000"/>
        </w:rPr>
        <w:t>// Emit JSON</w:t>
      </w:r>
    </w:p>
    <w:p w14:paraId="4FC23074"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var</w:t>
      </w:r>
      <w:r>
        <w:rPr>
          <w:color w:val="000000"/>
        </w:rPr>
        <w:t xml:space="preserve"> JsonOut = </w:t>
      </w:r>
      <w:r>
        <w:t>JsonConvert</w:t>
      </w:r>
      <w:r>
        <w:rPr>
          <w:color w:val="000000"/>
        </w:rPr>
        <w:t>.</w:t>
      </w:r>
    </w:p>
    <w:p w14:paraId="5FB6D371" w14:textId="5D702C61" w:rsidR="002C4043" w:rsidRDefault="00B8556B" w:rsidP="00B8556B">
      <w:pPr>
        <w:pStyle w:val="Code"/>
        <w:rPr>
          <w:color w:val="000000"/>
        </w:rPr>
      </w:pPr>
      <w:r>
        <w:tab/>
      </w:r>
      <w:r>
        <w:tab/>
      </w:r>
      <w:r>
        <w:tab/>
      </w:r>
      <w:r>
        <w:tab/>
      </w:r>
      <w:r>
        <w:tab/>
      </w:r>
      <w:r>
        <w:tab/>
      </w:r>
      <w:r w:rsidR="002C4043">
        <w:t>SerializeObject</w:t>
      </w:r>
      <w:r w:rsidR="002C4043">
        <w:rPr>
          <w:color w:val="000000"/>
        </w:rPr>
        <w:t>(</w:t>
      </w:r>
      <w:r w:rsidR="002C4043">
        <w:t>ObserveVariables</w:t>
      </w:r>
      <w:r w:rsidR="002C4043">
        <w:rPr>
          <w:color w:val="000000"/>
        </w:rPr>
        <w:t>());</w:t>
      </w:r>
    </w:p>
    <w:p w14:paraId="03DA85EC" w14:textId="77777777" w:rsidR="002C4043" w:rsidRDefault="002C4043" w:rsidP="002C4043">
      <w:pPr>
        <w:pStyle w:val="Code"/>
      </w:pPr>
    </w:p>
    <w:p w14:paraId="7150697A" w14:textId="77777777" w:rsidR="002C4043" w:rsidRDefault="002C4043" w:rsidP="002C4043">
      <w:pPr>
        <w:pStyle w:val="Code"/>
      </w:pPr>
      <w:r>
        <w:tab/>
      </w:r>
      <w:r>
        <w:tab/>
      </w:r>
      <w:r>
        <w:tab/>
      </w:r>
      <w:r>
        <w:tab/>
      </w:r>
      <w:r>
        <w:tab/>
        <w:t>Console.</w:t>
      </w:r>
      <w:r>
        <w:rPr>
          <w:color w:val="008B8B"/>
        </w:rPr>
        <w:t>WriteLine</w:t>
      </w:r>
      <w:r>
        <w:t>(</w:t>
      </w:r>
      <w:r>
        <w:rPr>
          <w:color w:val="008B8B"/>
        </w:rPr>
        <w:t>$</w:t>
      </w:r>
      <w:r>
        <w:rPr>
          <w:color w:val="800000"/>
        </w:rPr>
        <w:t>@"DAT|</w:t>
      </w:r>
      <w:r>
        <w:t>{JsonOut}</w:t>
      </w:r>
      <w:r>
        <w:rPr>
          <w:color w:val="800000"/>
        </w:rPr>
        <w:t>"</w:t>
      </w:r>
      <w:r>
        <w:t>);</w:t>
      </w:r>
    </w:p>
    <w:p w14:paraId="34EB56BF" w14:textId="77777777" w:rsidR="002C4043" w:rsidRDefault="002C4043" w:rsidP="002C4043">
      <w:pPr>
        <w:pStyle w:val="Code"/>
      </w:pPr>
      <w:r>
        <w:tab/>
      </w:r>
      <w:r>
        <w:tab/>
      </w:r>
      <w:r>
        <w:tab/>
      </w:r>
      <w:r>
        <w:tab/>
        <w:t>}</w:t>
      </w:r>
    </w:p>
    <w:p w14:paraId="436BA6BE" w14:textId="77777777" w:rsidR="002C4043" w:rsidRDefault="002C4043" w:rsidP="002C4043">
      <w:pPr>
        <w:pStyle w:val="Code"/>
      </w:pPr>
    </w:p>
    <w:p w14:paraId="78DD1917"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ReadLine</w:t>
      </w:r>
      <w:r>
        <w:rPr>
          <w:color w:val="000000"/>
        </w:rPr>
        <w:t>();</w:t>
      </w:r>
    </w:p>
    <w:p w14:paraId="13E89A32" w14:textId="5547CB2D" w:rsidR="002C4043" w:rsidRDefault="00B8556B" w:rsidP="00B8556B">
      <w:pPr>
        <w:pStyle w:val="Code"/>
        <w:rPr>
          <w:color w:val="000000"/>
        </w:rPr>
      </w:pPr>
      <w:r>
        <w:tab/>
      </w:r>
      <w:r>
        <w:tab/>
      </w:r>
      <w:r>
        <w:tab/>
      </w:r>
      <w:r>
        <w:tab/>
      </w:r>
      <w:r>
        <w:tab/>
      </w:r>
      <w:r w:rsidR="002C4043" w:rsidRPr="00CB4999">
        <w:rPr>
          <w:color w:val="008000"/>
        </w:rPr>
        <w:t>// Wait for ENTER to be pressed</w:t>
      </w:r>
    </w:p>
    <w:p w14:paraId="5D703B77" w14:textId="77777777" w:rsidR="002C4043" w:rsidRDefault="002C4043" w:rsidP="002C4043">
      <w:pPr>
        <w:pStyle w:val="Code"/>
      </w:pPr>
    </w:p>
    <w:p w14:paraId="35A63320" w14:textId="77777777" w:rsidR="002C4043" w:rsidRDefault="002C4043" w:rsidP="002C4043">
      <w:pPr>
        <w:pStyle w:val="Code"/>
      </w:pPr>
      <w:r>
        <w:tab/>
      </w:r>
      <w:r>
        <w:tab/>
      </w:r>
      <w:r>
        <w:tab/>
      </w:r>
      <w:r>
        <w:tab/>
      </w:r>
      <w:r>
        <w:rPr>
          <w:color w:val="800080"/>
        </w:rPr>
        <w:t>Count</w:t>
      </w:r>
      <w:r>
        <w:t xml:space="preserve"> += 1;</w:t>
      </w:r>
    </w:p>
    <w:p w14:paraId="440425DF" w14:textId="77777777" w:rsidR="002C4043" w:rsidRDefault="002C4043" w:rsidP="002C4043">
      <w:pPr>
        <w:pStyle w:val="Code"/>
      </w:pPr>
      <w:r>
        <w:tab/>
      </w:r>
      <w:r>
        <w:tab/>
      </w:r>
      <w:r>
        <w:tab/>
        <w:t>}</w:t>
      </w:r>
    </w:p>
    <w:p w14:paraId="6E2DAE48" w14:textId="77777777" w:rsidR="002C4043" w:rsidRDefault="002C4043" w:rsidP="002C4043">
      <w:pPr>
        <w:pStyle w:val="Code"/>
      </w:pPr>
      <w:r>
        <w:tab/>
      </w:r>
      <w:r>
        <w:tab/>
        <w:t>}</w:t>
      </w:r>
    </w:p>
    <w:p w14:paraId="6983EAED" w14:textId="77777777" w:rsidR="002C4043" w:rsidRDefault="002C4043" w:rsidP="002C4043">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List</w:t>
      </w:r>
      <w:r>
        <w:rPr>
          <w:color w:val="000000"/>
        </w:rPr>
        <w:t>&lt;</w:t>
      </w:r>
      <w:r>
        <w:t>object</w:t>
      </w:r>
      <w:r>
        <w:rPr>
          <w:color w:val="000000"/>
        </w:rPr>
        <w:t xml:space="preserve">[]&gt; </w:t>
      </w:r>
      <w:r>
        <w:rPr>
          <w:color w:val="008B8B"/>
        </w:rPr>
        <w:t>ObserveVariables</w:t>
      </w:r>
      <w:r>
        <w:rPr>
          <w:color w:val="000000"/>
        </w:rPr>
        <w:t>() {</w:t>
      </w:r>
    </w:p>
    <w:p w14:paraId="04D88029" w14:textId="77777777" w:rsidR="002C4043" w:rsidRDefault="002C4043" w:rsidP="002C4043">
      <w:pPr>
        <w:pStyle w:val="Code"/>
      </w:pPr>
    </w:p>
    <w:p w14:paraId="42F9BC0F" w14:textId="77777777" w:rsidR="00B8556B" w:rsidRPr="00CB4999" w:rsidRDefault="002C4043" w:rsidP="002C4043">
      <w:pPr>
        <w:pStyle w:val="Code"/>
        <w:rPr>
          <w:color w:val="008000"/>
        </w:rPr>
      </w:pPr>
      <w:r>
        <w:rPr>
          <w:color w:val="000000"/>
        </w:rPr>
        <w:tab/>
      </w:r>
      <w:r>
        <w:rPr>
          <w:color w:val="000000"/>
        </w:rPr>
        <w:tab/>
      </w:r>
      <w:r>
        <w:rPr>
          <w:color w:val="000000"/>
        </w:rPr>
        <w:tab/>
      </w:r>
      <w:r w:rsidRPr="00CB4999">
        <w:rPr>
          <w:color w:val="008000"/>
        </w:rPr>
        <w:t>// Get a list of all the variables that are being</w:t>
      </w:r>
    </w:p>
    <w:p w14:paraId="00B95441" w14:textId="1156E7BA" w:rsidR="002C4043" w:rsidRPr="00CB4999" w:rsidRDefault="00B8556B" w:rsidP="00B8556B">
      <w:pPr>
        <w:pStyle w:val="Code"/>
        <w:rPr>
          <w:color w:val="008000"/>
        </w:rPr>
      </w:pPr>
      <w:r w:rsidRPr="00CB4999">
        <w:rPr>
          <w:color w:val="008000"/>
        </w:rPr>
        <w:tab/>
      </w:r>
      <w:r w:rsidRPr="00CB4999">
        <w:rPr>
          <w:color w:val="008000"/>
        </w:rPr>
        <w:tab/>
      </w:r>
      <w:r w:rsidRPr="00CB4999">
        <w:rPr>
          <w:color w:val="008000"/>
        </w:rPr>
        <w:tab/>
      </w:r>
      <w:r w:rsidRPr="00CB4999">
        <w:rPr>
          <w:color w:val="008000"/>
        </w:rPr>
        <w:tab/>
        <w:t xml:space="preserve">// </w:t>
      </w:r>
      <w:r w:rsidR="002C4043" w:rsidRPr="00CB4999">
        <w:rPr>
          <w:color w:val="008000"/>
        </w:rPr>
        <w:t>observed and their contents</w:t>
      </w:r>
    </w:p>
    <w:p w14:paraId="60E1ED4B" w14:textId="77777777" w:rsidR="002C4043" w:rsidRDefault="002C4043" w:rsidP="002C4043">
      <w:pPr>
        <w:pStyle w:val="Code"/>
      </w:pPr>
    </w:p>
    <w:p w14:paraId="5659527A" w14:textId="77777777" w:rsidR="002C4043" w:rsidRDefault="002C4043" w:rsidP="002C4043">
      <w:pPr>
        <w:pStyle w:val="Code"/>
        <w:rPr>
          <w:color w:val="000000"/>
        </w:rPr>
      </w:pPr>
      <w:r>
        <w:rPr>
          <w:color w:val="000000"/>
        </w:rPr>
        <w:tab/>
      </w:r>
      <w:r>
        <w:rPr>
          <w:color w:val="000000"/>
        </w:rPr>
        <w:tab/>
      </w:r>
      <w:r>
        <w:rPr>
          <w:color w:val="000000"/>
        </w:rPr>
        <w:tab/>
      </w:r>
      <w:r>
        <w:t>return</w:t>
      </w:r>
      <w:r>
        <w:rPr>
          <w:color w:val="000000"/>
        </w:rPr>
        <w:t xml:space="preserve"> </w:t>
      </w:r>
      <w:r>
        <w:t>new</w:t>
      </w:r>
      <w:r>
        <w:rPr>
          <w:color w:val="000000"/>
        </w:rPr>
        <w:t xml:space="preserve"> </w:t>
      </w:r>
      <w:r>
        <w:t>List</w:t>
      </w:r>
      <w:r>
        <w:rPr>
          <w:color w:val="000000"/>
        </w:rPr>
        <w:t>&lt;</w:t>
      </w:r>
      <w:r>
        <w:t>object</w:t>
      </w:r>
      <w:r>
        <w:rPr>
          <w:color w:val="000000"/>
        </w:rPr>
        <w:t>[]&gt; {</w:t>
      </w:r>
    </w:p>
    <w:p w14:paraId="4EC1CC26"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Debugging</w:t>
      </w:r>
      <w:r>
        <w:t>),</w:t>
      </w:r>
    </w:p>
    <w:p w14:paraId="3BBDFDC5" w14:textId="3180F30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w:t>
      </w:r>
      <w:r w:rsidR="002C4043">
        <w:rPr>
          <w:color w:val="008B8B"/>
        </w:rPr>
        <w:t>ToString</w:t>
      </w:r>
      <w:r w:rsidR="002C4043">
        <w:t>()},</w:t>
      </w:r>
    </w:p>
    <w:p w14:paraId="2068A4C2"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Count</w:t>
      </w:r>
      <w:r>
        <w:t>),</w:t>
      </w:r>
    </w:p>
    <w:p w14:paraId="02BD342E" w14:textId="226BAE56"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t>.</w:t>
      </w:r>
      <w:r w:rsidR="002C4043">
        <w:rPr>
          <w:color w:val="008B8B"/>
        </w:rPr>
        <w:t>ToString</w:t>
      </w:r>
      <w:r w:rsidR="002C4043">
        <w:t>()}</w:t>
      </w:r>
    </w:p>
    <w:p w14:paraId="2F87725F" w14:textId="77777777" w:rsidR="002C4043" w:rsidRDefault="002C4043" w:rsidP="002C4043">
      <w:pPr>
        <w:pStyle w:val="Code"/>
      </w:pPr>
      <w:r>
        <w:tab/>
      </w:r>
      <w:r>
        <w:tab/>
      </w:r>
      <w:r>
        <w:tab/>
        <w:t>};</w:t>
      </w:r>
    </w:p>
    <w:p w14:paraId="7A3B800D" w14:textId="77777777" w:rsidR="002C4043" w:rsidRDefault="002C4043" w:rsidP="002C4043">
      <w:pPr>
        <w:pStyle w:val="Code"/>
      </w:pPr>
      <w:r>
        <w:tab/>
      </w:r>
      <w:r>
        <w:tab/>
        <w:t>}</w:t>
      </w:r>
    </w:p>
    <w:p w14:paraId="57AC65E3" w14:textId="77777777" w:rsidR="002C4043" w:rsidRDefault="002C4043" w:rsidP="002C4043">
      <w:pPr>
        <w:pStyle w:val="Code"/>
      </w:pPr>
      <w:r>
        <w:tab/>
        <w:t>}</w:t>
      </w:r>
    </w:p>
    <w:p w14:paraId="5A4AA3D2" w14:textId="24756B30" w:rsidR="002C4043" w:rsidRDefault="002C4043" w:rsidP="002C4043">
      <w:pPr>
        <w:pStyle w:val="Code"/>
      </w:pPr>
      <w:r>
        <w:t>}</w:t>
      </w:r>
    </w:p>
    <w:p w14:paraId="0AEE9DB6" w14:textId="3570BF67" w:rsidR="00D26C20" w:rsidRDefault="00D26C20" w:rsidP="00D26C20">
      <w:pPr>
        <w:pStyle w:val="Photo"/>
      </w:pPr>
      <w:r w:rsidRPr="00D26C20">
        <w:rPr>
          <w:noProof/>
        </w:rPr>
        <w:lastRenderedPageBreak/>
        <w:drawing>
          <wp:inline distT="0" distB="0" distL="0" distR="0" wp14:anchorId="416B94E1" wp14:editId="14EB1DFE">
            <wp:extent cx="5490210" cy="3281680"/>
            <wp:effectExtent l="38100" t="38100" r="91440" b="901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90210" cy="3281680"/>
                    </a:xfrm>
                    <a:prstGeom prst="rect">
                      <a:avLst/>
                    </a:prstGeom>
                    <a:effectLst>
                      <a:outerShdw blurRad="50800" dist="38100" dir="2700000" algn="tl" rotWithShape="0">
                        <a:prstClr val="black">
                          <a:alpha val="40000"/>
                        </a:prstClr>
                      </a:outerShdw>
                    </a:effectLst>
                  </pic:spPr>
                </pic:pic>
              </a:graphicData>
            </a:graphic>
          </wp:inline>
        </w:drawing>
      </w:r>
    </w:p>
    <w:p w14:paraId="26E645E3" w14:textId="06C4D484" w:rsidR="002C4043" w:rsidRDefault="002C4043" w:rsidP="002C4043">
      <w:pPr>
        <w:pStyle w:val="Header"/>
        <w:spacing w:before="120" w:after="200" w:line="264" w:lineRule="auto"/>
      </w:pPr>
      <w:r>
        <w:t>Building the executable resulted in a usable template program</w:t>
      </w:r>
      <w:r w:rsidR="00CB4999">
        <w:t xml:space="preserve"> that was able to output the contents of specified variables. Because the JSON is output through the console, all I needed to do was check if the last output began in “</w:t>
      </w:r>
      <w:r w:rsidR="00CB4999" w:rsidRPr="00C630B8">
        <w:rPr>
          <w:rStyle w:val="CodeChar"/>
        </w:rPr>
        <w:t>DAT|[</w:t>
      </w:r>
      <w:r w:rsidR="00C630B8">
        <w:t>” and</w:t>
      </w:r>
      <w:r w:rsidR="00CB4999">
        <w:t xml:space="preserve"> react accordingly. From there it was a simple matter of cleaning up the string and formatting it to be user friendly:</w:t>
      </w:r>
    </w:p>
    <w:p w14:paraId="5546186F" w14:textId="77777777" w:rsidR="00CB4999" w:rsidRDefault="00CB4999" w:rsidP="00CB4999">
      <w:pPr>
        <w:pStyle w:val="Code"/>
        <w:rPr>
          <w:color w:val="000000"/>
        </w:rPr>
      </w:pPr>
      <w:r>
        <w:t>private</w:t>
      </w:r>
      <w:r>
        <w:rPr>
          <w:color w:val="000000"/>
        </w:rPr>
        <w:t xml:space="preserve"> </w:t>
      </w:r>
      <w:r>
        <w:t>void</w:t>
      </w:r>
      <w:r>
        <w:rPr>
          <w:color w:val="000000"/>
        </w:rPr>
        <w:t xml:space="preserve"> </w:t>
      </w:r>
      <w:r>
        <w:rPr>
          <w:color w:val="008B8B"/>
        </w:rPr>
        <w:t>OutputVariables</w:t>
      </w:r>
      <w:r>
        <w:rPr>
          <w:color w:val="000000"/>
        </w:rPr>
        <w:t>(</w:t>
      </w:r>
      <w:r>
        <w:t>string</w:t>
      </w:r>
      <w:r>
        <w:rPr>
          <w:color w:val="000000"/>
        </w:rPr>
        <w:t xml:space="preserve"> Data) {</w:t>
      </w:r>
    </w:p>
    <w:p w14:paraId="7D243C54" w14:textId="77777777" w:rsidR="00CB4999" w:rsidRDefault="00CB4999" w:rsidP="00CB4999">
      <w:pPr>
        <w:pStyle w:val="Code"/>
        <w:rPr>
          <w:color w:val="000000"/>
        </w:rPr>
      </w:pPr>
    </w:p>
    <w:p w14:paraId="722B52D5" w14:textId="6597A43C" w:rsidR="00CB4999" w:rsidRDefault="00CB4999" w:rsidP="00CB4999">
      <w:pPr>
        <w:pStyle w:val="Code"/>
        <w:rPr>
          <w:color w:val="000000"/>
        </w:rPr>
      </w:pPr>
      <w:r>
        <w:rPr>
          <w:color w:val="000000"/>
        </w:rPr>
        <w:tab/>
      </w:r>
      <w:r>
        <w:rPr>
          <w:color w:val="008000"/>
        </w:rPr>
        <w:t>// Remove `DAT|[`</w:t>
      </w:r>
    </w:p>
    <w:p w14:paraId="03159A03" w14:textId="6531AB95" w:rsidR="00CB4999" w:rsidRDefault="00CB4999" w:rsidP="00CB4999">
      <w:pPr>
        <w:pStyle w:val="Code"/>
        <w:rPr>
          <w:color w:val="000000"/>
        </w:rPr>
      </w:pPr>
      <w:r>
        <w:rPr>
          <w:color w:val="000000"/>
        </w:rPr>
        <w:tab/>
        <w:t>Data = Data.</w:t>
      </w:r>
      <w:r>
        <w:rPr>
          <w:color w:val="008B8B"/>
        </w:rPr>
        <w:t>Remove</w:t>
      </w:r>
      <w:r>
        <w:rPr>
          <w:color w:val="000000"/>
        </w:rPr>
        <w:t>(0, 5);</w:t>
      </w:r>
    </w:p>
    <w:p w14:paraId="31D865DD" w14:textId="76E8859A" w:rsidR="00CB4999" w:rsidRDefault="00CB4999" w:rsidP="00CB4999">
      <w:pPr>
        <w:pStyle w:val="Code"/>
        <w:rPr>
          <w:color w:val="000000"/>
        </w:rPr>
      </w:pPr>
      <w:r>
        <w:rPr>
          <w:color w:val="000000"/>
        </w:rPr>
        <w:tab/>
      </w:r>
      <w:r>
        <w:rPr>
          <w:color w:val="000000"/>
        </w:rPr>
        <w:tab/>
      </w:r>
    </w:p>
    <w:p w14:paraId="55C890EC" w14:textId="6C864A97" w:rsidR="00CB4999" w:rsidRDefault="00CB4999" w:rsidP="00CB4999">
      <w:pPr>
        <w:pStyle w:val="Code"/>
        <w:rPr>
          <w:color w:val="000000"/>
        </w:rPr>
      </w:pPr>
      <w:r>
        <w:rPr>
          <w:color w:val="000000"/>
        </w:rPr>
        <w:tab/>
      </w:r>
      <w:r>
        <w:rPr>
          <w:color w:val="008000"/>
        </w:rPr>
        <w:t>// Remove last `]`</w:t>
      </w:r>
    </w:p>
    <w:p w14:paraId="0A6C8C13" w14:textId="6317BC42" w:rsidR="00CB4999" w:rsidRDefault="00CB4999" w:rsidP="00CB4999">
      <w:pPr>
        <w:pStyle w:val="Code"/>
        <w:rPr>
          <w:color w:val="000000"/>
        </w:rPr>
      </w:pPr>
      <w:r>
        <w:rPr>
          <w:color w:val="000000"/>
        </w:rPr>
        <w:tab/>
      </w:r>
      <w:r>
        <w:t>var</w:t>
      </w:r>
      <w:r>
        <w:rPr>
          <w:color w:val="000000"/>
        </w:rPr>
        <w:t xml:space="preserve"> </w:t>
      </w:r>
      <w:r>
        <w:rPr>
          <w:b/>
          <w:bCs/>
          <w:color w:val="000000"/>
        </w:rPr>
        <w:t>VariableOut</w:t>
      </w:r>
      <w:r>
        <w:rPr>
          <w:color w:val="000000"/>
        </w:rPr>
        <w:t xml:space="preserve"> = Data.</w:t>
      </w:r>
      <w:r>
        <w:rPr>
          <w:color w:val="008B8B"/>
        </w:rPr>
        <w:t>Remove</w:t>
      </w:r>
      <w:r>
        <w:rPr>
          <w:color w:val="000000"/>
        </w:rPr>
        <w:t>(Data.</w:t>
      </w:r>
      <w:r>
        <w:rPr>
          <w:color w:val="800080"/>
        </w:rPr>
        <w:t>Length</w:t>
      </w:r>
      <w:r>
        <w:rPr>
          <w:color w:val="000000"/>
        </w:rPr>
        <w:t xml:space="preserve"> - 1);</w:t>
      </w:r>
    </w:p>
    <w:p w14:paraId="01465C52" w14:textId="77777777" w:rsidR="00CB4999" w:rsidRDefault="00CB4999" w:rsidP="00CB4999">
      <w:pPr>
        <w:pStyle w:val="Code"/>
        <w:rPr>
          <w:color w:val="000000"/>
        </w:rPr>
      </w:pPr>
    </w:p>
    <w:p w14:paraId="035057BC" w14:textId="10E29710" w:rsidR="00CB4999" w:rsidRDefault="00CB4999" w:rsidP="00CB4999">
      <w:pPr>
        <w:pStyle w:val="Code"/>
        <w:rPr>
          <w:color w:val="000000"/>
        </w:rPr>
      </w:pPr>
      <w:r>
        <w:rPr>
          <w:color w:val="000000"/>
        </w:rPr>
        <w:tab/>
      </w:r>
      <w:r>
        <w:rPr>
          <w:color w:val="008000"/>
        </w:rPr>
        <w:t>// Remove `["`</w:t>
      </w:r>
    </w:p>
    <w:p w14:paraId="3C4285A4" w14:textId="32126AFF"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5F0DA859" w14:textId="1552796E" w:rsidR="00CB4999" w:rsidRDefault="00CB4999" w:rsidP="00CB4999">
      <w:pPr>
        <w:pStyle w:val="Code"/>
        <w:rPr>
          <w:color w:val="000000"/>
        </w:rPr>
      </w:pPr>
      <w:r>
        <w:rPr>
          <w:color w:val="000000"/>
        </w:rPr>
        <w:tab/>
      </w:r>
      <w:r>
        <w:rPr>
          <w:color w:val="008000"/>
        </w:rPr>
        <w:t>// Remove `"]`</w:t>
      </w:r>
    </w:p>
    <w:p w14:paraId="2A003FAA" w14:textId="714C1F9E"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1065ED62" w14:textId="77777777" w:rsidR="00BF6762" w:rsidRDefault="00BF6762" w:rsidP="00CB4999">
      <w:pPr>
        <w:pStyle w:val="Code"/>
        <w:rPr>
          <w:color w:val="000000"/>
        </w:rPr>
      </w:pPr>
    </w:p>
    <w:p w14:paraId="669734B9" w14:textId="0BC363E8" w:rsidR="00CB4999" w:rsidRDefault="00CB4999" w:rsidP="00CB4999">
      <w:pPr>
        <w:pStyle w:val="Code"/>
        <w:rPr>
          <w:color w:val="000000"/>
        </w:rPr>
      </w:pPr>
      <w:r>
        <w:rPr>
          <w:color w:val="000000"/>
        </w:rPr>
        <w:tab/>
      </w:r>
      <w:r>
        <w:rPr>
          <w:color w:val="008000"/>
        </w:rPr>
        <w:t>// Replace `","` with ` = `</w:t>
      </w:r>
    </w:p>
    <w:p w14:paraId="51CE807C" w14:textId="192922A6"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FF007F"/>
        </w:rPr>
        <w:t>\"</w:t>
      </w:r>
      <w:r>
        <w:rPr>
          <w:color w:val="A31515"/>
        </w:rPr>
        <w:t>"</w:t>
      </w:r>
      <w:r>
        <w:rPr>
          <w:color w:val="000000"/>
        </w:rPr>
        <w:t xml:space="preserve">, </w:t>
      </w:r>
      <w:r>
        <w:rPr>
          <w:color w:val="A31515"/>
        </w:rPr>
        <w:t>" = "</w:t>
      </w:r>
      <w:r>
        <w:rPr>
          <w:color w:val="000000"/>
        </w:rPr>
        <w:t>);</w:t>
      </w:r>
    </w:p>
    <w:p w14:paraId="7A2408BC" w14:textId="10D453F0" w:rsidR="00CB4999" w:rsidRDefault="00CB4999" w:rsidP="00CB4999">
      <w:pPr>
        <w:pStyle w:val="Code"/>
        <w:rPr>
          <w:color w:val="000000"/>
        </w:rPr>
      </w:pPr>
      <w:r>
        <w:rPr>
          <w:color w:val="000000"/>
        </w:rPr>
        <w:tab/>
      </w:r>
      <w:r>
        <w:rPr>
          <w:color w:val="008000"/>
        </w:rPr>
        <w:t>// Replace `,` with a new line</w:t>
      </w:r>
    </w:p>
    <w:p w14:paraId="536FFF85" w14:textId="4C7AE931"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000000"/>
        </w:rPr>
        <w:t xml:space="preserve">, </w:t>
      </w:r>
      <w:r>
        <w:rPr>
          <w:color w:val="00008B"/>
        </w:rPr>
        <w:t>Environment</w:t>
      </w:r>
      <w:r>
        <w:rPr>
          <w:color w:val="000000"/>
        </w:rPr>
        <w:t>.</w:t>
      </w:r>
      <w:r>
        <w:rPr>
          <w:color w:val="800080"/>
        </w:rPr>
        <w:t>NewLine</w:t>
      </w:r>
      <w:r>
        <w:rPr>
          <w:color w:val="000000"/>
        </w:rPr>
        <w:t>);</w:t>
      </w:r>
    </w:p>
    <w:p w14:paraId="0AAA6876" w14:textId="77777777" w:rsidR="00CB4999" w:rsidRDefault="00CB4999" w:rsidP="00CB4999">
      <w:pPr>
        <w:pStyle w:val="Code"/>
        <w:rPr>
          <w:color w:val="000000"/>
        </w:rPr>
      </w:pPr>
    </w:p>
    <w:p w14:paraId="467633DC" w14:textId="4312AC4B" w:rsidR="00CB4999" w:rsidRDefault="00CB4999" w:rsidP="00CB4999">
      <w:pPr>
        <w:pStyle w:val="Code"/>
        <w:rPr>
          <w:color w:val="000000"/>
        </w:rPr>
      </w:pPr>
      <w:r>
        <w:rPr>
          <w:color w:val="000000"/>
        </w:rPr>
        <w:tab/>
      </w:r>
      <w:r>
        <w:rPr>
          <w:b/>
          <w:bCs/>
          <w:color w:val="000000"/>
        </w:rPr>
        <w:t>VariableOut</w:t>
      </w:r>
      <w:r>
        <w:rPr>
          <w:color w:val="000000"/>
        </w:rPr>
        <w:t xml:space="preserve"> = </w:t>
      </w:r>
      <w:r>
        <w:rPr>
          <w:color w:val="A31515"/>
        </w:rPr>
        <w:t>"Variables:"</w:t>
      </w:r>
      <w:r>
        <w:rPr>
          <w:color w:val="000000"/>
        </w:rPr>
        <w:t xml:space="preserve"> + </w:t>
      </w:r>
      <w:r>
        <w:rPr>
          <w:color w:val="00008B"/>
        </w:rPr>
        <w:t>Environment</w:t>
      </w:r>
      <w:r>
        <w:rPr>
          <w:color w:val="000000"/>
        </w:rPr>
        <w:t>.</w:t>
      </w:r>
      <w:r>
        <w:rPr>
          <w:color w:val="800080"/>
        </w:rPr>
        <w:t>NewLine</w:t>
      </w:r>
      <w:r>
        <w:rPr>
          <w:color w:val="000000"/>
        </w:rPr>
        <w:t xml:space="preserve"> + </w:t>
      </w:r>
      <w:r>
        <w:rPr>
          <w:color w:val="00008B"/>
        </w:rPr>
        <w:t>Environment</w:t>
      </w:r>
      <w:r>
        <w:rPr>
          <w:color w:val="000000"/>
        </w:rPr>
        <w:t>.</w:t>
      </w:r>
      <w:r>
        <w:rPr>
          <w:color w:val="800080"/>
        </w:rPr>
        <w:t>NewLine</w:t>
      </w:r>
      <w:r>
        <w:rPr>
          <w:color w:val="000000"/>
        </w:rPr>
        <w:t xml:space="preserve"> + </w:t>
      </w:r>
      <w:r>
        <w:rPr>
          <w:b/>
          <w:bCs/>
          <w:color w:val="000000"/>
        </w:rPr>
        <w:t>VariableOut</w:t>
      </w:r>
      <w:r>
        <w:rPr>
          <w:color w:val="000000"/>
        </w:rPr>
        <w:t>;</w:t>
      </w:r>
    </w:p>
    <w:p w14:paraId="3FB05337" w14:textId="77777777" w:rsidR="00CB4999" w:rsidRDefault="00CB4999" w:rsidP="00CB4999">
      <w:pPr>
        <w:pStyle w:val="Code"/>
        <w:rPr>
          <w:color w:val="000000"/>
        </w:rPr>
      </w:pPr>
    </w:p>
    <w:p w14:paraId="65D8D7B9" w14:textId="77777777" w:rsidR="00CB4999" w:rsidRDefault="00CB4999" w:rsidP="00CB4999">
      <w:pPr>
        <w:pStyle w:val="Code"/>
        <w:rPr>
          <w:color w:val="008000"/>
        </w:rPr>
      </w:pPr>
      <w:r>
        <w:rPr>
          <w:color w:val="000000"/>
        </w:rPr>
        <w:tab/>
      </w:r>
      <w:r>
        <w:rPr>
          <w:color w:val="008000"/>
        </w:rPr>
        <w:t>/* For the input `DAT|[["Name1","Value1"]["Name2","Value2"]]`,</w:t>
      </w:r>
    </w:p>
    <w:p w14:paraId="6A754C14" w14:textId="33DBCCFF" w:rsidR="00CB4999" w:rsidRDefault="00CB4999" w:rsidP="00CB4999">
      <w:pPr>
        <w:pStyle w:val="Code"/>
        <w:rPr>
          <w:color w:val="008000"/>
        </w:rPr>
      </w:pPr>
      <w:r>
        <w:rPr>
          <w:color w:val="008000"/>
        </w:rPr>
        <w:lastRenderedPageBreak/>
        <w:tab/>
        <w:t xml:space="preserve"> * </w:t>
      </w:r>
      <w:r>
        <w:rPr>
          <w:color w:val="008000"/>
        </w:rPr>
        <w:tab/>
        <w:t>you get</w:t>
      </w:r>
    </w:p>
    <w:p w14:paraId="30F49912" w14:textId="3340A0F0" w:rsidR="00CB4999" w:rsidRDefault="00CB4999" w:rsidP="00CB4999">
      <w:pPr>
        <w:pStyle w:val="Code"/>
        <w:rPr>
          <w:color w:val="008000"/>
        </w:rPr>
      </w:pPr>
      <w:r>
        <w:rPr>
          <w:color w:val="008000"/>
        </w:rPr>
        <w:tab/>
        <w:t xml:space="preserve"> *</w:t>
      </w:r>
    </w:p>
    <w:p w14:paraId="32A12068" w14:textId="0E891ED8" w:rsidR="00CB4999" w:rsidRDefault="00CB4999" w:rsidP="00CB4999">
      <w:pPr>
        <w:pStyle w:val="Code"/>
        <w:rPr>
          <w:color w:val="008000"/>
        </w:rPr>
      </w:pPr>
      <w:r>
        <w:rPr>
          <w:color w:val="008000"/>
        </w:rPr>
        <w:tab/>
        <w:t xml:space="preserve"> * `Variables:</w:t>
      </w:r>
    </w:p>
    <w:p w14:paraId="6A64F997" w14:textId="63533538" w:rsidR="00CB4999" w:rsidRDefault="00CB4999" w:rsidP="00CB4999">
      <w:pPr>
        <w:pStyle w:val="Code"/>
        <w:rPr>
          <w:color w:val="008000"/>
        </w:rPr>
      </w:pPr>
      <w:r>
        <w:rPr>
          <w:color w:val="008000"/>
        </w:rPr>
        <w:tab/>
        <w:t xml:space="preserve"> *</w:t>
      </w:r>
    </w:p>
    <w:p w14:paraId="3EC7FE75" w14:textId="70D4457A" w:rsidR="00CB4999" w:rsidRDefault="00CB4999" w:rsidP="00CB4999">
      <w:pPr>
        <w:pStyle w:val="Code"/>
        <w:rPr>
          <w:color w:val="008000"/>
        </w:rPr>
      </w:pPr>
      <w:r>
        <w:rPr>
          <w:color w:val="008000"/>
        </w:rPr>
        <w:tab/>
        <w:t xml:space="preserve"> * Name1 = Value1</w:t>
      </w:r>
    </w:p>
    <w:p w14:paraId="197997DD" w14:textId="14BC5206" w:rsidR="00CB4999" w:rsidRDefault="00CB4999" w:rsidP="00CB4999">
      <w:pPr>
        <w:pStyle w:val="Code"/>
        <w:rPr>
          <w:color w:val="008000"/>
        </w:rPr>
      </w:pPr>
      <w:r>
        <w:rPr>
          <w:color w:val="008000"/>
        </w:rPr>
        <w:tab/>
        <w:t xml:space="preserve"> * Name2 = Value2`</w:t>
      </w:r>
    </w:p>
    <w:p w14:paraId="68C3A617" w14:textId="52E186BA" w:rsidR="00CB4999" w:rsidRDefault="00CB4999" w:rsidP="00CB4999">
      <w:pPr>
        <w:pStyle w:val="Code"/>
        <w:rPr>
          <w:color w:val="008000"/>
        </w:rPr>
      </w:pPr>
      <w:r>
        <w:rPr>
          <w:color w:val="008000"/>
        </w:rPr>
        <w:tab/>
        <w:t xml:space="preserve"> *</w:t>
      </w:r>
    </w:p>
    <w:p w14:paraId="34C7B206" w14:textId="408B7D2F" w:rsidR="00CB4999" w:rsidRDefault="00CB4999" w:rsidP="00CB4999">
      <w:pPr>
        <w:pStyle w:val="Code"/>
        <w:rPr>
          <w:color w:val="000000"/>
        </w:rPr>
      </w:pPr>
      <w:r>
        <w:rPr>
          <w:color w:val="008000"/>
        </w:rPr>
        <w:tab/>
        <w:t xml:space="preserve"> */</w:t>
      </w:r>
    </w:p>
    <w:p w14:paraId="1A4C94C0" w14:textId="77777777" w:rsidR="00CB4999" w:rsidRDefault="00CB4999" w:rsidP="00CB4999">
      <w:pPr>
        <w:pStyle w:val="Code"/>
        <w:rPr>
          <w:color w:val="000000"/>
        </w:rPr>
      </w:pPr>
    </w:p>
    <w:p w14:paraId="2429115D" w14:textId="36168DD9" w:rsidR="00CB4999" w:rsidRDefault="00CB4999" w:rsidP="00CB4999">
      <w:pPr>
        <w:pStyle w:val="Code"/>
        <w:rPr>
          <w:color w:val="000000"/>
        </w:rPr>
      </w:pPr>
      <w:r>
        <w:rPr>
          <w:color w:val="000000"/>
        </w:rPr>
        <w:tab/>
      </w:r>
      <w:r>
        <w:rPr>
          <w:color w:val="800080"/>
        </w:rPr>
        <w:t>TxtVariableOutput</w:t>
      </w:r>
      <w:r>
        <w:rPr>
          <w:color w:val="000000"/>
        </w:rPr>
        <w:t>.</w:t>
      </w:r>
      <w:r>
        <w:rPr>
          <w:color w:val="800080"/>
        </w:rPr>
        <w:t>Text</w:t>
      </w:r>
      <w:r>
        <w:rPr>
          <w:color w:val="000000"/>
        </w:rPr>
        <w:t xml:space="preserve"> = </w:t>
      </w:r>
      <w:r>
        <w:rPr>
          <w:b/>
          <w:bCs/>
          <w:color w:val="000000"/>
        </w:rPr>
        <w:t>VariableOut</w:t>
      </w:r>
      <w:r>
        <w:rPr>
          <w:color w:val="000000"/>
        </w:rPr>
        <w:t>;</w:t>
      </w:r>
    </w:p>
    <w:p w14:paraId="568BEF21" w14:textId="77777777" w:rsidR="00CB4999" w:rsidRDefault="00CB4999" w:rsidP="00CB4999">
      <w:pPr>
        <w:pStyle w:val="Code"/>
        <w:rPr>
          <w:color w:val="000000"/>
        </w:rPr>
      </w:pPr>
    </w:p>
    <w:p w14:paraId="269D00D4" w14:textId="4615B796" w:rsidR="00CB4999" w:rsidRDefault="00CB4999" w:rsidP="00CB4999">
      <w:pPr>
        <w:pStyle w:val="Code"/>
        <w:rPr>
          <w:color w:val="000000"/>
        </w:rPr>
      </w:pPr>
      <w:r>
        <w:rPr>
          <w:color w:val="000000"/>
        </w:rPr>
        <w:t>}</w:t>
      </w:r>
    </w:p>
    <w:p w14:paraId="4A30D420" w14:textId="3EBD7657" w:rsidR="00D26C20" w:rsidRDefault="00D26C20" w:rsidP="00D26C20">
      <w:pPr>
        <w:pStyle w:val="Photo"/>
      </w:pPr>
      <w:r w:rsidRPr="00D26C20">
        <w:rPr>
          <w:noProof/>
        </w:rPr>
        <w:drawing>
          <wp:inline distT="0" distB="0" distL="0" distR="0" wp14:anchorId="16A2235F" wp14:editId="41DC628C">
            <wp:extent cx="5490210" cy="3227705"/>
            <wp:effectExtent l="38100" t="38100" r="91440" b="869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90210" cy="3227705"/>
                    </a:xfrm>
                    <a:prstGeom prst="rect">
                      <a:avLst/>
                    </a:prstGeom>
                    <a:effectLst>
                      <a:outerShdw blurRad="50800" dist="38100" dir="2700000" algn="tl" rotWithShape="0">
                        <a:prstClr val="black">
                          <a:alpha val="40000"/>
                        </a:prstClr>
                      </a:outerShdw>
                    </a:effectLst>
                  </pic:spPr>
                </pic:pic>
              </a:graphicData>
            </a:graphic>
          </wp:inline>
        </w:drawing>
      </w:r>
    </w:p>
    <w:p w14:paraId="0571CD83" w14:textId="489F4EA7" w:rsidR="00D26C20" w:rsidRDefault="00D26C20" w:rsidP="00D26C20">
      <w:pPr>
        <w:pStyle w:val="Photo"/>
      </w:pPr>
      <w:r>
        <w:t>The variables are displayed neatly in the top right of the screen</w:t>
      </w:r>
    </w:p>
    <w:p w14:paraId="2299499E" w14:textId="1BB31E98" w:rsidR="009E14D5" w:rsidRDefault="009E14D5" w:rsidP="009E14D5">
      <w:pPr>
        <w:pStyle w:val="Heading5"/>
      </w:pPr>
      <w:r>
        <w:t>Testing</w:t>
      </w:r>
    </w:p>
    <w:tbl>
      <w:tblPr>
        <w:tblStyle w:val="ListTable6Colorful"/>
        <w:tblW w:w="0" w:type="auto"/>
        <w:tblLook w:val="04A0" w:firstRow="1" w:lastRow="0" w:firstColumn="1" w:lastColumn="0" w:noHBand="0" w:noVBand="1"/>
      </w:tblPr>
      <w:tblGrid>
        <w:gridCol w:w="3544"/>
        <w:gridCol w:w="2266"/>
        <w:gridCol w:w="1769"/>
        <w:gridCol w:w="1067"/>
      </w:tblGrid>
      <w:tr w:rsidR="00630E31" w14:paraId="00B9651E" w14:textId="49FC5C50" w:rsidTr="006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6335842" w14:textId="395EEB8F" w:rsidR="00630E31" w:rsidRDefault="00630E31" w:rsidP="009E14D5">
            <w:r>
              <w:t>Data (string)</w:t>
            </w:r>
          </w:p>
        </w:tc>
        <w:tc>
          <w:tcPr>
            <w:tcW w:w="2266" w:type="dxa"/>
          </w:tcPr>
          <w:p w14:paraId="18315F98" w14:textId="4CF6BD5B" w:rsidR="00630E31" w:rsidRDefault="00630E31" w:rsidP="009E14D5">
            <w:pPr>
              <w:cnfStyle w:val="100000000000" w:firstRow="1" w:lastRow="0" w:firstColumn="0" w:lastColumn="0" w:oddVBand="0" w:evenVBand="0" w:oddHBand="0" w:evenHBand="0" w:firstRowFirstColumn="0" w:firstRowLastColumn="0" w:lastRowFirstColumn="0" w:lastRowLastColumn="0"/>
            </w:pPr>
            <w:r>
              <w:t>Expected Output (string)</w:t>
            </w:r>
          </w:p>
        </w:tc>
        <w:tc>
          <w:tcPr>
            <w:tcW w:w="1769" w:type="dxa"/>
          </w:tcPr>
          <w:p w14:paraId="3ACDB584" w14:textId="27E13B75" w:rsidR="00630E31" w:rsidRDefault="00630E31" w:rsidP="009E14D5">
            <w:pPr>
              <w:cnfStyle w:val="100000000000" w:firstRow="1" w:lastRow="0" w:firstColumn="0" w:lastColumn="0" w:oddVBand="0" w:evenVBand="0" w:oddHBand="0" w:evenHBand="0" w:firstRowFirstColumn="0" w:firstRowLastColumn="0" w:lastRowFirstColumn="0" w:lastRowLastColumn="0"/>
            </w:pPr>
            <w:r>
              <w:t>Actual Output (string)</w:t>
            </w:r>
          </w:p>
        </w:tc>
        <w:tc>
          <w:tcPr>
            <w:tcW w:w="1067" w:type="dxa"/>
          </w:tcPr>
          <w:p w14:paraId="716E3988" w14:textId="426C93A9" w:rsidR="00630E31" w:rsidRDefault="00630E31" w:rsidP="009E14D5">
            <w:pPr>
              <w:cnfStyle w:val="100000000000" w:firstRow="1" w:lastRow="0" w:firstColumn="0" w:lastColumn="0" w:oddVBand="0" w:evenVBand="0" w:oddHBand="0" w:evenHBand="0" w:firstRowFirstColumn="0" w:firstRowLastColumn="0" w:lastRowFirstColumn="0" w:lastRowLastColumn="0"/>
            </w:pPr>
            <w:r>
              <w:t>Passed?</w:t>
            </w:r>
          </w:p>
        </w:tc>
      </w:tr>
      <w:tr w:rsidR="00630E31" w14:paraId="06898352" w14:textId="2CA219C2"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368F368" w14:textId="58988326" w:rsidR="00630E31" w:rsidRDefault="00630E31" w:rsidP="00C630B8">
            <w:pPr>
              <w:pStyle w:val="Code"/>
            </w:pPr>
            <w:r>
              <w:t>DAT|[[“Var1”, “true”],[“Var2”, “false”]]</w:t>
            </w:r>
          </w:p>
        </w:tc>
        <w:tc>
          <w:tcPr>
            <w:tcW w:w="2266" w:type="dxa"/>
          </w:tcPr>
          <w:p w14:paraId="0CC33F6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5BCBB18"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35A82E"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Var1 = true</w:t>
            </w:r>
          </w:p>
          <w:p w14:paraId="11F8B135" w14:textId="7A9A7E54" w:rsidR="00630E31" w:rsidRDefault="00630E31" w:rsidP="009E14D5">
            <w:pPr>
              <w:cnfStyle w:val="000000100000" w:firstRow="0" w:lastRow="0" w:firstColumn="0" w:lastColumn="0" w:oddVBand="0" w:evenVBand="0" w:oddHBand="1" w:evenHBand="0" w:firstRowFirstColumn="0" w:firstRowLastColumn="0" w:lastRowFirstColumn="0" w:lastRowLastColumn="0"/>
            </w:pPr>
            <w:r>
              <w:t>Var2 = true</w:t>
            </w:r>
          </w:p>
        </w:tc>
        <w:tc>
          <w:tcPr>
            <w:tcW w:w="1769" w:type="dxa"/>
          </w:tcPr>
          <w:p w14:paraId="52CB9483"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Variables:</w:t>
            </w:r>
          </w:p>
          <w:p w14:paraId="670D37EF"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p>
          <w:p w14:paraId="0127BD92"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Var1 = true</w:t>
            </w:r>
          </w:p>
          <w:p w14:paraId="4C4ECFDF" w14:textId="6CA0332C" w:rsid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Var2 = true</w:t>
            </w:r>
          </w:p>
        </w:tc>
        <w:tc>
          <w:tcPr>
            <w:tcW w:w="1067" w:type="dxa"/>
          </w:tcPr>
          <w:p w14:paraId="61C2EAFC" w14:textId="3669B840"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t>Yes</w:t>
            </w:r>
          </w:p>
        </w:tc>
      </w:tr>
      <w:tr w:rsidR="00630E31" w14:paraId="55C8D1E1" w14:textId="0DBDB8A4" w:rsidTr="00630E31">
        <w:tc>
          <w:tcPr>
            <w:cnfStyle w:val="001000000000" w:firstRow="0" w:lastRow="0" w:firstColumn="1" w:lastColumn="0" w:oddVBand="0" w:evenVBand="0" w:oddHBand="0" w:evenHBand="0" w:firstRowFirstColumn="0" w:firstRowLastColumn="0" w:lastRowFirstColumn="0" w:lastRowLastColumn="0"/>
            <w:tcW w:w="3544" w:type="dxa"/>
          </w:tcPr>
          <w:p w14:paraId="647F8414" w14:textId="17BD53BB" w:rsidR="00630E31" w:rsidRDefault="00630E31" w:rsidP="00C630B8">
            <w:pPr>
              <w:pStyle w:val="Code"/>
            </w:pPr>
            <w:r w:rsidRPr="00630E31">
              <w:t xml:space="preserve">DAT|[[“Var1”, “true”],[“Var2”, </w:t>
            </w:r>
            <w:r w:rsidRPr="00630E31">
              <w:lastRenderedPageBreak/>
              <w:t>“false”]</w:t>
            </w:r>
            <w:r>
              <w:t>,[“Var3”,“Hello world”</w:t>
            </w:r>
            <w:r w:rsidRPr="00630E31">
              <w:t>]</w:t>
            </w:r>
          </w:p>
        </w:tc>
        <w:tc>
          <w:tcPr>
            <w:tcW w:w="2266" w:type="dxa"/>
          </w:tcPr>
          <w:p w14:paraId="3F888B40"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7452FA6D"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2E5E222F"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11BB9BB" w14:textId="77777777"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49719347" w14:textId="119614E4" w:rsidR="00630E31" w:rsidRDefault="00630E31" w:rsidP="00630E31">
            <w:pPr>
              <w:cnfStyle w:val="000000000000" w:firstRow="0" w:lastRow="0" w:firstColumn="0" w:lastColumn="0" w:oddVBand="0" w:evenVBand="0" w:oddHBand="0" w:evenHBand="0" w:firstRowFirstColumn="0" w:firstRowLastColumn="0" w:lastRowFirstColumn="0" w:lastRowLastColumn="0"/>
            </w:pPr>
            <w:r>
              <w:t>Var3 = Hello world</w:t>
            </w:r>
          </w:p>
        </w:tc>
        <w:tc>
          <w:tcPr>
            <w:tcW w:w="1769" w:type="dxa"/>
          </w:tcPr>
          <w:p w14:paraId="35A7C59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0054FC4B"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575F7E12"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574548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0AFAE250" w14:textId="5ADC8F8B"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Var3 = Hello world</w:t>
            </w:r>
          </w:p>
        </w:tc>
        <w:tc>
          <w:tcPr>
            <w:tcW w:w="1067" w:type="dxa"/>
          </w:tcPr>
          <w:p w14:paraId="42611F0E" w14:textId="6AD1DF92" w:rsidR="00630E31" w:rsidRDefault="00630E31" w:rsidP="009E14D5">
            <w:pPr>
              <w:cnfStyle w:val="000000000000" w:firstRow="0" w:lastRow="0" w:firstColumn="0" w:lastColumn="0" w:oddVBand="0" w:evenVBand="0" w:oddHBand="0" w:evenHBand="0" w:firstRowFirstColumn="0" w:firstRowLastColumn="0" w:lastRowFirstColumn="0" w:lastRowLastColumn="0"/>
            </w:pPr>
            <w:r>
              <w:lastRenderedPageBreak/>
              <w:t>Yes</w:t>
            </w:r>
          </w:p>
        </w:tc>
      </w:tr>
      <w:tr w:rsidR="00630E31" w14:paraId="5D2F52A4" w14:textId="42DFC6E0"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291A1AD" w14:textId="4665FEE8" w:rsidR="00630E31" w:rsidRPr="00131B0B" w:rsidRDefault="00630E31" w:rsidP="00C630B8">
            <w:pPr>
              <w:pStyle w:val="Code"/>
              <w:rPr>
                <w:b w:val="0"/>
                <w:bCs w:val="0"/>
              </w:rPr>
            </w:pPr>
            <w:r>
              <w:t>DAT|[[“StringInput”, “DAT|[</w:t>
            </w:r>
            <w:r w:rsidR="00131B0B">
              <w:t>“</w:t>
            </w:r>
            <w:r>
              <w:t>[]]</w:t>
            </w:r>
            <w:r w:rsidR="00131B0B">
              <w:t>”</w:t>
            </w:r>
            <w:r>
              <w:t>]]”]]</w:t>
            </w:r>
          </w:p>
        </w:tc>
        <w:tc>
          <w:tcPr>
            <w:tcW w:w="2266" w:type="dxa"/>
          </w:tcPr>
          <w:p w14:paraId="66DBA5CC"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758B608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2C1897" w14:textId="4997D4FC" w:rsidR="00630E31" w:rsidRDefault="00630E31" w:rsidP="009E14D5">
            <w:pPr>
              <w:cnfStyle w:val="000000100000" w:firstRow="0" w:lastRow="0" w:firstColumn="0" w:lastColumn="0" w:oddVBand="0" w:evenVBand="0" w:oddHBand="1" w:evenHBand="0" w:firstRowFirstColumn="0" w:firstRowLastColumn="0" w:lastRowFirstColumn="0" w:lastRowLastColumn="0"/>
            </w:pPr>
            <w:r>
              <w:t xml:space="preserve">StringInput = </w:t>
            </w:r>
            <w:r w:rsidRPr="00C630B8">
              <w:rPr>
                <w:rStyle w:val="CodeChar"/>
              </w:rPr>
              <w:t>DAT|[“[]]”]]</w:t>
            </w:r>
          </w:p>
        </w:tc>
        <w:tc>
          <w:tcPr>
            <w:tcW w:w="1769" w:type="dxa"/>
          </w:tcPr>
          <w:p w14:paraId="2AF1A932"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A5D9694"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27F42B56" w14:textId="1A7F8F29" w:rsidR="00630E31" w:rsidRDefault="00630E31" w:rsidP="009E14D5">
            <w:pPr>
              <w:cnfStyle w:val="000000100000" w:firstRow="0" w:lastRow="0" w:firstColumn="0" w:lastColumn="0" w:oddVBand="0" w:evenVBand="0" w:oddHBand="1" w:evenHBand="0" w:firstRowFirstColumn="0" w:firstRowLastColumn="0" w:lastRowFirstColumn="0" w:lastRowLastColumn="0"/>
            </w:pPr>
            <w:r w:rsidRPr="00630E31">
              <w:t>StringInput</w:t>
            </w:r>
            <w:r>
              <w:t xml:space="preserve"> = </w:t>
            </w:r>
            <w:r w:rsidRPr="00C630B8">
              <w:rPr>
                <w:rStyle w:val="CodeChar"/>
              </w:rPr>
              <w:t>DAT|[]]]</w:t>
            </w:r>
          </w:p>
        </w:tc>
        <w:tc>
          <w:tcPr>
            <w:tcW w:w="1067" w:type="dxa"/>
          </w:tcPr>
          <w:p w14:paraId="1DDD4B21" w14:textId="662E8800" w:rsidR="00630E31" w:rsidRDefault="00630E31" w:rsidP="009E14D5">
            <w:pPr>
              <w:cnfStyle w:val="000000100000" w:firstRow="0" w:lastRow="0" w:firstColumn="0" w:lastColumn="0" w:oddVBand="0" w:evenVBand="0" w:oddHBand="1" w:evenHBand="0" w:firstRowFirstColumn="0" w:firstRowLastColumn="0" w:lastRowFirstColumn="0" w:lastRowLastColumn="0"/>
            </w:pPr>
            <w:r>
              <w:t>No</w:t>
            </w:r>
          </w:p>
        </w:tc>
      </w:tr>
    </w:tbl>
    <w:p w14:paraId="41A9747A" w14:textId="47794865" w:rsidR="009E14D5" w:rsidRDefault="00131B0B" w:rsidP="009E14D5">
      <w:r>
        <w:t>Because of how I coded it, if a variable contained any of the characters shown, it would display incorrectly. I had already imported the JSON library earlier however, so if I simply removed the “DAT|” prefix I could treat the string as JSON and use Newtonsoft.JSON to parse it. It was also at this time that I realised that I wanted to also display the variable types. Instead of using a dedicated list of observed variables I chose to use the System.Reflection methods to iterate through the User Program and find the variables’ names, values and types, then convert them into JSON before outputting them to the program.</w:t>
      </w:r>
    </w:p>
    <w:p w14:paraId="12DB2D3A" w14:textId="13466042" w:rsidR="004F16FC" w:rsidRDefault="004F16FC" w:rsidP="004F16FC">
      <w:pPr>
        <w:pStyle w:val="Heading5"/>
      </w:pPr>
      <w:r>
        <w:t>Rebuilding</w:t>
      </w:r>
    </w:p>
    <w:p w14:paraId="276C7A7F"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0"/>
          <w:szCs w:val="21"/>
          <w:lang w:eastAsia="en-GB"/>
        </w:rPr>
      </w:pPr>
      <w:r w:rsidRPr="00131B0B">
        <w:rPr>
          <w:rFonts w:ascii="IBM Plex Mono Text" w:eastAsia="Times New Roman" w:hAnsi="IBM Plex Mono Text" w:cs="Courier New"/>
          <w:color w:val="569CD6"/>
          <w:sz w:val="20"/>
          <w:szCs w:val="21"/>
          <w:lang w:eastAsia="en-GB"/>
        </w:rPr>
        <w:t xml:space="preserve">private static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 xml:space="preserve">[]&gt; </w:t>
      </w:r>
      <w:r w:rsidRPr="00131B0B">
        <w:rPr>
          <w:rFonts w:ascii="IBM Plex Mono Text" w:eastAsia="Times New Roman" w:hAnsi="IBM Plex Mono Text" w:cs="Courier New"/>
          <w:color w:val="00FFFF"/>
          <w:sz w:val="20"/>
          <w:szCs w:val="21"/>
          <w:lang w:eastAsia="en-GB"/>
        </w:rPr>
        <w:t>ObserveVariables</w:t>
      </w:r>
      <w:r w:rsidRPr="00131B0B">
        <w:rPr>
          <w:rFonts w:ascii="IBM Plex Mono Text" w:eastAsia="Times New Roman" w:hAnsi="IBM Plex Mono Text" w:cs="Courier New"/>
          <w:color w:val="DCDCDC"/>
          <w:sz w:val="20"/>
          <w:szCs w:val="21"/>
          <w:lang w:eastAsia="en-GB"/>
        </w:rPr>
        <w:t xml:space="preserve">() </w:t>
      </w:r>
      <w:r w:rsidRPr="00131B0B">
        <w:rPr>
          <w:rFonts w:ascii="IBM Plex Mono Text" w:eastAsia="Times New Roman" w:hAnsi="IBM Plex Mono Text" w:cs="Courier New"/>
          <w:color w:val="DCDCDC"/>
          <w:sz w:val="20"/>
          <w:szCs w:val="21"/>
          <w:shd w:val="clear" w:color="auto" w:fill="0E4583"/>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7A64A"/>
          <w:sz w:val="20"/>
          <w:szCs w:val="21"/>
          <w:lang w:eastAsia="en-GB"/>
        </w:rPr>
        <w:t>// Get a list of all the variables that are being observed and their contents</w:t>
      </w:r>
      <w:r w:rsidRPr="00131B0B">
        <w:rPr>
          <w:rFonts w:ascii="IBM Plex Mono Text" w:eastAsia="Times New Roman" w:hAnsi="IBM Plex Mono Text" w:cs="Courier New"/>
          <w:color w:val="57A64A"/>
          <w:sz w:val="20"/>
          <w:szCs w:val="21"/>
          <w:lang w:eastAsia="en-GB"/>
        </w:rPr>
        <w:br/>
        <w:t xml:space="preserve">   //     using Reflection</w:t>
      </w:r>
      <w:r w:rsidRPr="00131B0B">
        <w:rPr>
          <w:rFonts w:ascii="IBM Plex Mono Text" w:eastAsia="Times New Roman" w:hAnsi="IBM Plex Mono Text" w:cs="Courier New"/>
          <w:color w:val="57A64A"/>
          <w:sz w:val="20"/>
          <w:szCs w:val="21"/>
          <w:lang w:eastAsia="en-GB"/>
        </w:rPr>
        <w:br/>
      </w:r>
      <w:r w:rsidRPr="00131B0B">
        <w:rPr>
          <w:rFonts w:ascii="IBM Plex Mono Text" w:eastAsia="Times New Roman" w:hAnsi="IBM Plex Mono Text" w:cs="Courier New"/>
          <w:color w:val="57A64A"/>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ReflectionInfo = </w:t>
      </w:r>
      <w:r w:rsidRPr="00131B0B">
        <w:rPr>
          <w:rFonts w:ascii="IBM Plex Mono Text" w:eastAsia="Times New Roman" w:hAnsi="IBM Plex Mono Text" w:cs="Courier New"/>
          <w:color w:val="569CD6"/>
          <w:sz w:val="20"/>
          <w:szCs w:val="21"/>
          <w:lang w:eastAsia="en-GB"/>
        </w:rPr>
        <w:t>typeof</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Program</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GetFields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NonPublic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Static</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StringSet = </w:t>
      </w:r>
      <w:r w:rsidRPr="00131B0B">
        <w:rPr>
          <w:rFonts w:ascii="IBM Plex Mono Text" w:eastAsia="Times New Roman" w:hAnsi="IBM Plex Mono Text" w:cs="Courier New"/>
          <w:color w:val="569CD6"/>
          <w:sz w:val="20"/>
          <w:szCs w:val="21"/>
          <w:lang w:eastAsia="en-GB"/>
        </w:rPr>
        <w:t xml:space="preserve">new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[]&gt;();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foreach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FI </w:t>
      </w:r>
      <w:r w:rsidRPr="00131B0B">
        <w:rPr>
          <w:rFonts w:ascii="IBM Plex Mono Text" w:eastAsia="Times New Roman" w:hAnsi="IBM Plex Mono Text" w:cs="Courier New"/>
          <w:color w:val="569CD6"/>
          <w:sz w:val="20"/>
          <w:szCs w:val="21"/>
          <w:lang w:eastAsia="en-GB"/>
        </w:rPr>
        <w:t xml:space="preserve">in </w:t>
      </w:r>
      <w:r w:rsidRPr="00131B0B">
        <w:rPr>
          <w:rFonts w:ascii="IBM Plex Mono Text" w:eastAsia="Times New Roman" w:hAnsi="IBM Plex Mono Text" w:cs="Courier New"/>
          <w:color w:val="DCDCDC"/>
          <w:sz w:val="20"/>
          <w:szCs w:val="21"/>
          <w:lang w:eastAsia="en-GB"/>
        </w:rPr>
        <w:t>ReflectionInfo)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StringSet.</w:t>
      </w:r>
      <w:r w:rsidRPr="00131B0B">
        <w:rPr>
          <w:rFonts w:ascii="IBM Plex Mono Text" w:eastAsia="Times New Roman" w:hAnsi="IBM Plex Mono Text" w:cs="Courier New"/>
          <w:color w:val="00FFFF"/>
          <w:sz w:val="20"/>
          <w:szCs w:val="21"/>
          <w:lang w:eastAsia="en-GB"/>
        </w:rPr>
        <w:t>Add</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new</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00FFFF"/>
          <w:sz w:val="20"/>
          <w:szCs w:val="21"/>
          <w:lang w:eastAsia="en-GB"/>
        </w:rPr>
        <w:t>GetValue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null</w:t>
      </w:r>
      <w:r w:rsidRPr="00131B0B">
        <w:rPr>
          <w:rFonts w:ascii="IBM Plex Mono Text" w:eastAsia="Times New Roman" w:hAnsi="IBM Plex Mono Text" w:cs="Courier New"/>
          <w:color w:val="DCDCDC"/>
          <w:sz w:val="20"/>
          <w:szCs w:val="21"/>
          <w:lang w:eastAsia="en-GB"/>
        </w:rPr>
        <w:t xml:space="preserve">) ?? </w:t>
      </w:r>
      <w:r w:rsidRPr="00131B0B">
        <w:rPr>
          <w:rFonts w:ascii="IBM Plex Mono Text" w:eastAsia="Times New Roman" w:hAnsi="IBM Plex Mono Text" w:cs="Courier New"/>
          <w:color w:val="D69D85"/>
          <w:sz w:val="20"/>
          <w:szCs w:val="21"/>
          <w:lang w:eastAsia="en-GB"/>
        </w:rPr>
        <w:t>"null"</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ToString</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FieldType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return </w:t>
      </w:r>
      <w:r w:rsidRPr="00131B0B">
        <w:rPr>
          <w:rFonts w:ascii="IBM Plex Mono Text" w:eastAsia="Times New Roman" w:hAnsi="IBM Plex Mono Text" w:cs="Courier New"/>
          <w:color w:val="DCDCDC"/>
          <w:sz w:val="20"/>
          <w:szCs w:val="21"/>
          <w:lang w:eastAsia="en-GB"/>
        </w:rPr>
        <w:t>StringSet;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shd w:val="clear" w:color="auto" w:fill="0E4583"/>
          <w:lang w:eastAsia="en-GB"/>
        </w:rPr>
        <w:t>}</w:t>
      </w:r>
    </w:p>
    <w:p w14:paraId="27AC548D" w14:textId="41CFECDD" w:rsidR="00131B0B" w:rsidRDefault="00131B0B" w:rsidP="00131B0B">
      <w:pPr>
        <w:pStyle w:val="Photo"/>
      </w:pPr>
      <w:r>
        <w:t>This method iterates through the user program, finding the variables, types and values as it goes. It then returns a list of these values.</w:t>
      </w:r>
    </w:p>
    <w:tbl>
      <w:tblPr>
        <w:tblStyle w:val="ListTable6Colorful"/>
        <w:tblW w:w="0" w:type="auto"/>
        <w:tblLook w:val="04A0" w:firstRow="1" w:lastRow="0" w:firstColumn="1" w:lastColumn="0" w:noHBand="0" w:noVBand="1"/>
      </w:tblPr>
      <w:tblGrid>
        <w:gridCol w:w="2161"/>
        <w:gridCol w:w="2161"/>
        <w:gridCol w:w="2162"/>
        <w:gridCol w:w="2162"/>
      </w:tblGrid>
      <w:tr w:rsidR="004F16FC" w14:paraId="248C951B" w14:textId="77777777" w:rsidTr="004F1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28F5761" w14:textId="203C8C3D" w:rsidR="004F16FC" w:rsidRDefault="004F16FC" w:rsidP="004F16FC">
            <w:r>
              <w:lastRenderedPageBreak/>
              <w:t>Data</w:t>
            </w:r>
          </w:p>
        </w:tc>
        <w:tc>
          <w:tcPr>
            <w:tcW w:w="2161" w:type="dxa"/>
          </w:tcPr>
          <w:p w14:paraId="2017D5D8" w14:textId="60F60CEC" w:rsidR="004F16FC" w:rsidRDefault="004F16FC" w:rsidP="004F16FC">
            <w:pPr>
              <w:cnfStyle w:val="100000000000" w:firstRow="1" w:lastRow="0" w:firstColumn="0" w:lastColumn="0" w:oddVBand="0" w:evenVBand="0" w:oddHBand="0" w:evenHBand="0" w:firstRowFirstColumn="0" w:firstRowLastColumn="0" w:lastRowFirstColumn="0" w:lastRowLastColumn="0"/>
            </w:pPr>
            <w:r>
              <w:t>Expected Output</w:t>
            </w:r>
          </w:p>
        </w:tc>
        <w:tc>
          <w:tcPr>
            <w:tcW w:w="2162" w:type="dxa"/>
          </w:tcPr>
          <w:p w14:paraId="4D737C63" w14:textId="2B94C3BC" w:rsidR="004F16FC" w:rsidRDefault="004F16FC" w:rsidP="004F16FC">
            <w:pPr>
              <w:cnfStyle w:val="100000000000" w:firstRow="1" w:lastRow="0" w:firstColumn="0" w:lastColumn="0" w:oddVBand="0" w:evenVBand="0" w:oddHBand="0" w:evenHBand="0" w:firstRowFirstColumn="0" w:firstRowLastColumn="0" w:lastRowFirstColumn="0" w:lastRowLastColumn="0"/>
            </w:pPr>
            <w:r>
              <w:t>Actual Output</w:t>
            </w:r>
          </w:p>
        </w:tc>
        <w:tc>
          <w:tcPr>
            <w:tcW w:w="2162" w:type="dxa"/>
          </w:tcPr>
          <w:p w14:paraId="6277AF4A" w14:textId="55859755" w:rsidR="004F16FC" w:rsidRDefault="004F16FC" w:rsidP="004F16FC">
            <w:pPr>
              <w:cnfStyle w:val="100000000000" w:firstRow="1" w:lastRow="0" w:firstColumn="0" w:lastColumn="0" w:oddVBand="0" w:evenVBand="0" w:oddHBand="0" w:evenHBand="0" w:firstRowFirstColumn="0" w:firstRowLastColumn="0" w:lastRowFirstColumn="0" w:lastRowLastColumn="0"/>
            </w:pPr>
            <w:r>
              <w:t>Passed?</w:t>
            </w:r>
          </w:p>
        </w:tc>
      </w:tr>
      <w:tr w:rsidR="004F16FC" w14:paraId="01986593"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404103E0" w14:textId="358D82B4" w:rsidR="004F16FC" w:rsidRDefault="004F16FC" w:rsidP="004F16FC">
            <w:r>
              <w:t>&lt;int&gt; Count = 5</w:t>
            </w:r>
          </w:p>
        </w:tc>
        <w:tc>
          <w:tcPr>
            <w:tcW w:w="2161" w:type="dxa"/>
          </w:tcPr>
          <w:p w14:paraId="46B91FDF" w14:textId="291C309C" w:rsidR="004F16FC" w:rsidRDefault="004F16FC" w:rsidP="004F16FC">
            <w:pPr>
              <w:cnfStyle w:val="000000100000" w:firstRow="0" w:lastRow="0" w:firstColumn="0" w:lastColumn="0" w:oddVBand="0" w:evenVBand="0" w:oddHBand="1" w:evenHBand="0" w:firstRowFirstColumn="0" w:firstRowLastColumn="0" w:lastRowFirstColumn="0" w:lastRowLastColumn="0"/>
            </w:pPr>
            <w:r>
              <w:t>List&lt;string[]&gt; = {</w:t>
            </w:r>
          </w:p>
          <w:p w14:paraId="2DE32146" w14:textId="386C3BA8" w:rsid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{“Count”, “5”, “Int16”}</w:t>
            </w:r>
          </w:p>
          <w:p w14:paraId="193E84C4" w14:textId="7D804175" w:rsidR="004F16FC" w:rsidRDefault="004F16FC" w:rsidP="004F16FC">
            <w:pPr>
              <w:cnfStyle w:val="000000100000" w:firstRow="0" w:lastRow="0" w:firstColumn="0" w:lastColumn="0" w:oddVBand="0" w:evenVBand="0" w:oddHBand="1" w:evenHBand="0" w:firstRowFirstColumn="0" w:firstRowLastColumn="0" w:lastRowFirstColumn="0" w:lastRowLastColumn="0"/>
            </w:pPr>
            <w:r>
              <w:t>}</w:t>
            </w:r>
          </w:p>
        </w:tc>
        <w:tc>
          <w:tcPr>
            <w:tcW w:w="2162" w:type="dxa"/>
          </w:tcPr>
          <w:p w14:paraId="7E2429A4" w14:textId="33B6E1A4"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4C5E83B8" w14:textId="2B396576"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r>
              <w:t>}</w:t>
            </w:r>
          </w:p>
          <w:p w14:paraId="0E780542" w14:textId="60F00F8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D6E7557" w14:textId="7E477CF0"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r w:rsidR="004F16FC" w14:paraId="1EC3DF6A" w14:textId="77777777" w:rsidTr="004F16FC">
        <w:tc>
          <w:tcPr>
            <w:cnfStyle w:val="001000000000" w:firstRow="0" w:lastRow="0" w:firstColumn="1" w:lastColumn="0" w:oddVBand="0" w:evenVBand="0" w:oddHBand="0" w:evenHBand="0" w:firstRowFirstColumn="0" w:firstRowLastColumn="0" w:lastRowFirstColumn="0" w:lastRowLastColumn="0"/>
            <w:tcW w:w="2161" w:type="dxa"/>
          </w:tcPr>
          <w:p w14:paraId="24A3DCD4" w14:textId="77777777" w:rsidR="004F16FC" w:rsidRDefault="004F16FC" w:rsidP="004F16FC">
            <w:pPr>
              <w:rPr>
                <w:b w:val="0"/>
                <w:bCs w:val="0"/>
              </w:rPr>
            </w:pPr>
            <w:r>
              <w:t>&lt;int&gt; Count = 5</w:t>
            </w:r>
          </w:p>
          <w:p w14:paraId="4E7D5925" w14:textId="0917DCE6" w:rsidR="004F16FC" w:rsidRDefault="004F16FC" w:rsidP="004F16FC">
            <w:r>
              <w:t>&lt;string&gt; Name = null</w:t>
            </w:r>
          </w:p>
        </w:tc>
        <w:tc>
          <w:tcPr>
            <w:tcW w:w="2161" w:type="dxa"/>
          </w:tcPr>
          <w:p w14:paraId="6010049A" w14:textId="3D57C232"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List&lt;string[]&gt; </w:t>
            </w:r>
            <w:r>
              <w:t xml:space="preserve">= </w:t>
            </w:r>
            <w:r w:rsidRPr="004F16FC">
              <w:t>{</w:t>
            </w:r>
          </w:p>
          <w:p w14:paraId="618D6CCC" w14:textId="3A4F5946"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r>
              <w:t>},</w:t>
            </w:r>
          </w:p>
          <w:p w14:paraId="281C25E9" w14:textId="1AABAF1A"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t xml:space="preserve">  {“Name”, “null”, “string”}</w:t>
            </w:r>
          </w:p>
          <w:p w14:paraId="39D1C8BE" w14:textId="0993BAAF"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0FDDCFBF" w14:textId="7F9221D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List&lt;string[]&gt;</w:t>
            </w:r>
            <w:r>
              <w:t xml:space="preserve"> =</w:t>
            </w:r>
            <w:r w:rsidRPr="004F16FC">
              <w:t xml:space="preserve"> {</w:t>
            </w:r>
          </w:p>
          <w:p w14:paraId="4B777DB2"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p>
          <w:p w14:paraId="421DEF0E"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{“Name”, “null”, “string”}</w:t>
            </w:r>
          </w:p>
          <w:p w14:paraId="400F0055" w14:textId="1168BA50"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1A8C9885" w14:textId="22E08882" w:rsidR="004F16FC" w:rsidRDefault="004F16FC" w:rsidP="004F16FC">
            <w:pPr>
              <w:cnfStyle w:val="000000000000" w:firstRow="0" w:lastRow="0" w:firstColumn="0" w:lastColumn="0" w:oddVBand="0" w:evenVBand="0" w:oddHBand="0" w:evenHBand="0" w:firstRowFirstColumn="0" w:firstRowLastColumn="0" w:lastRowFirstColumn="0" w:lastRowLastColumn="0"/>
            </w:pPr>
            <w:r>
              <w:t>yes</w:t>
            </w:r>
          </w:p>
        </w:tc>
      </w:tr>
      <w:tr w:rsidR="004F16FC" w14:paraId="758D4411"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24E985E8" w14:textId="0890A0DE" w:rsidR="004F16FC" w:rsidRPr="004F16FC" w:rsidRDefault="004F16FC" w:rsidP="004F16FC">
            <w:r>
              <w:t>&lt;</w:t>
            </w:r>
            <w:r w:rsidRPr="004F16FC">
              <w:t>int&gt; Count = 5</w:t>
            </w:r>
          </w:p>
          <w:p w14:paraId="5BD90227" w14:textId="77777777" w:rsidR="004F16FC" w:rsidRDefault="004F16FC" w:rsidP="004F16FC">
            <w:pPr>
              <w:rPr>
                <w:b w:val="0"/>
                <w:bCs w:val="0"/>
              </w:rPr>
            </w:pPr>
            <w:r w:rsidRPr="004F16FC">
              <w:t>&lt;string&gt; Name = null</w:t>
            </w:r>
          </w:p>
          <w:p w14:paraId="5B5EA8B8" w14:textId="5351DE2C" w:rsidR="004F16FC" w:rsidRDefault="004F16FC" w:rsidP="004F16FC">
            <w:r>
              <w:t>&lt;bool&gt; Yes = true</w:t>
            </w:r>
          </w:p>
        </w:tc>
        <w:tc>
          <w:tcPr>
            <w:tcW w:w="2161" w:type="dxa"/>
          </w:tcPr>
          <w:p w14:paraId="15945874" w14:textId="271593E2"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77120718"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A72353" w14:textId="2A94FB47"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r>
              <w:t>,</w:t>
            </w:r>
          </w:p>
          <w:p w14:paraId="30789734" w14:textId="05F17459"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{“Yes”, “true”, “boolean"}</w:t>
            </w:r>
          </w:p>
          <w:p w14:paraId="597B720F" w14:textId="6C02E783"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66427C23" w14:textId="5D227BAE"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1FA1466C"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1772CE"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p>
          <w:p w14:paraId="639C0CF2"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{“Yes”, “true”, “boolean"}</w:t>
            </w:r>
          </w:p>
          <w:p w14:paraId="6FD393C5" w14:textId="74A97E0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2D8E31B" w14:textId="6638196F"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bl>
    <w:p w14:paraId="60BEA729" w14:textId="77777777" w:rsidR="004F16FC" w:rsidRDefault="004F16FC" w:rsidP="004F16FC"/>
    <w:p w14:paraId="098EC8DC"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1"/>
          <w:szCs w:val="21"/>
          <w:lang w:eastAsia="en-GB"/>
        </w:rPr>
      </w:pP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CancellationTokenSource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7A64A"/>
          <w:sz w:val="21"/>
          <w:szCs w:val="21"/>
          <w:lang w:eastAsia="en-GB"/>
        </w:rPr>
        <w:t>/// &lt;summary&gt;</w:t>
      </w:r>
      <w:r w:rsidRPr="00131B0B">
        <w:rPr>
          <w:rFonts w:ascii="IBM Plex Mono Text" w:eastAsia="Times New Roman" w:hAnsi="IBM Plex Mono Text" w:cs="Courier New"/>
          <w:color w:val="57A64A"/>
          <w:sz w:val="21"/>
          <w:szCs w:val="21"/>
          <w:lang w:eastAsia="en-GB"/>
        </w:rPr>
        <w:br/>
        <w:t>/// The name of the program being debugged.</w:t>
      </w:r>
      <w:r w:rsidRPr="00131B0B">
        <w:rPr>
          <w:rFonts w:ascii="IBM Plex Mono Text" w:eastAsia="Times New Roman" w:hAnsi="IBM Plex Mono Text" w:cs="Courier New"/>
          <w:color w:val="57A64A"/>
          <w:sz w:val="21"/>
          <w:szCs w:val="21"/>
          <w:lang w:eastAsia="en-GB"/>
        </w:rPr>
        <w:br/>
        <w:t>/// Is the namespace of the program.</w:t>
      </w:r>
      <w:r w:rsidRPr="00131B0B">
        <w:rPr>
          <w:rFonts w:ascii="IBM Plex Mono Text" w:eastAsia="Times New Roman" w:hAnsi="IBM Plex Mono Text" w:cs="Courier New"/>
          <w:color w:val="57A64A"/>
          <w:sz w:val="21"/>
          <w:szCs w:val="21"/>
          <w:lang w:eastAsia="en-GB"/>
        </w:rPr>
        <w:br/>
        <w:t>/// &lt;/summary&gt;</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string </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void </w:t>
      </w:r>
      <w:r w:rsidRPr="00131B0B">
        <w:rPr>
          <w:rFonts w:ascii="IBM Plex Mono Text" w:eastAsia="Times New Roman" w:hAnsi="IBM Plex Mono Text" w:cs="Courier New"/>
          <w:color w:val="A9A9A9"/>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string</w:t>
      </w:r>
      <w:r w:rsidRPr="00131B0B">
        <w:rPr>
          <w:rFonts w:ascii="IBM Plex Mono Text" w:eastAsia="Times New Roman" w:hAnsi="IBM Plex Mono Text" w:cs="Courier New"/>
          <w:color w:val="DCDCDC"/>
          <w:sz w:val="21"/>
          <w:szCs w:val="21"/>
          <w:lang w:eastAsia="en-GB"/>
        </w:rPr>
        <w:t xml:space="preserve">[] Args) </w:t>
      </w:r>
      <w:r w:rsidRPr="00131B0B">
        <w:rPr>
          <w:rFonts w:ascii="IBM Plex Mono Text" w:eastAsia="Times New Roman" w:hAnsi="IBM Plex Mono Text" w:cs="Courier New"/>
          <w:color w:val="DCDCDC"/>
          <w:sz w:val="21"/>
          <w:szCs w:val="21"/>
          <w:shd w:val="clear" w:color="auto" w:fill="0E4583"/>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CTokenSource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 xml:space="preserve">new </w:t>
      </w:r>
      <w:r w:rsidRPr="00131B0B">
        <w:rPr>
          <w:rFonts w:ascii="IBM Plex Mono Text" w:eastAsia="Times New Roman" w:hAnsi="IBM Plex Mono Text" w:cs="Courier New"/>
          <w:color w:val="ADD8E6"/>
          <w:sz w:val="21"/>
          <w:szCs w:val="21"/>
          <w:lang w:eastAsia="en-GB"/>
        </w:rPr>
        <w:t>CancellationTokenSource</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Black magic</w:t>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Token</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Witchcraft and wizardry</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Name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typeof</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Main_Program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Namespace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try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0</w:t>
      </w:r>
      <w:r w:rsidRPr="00131B0B">
        <w:rPr>
          <w:rFonts w:ascii="IBM Plex Mono Text" w:eastAsia="Times New Roman" w:hAnsi="IBM Plex Mono Text" w:cs="Courier New"/>
          <w:color w:val="DCDCDC"/>
          <w:sz w:val="21"/>
          <w:szCs w:val="21"/>
          <w:lang w:eastAsia="en-GB"/>
        </w:rPr>
        <w:t xml:space="preserve">] == </w:t>
      </w:r>
      <w:r w:rsidRPr="00131B0B">
        <w:rPr>
          <w:rFonts w:ascii="IBM Plex Mono Text" w:eastAsia="Times New Roman" w:hAnsi="IBM Plex Mono Text" w:cs="Courier New"/>
          <w:color w:val="D69D85"/>
          <w:sz w:val="21"/>
          <w:szCs w:val="21"/>
          <w:lang w:eastAsia="en-GB"/>
        </w:rPr>
        <w:t>"DEBUG"</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lastRenderedPageBreak/>
        <w:t xml:space="preserve">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Factory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StartNew</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 xml:space="preserve">async </w:t>
      </w:r>
      <w:r w:rsidRPr="00131B0B">
        <w:rPr>
          <w:rFonts w:ascii="IBM Plex Mono Text" w:eastAsia="Times New Roman" w:hAnsi="IBM Plex Mono Text" w:cs="Courier New"/>
          <w:color w:val="DCDCDC"/>
          <w:sz w:val="21"/>
          <w:szCs w:val="21"/>
          <w:lang w:eastAsia="en-GB"/>
        </w:rPr>
        <w:t>() =&gt;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while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true</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IsCancellationRequested</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return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69D85"/>
          <w:sz w:val="21"/>
          <w:szCs w:val="21"/>
          <w:lang w:eastAsia="en-GB"/>
        </w:rPr>
        <w:t xml:space="preserve">@"DAT|"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ADD8E6"/>
          <w:sz w:val="21"/>
          <w:szCs w:val="21"/>
          <w:lang w:eastAsia="en-GB"/>
        </w:rPr>
        <w:t>JsonConvert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SerializeObject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ObserveVariables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await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Delay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250</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t>
      </w:r>
      <w:r w:rsidRPr="00131B0B">
        <w:rPr>
          <w:rFonts w:ascii="IBM Plex Mono Text" w:eastAsia="Times New Roman" w:hAnsi="IBM Plex Mono Text" w:cs="Courier New"/>
          <w:color w:val="D69D85"/>
          <w:sz w:val="21"/>
          <w:szCs w:val="21"/>
          <w:lang w:eastAsia="en-GB"/>
        </w:rPr>
        <w:t xml:space="preserve">@"Debugging of program </w:t>
      </w:r>
      <w:r w:rsidRPr="00131B0B">
        <w:rPr>
          <w:rFonts w:ascii="IBM Plex Mono Text" w:eastAsia="Times New Roman" w:hAnsi="IBM Plex Mono Text" w:cs="Courier New"/>
          <w:color w:val="E07A00"/>
          <w:sz w:val="21"/>
          <w:szCs w:val="21"/>
          <w:lang w:eastAsia="en-GB"/>
        </w:rPr>
        <w:t>""</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69D85"/>
          <w:sz w:val="21"/>
          <w:szCs w:val="21"/>
          <w:lang w:eastAsia="en-GB"/>
        </w:rPr>
        <w:t>}"" in progress"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69CD6"/>
          <w:sz w:val="21"/>
          <w:szCs w:val="21"/>
          <w:lang w:eastAsia="en-GB"/>
        </w:rPr>
        <w:t xml:space="preserve">catch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IndexOutOfRangeException</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b/>
          <w:bCs/>
          <w:color w:val="DCDCDC"/>
          <w:sz w:val="21"/>
          <w:szCs w:val="21"/>
          <w:lang w:eastAsia="en-GB"/>
        </w:rPr>
        <w:t xml:space="preserve">Args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new</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7A64A"/>
          <w:sz w:val="21"/>
          <w:szCs w:val="21"/>
          <w:lang w:eastAsia="en-GB"/>
        </w:rPr>
        <w:t>// If no arguments are supplied, this might not have worked...</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 Run their code</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ADD8E6"/>
          <w:sz w:val="21"/>
          <w:szCs w:val="21"/>
          <w:lang w:eastAsia="en-GB"/>
        </w:rPr>
        <w:t>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7A64A"/>
          <w:sz w:val="21"/>
          <w:szCs w:val="21"/>
          <w:lang w:eastAsia="en-GB"/>
        </w:rPr>
        <w:t>// Finish up</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Cancel</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shd w:val="clear" w:color="auto" w:fill="0E4583"/>
          <w:lang w:eastAsia="en-GB"/>
        </w:rPr>
        <w:t>}</w:t>
      </w:r>
    </w:p>
    <w:p w14:paraId="6636CA47" w14:textId="61FDAB5A" w:rsidR="00131B0B" w:rsidRPr="009E14D5" w:rsidRDefault="004F16FC" w:rsidP="00131B0B">
      <w:pPr>
        <w:pStyle w:val="Photo"/>
      </w:pPr>
      <w:r>
        <w:t xml:space="preserve">This method creates an asynchronous task to observe the variables then output the data every 250 milliseconds </w:t>
      </w:r>
      <w:r w:rsidRPr="004F16FC">
        <w:t>when “DEBUG” is passed as an argument</w:t>
      </w:r>
      <w:r>
        <w:t>. It then runs the user’s program. I rebuilt this to use a second class so the user is not confused by all the asynchronous operations.</w:t>
      </w:r>
    </w:p>
    <w:p w14:paraId="11C7B241" w14:textId="7CC14A07" w:rsidR="009E14D5" w:rsidRDefault="00D26C20" w:rsidP="009E14D5">
      <w:pPr>
        <w:pStyle w:val="Heading4"/>
      </w:pPr>
      <w:r>
        <w:t>Code Overview</w:t>
      </w:r>
      <w:bookmarkStart w:id="49" w:name="_Toc526491737"/>
    </w:p>
    <w:p w14:paraId="1E41EC46" w14:textId="77777777" w:rsidR="009E14D5" w:rsidRPr="009E14D5" w:rsidRDefault="009E14D5" w:rsidP="009E14D5"/>
    <w:p w14:paraId="6077D4F7" w14:textId="30B7AF2A" w:rsidR="008B57DD" w:rsidRDefault="008B57DD" w:rsidP="008B57DD">
      <w:pPr>
        <w:pStyle w:val="Heading3"/>
      </w:pPr>
      <w:r>
        <w:t>The Designer</w:t>
      </w:r>
      <w:bookmarkEnd w:id="49"/>
    </w:p>
    <w:p w14:paraId="0DD64663" w14:textId="3C983507" w:rsidR="00633825" w:rsidRDefault="00633825" w:rsidP="00DE3ACD"/>
    <w:p w14:paraId="0B9B06D3" w14:textId="704609F5" w:rsidR="000A749D" w:rsidRDefault="00655DA0" w:rsidP="00655DA0">
      <w:pPr>
        <w:pStyle w:val="Heading2"/>
      </w:pPr>
      <w:bookmarkStart w:id="50" w:name="_Toc526491738"/>
      <w:r>
        <w:lastRenderedPageBreak/>
        <w:t xml:space="preserve">The </w:t>
      </w:r>
      <w:r w:rsidR="00B45C52">
        <w:t>B</w:t>
      </w:r>
      <w:r>
        <w:t>locks</w:t>
      </w:r>
      <w:bookmarkEnd w:id="50"/>
    </w:p>
    <w:p w14:paraId="41D1CE49" w14:textId="1B15A29C" w:rsidR="001A0581" w:rsidRDefault="001A0581" w:rsidP="001A0581">
      <w:pPr>
        <w:pStyle w:val="Heading3"/>
      </w:pPr>
      <w:bookmarkStart w:id="51" w:name="_Toc526491739"/>
      <w:r>
        <w:t>BaseBlock</w:t>
      </w:r>
      <w:bookmarkEnd w:id="51"/>
    </w:p>
    <w:p w14:paraId="280BF079" w14:textId="7717EFF7" w:rsidR="001A0581" w:rsidRDefault="001A0581" w:rsidP="001A0581">
      <w:pPr>
        <w:pStyle w:val="Heading3"/>
      </w:pPr>
      <w:bookmarkStart w:id="52" w:name="_Toc526491740"/>
      <w:r>
        <w:t>Chains</w:t>
      </w:r>
      <w:bookmarkEnd w:id="52"/>
    </w:p>
    <w:p w14:paraId="6C5DD19C" w14:textId="5279744D" w:rsidR="001A0581" w:rsidRDefault="001A0581" w:rsidP="001A0581">
      <w:pPr>
        <w:pStyle w:val="Heading3"/>
      </w:pPr>
      <w:bookmarkStart w:id="53" w:name="_Toc526491741"/>
      <w:r>
        <w:t>Functionality</w:t>
      </w:r>
      <w:bookmarkEnd w:id="53"/>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54" w:name="_Toc526491742"/>
      <w:r>
        <w:t xml:space="preserve">Running </w:t>
      </w:r>
      <w:r w:rsidR="00B45C52">
        <w:t>A</w:t>
      </w:r>
      <w:r>
        <w:t xml:space="preserve"> </w:t>
      </w:r>
      <w:r w:rsidR="00B45C52">
        <w:t>P</w:t>
      </w:r>
      <w:r>
        <w:t>rogram</w:t>
      </w:r>
      <w:bookmarkEnd w:id="54"/>
    </w:p>
    <w:p w14:paraId="203A3722" w14:textId="7461E58C" w:rsidR="00D304EB" w:rsidRDefault="00D304EB" w:rsidP="00D304EB"/>
    <w:p w14:paraId="6AB00FA9" w14:textId="71EDBE08" w:rsidR="00D304EB" w:rsidRDefault="00D304EB" w:rsidP="00D304EB">
      <w:pPr>
        <w:pStyle w:val="Heading2"/>
      </w:pPr>
      <w:bookmarkStart w:id="55" w:name="_Toc526491743"/>
      <w:r>
        <w:t xml:space="preserve">Saving </w:t>
      </w:r>
      <w:r w:rsidR="00B45C52">
        <w:t>Y</w:t>
      </w:r>
      <w:r w:rsidR="00E9066D">
        <w:t>our</w:t>
      </w:r>
      <w:r>
        <w:t xml:space="preserve"> </w:t>
      </w:r>
      <w:r w:rsidR="00B45C52">
        <w:t>W</w:t>
      </w:r>
      <w:r>
        <w:t>ork</w:t>
      </w:r>
      <w:bookmarkEnd w:id="55"/>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56" w:name="_Toc526491744"/>
      <w:r>
        <w:lastRenderedPageBreak/>
        <w:t>REFERENCES</w:t>
      </w:r>
      <w:bookmarkEnd w:id="56"/>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EA7335" w:rsidP="00D56A2F">
            <w:pPr>
              <w:cnfStyle w:val="000000100000" w:firstRow="0" w:lastRow="0" w:firstColumn="0" w:lastColumn="0" w:oddVBand="0" w:evenVBand="0" w:oddHBand="1" w:evenHBand="0" w:firstRowFirstColumn="0" w:firstRowLastColumn="0" w:lastRowFirstColumn="0" w:lastRowLastColumn="0"/>
            </w:pPr>
            <w:hyperlink r:id="rId159"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44CBB2FB" w:rsidR="00D56A2F" w:rsidRDefault="00EA7335" w:rsidP="00D56A2F">
            <w:pPr>
              <w:cnfStyle w:val="000000000000" w:firstRow="0" w:lastRow="0" w:firstColumn="0" w:lastColumn="0" w:oddVBand="0" w:evenVBand="0" w:oddHBand="0" w:evenHBand="0" w:firstRowFirstColumn="0" w:firstRowLastColumn="0" w:lastRowFirstColumn="0" w:lastRowLastColumn="0"/>
            </w:pPr>
            <w:hyperlink r:id="rId160"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EA7335" w:rsidP="00D56A2F">
            <w:pPr>
              <w:cnfStyle w:val="000000100000" w:firstRow="0" w:lastRow="0" w:firstColumn="0" w:lastColumn="0" w:oddVBand="0" w:evenVBand="0" w:oddHBand="1" w:evenHBand="0" w:firstRowFirstColumn="0" w:firstRowLastColumn="0" w:lastRowFirstColumn="0" w:lastRowLastColumn="0"/>
            </w:pPr>
            <w:hyperlink r:id="rId161"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EA7335" w:rsidP="00D56A2F">
            <w:pPr>
              <w:cnfStyle w:val="000000000000" w:firstRow="0" w:lastRow="0" w:firstColumn="0" w:lastColumn="0" w:oddVBand="0" w:evenVBand="0" w:oddHBand="0" w:evenHBand="0" w:firstRowFirstColumn="0" w:firstRowLastColumn="0" w:lastRowFirstColumn="0" w:lastRowLastColumn="0"/>
            </w:pPr>
            <w:hyperlink r:id="rId162"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EA7335" w:rsidP="00D56A2F">
            <w:pPr>
              <w:cnfStyle w:val="000000100000" w:firstRow="0" w:lastRow="0" w:firstColumn="0" w:lastColumn="0" w:oddVBand="0" w:evenVBand="0" w:oddHBand="1" w:evenHBand="0" w:firstRowFirstColumn="0" w:firstRowLastColumn="0" w:lastRowFirstColumn="0" w:lastRowLastColumn="0"/>
            </w:pPr>
            <w:hyperlink r:id="rId163"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EA7335" w:rsidP="00D56A2F">
            <w:pPr>
              <w:cnfStyle w:val="000000000000" w:firstRow="0" w:lastRow="0" w:firstColumn="0" w:lastColumn="0" w:oddVBand="0" w:evenVBand="0" w:oddHBand="0" w:evenHBand="0" w:firstRowFirstColumn="0" w:firstRowLastColumn="0" w:lastRowFirstColumn="0" w:lastRowLastColumn="0"/>
            </w:pPr>
            <w:hyperlink r:id="rId164"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EA7335" w:rsidP="00D56A2F">
            <w:pPr>
              <w:cnfStyle w:val="000000000000" w:firstRow="0" w:lastRow="0" w:firstColumn="0" w:lastColumn="0" w:oddVBand="0" w:evenVBand="0" w:oddHBand="0" w:evenHBand="0" w:firstRowFirstColumn="0" w:firstRowLastColumn="0" w:lastRowFirstColumn="0" w:lastRowLastColumn="0"/>
            </w:pPr>
            <w:hyperlink r:id="rId165"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E55ABA" w14:paraId="24A40B6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65C40F" w14:textId="4A0F3E72" w:rsidR="00E55ABA" w:rsidRDefault="00E55ABA" w:rsidP="00D56A2F">
            <w:r>
              <w:t>Newtonsoft</w:t>
            </w:r>
          </w:p>
        </w:tc>
        <w:tc>
          <w:tcPr>
            <w:tcW w:w="5811" w:type="dxa"/>
          </w:tcPr>
          <w:p w14:paraId="351F3A7B" w14:textId="1DC446E5" w:rsidR="00E55ABA" w:rsidRPr="00A765D8" w:rsidRDefault="00EA7335" w:rsidP="00D56A2F">
            <w:pPr>
              <w:cnfStyle w:val="000000100000" w:firstRow="0" w:lastRow="0" w:firstColumn="0" w:lastColumn="0" w:oddVBand="0" w:evenVBand="0" w:oddHBand="1" w:evenHBand="0" w:firstRowFirstColumn="0" w:firstRowLastColumn="0" w:lastRowFirstColumn="0" w:lastRowLastColumn="0"/>
              <w:rPr>
                <w:rStyle w:val="Hyperlink"/>
              </w:rPr>
            </w:pPr>
            <w:hyperlink r:id="rId166" w:history="1">
              <w:r w:rsidR="00E55ABA" w:rsidRPr="00596636">
                <w:rPr>
                  <w:rStyle w:val="Hyperlink"/>
                </w:rPr>
                <w:t>https://www.newtonsoft.com/json</w:t>
              </w:r>
            </w:hyperlink>
            <w:r w:rsidR="00E55ABA">
              <w:rPr>
                <w:rStyle w:val="Hyperlink"/>
              </w:rPr>
              <w:t xml:space="preserve"> </w:t>
            </w:r>
          </w:p>
        </w:tc>
        <w:tc>
          <w:tcPr>
            <w:tcW w:w="1275" w:type="dxa"/>
          </w:tcPr>
          <w:p w14:paraId="0A136205" w14:textId="43C86D08" w:rsidR="00E55ABA" w:rsidRDefault="00E55ABA" w:rsidP="00D56A2F">
            <w:pPr>
              <w:cnfStyle w:val="000000100000" w:firstRow="0" w:lastRow="0" w:firstColumn="0" w:lastColumn="0" w:oddVBand="0" w:evenVBand="0" w:oddHBand="1" w:evenHBand="0" w:firstRowFirstColumn="0" w:firstRowLastColumn="0" w:lastRowFirstColumn="0" w:lastRowLastColumn="0"/>
            </w:pPr>
            <w:r>
              <w:t>14/02/18</w:t>
            </w:r>
          </w:p>
        </w:tc>
      </w:tr>
    </w:tbl>
    <w:sdt>
      <w:sdtPr>
        <w:rPr>
          <w:rFonts w:asciiTheme="minorHAnsi" w:eastAsiaTheme="minorHAnsi" w:hAnsiTheme="minorHAnsi" w:cstheme="minorBidi"/>
          <w:color w:val="595959" w:themeColor="text1" w:themeTint="A6"/>
          <w:sz w:val="22"/>
        </w:rPr>
        <w:id w:val="2118015713"/>
        <w:docPartObj>
          <w:docPartGallery w:val="Bibliographies"/>
          <w:docPartUnique/>
        </w:docPartObj>
      </w:sdtPr>
      <w:sdtContent>
        <w:p w14:paraId="551A1BFA" w14:textId="01449546" w:rsidR="007D7536" w:rsidRDefault="007D7536">
          <w:pPr>
            <w:pStyle w:val="Heading1"/>
          </w:pPr>
          <w:r>
            <w:t>References</w:t>
          </w:r>
        </w:p>
        <w:sdt>
          <w:sdtPr>
            <w:id w:val="-573587230"/>
            <w:bibliography/>
          </w:sdtPr>
          <w:sdtContent>
            <w:p w14:paraId="106C261D" w14:textId="77777777" w:rsidR="001B7164" w:rsidRDefault="007D7536" w:rsidP="001B7164">
              <w:pPr>
                <w:pStyle w:val="Bibliography"/>
                <w:ind w:left="720" w:hanging="720"/>
                <w:rPr>
                  <w:noProof/>
                  <w:sz w:val="24"/>
                  <w:szCs w:val="24"/>
                </w:rPr>
              </w:pPr>
              <w:r>
                <w:fldChar w:fldCharType="begin"/>
              </w:r>
              <w:r>
                <w:instrText xml:space="preserve"> BIBLIOGRAPHY </w:instrText>
              </w:r>
              <w:r>
                <w:fldChar w:fldCharType="separate"/>
              </w:r>
              <w:r w:rsidR="001B7164">
                <w:rPr>
                  <w:i/>
                  <w:iCs/>
                  <w:noProof/>
                </w:rPr>
                <w:t>C# Language Specification.</w:t>
              </w:r>
              <w:r w:rsidR="001B7164">
                <w:rPr>
                  <w:noProof/>
                </w:rPr>
                <w:t xml:space="preserve"> (n.d.). Ecma International. Retrieved 2 14, 2019, from http://www.ecma-international.org/publications/files/ECMA-ST/Ecma-334.pdf</w:t>
              </w:r>
            </w:p>
            <w:p w14:paraId="1FFED79E" w14:textId="77777777" w:rsidR="001B7164" w:rsidRDefault="001B7164" w:rsidP="001B7164">
              <w:pPr>
                <w:pStyle w:val="Bibliography"/>
                <w:ind w:left="720" w:hanging="720"/>
                <w:rPr>
                  <w:noProof/>
                </w:rPr>
              </w:pPr>
              <w:r>
                <w:rPr>
                  <w:i/>
                  <w:iCs/>
                  <w:noProof/>
                </w:rPr>
                <w:t>CSV Files</w:t>
              </w:r>
              <w:r>
                <w:rPr>
                  <w:noProof/>
                </w:rPr>
                <w:t>. (n.d.). Retrieved 2 14, 2019, from http://www.csvreader.com/csv_format.php</w:t>
              </w:r>
            </w:p>
            <w:p w14:paraId="0EA27AE7" w14:textId="77777777" w:rsidR="001B7164" w:rsidRDefault="001B7164" w:rsidP="001B7164">
              <w:pPr>
                <w:pStyle w:val="Bibliography"/>
                <w:ind w:left="720" w:hanging="720"/>
                <w:rPr>
                  <w:noProof/>
                </w:rPr>
              </w:pPr>
              <w:r>
                <w:rPr>
                  <w:i/>
                  <w:iCs/>
                  <w:noProof/>
                </w:rPr>
                <w:t>Download Visual Studio Code</w:t>
              </w:r>
              <w:r>
                <w:rPr>
                  <w:noProof/>
                </w:rPr>
                <w:t>. (n.d.). Retrieved 2 14, 2019, from Microsoft: https://code.visualstudio.com/Download</w:t>
              </w:r>
            </w:p>
            <w:p w14:paraId="0A51B3BB" w14:textId="77777777" w:rsidR="001B7164" w:rsidRDefault="001B7164" w:rsidP="001B7164">
              <w:pPr>
                <w:pStyle w:val="Bibliography"/>
                <w:ind w:left="720" w:hanging="720"/>
                <w:rPr>
                  <w:noProof/>
                </w:rPr>
              </w:pPr>
              <w:r>
                <w:rPr>
                  <w:i/>
                  <w:iCs/>
                  <w:noProof/>
                </w:rPr>
                <w:t>Extensible Markup Language (XML) 1.0 (Fifth Edition)</w:t>
              </w:r>
              <w:r>
                <w:rPr>
                  <w:noProof/>
                </w:rPr>
                <w:t>. (2008). Retrieved 2 14, 2019, from World Wide Web Consortium: http://www.w3.org/TR/REC-xml</w:t>
              </w:r>
            </w:p>
            <w:p w14:paraId="7B68CF2B" w14:textId="77777777" w:rsidR="001B7164" w:rsidRDefault="001B7164" w:rsidP="001B7164">
              <w:pPr>
                <w:pStyle w:val="Bibliography"/>
                <w:ind w:left="720" w:hanging="720"/>
                <w:rPr>
                  <w:noProof/>
                </w:rPr>
              </w:pPr>
              <w:r>
                <w:rPr>
                  <w:noProof/>
                </w:rPr>
                <w:t xml:space="preserve">Field, J., &amp; Ramalingam, G. (1999). Identifying procedural structure in Cobol programs. </w:t>
              </w:r>
              <w:r>
                <w:rPr>
                  <w:i/>
                  <w:iCs/>
                  <w:noProof/>
                </w:rPr>
                <w:t>ACM Sigsoft Software Engineering Notes, 24</w:t>
              </w:r>
              <w:r>
                <w:rPr>
                  <w:noProof/>
                </w:rPr>
                <w:t>(5), 1-10. Retrieved 2 14, 2019, from https://dl.acm.org/citation.cfm?id=316163</w:t>
              </w:r>
            </w:p>
            <w:p w14:paraId="7EE09456" w14:textId="77777777" w:rsidR="001B7164" w:rsidRDefault="001B7164" w:rsidP="001B7164">
              <w:pPr>
                <w:pStyle w:val="Bibliography"/>
                <w:ind w:left="720" w:hanging="720"/>
                <w:rPr>
                  <w:noProof/>
                </w:rPr>
              </w:pPr>
              <w:r>
                <w:rPr>
                  <w:i/>
                  <w:iCs/>
                  <w:noProof/>
                </w:rPr>
                <w:t>JSON: The Fat-Free Alternative to XML</w:t>
              </w:r>
              <w:r>
                <w:rPr>
                  <w:noProof/>
                </w:rPr>
                <w:t>. (n.d.). Retrieved 2 14, 2019, from json.org: http://www.json.org/xml.html</w:t>
              </w:r>
            </w:p>
            <w:p w14:paraId="08A7A0DB" w14:textId="77777777" w:rsidR="001B7164" w:rsidRDefault="001B7164" w:rsidP="001B7164">
              <w:pPr>
                <w:pStyle w:val="Bibliography"/>
                <w:ind w:left="720" w:hanging="720"/>
                <w:rPr>
                  <w:noProof/>
                </w:rPr>
              </w:pPr>
              <w:r>
                <w:rPr>
                  <w:i/>
                  <w:iCs/>
                  <w:noProof/>
                </w:rPr>
                <w:t>PEP 466 -- Network Security Enhancements for Python 2.7.x</w:t>
              </w:r>
              <w:r>
                <w:rPr>
                  <w:noProof/>
                </w:rPr>
                <w:t>. (n.d.). Retrieved 2 14, 2019, from https://www.python.org/dev/peps/pep-0466/</w:t>
              </w:r>
            </w:p>
            <w:p w14:paraId="21D29D8B" w14:textId="77777777" w:rsidR="001B7164" w:rsidRDefault="001B7164" w:rsidP="001B7164">
              <w:pPr>
                <w:pStyle w:val="Bibliography"/>
                <w:ind w:left="720" w:hanging="720"/>
                <w:rPr>
                  <w:noProof/>
                </w:rPr>
              </w:pPr>
              <w:r>
                <w:rPr>
                  <w:i/>
                  <w:iCs/>
                  <w:noProof/>
                </w:rPr>
                <w:t>Scratch - Imagine, Program, Share</w:t>
              </w:r>
              <w:r>
                <w:rPr>
                  <w:noProof/>
                </w:rPr>
                <w:t>. (n.d.). Retrieved 2 14, 2019, from http://scratch.mit.edu/</w:t>
              </w:r>
            </w:p>
            <w:p w14:paraId="27F2A8E0" w14:textId="77777777" w:rsidR="001B7164" w:rsidRDefault="001B7164" w:rsidP="001B7164">
              <w:pPr>
                <w:pStyle w:val="Bibliography"/>
                <w:ind w:left="720" w:hanging="720"/>
                <w:rPr>
                  <w:noProof/>
                </w:rPr>
              </w:pPr>
              <w:r>
                <w:rPr>
                  <w:i/>
                  <w:iCs/>
                  <w:noProof/>
                </w:rPr>
                <w:t>Visual Studio Code - Code Editing. Redefined</w:t>
              </w:r>
              <w:r>
                <w:rPr>
                  <w:noProof/>
                </w:rPr>
                <w:t>. (n.d.). Retrieved 2 14, 2019, from https://code.visualstudio.com/</w:t>
              </w:r>
            </w:p>
            <w:p w14:paraId="65B01CBC" w14:textId="783F6946" w:rsidR="007D7536" w:rsidRDefault="007D7536" w:rsidP="001B7164">
              <w:r>
                <w:rPr>
                  <w:b/>
                  <w:bCs/>
                  <w:noProof/>
                </w:rPr>
                <w:fldChar w:fldCharType="end"/>
              </w:r>
            </w:p>
          </w:sdtContent>
        </w:sdt>
      </w:sdtContent>
    </w:sdt>
    <w:p w14:paraId="218EDCE5" w14:textId="180363D8" w:rsidR="007D7536" w:rsidRDefault="007D7536" w:rsidP="007D7536"/>
    <w:p w14:paraId="5D500150" w14:textId="2380C4A2" w:rsidR="007D7536" w:rsidRDefault="007D7536" w:rsidP="007D7536"/>
    <w:p w14:paraId="02D5F844" w14:textId="35EA1EA9" w:rsidR="002557AB" w:rsidRPr="00B21BA3" w:rsidRDefault="002557AB" w:rsidP="007D7536">
      <w:pPr>
        <w:pStyle w:val="Header"/>
        <w:spacing w:before="120" w:after="200" w:line="264" w:lineRule="auto"/>
      </w:pPr>
    </w:p>
    <w:sectPr w:rsidR="002557AB" w:rsidRPr="00B21BA3" w:rsidSect="003A413E">
      <w:headerReference w:type="default" r:id="rId167"/>
      <w:footerReference w:type="default" r:id="rId168"/>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F4F77A" w14:textId="77777777" w:rsidR="00A34907" w:rsidRDefault="00A34907" w:rsidP="00C6554A">
      <w:pPr>
        <w:spacing w:before="0" w:after="0" w:line="240" w:lineRule="auto"/>
      </w:pPr>
      <w:r>
        <w:separator/>
      </w:r>
    </w:p>
  </w:endnote>
  <w:endnote w:type="continuationSeparator" w:id="0">
    <w:p w14:paraId="7C58BCFA" w14:textId="77777777" w:rsidR="00A34907" w:rsidRDefault="00A34907"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07D12513-EEFE-42EE-9C36-E69C680AB528}"/>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5B2182F8-AAA0-4B16-A327-ABC9D4194A5B}"/>
    <w:embedBold r:id="rId3" w:fontKey="{26D6AA4F-3038-4E70-83F2-13B68EB8A22C}"/>
    <w:embedItalic r:id="rId4" w:fontKey="{DFA11DE9-6204-4AE1-8DF3-75159C5F022D}"/>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8E84B440-3672-4D80-AF37-ACEB7A62620D}"/>
  </w:font>
  <w:font w:name="Consolas">
    <w:panose1 w:val="020B0609020204030204"/>
    <w:charset w:val="00"/>
    <w:family w:val="modern"/>
    <w:pitch w:val="fixed"/>
    <w:sig w:usb0="E00006FF" w:usb1="0000FCFF" w:usb2="00000001" w:usb3="00000000" w:csb0="0000019F" w:csb1="00000000"/>
    <w:embedRegular r:id="rId6" w:fontKey="{4201DEB1-8CEB-4D2E-B35A-61B2D69A15FE}"/>
  </w:font>
  <w:font w:name="IBM Plex Mono Text">
    <w:panose1 w:val="020B0509050203000203"/>
    <w:charset w:val="00"/>
    <w:family w:val="modern"/>
    <w:pitch w:val="fixed"/>
    <w:sig w:usb0="A000026F" w:usb1="5000207B" w:usb2="00000000" w:usb3="00000000" w:csb0="00000197" w:csb1="00000000"/>
    <w:embedRegular r:id="rId7" w:fontKey="{5D9C399E-5C09-43B5-A4EB-A68ABA827299}"/>
    <w:embedBold r:id="rId8" w:fontKey="{A536CFA8-F4E5-47CF-9C90-76B1AAA05CC6}"/>
  </w:font>
  <w:font w:name="Cambria Math">
    <w:panose1 w:val="02040503050406030204"/>
    <w:charset w:val="00"/>
    <w:family w:val="roman"/>
    <w:pitch w:val="variable"/>
    <w:sig w:usb0="E00006FF" w:usb1="420024FF" w:usb2="02000000" w:usb3="00000000" w:csb0="0000019F" w:csb1="00000000"/>
    <w:embedItalic r:id="rId9" w:fontKey="{43D30302-4877-48C8-B4DC-8126004EFF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A05D0C" w:rsidRDefault="00A05D0C"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A05D0C" w:rsidRDefault="00A05D0C">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A05D0C" w:rsidRDefault="00A05D0C">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6315C8" w14:textId="77777777" w:rsidR="00A34907" w:rsidRDefault="00A34907" w:rsidP="00C6554A">
      <w:pPr>
        <w:spacing w:before="0" w:after="0" w:line="240" w:lineRule="auto"/>
      </w:pPr>
      <w:r>
        <w:separator/>
      </w:r>
    </w:p>
  </w:footnote>
  <w:footnote w:type="continuationSeparator" w:id="0">
    <w:p w14:paraId="0D82F3B2" w14:textId="77777777" w:rsidR="00A34907" w:rsidRDefault="00A34907"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486A3D1A" w:rsidR="00A05D0C" w:rsidRPr="0008690E" w:rsidRDefault="00A05D0C"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Pr>
        <w:noProof/>
        <w:color w:val="7F7F7F" w:themeColor="text1" w:themeTint="80"/>
      </w:rPr>
      <w:t>15 February 2019</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1E56444"/>
    <w:multiLevelType w:val="hybridMultilevel"/>
    <w:tmpl w:val="E54C2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1593D22"/>
    <w:multiLevelType w:val="multilevel"/>
    <w:tmpl w:val="0EAC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4E5DD2"/>
    <w:multiLevelType w:val="multilevel"/>
    <w:tmpl w:val="154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646E4E"/>
    <w:multiLevelType w:val="multilevel"/>
    <w:tmpl w:val="0A52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051BBF"/>
    <w:multiLevelType w:val="multilevel"/>
    <w:tmpl w:val="58EA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EBA7A10"/>
    <w:multiLevelType w:val="multilevel"/>
    <w:tmpl w:val="156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CDC420A"/>
    <w:multiLevelType w:val="multilevel"/>
    <w:tmpl w:val="51F2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5C0978"/>
    <w:multiLevelType w:val="multilevel"/>
    <w:tmpl w:val="FFB6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7750BB"/>
    <w:multiLevelType w:val="hybridMultilevel"/>
    <w:tmpl w:val="9C32C5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3A2497"/>
    <w:multiLevelType w:val="multilevel"/>
    <w:tmpl w:val="EBF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D191BC0"/>
    <w:multiLevelType w:val="hybridMultilevel"/>
    <w:tmpl w:val="9AFE9A16"/>
    <w:lvl w:ilvl="0" w:tplc="714CFBB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E255DA7"/>
    <w:multiLevelType w:val="multilevel"/>
    <w:tmpl w:val="4B46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9F1BDC"/>
    <w:multiLevelType w:val="multilevel"/>
    <w:tmpl w:val="118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77E759D"/>
    <w:multiLevelType w:val="hybridMultilevel"/>
    <w:tmpl w:val="CCEC2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8287C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8AE7B56"/>
    <w:multiLevelType w:val="multilevel"/>
    <w:tmpl w:val="D1FA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D53032"/>
    <w:multiLevelType w:val="multilevel"/>
    <w:tmpl w:val="5E54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137247"/>
    <w:multiLevelType w:val="multilevel"/>
    <w:tmpl w:val="B46E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E5A2566"/>
    <w:multiLevelType w:val="multilevel"/>
    <w:tmpl w:val="F32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31"/>
  </w:num>
  <w:num w:numId="6">
    <w:abstractNumId w:val="10"/>
  </w:num>
  <w:num w:numId="7">
    <w:abstractNumId w:val="14"/>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3"/>
  </w:num>
  <w:num w:numId="17">
    <w:abstractNumId w:val="15"/>
  </w:num>
  <w:num w:numId="18">
    <w:abstractNumId w:val="25"/>
  </w:num>
  <w:num w:numId="19">
    <w:abstractNumId w:val="30"/>
  </w:num>
  <w:num w:numId="20">
    <w:abstractNumId w:val="36"/>
  </w:num>
  <w:num w:numId="21">
    <w:abstractNumId w:val="19"/>
  </w:num>
  <w:num w:numId="22">
    <w:abstractNumId w:val="17"/>
  </w:num>
  <w:num w:numId="23">
    <w:abstractNumId w:val="29"/>
  </w:num>
  <w:num w:numId="24">
    <w:abstractNumId w:val="16"/>
  </w:num>
  <w:num w:numId="25">
    <w:abstractNumId w:val="34"/>
  </w:num>
  <w:num w:numId="26">
    <w:abstractNumId w:val="35"/>
  </w:num>
  <w:num w:numId="27">
    <w:abstractNumId w:val="27"/>
  </w:num>
  <w:num w:numId="28">
    <w:abstractNumId w:val="37"/>
  </w:num>
  <w:num w:numId="29">
    <w:abstractNumId w:val="18"/>
  </w:num>
  <w:num w:numId="30">
    <w:abstractNumId w:val="21"/>
  </w:num>
  <w:num w:numId="31">
    <w:abstractNumId w:val="23"/>
  </w:num>
  <w:num w:numId="32">
    <w:abstractNumId w:val="41"/>
  </w:num>
  <w:num w:numId="33">
    <w:abstractNumId w:val="39"/>
  </w:num>
  <w:num w:numId="34">
    <w:abstractNumId w:val="24"/>
  </w:num>
  <w:num w:numId="35">
    <w:abstractNumId w:val="26"/>
  </w:num>
  <w:num w:numId="36">
    <w:abstractNumId w:val="40"/>
  </w:num>
  <w:num w:numId="37">
    <w:abstractNumId w:val="28"/>
  </w:num>
  <w:num w:numId="38">
    <w:abstractNumId w:val="20"/>
  </w:num>
  <w:num w:numId="39">
    <w:abstractNumId w:val="38"/>
  </w:num>
  <w:num w:numId="40">
    <w:abstractNumId w:val="13"/>
  </w:num>
  <w:num w:numId="41">
    <w:abstractNumId w:val="22"/>
  </w:num>
  <w:num w:numId="42">
    <w:abstractNumId w:val="12"/>
  </w:num>
  <w:num w:numId="43">
    <w:abstractNumId w:val="11"/>
  </w:num>
  <w:num w:numId="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5919"/>
    <w:rsid w:val="00020BBE"/>
    <w:rsid w:val="0002194E"/>
    <w:rsid w:val="0002636D"/>
    <w:rsid w:val="00031012"/>
    <w:rsid w:val="00040909"/>
    <w:rsid w:val="00043680"/>
    <w:rsid w:val="0004531A"/>
    <w:rsid w:val="00045897"/>
    <w:rsid w:val="00061699"/>
    <w:rsid w:val="000636AD"/>
    <w:rsid w:val="000673E2"/>
    <w:rsid w:val="00077334"/>
    <w:rsid w:val="000775FB"/>
    <w:rsid w:val="0008046D"/>
    <w:rsid w:val="0008690E"/>
    <w:rsid w:val="0009269B"/>
    <w:rsid w:val="0009439A"/>
    <w:rsid w:val="00096643"/>
    <w:rsid w:val="000A5AAF"/>
    <w:rsid w:val="000A749D"/>
    <w:rsid w:val="000A7D5B"/>
    <w:rsid w:val="000B7733"/>
    <w:rsid w:val="000B7EA0"/>
    <w:rsid w:val="000C0263"/>
    <w:rsid w:val="000C038F"/>
    <w:rsid w:val="000C3883"/>
    <w:rsid w:val="000C7A11"/>
    <w:rsid w:val="000D56B9"/>
    <w:rsid w:val="000D6059"/>
    <w:rsid w:val="000F0EC1"/>
    <w:rsid w:val="000F3BD9"/>
    <w:rsid w:val="000F679A"/>
    <w:rsid w:val="000F69DC"/>
    <w:rsid w:val="00105175"/>
    <w:rsid w:val="00107DD1"/>
    <w:rsid w:val="00113C7B"/>
    <w:rsid w:val="00122B26"/>
    <w:rsid w:val="00125024"/>
    <w:rsid w:val="001254E2"/>
    <w:rsid w:val="0012688F"/>
    <w:rsid w:val="00131B0B"/>
    <w:rsid w:val="00132284"/>
    <w:rsid w:val="001449E5"/>
    <w:rsid w:val="00145294"/>
    <w:rsid w:val="00154134"/>
    <w:rsid w:val="00157689"/>
    <w:rsid w:val="001634A1"/>
    <w:rsid w:val="00164B1A"/>
    <w:rsid w:val="00166D03"/>
    <w:rsid w:val="00171787"/>
    <w:rsid w:val="00173904"/>
    <w:rsid w:val="00181772"/>
    <w:rsid w:val="00181F55"/>
    <w:rsid w:val="0018238A"/>
    <w:rsid w:val="0018337E"/>
    <w:rsid w:val="00184F52"/>
    <w:rsid w:val="00185431"/>
    <w:rsid w:val="00194E85"/>
    <w:rsid w:val="001A0581"/>
    <w:rsid w:val="001A1EA9"/>
    <w:rsid w:val="001A561A"/>
    <w:rsid w:val="001A7A27"/>
    <w:rsid w:val="001B1EDA"/>
    <w:rsid w:val="001B4434"/>
    <w:rsid w:val="001B7164"/>
    <w:rsid w:val="001C0CF9"/>
    <w:rsid w:val="001C4CA6"/>
    <w:rsid w:val="001D1BDF"/>
    <w:rsid w:val="001D66D0"/>
    <w:rsid w:val="001D75E9"/>
    <w:rsid w:val="001E0BD0"/>
    <w:rsid w:val="001E25A8"/>
    <w:rsid w:val="001E3D6F"/>
    <w:rsid w:val="001E50CF"/>
    <w:rsid w:val="001E57A0"/>
    <w:rsid w:val="001E6C3F"/>
    <w:rsid w:val="001F26D8"/>
    <w:rsid w:val="001F53DB"/>
    <w:rsid w:val="001F5535"/>
    <w:rsid w:val="002008F9"/>
    <w:rsid w:val="0020546C"/>
    <w:rsid w:val="00210732"/>
    <w:rsid w:val="00212A84"/>
    <w:rsid w:val="00212BD1"/>
    <w:rsid w:val="0021351B"/>
    <w:rsid w:val="002140BE"/>
    <w:rsid w:val="00214A87"/>
    <w:rsid w:val="00215897"/>
    <w:rsid w:val="00215950"/>
    <w:rsid w:val="00216D5C"/>
    <w:rsid w:val="00222937"/>
    <w:rsid w:val="00222D9E"/>
    <w:rsid w:val="0023077A"/>
    <w:rsid w:val="00230D33"/>
    <w:rsid w:val="00235AF5"/>
    <w:rsid w:val="0023709A"/>
    <w:rsid w:val="00241763"/>
    <w:rsid w:val="00253230"/>
    <w:rsid w:val="00253C43"/>
    <w:rsid w:val="002554CD"/>
    <w:rsid w:val="002557AB"/>
    <w:rsid w:val="0026197C"/>
    <w:rsid w:val="00263E5A"/>
    <w:rsid w:val="0026426B"/>
    <w:rsid w:val="00264BCC"/>
    <w:rsid w:val="00284C2A"/>
    <w:rsid w:val="00286E03"/>
    <w:rsid w:val="00293B83"/>
    <w:rsid w:val="002A03AA"/>
    <w:rsid w:val="002A13DE"/>
    <w:rsid w:val="002A4603"/>
    <w:rsid w:val="002A4BC8"/>
    <w:rsid w:val="002A68F7"/>
    <w:rsid w:val="002A74F2"/>
    <w:rsid w:val="002A7C03"/>
    <w:rsid w:val="002B4294"/>
    <w:rsid w:val="002C3902"/>
    <w:rsid w:val="002C4043"/>
    <w:rsid w:val="002C4EA4"/>
    <w:rsid w:val="002C559F"/>
    <w:rsid w:val="002D6BD4"/>
    <w:rsid w:val="002D7A4A"/>
    <w:rsid w:val="002E1D79"/>
    <w:rsid w:val="002E2AA3"/>
    <w:rsid w:val="002E33F1"/>
    <w:rsid w:val="002F196A"/>
    <w:rsid w:val="002F4B57"/>
    <w:rsid w:val="0030059E"/>
    <w:rsid w:val="00300AD0"/>
    <w:rsid w:val="00300AEA"/>
    <w:rsid w:val="00303C12"/>
    <w:rsid w:val="003066F8"/>
    <w:rsid w:val="0030776A"/>
    <w:rsid w:val="003158CA"/>
    <w:rsid w:val="00324386"/>
    <w:rsid w:val="00325196"/>
    <w:rsid w:val="00326785"/>
    <w:rsid w:val="00332614"/>
    <w:rsid w:val="00333C24"/>
    <w:rsid w:val="00333D0D"/>
    <w:rsid w:val="00346D24"/>
    <w:rsid w:val="0035130E"/>
    <w:rsid w:val="003579B7"/>
    <w:rsid w:val="00363A76"/>
    <w:rsid w:val="00375996"/>
    <w:rsid w:val="003804DB"/>
    <w:rsid w:val="00382174"/>
    <w:rsid w:val="003821AB"/>
    <w:rsid w:val="0038441F"/>
    <w:rsid w:val="003860C0"/>
    <w:rsid w:val="00393C00"/>
    <w:rsid w:val="00395264"/>
    <w:rsid w:val="003A2496"/>
    <w:rsid w:val="003A395B"/>
    <w:rsid w:val="003A413E"/>
    <w:rsid w:val="003B0981"/>
    <w:rsid w:val="003B32C5"/>
    <w:rsid w:val="003B364F"/>
    <w:rsid w:val="003B54C2"/>
    <w:rsid w:val="003B5BC1"/>
    <w:rsid w:val="003B6608"/>
    <w:rsid w:val="003B7000"/>
    <w:rsid w:val="003C0406"/>
    <w:rsid w:val="003C5763"/>
    <w:rsid w:val="003D1138"/>
    <w:rsid w:val="003D2FF7"/>
    <w:rsid w:val="003E038B"/>
    <w:rsid w:val="003E04EA"/>
    <w:rsid w:val="003E6410"/>
    <w:rsid w:val="003F14C2"/>
    <w:rsid w:val="003F1753"/>
    <w:rsid w:val="003F2A2C"/>
    <w:rsid w:val="003F4285"/>
    <w:rsid w:val="003F5713"/>
    <w:rsid w:val="004012F8"/>
    <w:rsid w:val="00404B94"/>
    <w:rsid w:val="00411DE8"/>
    <w:rsid w:val="00412E34"/>
    <w:rsid w:val="00413209"/>
    <w:rsid w:val="004145C4"/>
    <w:rsid w:val="004159CB"/>
    <w:rsid w:val="00417240"/>
    <w:rsid w:val="004239FB"/>
    <w:rsid w:val="00426DEE"/>
    <w:rsid w:val="004354A9"/>
    <w:rsid w:val="004378F2"/>
    <w:rsid w:val="00441A12"/>
    <w:rsid w:val="00443790"/>
    <w:rsid w:val="0045275B"/>
    <w:rsid w:val="00455F28"/>
    <w:rsid w:val="004607F7"/>
    <w:rsid w:val="00467C62"/>
    <w:rsid w:val="004713DF"/>
    <w:rsid w:val="0047315D"/>
    <w:rsid w:val="0049086B"/>
    <w:rsid w:val="004A3D4B"/>
    <w:rsid w:val="004A674D"/>
    <w:rsid w:val="004A67AE"/>
    <w:rsid w:val="004A7BA8"/>
    <w:rsid w:val="004B2BCD"/>
    <w:rsid w:val="004B35F4"/>
    <w:rsid w:val="004B7996"/>
    <w:rsid w:val="004C049F"/>
    <w:rsid w:val="004D0FEB"/>
    <w:rsid w:val="004D521F"/>
    <w:rsid w:val="004E03AF"/>
    <w:rsid w:val="004E430F"/>
    <w:rsid w:val="004E537B"/>
    <w:rsid w:val="004F08B1"/>
    <w:rsid w:val="004F16FC"/>
    <w:rsid w:val="004F1CF9"/>
    <w:rsid w:val="004F1EF6"/>
    <w:rsid w:val="004F2EDA"/>
    <w:rsid w:val="004F2F60"/>
    <w:rsid w:val="005000E2"/>
    <w:rsid w:val="00502C2B"/>
    <w:rsid w:val="005065EC"/>
    <w:rsid w:val="005076BF"/>
    <w:rsid w:val="00513402"/>
    <w:rsid w:val="005156AB"/>
    <w:rsid w:val="00516C47"/>
    <w:rsid w:val="00516C8A"/>
    <w:rsid w:val="005210D3"/>
    <w:rsid w:val="005301A1"/>
    <w:rsid w:val="00533C10"/>
    <w:rsid w:val="00543D41"/>
    <w:rsid w:val="00544AB2"/>
    <w:rsid w:val="005452BE"/>
    <w:rsid w:val="00554B11"/>
    <w:rsid w:val="00554B2B"/>
    <w:rsid w:val="0056084C"/>
    <w:rsid w:val="005625C2"/>
    <w:rsid w:val="0056530F"/>
    <w:rsid w:val="00566090"/>
    <w:rsid w:val="00572A19"/>
    <w:rsid w:val="00575D8B"/>
    <w:rsid w:val="005863BB"/>
    <w:rsid w:val="00586576"/>
    <w:rsid w:val="00586E12"/>
    <w:rsid w:val="00590DF7"/>
    <w:rsid w:val="005937E3"/>
    <w:rsid w:val="005A0307"/>
    <w:rsid w:val="005A0327"/>
    <w:rsid w:val="005A15B9"/>
    <w:rsid w:val="005A31DA"/>
    <w:rsid w:val="005A4C64"/>
    <w:rsid w:val="005A4CAC"/>
    <w:rsid w:val="005B298D"/>
    <w:rsid w:val="005B5A7A"/>
    <w:rsid w:val="005C2734"/>
    <w:rsid w:val="005C4D33"/>
    <w:rsid w:val="005D3864"/>
    <w:rsid w:val="005D435E"/>
    <w:rsid w:val="005E506E"/>
    <w:rsid w:val="005E5D2B"/>
    <w:rsid w:val="005F2169"/>
    <w:rsid w:val="005F27E1"/>
    <w:rsid w:val="005F2C76"/>
    <w:rsid w:val="005F37E3"/>
    <w:rsid w:val="005F45A1"/>
    <w:rsid w:val="00601AF4"/>
    <w:rsid w:val="00607C59"/>
    <w:rsid w:val="00616FC9"/>
    <w:rsid w:val="00617809"/>
    <w:rsid w:val="0062296B"/>
    <w:rsid w:val="00624F6A"/>
    <w:rsid w:val="00625337"/>
    <w:rsid w:val="0062580C"/>
    <w:rsid w:val="00630E31"/>
    <w:rsid w:val="00631F41"/>
    <w:rsid w:val="00632243"/>
    <w:rsid w:val="00633825"/>
    <w:rsid w:val="00633DF9"/>
    <w:rsid w:val="00641489"/>
    <w:rsid w:val="006425C5"/>
    <w:rsid w:val="00650FE8"/>
    <w:rsid w:val="00655DA0"/>
    <w:rsid w:val="006623AD"/>
    <w:rsid w:val="00662A90"/>
    <w:rsid w:val="00665E3F"/>
    <w:rsid w:val="006673AC"/>
    <w:rsid w:val="006708C8"/>
    <w:rsid w:val="006776C0"/>
    <w:rsid w:val="00683469"/>
    <w:rsid w:val="00691C36"/>
    <w:rsid w:val="00692B57"/>
    <w:rsid w:val="00694C50"/>
    <w:rsid w:val="0069746F"/>
    <w:rsid w:val="006A33CD"/>
    <w:rsid w:val="006A3CE7"/>
    <w:rsid w:val="006A7676"/>
    <w:rsid w:val="006B1D65"/>
    <w:rsid w:val="006B2BAE"/>
    <w:rsid w:val="006B3D4A"/>
    <w:rsid w:val="006C5F54"/>
    <w:rsid w:val="006D16BC"/>
    <w:rsid w:val="006D2602"/>
    <w:rsid w:val="006D4C6F"/>
    <w:rsid w:val="006D6F35"/>
    <w:rsid w:val="006E1114"/>
    <w:rsid w:val="006E3233"/>
    <w:rsid w:val="006E4C55"/>
    <w:rsid w:val="006E5300"/>
    <w:rsid w:val="006E575A"/>
    <w:rsid w:val="006E7BD0"/>
    <w:rsid w:val="006F10CB"/>
    <w:rsid w:val="006F3BE5"/>
    <w:rsid w:val="006F4238"/>
    <w:rsid w:val="006F4CFD"/>
    <w:rsid w:val="00705D20"/>
    <w:rsid w:val="0071201C"/>
    <w:rsid w:val="00714110"/>
    <w:rsid w:val="0071444E"/>
    <w:rsid w:val="00723A71"/>
    <w:rsid w:val="00724210"/>
    <w:rsid w:val="00724E86"/>
    <w:rsid w:val="00724E8F"/>
    <w:rsid w:val="007339D2"/>
    <w:rsid w:val="00733D7B"/>
    <w:rsid w:val="007343B4"/>
    <w:rsid w:val="00750969"/>
    <w:rsid w:val="00755AE1"/>
    <w:rsid w:val="00760724"/>
    <w:rsid w:val="007635A2"/>
    <w:rsid w:val="00774EB4"/>
    <w:rsid w:val="0078315E"/>
    <w:rsid w:val="00785F04"/>
    <w:rsid w:val="0079203E"/>
    <w:rsid w:val="00794768"/>
    <w:rsid w:val="00794CBB"/>
    <w:rsid w:val="007A19A3"/>
    <w:rsid w:val="007A31F6"/>
    <w:rsid w:val="007A491B"/>
    <w:rsid w:val="007A49A7"/>
    <w:rsid w:val="007A4E6C"/>
    <w:rsid w:val="007A5058"/>
    <w:rsid w:val="007A6010"/>
    <w:rsid w:val="007B121E"/>
    <w:rsid w:val="007B237B"/>
    <w:rsid w:val="007C4511"/>
    <w:rsid w:val="007C48FE"/>
    <w:rsid w:val="007D2167"/>
    <w:rsid w:val="007D2778"/>
    <w:rsid w:val="007D7536"/>
    <w:rsid w:val="007E25F6"/>
    <w:rsid w:val="007E63B5"/>
    <w:rsid w:val="007E6930"/>
    <w:rsid w:val="007E6F7D"/>
    <w:rsid w:val="007E7973"/>
    <w:rsid w:val="007F06E8"/>
    <w:rsid w:val="007F7A9C"/>
    <w:rsid w:val="008035C6"/>
    <w:rsid w:val="008145D8"/>
    <w:rsid w:val="00822973"/>
    <w:rsid w:val="008277DD"/>
    <w:rsid w:val="00827C10"/>
    <w:rsid w:val="00830E40"/>
    <w:rsid w:val="0083382F"/>
    <w:rsid w:val="00835C20"/>
    <w:rsid w:val="00840180"/>
    <w:rsid w:val="00841BF5"/>
    <w:rsid w:val="00844F38"/>
    <w:rsid w:val="00845AD7"/>
    <w:rsid w:val="0085180E"/>
    <w:rsid w:val="00852B48"/>
    <w:rsid w:val="0085324D"/>
    <w:rsid w:val="008539BD"/>
    <w:rsid w:val="00854CB7"/>
    <w:rsid w:val="00856E73"/>
    <w:rsid w:val="0086474C"/>
    <w:rsid w:val="00867F69"/>
    <w:rsid w:val="008722B7"/>
    <w:rsid w:val="008754C8"/>
    <w:rsid w:val="008777F2"/>
    <w:rsid w:val="008833A7"/>
    <w:rsid w:val="008917CE"/>
    <w:rsid w:val="00891FC6"/>
    <w:rsid w:val="0089422F"/>
    <w:rsid w:val="00895DFE"/>
    <w:rsid w:val="008A26DC"/>
    <w:rsid w:val="008A29EB"/>
    <w:rsid w:val="008A2DB7"/>
    <w:rsid w:val="008B1B4F"/>
    <w:rsid w:val="008B57DD"/>
    <w:rsid w:val="008C6D9F"/>
    <w:rsid w:val="008F140B"/>
    <w:rsid w:val="008F341D"/>
    <w:rsid w:val="008F6046"/>
    <w:rsid w:val="008F719C"/>
    <w:rsid w:val="00907AFF"/>
    <w:rsid w:val="00927055"/>
    <w:rsid w:val="00936F21"/>
    <w:rsid w:val="00942314"/>
    <w:rsid w:val="009437DD"/>
    <w:rsid w:val="009449CF"/>
    <w:rsid w:val="009477B3"/>
    <w:rsid w:val="00947909"/>
    <w:rsid w:val="00951F78"/>
    <w:rsid w:val="00952D49"/>
    <w:rsid w:val="00952E61"/>
    <w:rsid w:val="0095592F"/>
    <w:rsid w:val="00960394"/>
    <w:rsid w:val="0096084C"/>
    <w:rsid w:val="0096676E"/>
    <w:rsid w:val="009707B4"/>
    <w:rsid w:val="00975CB5"/>
    <w:rsid w:val="00980B3C"/>
    <w:rsid w:val="00981204"/>
    <w:rsid w:val="00984413"/>
    <w:rsid w:val="0099257D"/>
    <w:rsid w:val="00993811"/>
    <w:rsid w:val="009970B1"/>
    <w:rsid w:val="009B06C1"/>
    <w:rsid w:val="009B322D"/>
    <w:rsid w:val="009B4376"/>
    <w:rsid w:val="009C0870"/>
    <w:rsid w:val="009C3755"/>
    <w:rsid w:val="009C751D"/>
    <w:rsid w:val="009D0801"/>
    <w:rsid w:val="009D1C2F"/>
    <w:rsid w:val="009D45FC"/>
    <w:rsid w:val="009D5A5F"/>
    <w:rsid w:val="009D6532"/>
    <w:rsid w:val="009D71CF"/>
    <w:rsid w:val="009E007A"/>
    <w:rsid w:val="009E14D5"/>
    <w:rsid w:val="009E1885"/>
    <w:rsid w:val="009E2837"/>
    <w:rsid w:val="009F3968"/>
    <w:rsid w:val="009F5CA9"/>
    <w:rsid w:val="00A01618"/>
    <w:rsid w:val="00A035B4"/>
    <w:rsid w:val="00A04327"/>
    <w:rsid w:val="00A05D0C"/>
    <w:rsid w:val="00A06843"/>
    <w:rsid w:val="00A07688"/>
    <w:rsid w:val="00A1125B"/>
    <w:rsid w:val="00A1638B"/>
    <w:rsid w:val="00A26E6F"/>
    <w:rsid w:val="00A26F95"/>
    <w:rsid w:val="00A32F48"/>
    <w:rsid w:val="00A34907"/>
    <w:rsid w:val="00A34BB3"/>
    <w:rsid w:val="00A379A5"/>
    <w:rsid w:val="00A416F0"/>
    <w:rsid w:val="00A42A0F"/>
    <w:rsid w:val="00A462CC"/>
    <w:rsid w:val="00A46C23"/>
    <w:rsid w:val="00A471A4"/>
    <w:rsid w:val="00A50106"/>
    <w:rsid w:val="00A52A69"/>
    <w:rsid w:val="00A5354D"/>
    <w:rsid w:val="00A568AA"/>
    <w:rsid w:val="00A62CE4"/>
    <w:rsid w:val="00A64ED6"/>
    <w:rsid w:val="00A64F0A"/>
    <w:rsid w:val="00A650E0"/>
    <w:rsid w:val="00A70E6B"/>
    <w:rsid w:val="00A73319"/>
    <w:rsid w:val="00A765D8"/>
    <w:rsid w:val="00A772F4"/>
    <w:rsid w:val="00A77CE5"/>
    <w:rsid w:val="00A82D5F"/>
    <w:rsid w:val="00A84F2C"/>
    <w:rsid w:val="00A9277C"/>
    <w:rsid w:val="00A94F98"/>
    <w:rsid w:val="00A97071"/>
    <w:rsid w:val="00A9767C"/>
    <w:rsid w:val="00AA1056"/>
    <w:rsid w:val="00AA5EDD"/>
    <w:rsid w:val="00AB21A2"/>
    <w:rsid w:val="00AB4694"/>
    <w:rsid w:val="00AB5CE2"/>
    <w:rsid w:val="00AB6462"/>
    <w:rsid w:val="00AC19D4"/>
    <w:rsid w:val="00AC5DCD"/>
    <w:rsid w:val="00AC7F31"/>
    <w:rsid w:val="00AE1752"/>
    <w:rsid w:val="00AE710D"/>
    <w:rsid w:val="00AF3842"/>
    <w:rsid w:val="00AF4532"/>
    <w:rsid w:val="00AF7BC0"/>
    <w:rsid w:val="00B02D0E"/>
    <w:rsid w:val="00B03AD2"/>
    <w:rsid w:val="00B03FFA"/>
    <w:rsid w:val="00B04E14"/>
    <w:rsid w:val="00B12006"/>
    <w:rsid w:val="00B15E35"/>
    <w:rsid w:val="00B21BA3"/>
    <w:rsid w:val="00B25FA2"/>
    <w:rsid w:val="00B30648"/>
    <w:rsid w:val="00B40AD9"/>
    <w:rsid w:val="00B436FF"/>
    <w:rsid w:val="00B45C52"/>
    <w:rsid w:val="00B47CFE"/>
    <w:rsid w:val="00B536B0"/>
    <w:rsid w:val="00B55123"/>
    <w:rsid w:val="00B573C9"/>
    <w:rsid w:val="00B627BD"/>
    <w:rsid w:val="00B66DE0"/>
    <w:rsid w:val="00B6778C"/>
    <w:rsid w:val="00B74CE5"/>
    <w:rsid w:val="00B75BBD"/>
    <w:rsid w:val="00B77CA5"/>
    <w:rsid w:val="00B8319F"/>
    <w:rsid w:val="00B8556B"/>
    <w:rsid w:val="00B878A7"/>
    <w:rsid w:val="00B90C13"/>
    <w:rsid w:val="00B95916"/>
    <w:rsid w:val="00BA2E82"/>
    <w:rsid w:val="00BA3539"/>
    <w:rsid w:val="00BA4651"/>
    <w:rsid w:val="00BB0C57"/>
    <w:rsid w:val="00BB1FE7"/>
    <w:rsid w:val="00BB34BA"/>
    <w:rsid w:val="00BB447E"/>
    <w:rsid w:val="00BB5534"/>
    <w:rsid w:val="00BB75FF"/>
    <w:rsid w:val="00BB7887"/>
    <w:rsid w:val="00BC1694"/>
    <w:rsid w:val="00BC20DC"/>
    <w:rsid w:val="00BC2631"/>
    <w:rsid w:val="00BC6A41"/>
    <w:rsid w:val="00BD10EE"/>
    <w:rsid w:val="00BD444A"/>
    <w:rsid w:val="00BE0782"/>
    <w:rsid w:val="00BE6043"/>
    <w:rsid w:val="00BE7C50"/>
    <w:rsid w:val="00BF6762"/>
    <w:rsid w:val="00BF6B3B"/>
    <w:rsid w:val="00C00003"/>
    <w:rsid w:val="00C07C88"/>
    <w:rsid w:val="00C1030C"/>
    <w:rsid w:val="00C10B64"/>
    <w:rsid w:val="00C16E66"/>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30B8"/>
    <w:rsid w:val="00C6554A"/>
    <w:rsid w:val="00C67A99"/>
    <w:rsid w:val="00C73775"/>
    <w:rsid w:val="00C803A8"/>
    <w:rsid w:val="00C810AA"/>
    <w:rsid w:val="00C8189C"/>
    <w:rsid w:val="00C8387F"/>
    <w:rsid w:val="00C87AEF"/>
    <w:rsid w:val="00C929DF"/>
    <w:rsid w:val="00C949C2"/>
    <w:rsid w:val="00C9738F"/>
    <w:rsid w:val="00CB04BB"/>
    <w:rsid w:val="00CB2545"/>
    <w:rsid w:val="00CB2655"/>
    <w:rsid w:val="00CB4999"/>
    <w:rsid w:val="00CB6884"/>
    <w:rsid w:val="00CC38D1"/>
    <w:rsid w:val="00CC456D"/>
    <w:rsid w:val="00CD7A46"/>
    <w:rsid w:val="00CE373A"/>
    <w:rsid w:val="00CE62F9"/>
    <w:rsid w:val="00CF0AE6"/>
    <w:rsid w:val="00D06253"/>
    <w:rsid w:val="00D0743C"/>
    <w:rsid w:val="00D0772D"/>
    <w:rsid w:val="00D15D92"/>
    <w:rsid w:val="00D167DD"/>
    <w:rsid w:val="00D178EC"/>
    <w:rsid w:val="00D23460"/>
    <w:rsid w:val="00D24EAB"/>
    <w:rsid w:val="00D26C20"/>
    <w:rsid w:val="00D304EB"/>
    <w:rsid w:val="00D31DD4"/>
    <w:rsid w:val="00D37130"/>
    <w:rsid w:val="00D40D5D"/>
    <w:rsid w:val="00D428C7"/>
    <w:rsid w:val="00D44872"/>
    <w:rsid w:val="00D52FCE"/>
    <w:rsid w:val="00D53FC1"/>
    <w:rsid w:val="00D56A2F"/>
    <w:rsid w:val="00D61910"/>
    <w:rsid w:val="00D637D4"/>
    <w:rsid w:val="00D64062"/>
    <w:rsid w:val="00D837D4"/>
    <w:rsid w:val="00D86C82"/>
    <w:rsid w:val="00D91A92"/>
    <w:rsid w:val="00D9273E"/>
    <w:rsid w:val="00DA136D"/>
    <w:rsid w:val="00DB233C"/>
    <w:rsid w:val="00DB32B8"/>
    <w:rsid w:val="00DB6ED3"/>
    <w:rsid w:val="00DC6420"/>
    <w:rsid w:val="00DD57BA"/>
    <w:rsid w:val="00DE05F6"/>
    <w:rsid w:val="00DE3ACD"/>
    <w:rsid w:val="00DF17F1"/>
    <w:rsid w:val="00DF1E91"/>
    <w:rsid w:val="00DF237A"/>
    <w:rsid w:val="00DF3F0C"/>
    <w:rsid w:val="00DF4CAA"/>
    <w:rsid w:val="00DF5913"/>
    <w:rsid w:val="00E106F8"/>
    <w:rsid w:val="00E14A2D"/>
    <w:rsid w:val="00E2083C"/>
    <w:rsid w:val="00E342DB"/>
    <w:rsid w:val="00E3554C"/>
    <w:rsid w:val="00E40BAA"/>
    <w:rsid w:val="00E41AC6"/>
    <w:rsid w:val="00E42361"/>
    <w:rsid w:val="00E43CE7"/>
    <w:rsid w:val="00E45ECC"/>
    <w:rsid w:val="00E542F7"/>
    <w:rsid w:val="00E55ABA"/>
    <w:rsid w:val="00E648EE"/>
    <w:rsid w:val="00E64E50"/>
    <w:rsid w:val="00E66DA2"/>
    <w:rsid w:val="00E73A14"/>
    <w:rsid w:val="00E74002"/>
    <w:rsid w:val="00E740DC"/>
    <w:rsid w:val="00E773A5"/>
    <w:rsid w:val="00E83845"/>
    <w:rsid w:val="00E83FC8"/>
    <w:rsid w:val="00E9066D"/>
    <w:rsid w:val="00E911DD"/>
    <w:rsid w:val="00E91388"/>
    <w:rsid w:val="00E91B76"/>
    <w:rsid w:val="00E91E35"/>
    <w:rsid w:val="00E95ECC"/>
    <w:rsid w:val="00EA2949"/>
    <w:rsid w:val="00EA323A"/>
    <w:rsid w:val="00EA36D1"/>
    <w:rsid w:val="00EA5EE6"/>
    <w:rsid w:val="00EA7335"/>
    <w:rsid w:val="00EB041B"/>
    <w:rsid w:val="00EB32AB"/>
    <w:rsid w:val="00EB7A64"/>
    <w:rsid w:val="00EC1EED"/>
    <w:rsid w:val="00EC28D4"/>
    <w:rsid w:val="00EC3C23"/>
    <w:rsid w:val="00EC522B"/>
    <w:rsid w:val="00EC74FF"/>
    <w:rsid w:val="00EC7ADF"/>
    <w:rsid w:val="00ED3D46"/>
    <w:rsid w:val="00ED4ED7"/>
    <w:rsid w:val="00ED6DC4"/>
    <w:rsid w:val="00ED7382"/>
    <w:rsid w:val="00ED7C44"/>
    <w:rsid w:val="00EE1A91"/>
    <w:rsid w:val="00EE1D5C"/>
    <w:rsid w:val="00EE4E8E"/>
    <w:rsid w:val="00EE6234"/>
    <w:rsid w:val="00EF6483"/>
    <w:rsid w:val="00EF6D92"/>
    <w:rsid w:val="00F02A94"/>
    <w:rsid w:val="00F031C1"/>
    <w:rsid w:val="00F03755"/>
    <w:rsid w:val="00F045BE"/>
    <w:rsid w:val="00F048B7"/>
    <w:rsid w:val="00F05536"/>
    <w:rsid w:val="00F064E4"/>
    <w:rsid w:val="00F11D92"/>
    <w:rsid w:val="00F17207"/>
    <w:rsid w:val="00F222C5"/>
    <w:rsid w:val="00F3126A"/>
    <w:rsid w:val="00F3175A"/>
    <w:rsid w:val="00F33F5F"/>
    <w:rsid w:val="00F440CC"/>
    <w:rsid w:val="00F46B85"/>
    <w:rsid w:val="00F46E7D"/>
    <w:rsid w:val="00F51575"/>
    <w:rsid w:val="00F523C7"/>
    <w:rsid w:val="00F657FF"/>
    <w:rsid w:val="00F6620F"/>
    <w:rsid w:val="00F73BC7"/>
    <w:rsid w:val="00F7681F"/>
    <w:rsid w:val="00F77B75"/>
    <w:rsid w:val="00F80A23"/>
    <w:rsid w:val="00F8173C"/>
    <w:rsid w:val="00F850E4"/>
    <w:rsid w:val="00F8674F"/>
    <w:rsid w:val="00F86D9F"/>
    <w:rsid w:val="00F8787A"/>
    <w:rsid w:val="00F95135"/>
    <w:rsid w:val="00FA0E9B"/>
    <w:rsid w:val="00FA3A1D"/>
    <w:rsid w:val="00FA43AD"/>
    <w:rsid w:val="00FA6159"/>
    <w:rsid w:val="00FA6870"/>
    <w:rsid w:val="00FB29C1"/>
    <w:rsid w:val="00FB2E2D"/>
    <w:rsid w:val="00FB7807"/>
    <w:rsid w:val="00FC0207"/>
    <w:rsid w:val="00FC2012"/>
    <w:rsid w:val="00FC369C"/>
    <w:rsid w:val="00FC4F2B"/>
    <w:rsid w:val="00FC597C"/>
    <w:rsid w:val="00FC5BC5"/>
    <w:rsid w:val="00FC6070"/>
    <w:rsid w:val="00FD1F81"/>
    <w:rsid w:val="00FE7054"/>
    <w:rsid w:val="00FF5041"/>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6D92"/>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C630B8"/>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C630B8"/>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 w:type="paragraph" w:styleId="Bibliography">
    <w:name w:val="Bibliography"/>
    <w:basedOn w:val="Normal"/>
    <w:next w:val="Normal"/>
    <w:uiPriority w:val="37"/>
    <w:unhideWhenUsed/>
    <w:rsid w:val="007D7536"/>
  </w:style>
  <w:style w:type="table" w:customStyle="1" w:styleId="ListTable6Colorful1">
    <w:name w:val="List Table 6 Colorful1"/>
    <w:basedOn w:val="TableNormal"/>
    <w:next w:val="ListTable6Colorful"/>
    <w:uiPriority w:val="51"/>
    <w:rsid w:val="00F3175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2">
    <w:name w:val="List Table 6 Colorful2"/>
    <w:basedOn w:val="TableNormal"/>
    <w:next w:val="ListTable6Colorful"/>
    <w:uiPriority w:val="51"/>
    <w:rsid w:val="004239FB"/>
    <w:pPr>
      <w:spacing w:after="0" w:line="240" w:lineRule="auto"/>
    </w:pPr>
    <w:rPr>
      <w:rFonts w:ascii="Constantia" w:eastAsia="Constantia" w:hAnsi="Constantia" w:cs="Times New Roman"/>
      <w:color w:val="000000" w:themeColor="text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3">
    <w:name w:val="List Table 6 Colorful3"/>
    <w:basedOn w:val="TableNormal"/>
    <w:next w:val="ListTable6Colorful"/>
    <w:uiPriority w:val="51"/>
    <w:rsid w:val="003F2A2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4">
    <w:name w:val="List Table 6 Colorful4"/>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5">
    <w:name w:val="List Table 6 Colorful5"/>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6">
    <w:name w:val="List Table 6 Colorful6"/>
    <w:basedOn w:val="TableNormal"/>
    <w:next w:val="ListTable6Colorful"/>
    <w:uiPriority w:val="51"/>
    <w:rsid w:val="003B54C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5763">
      <w:bodyDiv w:val="1"/>
      <w:marLeft w:val="0"/>
      <w:marRight w:val="0"/>
      <w:marTop w:val="0"/>
      <w:marBottom w:val="0"/>
      <w:divBdr>
        <w:top w:val="none" w:sz="0" w:space="0" w:color="auto"/>
        <w:left w:val="none" w:sz="0" w:space="0" w:color="auto"/>
        <w:bottom w:val="none" w:sz="0" w:space="0" w:color="auto"/>
        <w:right w:val="none" w:sz="0" w:space="0" w:color="auto"/>
      </w:divBdr>
    </w:div>
    <w:div w:id="12415147">
      <w:bodyDiv w:val="1"/>
      <w:marLeft w:val="0"/>
      <w:marRight w:val="0"/>
      <w:marTop w:val="0"/>
      <w:marBottom w:val="0"/>
      <w:divBdr>
        <w:top w:val="none" w:sz="0" w:space="0" w:color="auto"/>
        <w:left w:val="none" w:sz="0" w:space="0" w:color="auto"/>
        <w:bottom w:val="none" w:sz="0" w:space="0" w:color="auto"/>
        <w:right w:val="none" w:sz="0" w:space="0" w:color="auto"/>
      </w:divBdr>
    </w:div>
    <w:div w:id="53772084">
      <w:bodyDiv w:val="1"/>
      <w:marLeft w:val="0"/>
      <w:marRight w:val="0"/>
      <w:marTop w:val="0"/>
      <w:marBottom w:val="0"/>
      <w:divBdr>
        <w:top w:val="none" w:sz="0" w:space="0" w:color="auto"/>
        <w:left w:val="none" w:sz="0" w:space="0" w:color="auto"/>
        <w:bottom w:val="none" w:sz="0" w:space="0" w:color="auto"/>
        <w:right w:val="none" w:sz="0" w:space="0" w:color="auto"/>
      </w:divBdr>
    </w:div>
    <w:div w:id="115880383">
      <w:bodyDiv w:val="1"/>
      <w:marLeft w:val="0"/>
      <w:marRight w:val="0"/>
      <w:marTop w:val="0"/>
      <w:marBottom w:val="0"/>
      <w:divBdr>
        <w:top w:val="none" w:sz="0" w:space="0" w:color="auto"/>
        <w:left w:val="none" w:sz="0" w:space="0" w:color="auto"/>
        <w:bottom w:val="none" w:sz="0" w:space="0" w:color="auto"/>
        <w:right w:val="none" w:sz="0" w:space="0" w:color="auto"/>
      </w:divBdr>
    </w:div>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139277014">
      <w:bodyDiv w:val="1"/>
      <w:marLeft w:val="0"/>
      <w:marRight w:val="0"/>
      <w:marTop w:val="0"/>
      <w:marBottom w:val="0"/>
      <w:divBdr>
        <w:top w:val="none" w:sz="0" w:space="0" w:color="auto"/>
        <w:left w:val="none" w:sz="0" w:space="0" w:color="auto"/>
        <w:bottom w:val="none" w:sz="0" w:space="0" w:color="auto"/>
        <w:right w:val="none" w:sz="0" w:space="0" w:color="auto"/>
      </w:divBdr>
    </w:div>
    <w:div w:id="141391394">
      <w:bodyDiv w:val="1"/>
      <w:marLeft w:val="0"/>
      <w:marRight w:val="0"/>
      <w:marTop w:val="0"/>
      <w:marBottom w:val="0"/>
      <w:divBdr>
        <w:top w:val="none" w:sz="0" w:space="0" w:color="auto"/>
        <w:left w:val="none" w:sz="0" w:space="0" w:color="auto"/>
        <w:bottom w:val="none" w:sz="0" w:space="0" w:color="auto"/>
        <w:right w:val="none" w:sz="0" w:space="0" w:color="auto"/>
      </w:divBdr>
    </w:div>
    <w:div w:id="147595152">
      <w:bodyDiv w:val="1"/>
      <w:marLeft w:val="0"/>
      <w:marRight w:val="0"/>
      <w:marTop w:val="0"/>
      <w:marBottom w:val="0"/>
      <w:divBdr>
        <w:top w:val="none" w:sz="0" w:space="0" w:color="auto"/>
        <w:left w:val="none" w:sz="0" w:space="0" w:color="auto"/>
        <w:bottom w:val="none" w:sz="0" w:space="0" w:color="auto"/>
        <w:right w:val="none" w:sz="0" w:space="0" w:color="auto"/>
      </w:divBdr>
    </w:div>
    <w:div w:id="151527035">
      <w:bodyDiv w:val="1"/>
      <w:marLeft w:val="0"/>
      <w:marRight w:val="0"/>
      <w:marTop w:val="0"/>
      <w:marBottom w:val="0"/>
      <w:divBdr>
        <w:top w:val="none" w:sz="0" w:space="0" w:color="auto"/>
        <w:left w:val="none" w:sz="0" w:space="0" w:color="auto"/>
        <w:bottom w:val="none" w:sz="0" w:space="0" w:color="auto"/>
        <w:right w:val="none" w:sz="0" w:space="0" w:color="auto"/>
      </w:divBdr>
    </w:div>
    <w:div w:id="193541117">
      <w:bodyDiv w:val="1"/>
      <w:marLeft w:val="0"/>
      <w:marRight w:val="0"/>
      <w:marTop w:val="0"/>
      <w:marBottom w:val="0"/>
      <w:divBdr>
        <w:top w:val="none" w:sz="0" w:space="0" w:color="auto"/>
        <w:left w:val="none" w:sz="0" w:space="0" w:color="auto"/>
        <w:bottom w:val="none" w:sz="0" w:space="0" w:color="auto"/>
        <w:right w:val="none" w:sz="0" w:space="0" w:color="auto"/>
      </w:divBdr>
    </w:div>
    <w:div w:id="203566599">
      <w:bodyDiv w:val="1"/>
      <w:marLeft w:val="0"/>
      <w:marRight w:val="0"/>
      <w:marTop w:val="0"/>
      <w:marBottom w:val="0"/>
      <w:divBdr>
        <w:top w:val="none" w:sz="0" w:space="0" w:color="auto"/>
        <w:left w:val="none" w:sz="0" w:space="0" w:color="auto"/>
        <w:bottom w:val="none" w:sz="0" w:space="0" w:color="auto"/>
        <w:right w:val="none" w:sz="0" w:space="0" w:color="auto"/>
      </w:divBdr>
    </w:div>
    <w:div w:id="232862535">
      <w:bodyDiv w:val="1"/>
      <w:marLeft w:val="0"/>
      <w:marRight w:val="0"/>
      <w:marTop w:val="0"/>
      <w:marBottom w:val="0"/>
      <w:divBdr>
        <w:top w:val="none" w:sz="0" w:space="0" w:color="auto"/>
        <w:left w:val="none" w:sz="0" w:space="0" w:color="auto"/>
        <w:bottom w:val="none" w:sz="0" w:space="0" w:color="auto"/>
        <w:right w:val="none" w:sz="0" w:space="0" w:color="auto"/>
      </w:divBdr>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357585018">
      <w:bodyDiv w:val="1"/>
      <w:marLeft w:val="0"/>
      <w:marRight w:val="0"/>
      <w:marTop w:val="0"/>
      <w:marBottom w:val="0"/>
      <w:divBdr>
        <w:top w:val="none" w:sz="0" w:space="0" w:color="auto"/>
        <w:left w:val="none" w:sz="0" w:space="0" w:color="auto"/>
        <w:bottom w:val="none" w:sz="0" w:space="0" w:color="auto"/>
        <w:right w:val="none" w:sz="0" w:space="0" w:color="auto"/>
      </w:divBdr>
    </w:div>
    <w:div w:id="368336538">
      <w:bodyDiv w:val="1"/>
      <w:marLeft w:val="0"/>
      <w:marRight w:val="0"/>
      <w:marTop w:val="0"/>
      <w:marBottom w:val="0"/>
      <w:divBdr>
        <w:top w:val="none" w:sz="0" w:space="0" w:color="auto"/>
        <w:left w:val="none" w:sz="0" w:space="0" w:color="auto"/>
        <w:bottom w:val="none" w:sz="0" w:space="0" w:color="auto"/>
        <w:right w:val="none" w:sz="0" w:space="0" w:color="auto"/>
      </w:divBdr>
    </w:div>
    <w:div w:id="419913027">
      <w:bodyDiv w:val="1"/>
      <w:marLeft w:val="0"/>
      <w:marRight w:val="0"/>
      <w:marTop w:val="0"/>
      <w:marBottom w:val="0"/>
      <w:divBdr>
        <w:top w:val="none" w:sz="0" w:space="0" w:color="auto"/>
        <w:left w:val="none" w:sz="0" w:space="0" w:color="auto"/>
        <w:bottom w:val="none" w:sz="0" w:space="0" w:color="auto"/>
        <w:right w:val="none" w:sz="0" w:space="0" w:color="auto"/>
      </w:divBdr>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14609348">
      <w:bodyDiv w:val="1"/>
      <w:marLeft w:val="0"/>
      <w:marRight w:val="0"/>
      <w:marTop w:val="0"/>
      <w:marBottom w:val="0"/>
      <w:divBdr>
        <w:top w:val="none" w:sz="0" w:space="0" w:color="auto"/>
        <w:left w:val="none" w:sz="0" w:space="0" w:color="auto"/>
        <w:bottom w:val="none" w:sz="0" w:space="0" w:color="auto"/>
        <w:right w:val="none" w:sz="0" w:space="0" w:color="auto"/>
      </w:divBdr>
    </w:div>
    <w:div w:id="560334821">
      <w:bodyDiv w:val="1"/>
      <w:marLeft w:val="0"/>
      <w:marRight w:val="0"/>
      <w:marTop w:val="0"/>
      <w:marBottom w:val="0"/>
      <w:divBdr>
        <w:top w:val="none" w:sz="0" w:space="0" w:color="auto"/>
        <w:left w:val="none" w:sz="0" w:space="0" w:color="auto"/>
        <w:bottom w:val="none" w:sz="0" w:space="0" w:color="auto"/>
        <w:right w:val="none" w:sz="0" w:space="0" w:color="auto"/>
      </w:divBdr>
    </w:div>
    <w:div w:id="576550063">
      <w:bodyDiv w:val="1"/>
      <w:marLeft w:val="0"/>
      <w:marRight w:val="0"/>
      <w:marTop w:val="0"/>
      <w:marBottom w:val="0"/>
      <w:divBdr>
        <w:top w:val="none" w:sz="0" w:space="0" w:color="auto"/>
        <w:left w:val="none" w:sz="0" w:space="0" w:color="auto"/>
        <w:bottom w:val="none" w:sz="0" w:space="0" w:color="auto"/>
        <w:right w:val="none" w:sz="0" w:space="0" w:color="auto"/>
      </w:divBdr>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10168170">
      <w:bodyDiv w:val="1"/>
      <w:marLeft w:val="0"/>
      <w:marRight w:val="0"/>
      <w:marTop w:val="0"/>
      <w:marBottom w:val="0"/>
      <w:divBdr>
        <w:top w:val="none" w:sz="0" w:space="0" w:color="auto"/>
        <w:left w:val="none" w:sz="0" w:space="0" w:color="auto"/>
        <w:bottom w:val="none" w:sz="0" w:space="0" w:color="auto"/>
        <w:right w:val="none" w:sz="0" w:space="0" w:color="auto"/>
      </w:divBdr>
    </w:div>
    <w:div w:id="636230261">
      <w:bodyDiv w:val="1"/>
      <w:marLeft w:val="0"/>
      <w:marRight w:val="0"/>
      <w:marTop w:val="0"/>
      <w:marBottom w:val="0"/>
      <w:divBdr>
        <w:top w:val="none" w:sz="0" w:space="0" w:color="auto"/>
        <w:left w:val="none" w:sz="0" w:space="0" w:color="auto"/>
        <w:bottom w:val="none" w:sz="0" w:space="0" w:color="auto"/>
        <w:right w:val="none" w:sz="0" w:space="0" w:color="auto"/>
      </w:divBdr>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653263429">
      <w:bodyDiv w:val="1"/>
      <w:marLeft w:val="0"/>
      <w:marRight w:val="0"/>
      <w:marTop w:val="0"/>
      <w:marBottom w:val="0"/>
      <w:divBdr>
        <w:top w:val="none" w:sz="0" w:space="0" w:color="auto"/>
        <w:left w:val="none" w:sz="0" w:space="0" w:color="auto"/>
        <w:bottom w:val="none" w:sz="0" w:space="0" w:color="auto"/>
        <w:right w:val="none" w:sz="0" w:space="0" w:color="auto"/>
      </w:divBdr>
    </w:div>
    <w:div w:id="714433362">
      <w:bodyDiv w:val="1"/>
      <w:marLeft w:val="0"/>
      <w:marRight w:val="0"/>
      <w:marTop w:val="0"/>
      <w:marBottom w:val="0"/>
      <w:divBdr>
        <w:top w:val="none" w:sz="0" w:space="0" w:color="auto"/>
        <w:left w:val="none" w:sz="0" w:space="0" w:color="auto"/>
        <w:bottom w:val="none" w:sz="0" w:space="0" w:color="auto"/>
        <w:right w:val="none" w:sz="0" w:space="0" w:color="auto"/>
      </w:divBdr>
    </w:div>
    <w:div w:id="763257779">
      <w:bodyDiv w:val="1"/>
      <w:marLeft w:val="0"/>
      <w:marRight w:val="0"/>
      <w:marTop w:val="0"/>
      <w:marBottom w:val="0"/>
      <w:divBdr>
        <w:top w:val="none" w:sz="0" w:space="0" w:color="auto"/>
        <w:left w:val="none" w:sz="0" w:space="0" w:color="auto"/>
        <w:bottom w:val="none" w:sz="0" w:space="0" w:color="auto"/>
        <w:right w:val="none" w:sz="0" w:space="0" w:color="auto"/>
      </w:divBdr>
    </w:div>
    <w:div w:id="810177498">
      <w:bodyDiv w:val="1"/>
      <w:marLeft w:val="0"/>
      <w:marRight w:val="0"/>
      <w:marTop w:val="0"/>
      <w:marBottom w:val="0"/>
      <w:divBdr>
        <w:top w:val="none" w:sz="0" w:space="0" w:color="auto"/>
        <w:left w:val="none" w:sz="0" w:space="0" w:color="auto"/>
        <w:bottom w:val="none" w:sz="0" w:space="0" w:color="auto"/>
        <w:right w:val="none" w:sz="0" w:space="0" w:color="auto"/>
      </w:divBdr>
    </w:div>
    <w:div w:id="842863859">
      <w:bodyDiv w:val="1"/>
      <w:marLeft w:val="0"/>
      <w:marRight w:val="0"/>
      <w:marTop w:val="0"/>
      <w:marBottom w:val="0"/>
      <w:divBdr>
        <w:top w:val="none" w:sz="0" w:space="0" w:color="auto"/>
        <w:left w:val="none" w:sz="0" w:space="0" w:color="auto"/>
        <w:bottom w:val="none" w:sz="0" w:space="0" w:color="auto"/>
        <w:right w:val="none" w:sz="0" w:space="0" w:color="auto"/>
      </w:divBdr>
    </w:div>
    <w:div w:id="888685895">
      <w:bodyDiv w:val="1"/>
      <w:marLeft w:val="0"/>
      <w:marRight w:val="0"/>
      <w:marTop w:val="0"/>
      <w:marBottom w:val="0"/>
      <w:divBdr>
        <w:top w:val="none" w:sz="0" w:space="0" w:color="auto"/>
        <w:left w:val="none" w:sz="0" w:space="0" w:color="auto"/>
        <w:bottom w:val="none" w:sz="0" w:space="0" w:color="auto"/>
        <w:right w:val="none" w:sz="0" w:space="0" w:color="auto"/>
      </w:divBdr>
    </w:div>
    <w:div w:id="889076705">
      <w:bodyDiv w:val="1"/>
      <w:marLeft w:val="0"/>
      <w:marRight w:val="0"/>
      <w:marTop w:val="0"/>
      <w:marBottom w:val="0"/>
      <w:divBdr>
        <w:top w:val="none" w:sz="0" w:space="0" w:color="auto"/>
        <w:left w:val="none" w:sz="0" w:space="0" w:color="auto"/>
        <w:bottom w:val="none" w:sz="0" w:space="0" w:color="auto"/>
        <w:right w:val="none" w:sz="0" w:space="0" w:color="auto"/>
      </w:divBdr>
    </w:div>
    <w:div w:id="926957945">
      <w:bodyDiv w:val="1"/>
      <w:marLeft w:val="0"/>
      <w:marRight w:val="0"/>
      <w:marTop w:val="0"/>
      <w:marBottom w:val="0"/>
      <w:divBdr>
        <w:top w:val="none" w:sz="0" w:space="0" w:color="auto"/>
        <w:left w:val="none" w:sz="0" w:space="0" w:color="auto"/>
        <w:bottom w:val="none" w:sz="0" w:space="0" w:color="auto"/>
        <w:right w:val="none" w:sz="0" w:space="0" w:color="auto"/>
      </w:divBdr>
    </w:div>
    <w:div w:id="955603998">
      <w:bodyDiv w:val="1"/>
      <w:marLeft w:val="0"/>
      <w:marRight w:val="0"/>
      <w:marTop w:val="0"/>
      <w:marBottom w:val="0"/>
      <w:divBdr>
        <w:top w:val="none" w:sz="0" w:space="0" w:color="auto"/>
        <w:left w:val="none" w:sz="0" w:space="0" w:color="auto"/>
        <w:bottom w:val="none" w:sz="0" w:space="0" w:color="auto"/>
        <w:right w:val="none" w:sz="0" w:space="0" w:color="auto"/>
      </w:divBdr>
    </w:div>
    <w:div w:id="971406735">
      <w:bodyDiv w:val="1"/>
      <w:marLeft w:val="0"/>
      <w:marRight w:val="0"/>
      <w:marTop w:val="0"/>
      <w:marBottom w:val="0"/>
      <w:divBdr>
        <w:top w:val="none" w:sz="0" w:space="0" w:color="auto"/>
        <w:left w:val="none" w:sz="0" w:space="0" w:color="auto"/>
        <w:bottom w:val="none" w:sz="0" w:space="0" w:color="auto"/>
        <w:right w:val="none" w:sz="0" w:space="0" w:color="auto"/>
      </w:divBdr>
    </w:div>
    <w:div w:id="1000696229">
      <w:bodyDiv w:val="1"/>
      <w:marLeft w:val="0"/>
      <w:marRight w:val="0"/>
      <w:marTop w:val="0"/>
      <w:marBottom w:val="0"/>
      <w:divBdr>
        <w:top w:val="none" w:sz="0" w:space="0" w:color="auto"/>
        <w:left w:val="none" w:sz="0" w:space="0" w:color="auto"/>
        <w:bottom w:val="none" w:sz="0" w:space="0" w:color="auto"/>
        <w:right w:val="none" w:sz="0" w:space="0" w:color="auto"/>
      </w:divBdr>
    </w:div>
    <w:div w:id="1024524427">
      <w:bodyDiv w:val="1"/>
      <w:marLeft w:val="0"/>
      <w:marRight w:val="0"/>
      <w:marTop w:val="0"/>
      <w:marBottom w:val="0"/>
      <w:divBdr>
        <w:top w:val="none" w:sz="0" w:space="0" w:color="auto"/>
        <w:left w:val="none" w:sz="0" w:space="0" w:color="auto"/>
        <w:bottom w:val="none" w:sz="0" w:space="0" w:color="auto"/>
        <w:right w:val="none" w:sz="0" w:space="0" w:color="auto"/>
      </w:divBdr>
    </w:div>
    <w:div w:id="1025328773">
      <w:bodyDiv w:val="1"/>
      <w:marLeft w:val="0"/>
      <w:marRight w:val="0"/>
      <w:marTop w:val="0"/>
      <w:marBottom w:val="0"/>
      <w:divBdr>
        <w:top w:val="none" w:sz="0" w:space="0" w:color="auto"/>
        <w:left w:val="none" w:sz="0" w:space="0" w:color="auto"/>
        <w:bottom w:val="none" w:sz="0" w:space="0" w:color="auto"/>
        <w:right w:val="none" w:sz="0" w:space="0" w:color="auto"/>
      </w:divBdr>
    </w:div>
    <w:div w:id="1075591015">
      <w:bodyDiv w:val="1"/>
      <w:marLeft w:val="0"/>
      <w:marRight w:val="0"/>
      <w:marTop w:val="0"/>
      <w:marBottom w:val="0"/>
      <w:divBdr>
        <w:top w:val="none" w:sz="0" w:space="0" w:color="auto"/>
        <w:left w:val="none" w:sz="0" w:space="0" w:color="auto"/>
        <w:bottom w:val="none" w:sz="0" w:space="0" w:color="auto"/>
        <w:right w:val="none" w:sz="0" w:space="0" w:color="auto"/>
      </w:divBdr>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139956232">
      <w:bodyDiv w:val="1"/>
      <w:marLeft w:val="0"/>
      <w:marRight w:val="0"/>
      <w:marTop w:val="0"/>
      <w:marBottom w:val="0"/>
      <w:divBdr>
        <w:top w:val="none" w:sz="0" w:space="0" w:color="auto"/>
        <w:left w:val="none" w:sz="0" w:space="0" w:color="auto"/>
        <w:bottom w:val="none" w:sz="0" w:space="0" w:color="auto"/>
        <w:right w:val="none" w:sz="0" w:space="0" w:color="auto"/>
      </w:divBdr>
    </w:div>
    <w:div w:id="1142037054">
      <w:bodyDiv w:val="1"/>
      <w:marLeft w:val="0"/>
      <w:marRight w:val="0"/>
      <w:marTop w:val="0"/>
      <w:marBottom w:val="0"/>
      <w:divBdr>
        <w:top w:val="none" w:sz="0" w:space="0" w:color="auto"/>
        <w:left w:val="none" w:sz="0" w:space="0" w:color="auto"/>
        <w:bottom w:val="none" w:sz="0" w:space="0" w:color="auto"/>
        <w:right w:val="none" w:sz="0" w:space="0" w:color="auto"/>
      </w:divBdr>
    </w:div>
    <w:div w:id="1171456948">
      <w:bodyDiv w:val="1"/>
      <w:marLeft w:val="0"/>
      <w:marRight w:val="0"/>
      <w:marTop w:val="0"/>
      <w:marBottom w:val="0"/>
      <w:divBdr>
        <w:top w:val="none" w:sz="0" w:space="0" w:color="auto"/>
        <w:left w:val="none" w:sz="0" w:space="0" w:color="auto"/>
        <w:bottom w:val="none" w:sz="0" w:space="0" w:color="auto"/>
        <w:right w:val="none" w:sz="0" w:space="0" w:color="auto"/>
      </w:divBdr>
    </w:div>
    <w:div w:id="1196118518">
      <w:bodyDiv w:val="1"/>
      <w:marLeft w:val="0"/>
      <w:marRight w:val="0"/>
      <w:marTop w:val="0"/>
      <w:marBottom w:val="0"/>
      <w:divBdr>
        <w:top w:val="none" w:sz="0" w:space="0" w:color="auto"/>
        <w:left w:val="none" w:sz="0" w:space="0" w:color="auto"/>
        <w:bottom w:val="none" w:sz="0" w:space="0" w:color="auto"/>
        <w:right w:val="none" w:sz="0" w:space="0" w:color="auto"/>
      </w:divBdr>
    </w:div>
    <w:div w:id="1216164584">
      <w:bodyDiv w:val="1"/>
      <w:marLeft w:val="0"/>
      <w:marRight w:val="0"/>
      <w:marTop w:val="0"/>
      <w:marBottom w:val="0"/>
      <w:divBdr>
        <w:top w:val="none" w:sz="0" w:space="0" w:color="auto"/>
        <w:left w:val="none" w:sz="0" w:space="0" w:color="auto"/>
        <w:bottom w:val="none" w:sz="0" w:space="0" w:color="auto"/>
        <w:right w:val="none" w:sz="0" w:space="0" w:color="auto"/>
      </w:divBdr>
    </w:div>
    <w:div w:id="1255433789">
      <w:bodyDiv w:val="1"/>
      <w:marLeft w:val="0"/>
      <w:marRight w:val="0"/>
      <w:marTop w:val="0"/>
      <w:marBottom w:val="0"/>
      <w:divBdr>
        <w:top w:val="none" w:sz="0" w:space="0" w:color="auto"/>
        <w:left w:val="none" w:sz="0" w:space="0" w:color="auto"/>
        <w:bottom w:val="none" w:sz="0" w:space="0" w:color="auto"/>
        <w:right w:val="none" w:sz="0" w:space="0" w:color="auto"/>
      </w:divBdr>
    </w:div>
    <w:div w:id="1314411276">
      <w:bodyDiv w:val="1"/>
      <w:marLeft w:val="0"/>
      <w:marRight w:val="0"/>
      <w:marTop w:val="0"/>
      <w:marBottom w:val="0"/>
      <w:divBdr>
        <w:top w:val="none" w:sz="0" w:space="0" w:color="auto"/>
        <w:left w:val="none" w:sz="0" w:space="0" w:color="auto"/>
        <w:bottom w:val="none" w:sz="0" w:space="0" w:color="auto"/>
        <w:right w:val="none" w:sz="0" w:space="0" w:color="auto"/>
      </w:divBdr>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33992017">
      <w:bodyDiv w:val="1"/>
      <w:marLeft w:val="0"/>
      <w:marRight w:val="0"/>
      <w:marTop w:val="0"/>
      <w:marBottom w:val="0"/>
      <w:divBdr>
        <w:top w:val="none" w:sz="0" w:space="0" w:color="auto"/>
        <w:left w:val="none" w:sz="0" w:space="0" w:color="auto"/>
        <w:bottom w:val="none" w:sz="0" w:space="0" w:color="auto"/>
        <w:right w:val="none" w:sz="0" w:space="0" w:color="auto"/>
      </w:divBdr>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344626496">
      <w:bodyDiv w:val="1"/>
      <w:marLeft w:val="0"/>
      <w:marRight w:val="0"/>
      <w:marTop w:val="0"/>
      <w:marBottom w:val="0"/>
      <w:divBdr>
        <w:top w:val="none" w:sz="0" w:space="0" w:color="auto"/>
        <w:left w:val="none" w:sz="0" w:space="0" w:color="auto"/>
        <w:bottom w:val="none" w:sz="0" w:space="0" w:color="auto"/>
        <w:right w:val="none" w:sz="0" w:space="0" w:color="auto"/>
      </w:divBdr>
    </w:div>
    <w:div w:id="1350792149">
      <w:bodyDiv w:val="1"/>
      <w:marLeft w:val="0"/>
      <w:marRight w:val="0"/>
      <w:marTop w:val="0"/>
      <w:marBottom w:val="0"/>
      <w:divBdr>
        <w:top w:val="none" w:sz="0" w:space="0" w:color="auto"/>
        <w:left w:val="none" w:sz="0" w:space="0" w:color="auto"/>
        <w:bottom w:val="none" w:sz="0" w:space="0" w:color="auto"/>
        <w:right w:val="none" w:sz="0" w:space="0" w:color="auto"/>
      </w:divBdr>
    </w:div>
    <w:div w:id="1355113673">
      <w:bodyDiv w:val="1"/>
      <w:marLeft w:val="0"/>
      <w:marRight w:val="0"/>
      <w:marTop w:val="0"/>
      <w:marBottom w:val="0"/>
      <w:divBdr>
        <w:top w:val="none" w:sz="0" w:space="0" w:color="auto"/>
        <w:left w:val="none" w:sz="0" w:space="0" w:color="auto"/>
        <w:bottom w:val="none" w:sz="0" w:space="0" w:color="auto"/>
        <w:right w:val="none" w:sz="0" w:space="0" w:color="auto"/>
      </w:divBdr>
    </w:div>
    <w:div w:id="1401252965">
      <w:bodyDiv w:val="1"/>
      <w:marLeft w:val="0"/>
      <w:marRight w:val="0"/>
      <w:marTop w:val="0"/>
      <w:marBottom w:val="0"/>
      <w:divBdr>
        <w:top w:val="none" w:sz="0" w:space="0" w:color="auto"/>
        <w:left w:val="none" w:sz="0" w:space="0" w:color="auto"/>
        <w:bottom w:val="none" w:sz="0" w:space="0" w:color="auto"/>
        <w:right w:val="none" w:sz="0" w:space="0" w:color="auto"/>
      </w:divBdr>
    </w:div>
    <w:div w:id="1412850185">
      <w:bodyDiv w:val="1"/>
      <w:marLeft w:val="0"/>
      <w:marRight w:val="0"/>
      <w:marTop w:val="0"/>
      <w:marBottom w:val="0"/>
      <w:divBdr>
        <w:top w:val="none" w:sz="0" w:space="0" w:color="auto"/>
        <w:left w:val="none" w:sz="0" w:space="0" w:color="auto"/>
        <w:bottom w:val="none" w:sz="0" w:space="0" w:color="auto"/>
        <w:right w:val="none" w:sz="0" w:space="0" w:color="auto"/>
      </w:divBdr>
    </w:div>
    <w:div w:id="1413501632">
      <w:bodyDiv w:val="1"/>
      <w:marLeft w:val="0"/>
      <w:marRight w:val="0"/>
      <w:marTop w:val="0"/>
      <w:marBottom w:val="0"/>
      <w:divBdr>
        <w:top w:val="none" w:sz="0" w:space="0" w:color="auto"/>
        <w:left w:val="none" w:sz="0" w:space="0" w:color="auto"/>
        <w:bottom w:val="none" w:sz="0" w:space="0" w:color="auto"/>
        <w:right w:val="none" w:sz="0" w:space="0" w:color="auto"/>
      </w:divBdr>
    </w:div>
    <w:div w:id="1428575651">
      <w:bodyDiv w:val="1"/>
      <w:marLeft w:val="0"/>
      <w:marRight w:val="0"/>
      <w:marTop w:val="0"/>
      <w:marBottom w:val="0"/>
      <w:divBdr>
        <w:top w:val="none" w:sz="0" w:space="0" w:color="auto"/>
        <w:left w:val="none" w:sz="0" w:space="0" w:color="auto"/>
        <w:bottom w:val="none" w:sz="0" w:space="0" w:color="auto"/>
        <w:right w:val="none" w:sz="0" w:space="0" w:color="auto"/>
      </w:divBdr>
    </w:div>
    <w:div w:id="1438283579">
      <w:bodyDiv w:val="1"/>
      <w:marLeft w:val="0"/>
      <w:marRight w:val="0"/>
      <w:marTop w:val="0"/>
      <w:marBottom w:val="0"/>
      <w:divBdr>
        <w:top w:val="none" w:sz="0" w:space="0" w:color="auto"/>
        <w:left w:val="none" w:sz="0" w:space="0" w:color="auto"/>
        <w:bottom w:val="none" w:sz="0" w:space="0" w:color="auto"/>
        <w:right w:val="none" w:sz="0" w:space="0" w:color="auto"/>
      </w:divBdr>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459450771">
      <w:bodyDiv w:val="1"/>
      <w:marLeft w:val="0"/>
      <w:marRight w:val="0"/>
      <w:marTop w:val="0"/>
      <w:marBottom w:val="0"/>
      <w:divBdr>
        <w:top w:val="none" w:sz="0" w:space="0" w:color="auto"/>
        <w:left w:val="none" w:sz="0" w:space="0" w:color="auto"/>
        <w:bottom w:val="none" w:sz="0" w:space="0" w:color="auto"/>
        <w:right w:val="none" w:sz="0" w:space="0" w:color="auto"/>
      </w:divBdr>
    </w:div>
    <w:div w:id="1478838209">
      <w:bodyDiv w:val="1"/>
      <w:marLeft w:val="0"/>
      <w:marRight w:val="0"/>
      <w:marTop w:val="0"/>
      <w:marBottom w:val="0"/>
      <w:divBdr>
        <w:top w:val="none" w:sz="0" w:space="0" w:color="auto"/>
        <w:left w:val="none" w:sz="0" w:space="0" w:color="auto"/>
        <w:bottom w:val="none" w:sz="0" w:space="0" w:color="auto"/>
        <w:right w:val="none" w:sz="0" w:space="0" w:color="auto"/>
      </w:divBdr>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561361203">
      <w:bodyDiv w:val="1"/>
      <w:marLeft w:val="0"/>
      <w:marRight w:val="0"/>
      <w:marTop w:val="0"/>
      <w:marBottom w:val="0"/>
      <w:divBdr>
        <w:top w:val="none" w:sz="0" w:space="0" w:color="auto"/>
        <w:left w:val="none" w:sz="0" w:space="0" w:color="auto"/>
        <w:bottom w:val="none" w:sz="0" w:space="0" w:color="auto"/>
        <w:right w:val="none" w:sz="0" w:space="0" w:color="auto"/>
      </w:divBdr>
    </w:div>
    <w:div w:id="1591088206">
      <w:bodyDiv w:val="1"/>
      <w:marLeft w:val="0"/>
      <w:marRight w:val="0"/>
      <w:marTop w:val="0"/>
      <w:marBottom w:val="0"/>
      <w:divBdr>
        <w:top w:val="none" w:sz="0" w:space="0" w:color="auto"/>
        <w:left w:val="none" w:sz="0" w:space="0" w:color="auto"/>
        <w:bottom w:val="none" w:sz="0" w:space="0" w:color="auto"/>
        <w:right w:val="none" w:sz="0" w:space="0" w:color="auto"/>
      </w:divBdr>
    </w:div>
    <w:div w:id="1609308936">
      <w:bodyDiv w:val="1"/>
      <w:marLeft w:val="0"/>
      <w:marRight w:val="0"/>
      <w:marTop w:val="0"/>
      <w:marBottom w:val="0"/>
      <w:divBdr>
        <w:top w:val="none" w:sz="0" w:space="0" w:color="auto"/>
        <w:left w:val="none" w:sz="0" w:space="0" w:color="auto"/>
        <w:bottom w:val="none" w:sz="0" w:space="0" w:color="auto"/>
        <w:right w:val="none" w:sz="0" w:space="0" w:color="auto"/>
      </w:divBdr>
    </w:div>
    <w:div w:id="1632516817">
      <w:bodyDiv w:val="1"/>
      <w:marLeft w:val="0"/>
      <w:marRight w:val="0"/>
      <w:marTop w:val="0"/>
      <w:marBottom w:val="0"/>
      <w:divBdr>
        <w:top w:val="none" w:sz="0" w:space="0" w:color="auto"/>
        <w:left w:val="none" w:sz="0" w:space="0" w:color="auto"/>
        <w:bottom w:val="none" w:sz="0" w:space="0" w:color="auto"/>
        <w:right w:val="none" w:sz="0" w:space="0" w:color="auto"/>
      </w:divBdr>
    </w:div>
    <w:div w:id="1654719256">
      <w:bodyDiv w:val="1"/>
      <w:marLeft w:val="0"/>
      <w:marRight w:val="0"/>
      <w:marTop w:val="0"/>
      <w:marBottom w:val="0"/>
      <w:divBdr>
        <w:top w:val="none" w:sz="0" w:space="0" w:color="auto"/>
        <w:left w:val="none" w:sz="0" w:space="0" w:color="auto"/>
        <w:bottom w:val="none" w:sz="0" w:space="0" w:color="auto"/>
        <w:right w:val="none" w:sz="0" w:space="0" w:color="auto"/>
      </w:divBdr>
    </w:div>
    <w:div w:id="1670669266">
      <w:bodyDiv w:val="1"/>
      <w:marLeft w:val="0"/>
      <w:marRight w:val="0"/>
      <w:marTop w:val="0"/>
      <w:marBottom w:val="0"/>
      <w:divBdr>
        <w:top w:val="none" w:sz="0" w:space="0" w:color="auto"/>
        <w:left w:val="none" w:sz="0" w:space="0" w:color="auto"/>
        <w:bottom w:val="none" w:sz="0" w:space="0" w:color="auto"/>
        <w:right w:val="none" w:sz="0" w:space="0" w:color="auto"/>
      </w:divBdr>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708141695">
      <w:bodyDiv w:val="1"/>
      <w:marLeft w:val="0"/>
      <w:marRight w:val="0"/>
      <w:marTop w:val="0"/>
      <w:marBottom w:val="0"/>
      <w:divBdr>
        <w:top w:val="none" w:sz="0" w:space="0" w:color="auto"/>
        <w:left w:val="none" w:sz="0" w:space="0" w:color="auto"/>
        <w:bottom w:val="none" w:sz="0" w:space="0" w:color="auto"/>
        <w:right w:val="none" w:sz="0" w:space="0" w:color="auto"/>
      </w:divBdr>
    </w:div>
    <w:div w:id="1780029843">
      <w:bodyDiv w:val="1"/>
      <w:marLeft w:val="0"/>
      <w:marRight w:val="0"/>
      <w:marTop w:val="0"/>
      <w:marBottom w:val="0"/>
      <w:divBdr>
        <w:top w:val="none" w:sz="0" w:space="0" w:color="auto"/>
        <w:left w:val="none" w:sz="0" w:space="0" w:color="auto"/>
        <w:bottom w:val="none" w:sz="0" w:space="0" w:color="auto"/>
        <w:right w:val="none" w:sz="0" w:space="0" w:color="auto"/>
      </w:divBdr>
    </w:div>
    <w:div w:id="1797481685">
      <w:bodyDiv w:val="1"/>
      <w:marLeft w:val="0"/>
      <w:marRight w:val="0"/>
      <w:marTop w:val="0"/>
      <w:marBottom w:val="0"/>
      <w:divBdr>
        <w:top w:val="none" w:sz="0" w:space="0" w:color="auto"/>
        <w:left w:val="none" w:sz="0" w:space="0" w:color="auto"/>
        <w:bottom w:val="none" w:sz="0" w:space="0" w:color="auto"/>
        <w:right w:val="none" w:sz="0" w:space="0" w:color="auto"/>
      </w:divBdr>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0485233">
      <w:bodyDiv w:val="1"/>
      <w:marLeft w:val="0"/>
      <w:marRight w:val="0"/>
      <w:marTop w:val="0"/>
      <w:marBottom w:val="0"/>
      <w:divBdr>
        <w:top w:val="none" w:sz="0" w:space="0" w:color="auto"/>
        <w:left w:val="none" w:sz="0" w:space="0" w:color="auto"/>
        <w:bottom w:val="none" w:sz="0" w:space="0" w:color="auto"/>
        <w:right w:val="none" w:sz="0" w:space="0" w:color="auto"/>
      </w:divBdr>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1983578699">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 w:id="210607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2.png"/><Relationship Id="rId159" Type="http://schemas.openxmlformats.org/officeDocument/2006/relationships/hyperlink" Target="https://www.python.org/" TargetMode="External"/><Relationship Id="rId170" Type="http://schemas.openxmlformats.org/officeDocument/2006/relationships/theme" Target="theme/theme1.xml"/><Relationship Id="rId16" Type="http://schemas.microsoft.com/office/2007/relationships/hdphoto" Target="media/hdphoto4.wdp"/><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bit.org/resellers/"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hyperlink" Target="https://view.officeapps.live.com/op/view.aspx?src=https://www.harding.edu/fmccown/gui/history-gui.pptx" TargetMode="External"/><Relationship Id="rId160" Type="http://schemas.openxmlformats.org/officeDocument/2006/relationships/hyperlink" Target="https://scratch.mit.edu/" TargetMode="External"/><Relationship Id="rId165" Type="http://schemas.openxmlformats.org/officeDocument/2006/relationships/hyperlink" Target="https://code.visualstudio.microsoft.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9.png"/><Relationship Id="rId155" Type="http://schemas.openxmlformats.org/officeDocument/2006/relationships/image" Target="media/image133.png"/><Relationship Id="rId12" Type="http://schemas.microsoft.com/office/2007/relationships/hdphoto" Target="media/hdphoto2.wdp"/><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hyperlink" Target="http://wwwsmallbasic.com/" TargetMode="External"/><Relationship Id="rId166" Type="http://schemas.openxmlformats.org/officeDocument/2006/relationships/hyperlink" Target="https://www.newtonsoft.com/js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jpeg"/><Relationship Id="rId10" Type="http://schemas.microsoft.com/office/2007/relationships/hdphoto" Target="media/hdphoto1.wdp"/><Relationship Id="rId31" Type="http://schemas.openxmlformats.org/officeDocument/2006/relationships/hyperlink" Target="https://support.microbit.org/support/home" TargetMode="External"/><Relationship Id="rId44" Type="http://schemas.openxmlformats.org/officeDocument/2006/relationships/image" Target="media/image30.png"/><Relationship Id="rId52" Type="http://schemas.openxmlformats.org/officeDocument/2006/relationships/hyperlink" Target="https://emmet.io/"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en.wikipedia.org/wiki/History_of_the_graphical_user_interface"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png"/><Relationship Id="rId135" Type="http://schemas.openxmlformats.org/officeDocument/2006/relationships/image" Target="media/image114.pn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hyperlink" Target="https://stackoverflow.com/questions/355724/embedding-a-dos-console-in-a-windows-form" TargetMode="External"/><Relationship Id="rId156" Type="http://schemas.openxmlformats.org/officeDocument/2006/relationships/hyperlink" Target="https://www.nuget.org/packages/Newtonsoft.Json/" TargetMode="External"/><Relationship Id="rId164" Type="http://schemas.openxmlformats.org/officeDocument/2006/relationships/hyperlink" Target="https://stackoverflow.com/questions/355724/embedding-a-dos-console-in-a-windows-form" TargetMode="External"/><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scratch.mit.edu/about" TargetMode="External"/><Relationship Id="rId162" Type="http://schemas.openxmlformats.org/officeDocument/2006/relationships/hyperlink" Target="http://www.microbit.org/"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4.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0.png"/><Relationship Id="rId19" Type="http://schemas.openxmlformats.org/officeDocument/2006/relationships/image" Target="media/image7.png"/><Relationship Id="rId14" Type="http://schemas.microsoft.com/office/2007/relationships/hdphoto" Target="media/hdphoto3.wdp"/><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93" Type="http://schemas.openxmlformats.org/officeDocument/2006/relationships/hyperlink" Target="https://www.webdesignerdepot.com/2009/03/operating-system-interface-design-between-1981-2009/" TargetMode="Externa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hyperlink" Target="https://docs.microsoft.com/en-us/dotnet/"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5.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Fie99</b:Tag>
    <b:SourceType>JournalArticle</b:SourceType>
    <b:Guid>{26413AB0-DDF8-4E18-B333-ECC86606CE28}</b:Guid>
    <b:Author>
      <b:Author>
        <b:NameList xmlns:msxsl="urn:schemas-microsoft-com:xslt" xmlns:b="http://schemas.openxmlformats.org/officeDocument/2006/bibliography">
          <b:Person>
            <b:Last>Field</b:Last>
            <b:First>John</b:First>
            <b:Middle/>
          </b:Person>
          <b:Person>
            <b:Last>Ramalingam</b:Last>
            <b:First>G.</b:First>
            <b:Middle/>
          </b:Person>
        </b:NameList>
      </b:Author>
    </b:Author>
    <b:Title>Identifying procedural structure in Cobol programs</b:Title>
    <b:JournalName>ACM Sigsoft Software Engineering Notes</b:JournalName>
    <b:City/>
    <b:Year>1999</b:Year>
    <b:Month/>
    <b:Day/>
    <b:Pages>1-10</b:Pages>
    <b:Publisher/>
    <b:Volume>24</b:Volume>
    <b:Issue>5</b:Issue>
    <b:ShortTitle/>
    <b:StandardNumber/>
    <b:Comments/>
    <b:Medium/>
    <b:YearAccessed>2019</b:YearAccessed>
    <b:MonthAccessed>2</b:MonthAccessed>
    <b:DayAccessed>14</b:DayAccessed>
    <b:URL>https://dl.acm.org/citation.cfm?id=316163</b:URL>
    <b:DOI/>
    <b:RefOrder>4</b:RefOrder>
  </b:Source>
  <b:Source>
    <b:Tag>PEP19</b:Tag>
    <b:SourceType>InternetSite</b:SourceType>
    <b:Guid>{7350AE2A-F079-4BDA-BDD4-8854BB066F9F}</b:Guid>
    <b:Title>PEP 466 -- Network Security Enhancements for Python 2.7.x</b:Title>
    <b:InternetSiteTitle/>
    <b:ProductionCompany/>
    <b:Year/>
    <b:Month/>
    <b:Day/>
    <b:YearAccessed>2019</b:YearAccessed>
    <b:MonthAccessed>2</b:MonthAccessed>
    <b:DayAccessed>14</b:DayAccessed>
    <b:URL>https://www.python.org/dev/peps/pep-0466/</b:URL>
    <b:Version/>
    <b:ShortTitle/>
    <b:StandardNumber/>
    <b:Comments/>
    <b:Medium/>
    <b:DOI/>
    <b:RefOrder>8</b:RefOrder>
  </b:Source>
  <b:Source>
    <b:Tag>Scr19</b:Tag>
    <b:SourceType>InternetSite</b:SourceType>
    <b:Guid>{8924DE3B-FB23-48A9-B9EA-37E894C7FB12}</b:Guid>
    <b:Title>Scratch - Imagine, Program, Share</b:Title>
    <b:InternetSiteTitle/>
    <b:ProductionCompany/>
    <b:Year/>
    <b:Month/>
    <b:Day/>
    <b:YearAccessed>2019</b:YearAccessed>
    <b:MonthAccessed>2</b:MonthAccessed>
    <b:DayAccessed>14</b:DayAccessed>
    <b:URL>http://scratch.mit.edu/</b:URL>
    <b:Version/>
    <b:ShortTitle/>
    <b:StandardNumber/>
    <b:Comments/>
    <b:Medium/>
    <b:DOI/>
    <b:RefOrder>2</b:RefOrder>
  </b:Source>
  <b:Source>
    <b:Tag>Dow19</b:Tag>
    <b:SourceType>InternetSite</b:SourceType>
    <b:Guid>{E448E134-264B-4D59-AEEC-253240AF724A}</b:Guid>
    <b:Title>Download Visual Studio Code</b:Title>
    <b:InternetSiteTitle>Microsoft</b:InternetSiteTitle>
    <b:ProductionCompany/>
    <b:Year/>
    <b:Month/>
    <b:Day/>
    <b:YearAccessed>2019</b:YearAccessed>
    <b:MonthAccessed>2</b:MonthAccessed>
    <b:DayAccessed>14</b:DayAccessed>
    <b:URL>https://code.visualstudio.com/Download</b:URL>
    <b:Version/>
    <b:ShortTitle/>
    <b:StandardNumber/>
    <b:Comments/>
    <b:Medium/>
    <b:DOI/>
    <b:RefOrder>9</b:RefOrder>
  </b:Source>
  <b:Source>
    <b:Tag>Vis19</b:Tag>
    <b:SourceType>InternetSite</b:SourceType>
    <b:Guid>{9125CAE1-4C51-4F69-907E-97D52BEEB449}</b:Guid>
    <b:Title>Visual Studio Code - Code Editing. Redefined</b:Title>
    <b:InternetSiteTitle/>
    <b:ProductionCompany/>
    <b:Year/>
    <b:Month/>
    <b:Day/>
    <b:YearAccessed>2019</b:YearAccessed>
    <b:MonthAccessed>2</b:MonthAccessed>
    <b:DayAccessed>14</b:DayAccessed>
    <b:URL>https://code.visualstudio.com/</b:URL>
    <b:Version/>
    <b:ShortTitle/>
    <b:StandardNumber/>
    <b:Comments/>
    <b:Medium/>
    <b:DOI/>
    <b:RefOrder>1</b:RefOrder>
  </b:Source>
  <b:Source>
    <b:Tag>CLa19</b:Tag>
    <b:SourceType>Book</b:SourceType>
    <b:Guid>{75495B5C-99F3-48D4-A743-5A8B4B1431C8}</b:Guid>
    <b:Title>C# Language Specification</b:Title>
    <b:Year/>
    <b:City/>
    <b:StateProvince/>
    <b:CountryRegion/>
    <b:Publisher>Ecma International</b:Publisher>
    <b:Volume/>
    <b:NumberVolumes/>
    <b:ShortTitle/>
    <b:StandardNumber/>
    <b:Pages/>
    <b:Edition/>
    <b:Comments/>
    <b:Medium/>
    <b:YearAccessed>2019</b:YearAccessed>
    <b:MonthAccessed>2</b:MonthAccessed>
    <b:DayAccessed>14</b:DayAccessed>
    <b:URL>http://www.ecma-international.org/publications/files/ECMA-ST/Ecma-334.pdf</b:URL>
    <b:DOI/>
    <b:RefOrder>3</b:RefOrder>
  </b:Source>
  <b:Source>
    <b:Tag>JSO19</b:Tag>
    <b:SourceType>InternetSite</b:SourceType>
    <b:Guid>{F4C388CF-22E4-48FB-BC76-63B450131F43}</b:Guid>
    <b:Title>JSON: The Fat-Free Alternative to XML</b:Title>
    <b:InternetSiteTitle>json.org</b:InternetSiteTitle>
    <b:ProductionCompany/>
    <b:Year/>
    <b:Month/>
    <b:Day/>
    <b:YearAccessed>2019</b:YearAccessed>
    <b:MonthAccessed>2</b:MonthAccessed>
    <b:DayAccessed>14</b:DayAccessed>
    <b:URL>http://www.json.org/xml.html</b:URL>
    <b:Version/>
    <b:ShortTitle/>
    <b:StandardNumber/>
    <b:Comments/>
    <b:Medium/>
    <b:DOI/>
    <b:RefOrder>5</b:RefOrder>
  </b:Source>
  <b:Source>
    <b:Tag>CSV19</b:Tag>
    <b:SourceType>InternetSite</b:SourceType>
    <b:Guid>{F1A31DE0-66AA-45F6-8E9E-31300B41DB02}</b:Guid>
    <b:Title>CSV Files</b:Title>
    <b:InternetSiteTitle/>
    <b:ProductionCompany/>
    <b:Year/>
    <b:Month/>
    <b:Day/>
    <b:YearAccessed>2019</b:YearAccessed>
    <b:MonthAccessed>2</b:MonthAccessed>
    <b:DayAccessed>14</b:DayAccessed>
    <b:URL>http://www.csvreader.com/csv_format.php</b:URL>
    <b:Version/>
    <b:ShortTitle/>
    <b:StandardNumber/>
    <b:Comments/>
    <b:Medium/>
    <b:DOI/>
    <b:RefOrder>6</b:RefOrder>
  </b:Source>
  <b:Source>
    <b:Tag>Ext08</b:Tag>
    <b:SourceType>InternetSite</b:SourceType>
    <b:Guid>{37D45864-6775-4183-873B-FA1D2E4E94B6}</b:Guid>
    <b:Title>Extensible Markup Language (XML) 1.0 (Fifth Edition)</b:Title>
    <b:InternetSiteTitle>World Wide Web Consortium</b:InternetSiteTitle>
    <b:ProductionCompany/>
    <b:Year>2008</b:Year>
    <b:Month/>
    <b:Day/>
    <b:YearAccessed>2019</b:YearAccessed>
    <b:MonthAccessed>2</b:MonthAccessed>
    <b:DayAccessed>14</b:DayAccessed>
    <b:URL>http://www.w3.org/TR/REC-xml</b:URL>
    <b:Version/>
    <b:ShortTitle/>
    <b:StandardNumber/>
    <b:Comments/>
    <b:Medium/>
    <b:DOI/>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9B6C6F-0254-49BC-B416-469B3909DAC9}">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128</Pages>
  <Words>18355</Words>
  <Characters>104625</Characters>
  <Application>Microsoft Office Word</Application>
  <DocSecurity>0</DocSecurity>
  <Lines>871</Lines>
  <Paragraphs>245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96</cp:revision>
  <dcterms:created xsi:type="dcterms:W3CDTF">2018-04-23T12:34:00Z</dcterms:created>
  <dcterms:modified xsi:type="dcterms:W3CDTF">2019-02-15T12:16:00Z</dcterms:modified>
</cp:coreProperties>
</file>